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DD74CE" w:rsidRDefault="00DD74CE" w:rsidP="00DD74CE">
      <w:pPr>
        <w:pStyle w:val="Nagwek1"/>
        <w:rPr>
          <w:b/>
          <w:bCs/>
        </w:rPr>
      </w:pPr>
      <w:r w:rsidRPr="00DD74CE">
        <w:rPr>
          <w:b/>
          <w:bCs/>
        </w:rPr>
        <w:t>Architektura systemu mikroprocesorowego</w:t>
      </w:r>
    </w:p>
    <w:p w:rsidR="00DD74CE" w:rsidRDefault="00DD74CE" w:rsidP="007B3C8D">
      <w:r>
        <w:t>System komputerowy zbudowany w oparciu o architekturę von Neumana</w:t>
      </w:r>
    </w:p>
    <w:p w:rsidR="00DD74CE" w:rsidRDefault="00973325" w:rsidP="007B3C8D">
      <w:r>
        <w:t>V1</w:t>
      </w:r>
      <w:r w:rsidR="00DD74CE">
        <w:rPr>
          <w:noProof/>
        </w:rPr>
        <w:drawing>
          <wp:inline distT="0" distB="0" distL="0" distR="0" wp14:anchorId="4C05E111" wp14:editId="491F6307">
            <wp:extent cx="7199630" cy="5077460"/>
            <wp:effectExtent l="0" t="0" r="127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Default="00DD74CE" w:rsidP="007B3C8D">
      <w:r>
        <w:t>V2</w:t>
      </w:r>
    </w:p>
    <w:p w:rsidR="00991189" w:rsidRDefault="009E2E6B" w:rsidP="007B3C8D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079615" cy="5973127"/>
                <wp:effectExtent l="0" t="0" r="0" b="46990"/>
                <wp:docPr id="36" name="Grup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9615" cy="5973127"/>
                          <a:chOff x="0" y="204711"/>
                          <a:chExt cx="7079910" cy="5973544"/>
                        </a:xfrm>
                      </wpg:grpSpPr>
                      <wps:wsp>
                        <wps:cNvPr id="6" name="pole tekstowe 5">
                          <a:extLst>
                            <a:ext uri="{FF2B5EF4-FFF2-40B4-BE49-F238E27FC236}">
                              <a16:creationId xmlns:a16="http://schemas.microsoft.com/office/drawing/2014/main" id="{175AA501-47C6-4177-90DC-862B75B3CB5E}"/>
                            </a:ext>
                          </a:extLst>
                        </wps:cNvPr>
                        <wps:cNvSpPr txBox="1"/>
                        <wps:spPr>
                          <a:xfrm>
                            <a:off x="1224900" y="204711"/>
                            <a:ext cx="514159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91189" w:rsidRDefault="00991189" w:rsidP="0099118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Podstawowa Struktura Systemu Mikroprocesorowego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5" name="Grupa 35"/>
                        <wpg:cNvGrpSpPr/>
                        <wpg:grpSpPr>
                          <a:xfrm>
                            <a:off x="0" y="664234"/>
                            <a:ext cx="7079910" cy="5514021"/>
                            <a:chOff x="0" y="0"/>
                            <a:chExt cx="7079910" cy="5514021"/>
                          </a:xfrm>
                        </wpg:grpSpPr>
                        <wps:wsp>
                          <wps:cNvPr id="4" name="Prostokąt: zaokrąglone rogi 3">
                            <a:extLst>
                              <a:ext uri="{FF2B5EF4-FFF2-40B4-BE49-F238E27FC236}">
                                <a16:creationId xmlns:a16="http://schemas.microsoft.com/office/drawing/2014/main" id="{838225AF-E5CB-445D-A867-EC6EF554B8C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53087" y="0"/>
                              <a:ext cx="1476375" cy="7006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991189" w:rsidRDefault="00991189" w:rsidP="00991189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991189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Jednostka Centralna</w:t>
                                </w:r>
                                <w:r w:rsidR="007A1B1D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br/>
                                </w:r>
                                <w:r w:rsidRPr="00991189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CPU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Prostokąt: zaokrąglone rogi 4">
                            <a:extLst>
                              <a:ext uri="{FF2B5EF4-FFF2-40B4-BE49-F238E27FC236}">
                                <a16:creationId xmlns:a16="http://schemas.microsoft.com/office/drawing/2014/main" id="{9638B448-E1BA-4584-89B0-A1DD0E54F8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476375" cy="685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spacing w:line="256" w:lineRule="auto"/>
                                  <w:jc w:val="center"/>
                                </w:pPr>
                                <w:r w:rsidRPr="00E8503A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Generator Zegarowy</w:t>
                                </w:r>
                                <w:r w:rsidR="007A1B1D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br/>
                                </w:r>
                                <w:r w:rsidRPr="00E8503A">
                                  <w:rPr>
                                    <w:rFonts w:eastAsia="Calibri"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fx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Łącznik prosty ze strzałką 7">
                            <a:extLst>
                              <a:ext uri="{FF2B5EF4-FFF2-40B4-BE49-F238E27FC236}">
                                <a16:creationId xmlns:a16="http://schemas.microsoft.com/office/drawing/2014/main" id="{EA6A0008-A6EC-4EA2-B3BC-D49881AF3C88}"/>
                              </a:ext>
                            </a:extLst>
                          </wps:cNvPr>
                          <wps:cNvCnPr/>
                          <wps:spPr>
                            <a:xfrm>
                              <a:off x="1475117" y="317740"/>
                              <a:ext cx="58180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Łącznik prosty ze strzałką 11">
                            <a:extLst>
                              <a:ext uri="{FF2B5EF4-FFF2-40B4-BE49-F238E27FC236}">
                                <a16:creationId xmlns:a16="http://schemas.microsoft.com/office/drawing/2014/main" id="{CC6096AD-54EC-4E60-A21C-22CDB77CF45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523171" y="317740"/>
                              <a:ext cx="6203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pole tekstowe 12">
                            <a:extLst>
                              <a:ext uri="{FF2B5EF4-FFF2-40B4-BE49-F238E27FC236}">
                                <a16:creationId xmlns:a16="http://schemas.microsoft.com/office/drawing/2014/main" id="{8AA8A408-6C4B-4C4C-8CC6-3DB24565B34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2754" y="0"/>
                              <a:ext cx="591185" cy="3244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fcpu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pole tekstowe 13">
                            <a:extLst>
                              <a:ext uri="{FF2B5EF4-FFF2-40B4-BE49-F238E27FC236}">
                                <a16:creationId xmlns:a16="http://schemas.microsoft.com/office/drawing/2014/main" id="{9240BC5A-7E07-455F-99C8-34B98CA58A6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23094" y="34506"/>
                              <a:ext cx="523875" cy="3248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Reset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" name="Strzałka: w dół 14">
                            <a:extLst>
                              <a:ext uri="{FF2B5EF4-FFF2-40B4-BE49-F238E27FC236}">
                                <a16:creationId xmlns:a16="http://schemas.microsoft.com/office/drawing/2014/main" id="{DB46FB4E-8018-42C6-98CA-E001DFF063D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27412" y="698740"/>
                              <a:ext cx="295786" cy="364082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załka: w dół 15">
                            <a:extLst>
                              <a:ext uri="{FF2B5EF4-FFF2-40B4-BE49-F238E27FC236}">
                                <a16:creationId xmlns:a16="http://schemas.microsoft.com/office/drawing/2014/main" id="{78CC3565-AAA9-4E17-BAB0-63344A2CC0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50106" y="698740"/>
                              <a:ext cx="295786" cy="420288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załka: w dół 16">
                            <a:extLst>
                              <a:ext uri="{FF2B5EF4-FFF2-40B4-BE49-F238E27FC236}">
                                <a16:creationId xmlns:a16="http://schemas.microsoft.com/office/drawing/2014/main" id="{8C5450F1-B51D-4B84-A000-ADA0239E2C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4174" y="698740"/>
                              <a:ext cx="295786" cy="481528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Prostokąt 17">
                            <a:extLst>
                              <a:ext uri="{FF2B5EF4-FFF2-40B4-BE49-F238E27FC236}">
                                <a16:creationId xmlns:a16="http://schemas.microsoft.com/office/drawing/2014/main" id="{3E801739-2208-4755-93F0-4D2C9EBBCE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1502" y="948906"/>
                              <a:ext cx="1578610" cy="63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7A1B1D" w:rsidRDefault="00991189" w:rsidP="007A1B1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Pamięć Programu</w:t>
                                </w:r>
                                <w:r w:rsidR="007A1B1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ROM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rostokąt 18">
                            <a:extLst>
                              <a:ext uri="{FF2B5EF4-FFF2-40B4-BE49-F238E27FC236}">
                                <a16:creationId xmlns:a16="http://schemas.microsoft.com/office/drawing/2014/main" id="{9FE41B15-F25E-4112-98D9-B85A3D2012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1502" y="2173857"/>
                              <a:ext cx="1578610" cy="63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7A1B1D" w:rsidRDefault="00991189" w:rsidP="007A1B1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Pamięć Danych</w:t>
                                </w:r>
                                <w:r w:rsidR="007A1B1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rostokąt 19">
                            <a:extLst>
                              <a:ext uri="{FF2B5EF4-FFF2-40B4-BE49-F238E27FC236}">
                                <a16:creationId xmlns:a16="http://schemas.microsoft.com/office/drawing/2014/main" id="{571647FE-D566-4D27-9D86-79D1E313C4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1502" y="3398808"/>
                              <a:ext cx="1578610" cy="636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1189" w:rsidRPr="007A1B1D" w:rsidRDefault="00991189" w:rsidP="0099118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759CE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t>Układy Wejścia/Wyjścia</w:t>
                                </w:r>
                                <w:r w:rsidRPr="007A1B1D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</w:rPr>
                                  <w:br/>
                                  <w:t>I/O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załka: w dół 21">
                            <a:extLst>
                              <a:ext uri="{FF2B5EF4-FFF2-40B4-BE49-F238E27FC236}">
                                <a16:creationId xmlns:a16="http://schemas.microsoft.com/office/drawing/2014/main" id="{E7B9E394-EA58-4444-9560-622AE84C567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3445905" y="763941"/>
                              <a:ext cx="206976" cy="52599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załka: w dół 22">
                            <a:extLst>
                              <a:ext uri="{FF2B5EF4-FFF2-40B4-BE49-F238E27FC236}">
                                <a16:creationId xmlns:a16="http://schemas.microsoft.com/office/drawing/2014/main" id="{04C72E92-F655-4514-B302-2C41E515031B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3247815" y="777701"/>
                              <a:ext cx="206976" cy="938304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Łącznik prosty ze strzałką 24">
                            <a:extLst>
                              <a:ext uri="{FF2B5EF4-FFF2-40B4-BE49-F238E27FC236}">
                                <a16:creationId xmlns:a16="http://schemas.microsoft.com/office/drawing/2014/main" id="{0E73773D-CCF6-42D0-8292-4111306F5D28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1516811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załka: w dół 26">
                            <a:extLst>
                              <a:ext uri="{FF2B5EF4-FFF2-40B4-BE49-F238E27FC236}">
                                <a16:creationId xmlns:a16="http://schemas.microsoft.com/office/drawing/2014/main" id="{4F23E27B-F37B-481C-A300-182DBEC02AF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3445905" y="1972909"/>
                              <a:ext cx="206976" cy="52844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Łącznik prosty ze strzałką 28">
                            <a:extLst>
                              <a:ext uri="{FF2B5EF4-FFF2-40B4-BE49-F238E27FC236}">
                                <a16:creationId xmlns:a16="http://schemas.microsoft.com/office/drawing/2014/main" id="{3FA964D6-599D-4AF6-A331-C25E73C7076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2802147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Łącznik prosty ze strzałką 32">
                            <a:extLst>
                              <a:ext uri="{FF2B5EF4-FFF2-40B4-BE49-F238E27FC236}">
                                <a16:creationId xmlns:a16="http://schemas.microsoft.com/office/drawing/2014/main" id="{C0E948CA-A1A2-4F1F-A171-B825FF3EC9B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2733136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załka: w lewo i w prawo 36">
                            <a:extLst>
                              <a:ext uri="{FF2B5EF4-FFF2-40B4-BE49-F238E27FC236}">
                                <a16:creationId xmlns:a16="http://schemas.microsoft.com/office/drawing/2014/main" id="{09931251-192B-4355-B7F6-88D2D3879E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74393" y="2374061"/>
                              <a:ext cx="938304" cy="206976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załka: w lewo i w prawo 38">
                            <a:extLst>
                              <a:ext uri="{FF2B5EF4-FFF2-40B4-BE49-F238E27FC236}">
                                <a16:creationId xmlns:a16="http://schemas.microsoft.com/office/drawing/2014/main" id="{C9BF6EF5-EF32-4DBD-96D6-EABA291111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74393" y="3599012"/>
                              <a:ext cx="938304" cy="206976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załka: w dół 39">
                            <a:extLst>
                              <a:ext uri="{FF2B5EF4-FFF2-40B4-BE49-F238E27FC236}">
                                <a16:creationId xmlns:a16="http://schemas.microsoft.com/office/drawing/2014/main" id="{2F4A74C0-822D-4CB9-A8B0-26D56506FFA4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3445905" y="3206487"/>
                              <a:ext cx="206976" cy="52844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Łącznik prosty ze strzałką 40">
                            <a:extLst>
                              <a:ext uri="{FF2B5EF4-FFF2-40B4-BE49-F238E27FC236}">
                                <a16:creationId xmlns:a16="http://schemas.microsoft.com/office/drawing/2014/main" id="{876BF06F-0598-4C11-8650-7E549CC9E73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4018472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Łącznik prosty ze strzałką 41">
                            <a:extLst>
                              <a:ext uri="{FF2B5EF4-FFF2-40B4-BE49-F238E27FC236}">
                                <a16:creationId xmlns:a16="http://schemas.microsoft.com/office/drawing/2014/main" id="{0B9EBF9D-2E51-42B2-8EEF-BF23596E9B7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41275" y="3949460"/>
                              <a:ext cx="136681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Łącznik prosty ze strzałką 43">
                            <a:extLst>
                              <a:ext uri="{FF2B5EF4-FFF2-40B4-BE49-F238E27FC236}">
                                <a16:creationId xmlns:a16="http://schemas.microsoft.com/office/drawing/2014/main" id="{BE04903E-4F3A-453D-8869-CD9F95A34B6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391509" y="3431876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Łącznik prosty ze strzałką 44">
                            <a:extLst>
                              <a:ext uri="{FF2B5EF4-FFF2-40B4-BE49-F238E27FC236}">
                                <a16:creationId xmlns:a16="http://schemas.microsoft.com/office/drawing/2014/main" id="{363D2A30-FA6B-4829-BA74-5EF0ACD0419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391509" y="3492260"/>
                              <a:ext cx="4212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Łącznik prosty ze strzałką 50">
                            <a:extLst>
                              <a:ext uri="{FF2B5EF4-FFF2-40B4-BE49-F238E27FC236}">
                                <a16:creationId xmlns:a16="http://schemas.microsoft.com/office/drawing/2014/main" id="{C70E8D0F-025C-488F-AD7E-71111D99580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95103" y="3897702"/>
                              <a:ext cx="4244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Łącznik prosty ze strzałką 51">
                            <a:extLst>
                              <a:ext uri="{FF2B5EF4-FFF2-40B4-BE49-F238E27FC236}">
                                <a16:creationId xmlns:a16="http://schemas.microsoft.com/office/drawing/2014/main" id="{A93C7E5D-D587-4081-A4A9-9BB82380861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95103" y="3966713"/>
                              <a:ext cx="42100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pole tekstowe 52">
                            <a:extLst>
                              <a:ext uri="{FF2B5EF4-FFF2-40B4-BE49-F238E27FC236}">
                                <a16:creationId xmlns:a16="http://schemas.microsoft.com/office/drawing/2014/main" id="{A72815C6-B736-4B07-BA03-345D6BB76B0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62285" y="3441743"/>
                              <a:ext cx="1317625" cy="6629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Zewnętrzne Sygnały</w:t>
                                </w:r>
                              </w:p>
                              <w:p w:rsidR="00991189" w:rsidRPr="00E8503A" w:rsidRDefault="00991189" w:rsidP="00991189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Wejścia/Wyjścia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9" name="Łącznik prosty ze strzałką 58">
                            <a:extLst>
                              <a:ext uri="{FF2B5EF4-FFF2-40B4-BE49-F238E27FC236}">
                                <a16:creationId xmlns:a16="http://schemas.microsoft.com/office/drawing/2014/main" id="{F192DB54-786F-4805-A6F7-AD2B236437A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4605068" y="690113"/>
                              <a:ext cx="0" cy="2133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pole tekstowe 63">
                            <a:extLst>
                              <a:ext uri="{FF2B5EF4-FFF2-40B4-BE49-F238E27FC236}">
                                <a16:creationId xmlns:a16="http://schemas.microsoft.com/office/drawing/2014/main" id="{D4FDA70E-C06B-467C-96CF-B09FA1B0A44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899139" y="508959"/>
                              <a:ext cx="1492300" cy="2958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E8503A" w:rsidRDefault="00991189" w:rsidP="0099118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8503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Napięcie Zasilania Vcc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9" name="pole tekstowe 78">
                            <a:extLst>
                              <a:ext uri="{FF2B5EF4-FFF2-40B4-BE49-F238E27FC236}">
                                <a16:creationId xmlns:a16="http://schemas.microsoft.com/office/drawing/2014/main" id="{093EAFED-992B-4BAA-BD5F-B82F84B90F7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24900" y="3915937"/>
                              <a:ext cx="1087800" cy="3772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C235E0" w:rsidRDefault="00991189" w:rsidP="00991189">
                                <w:pP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235E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Szyna Sterująca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0" name="pole tekstowe 79">
                            <a:extLst>
                              <a:ext uri="{FF2B5EF4-FFF2-40B4-BE49-F238E27FC236}">
                                <a16:creationId xmlns:a16="http://schemas.microsoft.com/office/drawing/2014/main" id="{CA972152-D69C-4813-A7DE-49B46151655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20097" y="4519719"/>
                              <a:ext cx="977941" cy="3772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C235E0" w:rsidRDefault="00991189" w:rsidP="0099118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235E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Szyna Danych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1" name="pole tekstowe 80">
                            <a:extLst>
                              <a:ext uri="{FF2B5EF4-FFF2-40B4-BE49-F238E27FC236}">
                                <a16:creationId xmlns:a16="http://schemas.microsoft.com/office/drawing/2014/main" id="{6C37C49F-F478-4022-9DC1-87EF5057920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53001" y="5132126"/>
                              <a:ext cx="1129712" cy="3772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91189" w:rsidRPr="00C235E0" w:rsidRDefault="00991189" w:rsidP="0099118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235E0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Szyna Adresowa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a 36" o:spid="_x0000_s1026" style="width:557.45pt;height:470.3pt;mso-position-horizontal-relative:char;mso-position-vertical-relative:line" coordorigin=",2047" coordsize="70799,5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5" o:spid="_x0000_s1027" type="#_x0000_t202" style="position:absolute;left:12249;top:2047;width:51415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991189" w:rsidRDefault="00991189" w:rsidP="0099118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Podstawowa Struktura Systemu Mikroprocesorowego</w:t>
                        </w:r>
                      </w:p>
                    </w:txbxContent>
                  </v:textbox>
                </v:shape>
                <v:group id="Grupa 35" o:spid="_x0000_s1028" style="position:absolute;top:6642;width:70799;height:55140" coordsize="70799,5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Prostokąt: zaokrąglone rogi 3" o:spid="_x0000_s1029" style="position:absolute;left:20530;width:14764;height:70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991189" w:rsidRPr="00991189" w:rsidRDefault="00991189" w:rsidP="00991189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91189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Jednostka Centralna</w:t>
                          </w:r>
                          <w:r w:rsidR="007A1B1D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br/>
                          </w:r>
                          <w:r w:rsidRPr="00991189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CPU</w:t>
                          </w:r>
                        </w:p>
                      </w:txbxContent>
                    </v:textbox>
                  </v:roundrect>
                  <v:roundrect id="Prostokąt: zaokrąglone rogi 4" o:spid="_x0000_s1030" style="position:absolute;width:14763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991189" w:rsidRPr="00E8503A" w:rsidRDefault="00991189" w:rsidP="00991189">
                          <w:pPr>
                            <w:spacing w:line="256" w:lineRule="auto"/>
                            <w:jc w:val="center"/>
                          </w:pPr>
                          <w:r w:rsidRPr="00E8503A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Generator Zegarowy</w:t>
                          </w:r>
                          <w:r w:rsidR="007A1B1D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br/>
                          </w:r>
                          <w:r w:rsidRPr="00E8503A">
                            <w:rPr>
                              <w:rFonts w:eastAsia="Calibri"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fx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Łącznik prosty ze strzałką 7" o:spid="_x0000_s1031" type="#_x0000_t32" style="position:absolute;left:14751;top:3177;width:58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  <v:shape id="Łącznik prosty ze strzałką 11" o:spid="_x0000_s1032" type="#_x0000_t32" style="position:absolute;left:35231;top:3177;width:62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<v:stroke endarrow="block" joinstyle="miter"/>
                    <o:lock v:ext="edit" shapetype="f"/>
                  </v:shape>
                  <v:shape id="pole tekstowe 12" o:spid="_x0000_s1033" type="#_x0000_t202" style="position:absolute;left:15527;width:5912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fcpu</w:t>
                          </w:r>
                        </w:p>
                      </w:txbxContent>
                    </v:textbox>
                  </v:shape>
                  <v:shape id="pole tekstowe 13" o:spid="_x0000_s1034" type="#_x0000_t202" style="position:absolute;left:36230;top:345;width:5239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Reset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Strzałka: w dół 14" o:spid="_x0000_s1035" type="#_x0000_t67" style="position:absolute;left:22274;top:6987;width:2957;height:36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" adj="20723" fillcolor="#4472c4 [3204]" strokecolor="#1f3763 [1604]" strokeweight="1pt"/>
                  <v:shape id="Strzałka: w dół 15" o:spid="_x0000_s1036" type="#_x0000_t67" style="position:absolute;left:26501;top:6987;width:2957;height:42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" adj="20840" fillcolor="#ed7d31 [3205]" strokecolor="#823b0b [1605]" strokeweight="1pt"/>
                  <v:shape id="Strzałka: w dół 16" o:spid="_x0000_s1037" type="#_x0000_t67" style="position:absolute;left:30641;top:6987;width:2958;height:4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" adj="20937" fillcolor="#4472c4 [3204]" strokecolor="#1f3763 [1604]" strokeweight="1pt"/>
                  <v:rect id="Prostokąt 17" o:spid="_x0000_s1038" style="position:absolute;left:38215;top:9489;width:1578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  <v:textbox>
                      <w:txbxContent>
                        <w:p w:rsidR="00991189" w:rsidRPr="007A1B1D" w:rsidRDefault="00991189" w:rsidP="007A1B1D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Pamięć Programu</w:t>
                          </w:r>
                          <w:r w:rsidR="007A1B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ROM</w:t>
                          </w:r>
                        </w:p>
                      </w:txbxContent>
                    </v:textbox>
                  </v:rect>
                  <v:rect id="Prostokąt 18" o:spid="_x0000_s1039" style="position:absolute;left:38215;top:21738;width:1578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91189" w:rsidRPr="007A1B1D" w:rsidRDefault="00991189" w:rsidP="007A1B1D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Pamięć Danych</w:t>
                          </w:r>
                          <w:r w:rsidR="007A1B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br/>
                          </w: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RAM</w:t>
                          </w:r>
                        </w:p>
                      </w:txbxContent>
                    </v:textbox>
                  </v:rect>
                  <v:rect id="Prostokąt 19" o:spid="_x0000_s1040" style="position:absolute;left:38215;top:33988;width:15786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  <v:textbox>
                      <w:txbxContent>
                        <w:p w:rsidR="00991189" w:rsidRPr="007A1B1D" w:rsidRDefault="00991189" w:rsidP="00991189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759CE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t>Układy Wejścia/Wyjścia</w:t>
                          </w:r>
                          <w:r w:rsidRPr="007A1B1D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</w:rPr>
                            <w:br/>
                            <w:t>I/O</w:t>
                          </w:r>
                        </w:p>
                      </w:txbxContent>
                    </v:textbox>
                  </v:rect>
                  <v:shape id="Strzałka: w dół 21" o:spid="_x0000_s1041" type="#_x0000_t67" style="position:absolute;left:34458;top:7639;width:2070;height:526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" adj="17350" fillcolor="#4472c4 [3204]" strokecolor="#1f3763 [1604]" strokeweight="1pt"/>
                  <v:shape id="Strzałka: w dół 22" o:spid="_x0000_s1042" type="#_x0000_t67" style="position:absolute;left:32478;top:7776;width:2070;height:9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" adj="19218" fillcolor="#ed7d31 [3205]" strokecolor="#823b0b [1605]" strokeweight="1pt"/>
                  <v:shape id="Łącznik prosty ze strzałką 24" o:spid="_x0000_s1043" type="#_x0000_t32" style="position:absolute;left:24412;top:15168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Strzałka: w dół 26" o:spid="_x0000_s1044" type="#_x0000_t67" style="position:absolute;left:34459;top:19728;width:2070;height:52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" adj="17370" fillcolor="#4472c4 [3204]" strokecolor="#1f3763 [1604]" strokeweight="1pt"/>
                  <v:shape id="Łącznik prosty ze strzałką 28" o:spid="_x0000_s1045" type="#_x0000_t32" style="position:absolute;left:24412;top:28021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32" o:spid="_x0000_s1046" type="#_x0000_t32" style="position:absolute;left:24412;top:27331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<v:stroke endarrow="block" joinstyle="miter"/>
                    <o:lock v:ext="edit" shapetype="f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Strzałka: w lewo i w prawo 36" o:spid="_x0000_s1047" type="#_x0000_t69" style="position:absolute;left:28743;top:23740;width:9383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" adj="2382" fillcolor="#ed7d31 [3205]" strokecolor="#823b0b [1605]" strokeweight="1pt"/>
                  <v:shape id="Strzałka: w lewo i w prawo 38" o:spid="_x0000_s1048" type="#_x0000_t69" style="position:absolute;left:28743;top:35990;width:9383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" adj="2382" fillcolor="#ed7d31 [3205]" strokecolor="#823b0b [1605]" strokeweight="1pt"/>
                  <v:shape id="Strzałka: w dół 39" o:spid="_x0000_s1049" type="#_x0000_t67" style="position:absolute;left:34459;top:32064;width:2069;height:52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" adj="17370" fillcolor="#4472c4 [3204]" strokecolor="#1f3763 [1604]" strokeweight="1pt"/>
                  <v:shape id="Łącznik prosty ze strzałką 40" o:spid="_x0000_s1050" type="#_x0000_t32" style="position:absolute;left:24412;top:40184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41" o:spid="_x0000_s1051" type="#_x0000_t32" style="position:absolute;left:24412;top:39494;width:1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43" o:spid="_x0000_s1052" type="#_x0000_t32" style="position:absolute;left:53915;top:34318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44" o:spid="_x0000_s1053" type="#_x0000_t32" style="position:absolute;left:53915;top:34922;width:4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Łącznik prosty ze strzałką 50" o:spid="_x0000_s1054" type="#_x0000_t32" style="position:absolute;left:53951;top:38977;width:42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  <v:stroke endarrow="block" joinstyle="miter"/>
                    <o:lock v:ext="edit" shapetype="f"/>
                  </v:shape>
                  <v:shape id="Łącznik prosty ze strzałką 51" o:spid="_x0000_s1055" type="#_x0000_t32" style="position:absolute;left:53951;top:39667;width:4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  <v:stroke endarrow="block" joinstyle="miter"/>
                    <o:lock v:ext="edit" shapetype="f"/>
                  </v:shape>
                  <v:shape id="pole tekstowe 52" o:spid="_x0000_s1056" type="#_x0000_t202" style="position:absolute;left:57622;top:34417;width:13177;height:6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  <v:textbox style="mso-fit-shape-to-text:t"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Zewnętrzne Sygnały</w:t>
                          </w:r>
                        </w:p>
                        <w:p w:rsidR="00991189" w:rsidRPr="00E8503A" w:rsidRDefault="00991189" w:rsidP="00991189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Wejścia/Wyjścia</w:t>
                          </w:r>
                        </w:p>
                      </w:txbxContent>
                    </v:textbox>
                  </v:shape>
                  <v:shape id="Łącznik prosty ze strzałką 58" o:spid="_x0000_s1057" type="#_x0000_t32" style="position:absolute;left:46050;top:6901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  <v:stroke endarrow="block" joinstyle="miter"/>
                    <o:lock v:ext="edit" shapetype="f"/>
                  </v:shape>
                  <v:shape id="pole tekstowe 63" o:spid="_x0000_s1058" type="#_x0000_t202" style="position:absolute;left:38991;top:5089;width:1492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:rsidR="00991189" w:rsidRPr="00E8503A" w:rsidRDefault="00991189" w:rsidP="0099118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503A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Napięcie Zasilania Vcc</w:t>
                          </w:r>
                        </w:p>
                      </w:txbxContent>
                    </v:textbox>
                  </v:shape>
                  <v:shape id="pole tekstowe 78" o:spid="_x0000_s1059" type="#_x0000_t202" style="position:absolute;left:12249;top:39159;width:1087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  <v:textbox style="mso-fit-shape-to-text:t">
                      <w:txbxContent>
                        <w:p w:rsidR="00991189" w:rsidRPr="00C235E0" w:rsidRDefault="00991189" w:rsidP="00991189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235E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</w:rPr>
                            <w:t>Szyna Sterująca</w:t>
                          </w:r>
                        </w:p>
                      </w:txbxContent>
                    </v:textbox>
                  </v:shape>
                  <v:shape id="pole tekstowe 79" o:spid="_x0000_s1060" type="#_x0000_t202" style="position:absolute;left:18200;top:45197;width:978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  <v:textbox style="mso-fit-shape-to-text:t">
                      <w:txbxContent>
                        <w:p w:rsidR="00991189" w:rsidRPr="00C235E0" w:rsidRDefault="00991189" w:rsidP="00991189">
                          <w:pPr>
                            <w:rPr>
                              <w:b/>
                              <w:bCs/>
                            </w:rPr>
                          </w:pPr>
                          <w:r w:rsidRPr="00C235E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</w:rPr>
                            <w:t>Szyna Danych</w:t>
                          </w:r>
                        </w:p>
                      </w:txbxContent>
                    </v:textbox>
                  </v:shape>
                  <v:shape id="pole tekstowe 80" o:spid="_x0000_s1061" type="#_x0000_t202" style="position:absolute;left:20530;top:51321;width:11297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  <v:textbox style="mso-fit-shape-to-text:t">
                      <w:txbxContent>
                        <w:p w:rsidR="00991189" w:rsidRPr="00C235E0" w:rsidRDefault="00991189" w:rsidP="00991189">
                          <w:pPr>
                            <w:rPr>
                              <w:b/>
                              <w:bCs/>
                            </w:rPr>
                          </w:pPr>
                          <w:r w:rsidRPr="00C235E0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</w:rPr>
                            <w:t>Szyna Adresowa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A1B1D" w:rsidRPr="00362E47" w:rsidRDefault="007A1B1D" w:rsidP="007B3C8D">
      <w:pPr>
        <w:rPr>
          <w:b/>
          <w:bCs/>
        </w:rPr>
      </w:pPr>
      <w:r w:rsidRPr="00362E47">
        <w:rPr>
          <w:b/>
          <w:bCs/>
        </w:rPr>
        <w:t>Szyna Sterująca: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Read ROM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Write RAM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Read RAM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Read I/O</w:t>
      </w:r>
    </w:p>
    <w:p w:rsidR="00E70D55" w:rsidRDefault="00E70D55" w:rsidP="00E70D55">
      <w:pPr>
        <w:pStyle w:val="Akapitzlist"/>
        <w:numPr>
          <w:ilvl w:val="0"/>
          <w:numId w:val="1"/>
        </w:numPr>
      </w:pPr>
      <w:r>
        <w:t>Write I/0</w:t>
      </w:r>
    </w:p>
    <w:p w:rsidR="007A1B1D" w:rsidRPr="00362E47" w:rsidRDefault="007A1B1D" w:rsidP="007B3C8D">
      <w:pPr>
        <w:rPr>
          <w:b/>
          <w:bCs/>
        </w:rPr>
      </w:pPr>
      <w:r w:rsidRPr="00362E47">
        <w:rPr>
          <w:b/>
          <w:bCs/>
        </w:rPr>
        <w:t>Szyna Adresowa:</w:t>
      </w:r>
    </w:p>
    <w:p w:rsidR="00E70D55" w:rsidRDefault="00E70D55" w:rsidP="00E70D55">
      <w:pPr>
        <w:pStyle w:val="Akapitzlist"/>
        <w:numPr>
          <w:ilvl w:val="0"/>
          <w:numId w:val="2"/>
        </w:numPr>
      </w:pPr>
      <w:r w:rsidRPr="003424AE">
        <w:rPr>
          <w:b/>
          <w:bCs/>
        </w:rPr>
        <w:t>16-bit</w:t>
      </w:r>
      <w:r>
        <w:t xml:space="preserve"> – 216 = 65 536 (6</w:t>
      </w:r>
      <w:r w:rsidR="003424AE">
        <w:t>4</w:t>
      </w:r>
      <w:r>
        <w:t xml:space="preserve"> Kb) adres sygnałowy A0, A1 … A15</w:t>
      </w:r>
    </w:p>
    <w:p w:rsidR="00E70D55" w:rsidRDefault="00E70D55" w:rsidP="00E70D55">
      <w:pPr>
        <w:pStyle w:val="Akapitzlist"/>
        <w:numPr>
          <w:ilvl w:val="0"/>
          <w:numId w:val="2"/>
        </w:numPr>
      </w:pPr>
      <w:r w:rsidRPr="003424AE">
        <w:rPr>
          <w:b/>
          <w:bCs/>
        </w:rPr>
        <w:t>20-bit</w:t>
      </w:r>
      <w:r>
        <w:t xml:space="preserve"> – 220 = 1 048 576</w:t>
      </w:r>
    </w:p>
    <w:p w:rsidR="007A1B1D" w:rsidRDefault="007A1B1D" w:rsidP="007B3C8D">
      <w:pPr>
        <w:rPr>
          <w:b/>
          <w:bCs/>
        </w:rPr>
      </w:pPr>
      <w:r w:rsidRPr="00362E47">
        <w:rPr>
          <w:b/>
          <w:bCs/>
        </w:rPr>
        <w:t>Szyna Danych:</w:t>
      </w:r>
    </w:p>
    <w:p w:rsidR="003424AE" w:rsidRPr="003424AE" w:rsidRDefault="003424AE" w:rsidP="003424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8-bit</w:t>
      </w:r>
      <w:r>
        <w:t xml:space="preserve"> – 28, 256 wartości, sygnały D0, D1, D2, D3, D4, D5, D6, D7</w:t>
      </w:r>
    </w:p>
    <w:p w:rsidR="003424AE" w:rsidRPr="00C235E0" w:rsidRDefault="003424AE" w:rsidP="003424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16-bit</w:t>
      </w:r>
      <w:r>
        <w:t xml:space="preserve"> – 216 = 65</w:t>
      </w:r>
      <w:r w:rsidR="00C235E0">
        <w:t> </w:t>
      </w:r>
      <w:r>
        <w:t>536</w:t>
      </w:r>
      <w:r w:rsidR="00C235E0">
        <w:t xml:space="preserve"> (64 Kb)</w:t>
      </w:r>
    </w:p>
    <w:p w:rsidR="00C235E0" w:rsidRPr="009B0F69" w:rsidRDefault="00C235E0" w:rsidP="003424AE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32-bit</w:t>
      </w:r>
      <w:r>
        <w:t xml:space="preserve"> – 232 = 4 294 967</w:t>
      </w:r>
      <w:r w:rsidR="009B0F69">
        <w:t> </w:t>
      </w:r>
      <w:r>
        <w:t>296</w:t>
      </w:r>
    </w:p>
    <w:p w:rsidR="009B0F69" w:rsidRDefault="009B0F69" w:rsidP="009B0F69">
      <w:r w:rsidRPr="00C63A3D">
        <w:rPr>
          <w:b/>
          <w:bCs/>
        </w:rPr>
        <w:t>Jednostka Centralna (CPU)</w:t>
      </w:r>
      <w:r>
        <w:t xml:space="preserve"> – przetwarza informacje. Pobiera z pamięci programy kodu rozkazów, dekoduje je i wykonuje, a następnie przechodzi cyklicznie do kolejnych komórek pamięci pobierając i dekodując kolejne rozkazy</w:t>
      </w:r>
    </w:p>
    <w:p w:rsidR="009B0F69" w:rsidRPr="005E139E" w:rsidRDefault="009B0F69" w:rsidP="009B0F69">
      <w:pPr>
        <w:rPr>
          <w:b/>
          <w:bCs/>
        </w:rPr>
      </w:pPr>
      <w:r w:rsidRPr="005E139E">
        <w:rPr>
          <w:b/>
          <w:bCs/>
        </w:rPr>
        <w:t>Pamięć operacyjna składa się z:</w:t>
      </w:r>
    </w:p>
    <w:p w:rsidR="009B0F69" w:rsidRPr="009B0F69" w:rsidRDefault="009B0F69" w:rsidP="005E139E">
      <w:pPr>
        <w:pStyle w:val="Akapitzlist"/>
        <w:numPr>
          <w:ilvl w:val="0"/>
          <w:numId w:val="5"/>
        </w:numPr>
      </w:pPr>
      <w:r w:rsidRPr="005E139E">
        <w:rPr>
          <w:b/>
          <w:bCs/>
        </w:rPr>
        <w:lastRenderedPageBreak/>
        <w:t>Pamięć Programowa</w:t>
      </w:r>
      <w:r>
        <w:t xml:space="preserve"> – w której przechowywane są kody rozkazów i pamięci danych gdzie przechowywane są argumenty wykonywanych rozkazów (dane)</w:t>
      </w:r>
    </w:p>
    <w:p w:rsidR="007A1B1D" w:rsidRDefault="009B0F69" w:rsidP="005E139E">
      <w:pPr>
        <w:pStyle w:val="Akapitzlist"/>
        <w:numPr>
          <w:ilvl w:val="0"/>
          <w:numId w:val="5"/>
        </w:numPr>
      </w:pPr>
      <w:r w:rsidRPr="005E139E">
        <w:rPr>
          <w:b/>
          <w:bCs/>
        </w:rPr>
        <w:t>Układy Wejścia-Wyjścia</w:t>
      </w:r>
      <w:r>
        <w:t xml:space="preserve"> – służą do komunikacji systemu mikroprocesorowego</w:t>
      </w:r>
    </w:p>
    <w:p w:rsidR="009B0F69" w:rsidRPr="005E139E" w:rsidRDefault="009B0F69" w:rsidP="007B3C8D">
      <w:pPr>
        <w:rPr>
          <w:b/>
          <w:bCs/>
        </w:rPr>
      </w:pPr>
      <w:r w:rsidRPr="005E139E">
        <w:rPr>
          <w:b/>
          <w:bCs/>
        </w:rPr>
        <w:t>Powyższe bloki połączone są magistralą systemową, składająca się z:</w:t>
      </w:r>
    </w:p>
    <w:p w:rsidR="009B0F69" w:rsidRDefault="009B0F69" w:rsidP="00F41D22">
      <w:pPr>
        <w:pStyle w:val="Akapitzlist"/>
        <w:numPr>
          <w:ilvl w:val="0"/>
          <w:numId w:val="4"/>
        </w:numPr>
      </w:pPr>
      <w:r w:rsidRPr="00F41D22">
        <w:rPr>
          <w:b/>
          <w:bCs/>
        </w:rPr>
        <w:t>Szyny Sterującej</w:t>
      </w:r>
      <w:r>
        <w:t xml:space="preserve"> (</w:t>
      </w:r>
      <w:proofErr w:type="spellStart"/>
      <w:r w:rsidRPr="00F41D22">
        <w:rPr>
          <w:lang w:val="en-US"/>
        </w:rPr>
        <w:t>Controll</w:t>
      </w:r>
      <w:proofErr w:type="spellEnd"/>
      <w:r w:rsidRPr="00F41D22">
        <w:rPr>
          <w:lang w:val="en-US"/>
        </w:rPr>
        <w:t xml:space="preserve"> Bus</w:t>
      </w:r>
      <w:r>
        <w:t>)</w:t>
      </w:r>
    </w:p>
    <w:p w:rsidR="009B0F69" w:rsidRDefault="009B0F69" w:rsidP="00F41D22">
      <w:pPr>
        <w:pStyle w:val="Akapitzlist"/>
        <w:numPr>
          <w:ilvl w:val="0"/>
          <w:numId w:val="4"/>
        </w:numPr>
      </w:pPr>
      <w:r w:rsidRPr="00F41D22">
        <w:rPr>
          <w:b/>
          <w:bCs/>
        </w:rPr>
        <w:t>Szyny Danych</w:t>
      </w:r>
      <w:r>
        <w:t xml:space="preserve"> (</w:t>
      </w:r>
      <w:r w:rsidRPr="00F41D22">
        <w:rPr>
          <w:lang w:val="en-US"/>
        </w:rPr>
        <w:t>Data Bus</w:t>
      </w:r>
      <w:r>
        <w:t>)</w:t>
      </w:r>
    </w:p>
    <w:p w:rsidR="000724B5" w:rsidRPr="007B3C8D" w:rsidRDefault="000724B5" w:rsidP="00F41D22">
      <w:pPr>
        <w:pStyle w:val="Akapitzlist"/>
        <w:numPr>
          <w:ilvl w:val="0"/>
          <w:numId w:val="4"/>
        </w:numPr>
      </w:pPr>
      <w:r w:rsidRPr="00F41D22">
        <w:rPr>
          <w:b/>
          <w:bCs/>
        </w:rPr>
        <w:t>Szyny Adresowej</w:t>
      </w:r>
      <w:r>
        <w:t xml:space="preserve"> (</w:t>
      </w:r>
      <w:r w:rsidRPr="00F41D22">
        <w:rPr>
          <w:lang w:val="en-US"/>
        </w:rPr>
        <w:t>Address Bus</w:t>
      </w:r>
      <w:r>
        <w:t>)</w:t>
      </w:r>
    </w:p>
    <w:sectPr w:rsidR="000724B5" w:rsidRPr="007B3C8D" w:rsidSect="00B74A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7CE" w:rsidRDefault="008737CE" w:rsidP="007B3C8D">
      <w:pPr>
        <w:spacing w:after="0" w:line="240" w:lineRule="auto"/>
      </w:pPr>
      <w:r>
        <w:separator/>
      </w:r>
    </w:p>
  </w:endnote>
  <w:endnote w:type="continuationSeparator" w:id="0">
    <w:p w:rsidR="008737CE" w:rsidRDefault="008737CE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8737CE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350BE1">
        <w:rPr>
          <w:noProof/>
        </w:rPr>
        <w:t>Informatyka-Notatki z zeszytu.docx</w:t>
      </w:r>
    </w:fldSimple>
    <w:bookmarkStart w:id="0" w:name="_GoBack"/>
    <w:bookmarkEnd w:id="0"/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7CE" w:rsidRDefault="008737CE" w:rsidP="007B3C8D">
      <w:pPr>
        <w:spacing w:after="0" w:line="240" w:lineRule="auto"/>
      </w:pPr>
      <w:r>
        <w:separator/>
      </w:r>
    </w:p>
  </w:footnote>
  <w:footnote w:type="continuationSeparator" w:id="0">
    <w:p w:rsidR="008737CE" w:rsidRDefault="008737CE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BE1" w:rsidRDefault="00350BE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A42"/>
    <w:multiLevelType w:val="hybridMultilevel"/>
    <w:tmpl w:val="5F9C82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817C2"/>
    <w:multiLevelType w:val="hybridMultilevel"/>
    <w:tmpl w:val="32CE6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092C"/>
    <w:multiLevelType w:val="hybridMultilevel"/>
    <w:tmpl w:val="1E283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8536A"/>
    <w:multiLevelType w:val="hybridMultilevel"/>
    <w:tmpl w:val="A4561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40E25"/>
    <w:multiLevelType w:val="hybridMultilevel"/>
    <w:tmpl w:val="917A9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724B5"/>
    <w:rsid w:val="003424AE"/>
    <w:rsid w:val="00350BE1"/>
    <w:rsid w:val="00362E47"/>
    <w:rsid w:val="004F5B6B"/>
    <w:rsid w:val="00545B5B"/>
    <w:rsid w:val="0055568A"/>
    <w:rsid w:val="005E139E"/>
    <w:rsid w:val="005E3503"/>
    <w:rsid w:val="006B26D4"/>
    <w:rsid w:val="006D56A5"/>
    <w:rsid w:val="007A1B1D"/>
    <w:rsid w:val="007B3C8D"/>
    <w:rsid w:val="007C5E25"/>
    <w:rsid w:val="00817620"/>
    <w:rsid w:val="008737CE"/>
    <w:rsid w:val="00973325"/>
    <w:rsid w:val="009759CE"/>
    <w:rsid w:val="00991189"/>
    <w:rsid w:val="009B0F69"/>
    <w:rsid w:val="009B573E"/>
    <w:rsid w:val="009E2E6B"/>
    <w:rsid w:val="00B74A90"/>
    <w:rsid w:val="00C235E0"/>
    <w:rsid w:val="00C63A3D"/>
    <w:rsid w:val="00D319C4"/>
    <w:rsid w:val="00D65D67"/>
    <w:rsid w:val="00DD74CE"/>
    <w:rsid w:val="00E70D55"/>
    <w:rsid w:val="00E8503A"/>
    <w:rsid w:val="00F41D22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E7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E77FC4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0C26A3"/>
    <w:rsid w:val="00675078"/>
    <w:rsid w:val="00AA5EB9"/>
    <w:rsid w:val="00E77FC4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F166-6FC5-4FB9-85ED-43E03545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124</TotalTime>
  <Pages>3</Pages>
  <Words>147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16</cp:revision>
  <dcterms:created xsi:type="dcterms:W3CDTF">2020-09-12T12:22:00Z</dcterms:created>
  <dcterms:modified xsi:type="dcterms:W3CDTF">2020-09-12T14:27:00Z</dcterms:modified>
</cp:coreProperties>
</file>