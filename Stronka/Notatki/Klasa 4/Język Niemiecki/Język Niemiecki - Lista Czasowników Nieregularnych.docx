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1825AB" w:rsidRDefault="00D9543B" w:rsidP="006F2D82">
      <w:pPr>
        <w:pStyle w:val="Nagwek1"/>
        <w:rPr>
          <w:b/>
          <w:bCs/>
          <w:lang w:val="de-DE"/>
        </w:rPr>
      </w:pPr>
      <w:r w:rsidRPr="001825AB">
        <w:rPr>
          <w:b/>
          <w:bCs/>
          <w:lang w:val="de-DE"/>
        </w:rPr>
        <w:t>Lista Czasowników Nieregularnych</w:t>
      </w:r>
    </w:p>
    <w:tbl>
      <w:tblPr>
        <w:tblStyle w:val="Tabelasiatki4akcent1"/>
        <w:tblW w:w="0" w:type="auto"/>
        <w:tblLook w:val="0420" w:firstRow="1" w:lastRow="0" w:firstColumn="0" w:lastColumn="0" w:noHBand="0" w:noVBand="1"/>
      </w:tblPr>
      <w:tblGrid>
        <w:gridCol w:w="3776"/>
        <w:gridCol w:w="3776"/>
        <w:gridCol w:w="3776"/>
      </w:tblGrid>
      <w:tr w:rsidR="00D9543B" w:rsidRPr="00E62466" w:rsidTr="00E6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6" w:type="dxa"/>
          </w:tcPr>
          <w:p w:rsidR="00D9543B" w:rsidRPr="00E62466" w:rsidRDefault="00D9543B" w:rsidP="007B3C8D">
            <w:pPr>
              <w:rPr>
                <w:lang w:val="de-DE"/>
              </w:rPr>
            </w:pPr>
            <w:r w:rsidRPr="00E62466">
              <w:rPr>
                <w:lang w:val="de-DE"/>
              </w:rPr>
              <w:t>Bezokolicznik (3. Osoba lp.)</w:t>
            </w:r>
          </w:p>
        </w:tc>
        <w:tc>
          <w:tcPr>
            <w:tcW w:w="3776" w:type="dxa"/>
          </w:tcPr>
          <w:p w:rsidR="00D9543B" w:rsidRPr="00E62466" w:rsidRDefault="00D9543B" w:rsidP="007B3C8D">
            <w:pPr>
              <w:rPr>
                <w:lang w:val="de-DE"/>
              </w:rPr>
            </w:pPr>
            <w:r w:rsidRPr="00E62466">
              <w:rPr>
                <w:lang w:val="de-DE"/>
              </w:rPr>
              <w:t>Forma Czasu Przeszłego</w:t>
            </w:r>
          </w:p>
        </w:tc>
        <w:tc>
          <w:tcPr>
            <w:tcW w:w="3776" w:type="dxa"/>
          </w:tcPr>
          <w:p w:rsidR="00D9543B" w:rsidRPr="00E62466" w:rsidRDefault="00D9543B" w:rsidP="007B3C8D">
            <w:pPr>
              <w:rPr>
                <w:lang w:val="de-DE"/>
              </w:rPr>
            </w:pPr>
            <w:r w:rsidRPr="00E62466">
              <w:rPr>
                <w:lang w:val="de-DE"/>
              </w:rPr>
              <w:t>Tłumaczenie</w:t>
            </w:r>
          </w:p>
        </w:tc>
      </w:tr>
      <w:tr w:rsidR="00D9543B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Beginnen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Hat … begonnen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Zaczynać</w:t>
            </w:r>
          </w:p>
        </w:tc>
      </w:tr>
      <w:tr w:rsidR="00D9543B" w:rsidRPr="00E62466" w:rsidTr="00E62466">
        <w:tc>
          <w:tcPr>
            <w:tcW w:w="3776" w:type="dxa"/>
          </w:tcPr>
          <w:p w:rsidR="00D9543B" w:rsidRPr="00E62466" w:rsidRDefault="00166F2C" w:rsidP="007B3C8D">
            <w:pPr>
              <w:rPr>
                <w:lang w:val="de-DE"/>
              </w:rPr>
            </w:pPr>
            <w:r>
              <w:rPr>
                <w:lang w:val="de-DE"/>
              </w:rPr>
              <w:t>Bieten</w:t>
            </w:r>
          </w:p>
        </w:tc>
        <w:tc>
          <w:tcPr>
            <w:tcW w:w="3776" w:type="dxa"/>
          </w:tcPr>
          <w:p w:rsidR="00D9543B" w:rsidRPr="00E62466" w:rsidRDefault="00166F2C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geboten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Proponować</w:t>
            </w:r>
          </w:p>
        </w:tc>
      </w:tr>
      <w:tr w:rsidR="00D9543B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D9543B" w:rsidRPr="00E62466" w:rsidRDefault="00166F2C" w:rsidP="007B3C8D">
            <w:pPr>
              <w:rPr>
                <w:lang w:val="de-DE"/>
              </w:rPr>
            </w:pPr>
            <w:r>
              <w:rPr>
                <w:lang w:val="de-DE"/>
              </w:rPr>
              <w:t>Bitten</w:t>
            </w:r>
          </w:p>
        </w:tc>
        <w:tc>
          <w:tcPr>
            <w:tcW w:w="3776" w:type="dxa"/>
          </w:tcPr>
          <w:p w:rsidR="00D9543B" w:rsidRPr="00E62466" w:rsidRDefault="00166F2C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gebeten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Prosić</w:t>
            </w:r>
          </w:p>
        </w:tc>
      </w:tr>
      <w:tr w:rsidR="00D9543B" w:rsidRPr="00E62466" w:rsidTr="00E62466"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Bleiben</w:t>
            </w:r>
          </w:p>
        </w:tc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Ist … geblieben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Zostawać</w:t>
            </w:r>
          </w:p>
        </w:tc>
      </w:tr>
      <w:tr w:rsidR="00D9543B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Br</w:t>
            </w:r>
            <w:r w:rsidR="00CE69AE">
              <w:rPr>
                <w:lang w:val="de-DE"/>
              </w:rPr>
              <w:t>a</w:t>
            </w:r>
            <w:r>
              <w:rPr>
                <w:lang w:val="de-DE"/>
              </w:rPr>
              <w:t>ten</w:t>
            </w:r>
            <w:r w:rsidR="00CE69AE">
              <w:rPr>
                <w:lang w:val="de-DE"/>
              </w:rPr>
              <w:t xml:space="preserve"> (Br</w:t>
            </w:r>
            <w:r w:rsidR="00CE69AE" w:rsidRPr="00CE69AE">
              <w:rPr>
                <w:lang w:val="de-DE"/>
              </w:rPr>
              <w:t>ä</w:t>
            </w:r>
            <w:r w:rsidR="00CE69AE">
              <w:rPr>
                <w:lang w:val="de-DE"/>
              </w:rPr>
              <w:t>t)</w:t>
            </w:r>
          </w:p>
        </w:tc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gebraten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Smażyć</w:t>
            </w:r>
          </w:p>
        </w:tc>
      </w:tr>
      <w:tr w:rsidR="00D9543B" w:rsidRPr="00E62466" w:rsidTr="00E62466"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Brechen</w:t>
            </w:r>
            <w:r w:rsidR="007A160A">
              <w:rPr>
                <w:lang w:val="de-DE"/>
              </w:rPr>
              <w:t xml:space="preserve"> (Bricht)</w:t>
            </w:r>
          </w:p>
        </w:tc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gebrochen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Łamać</w:t>
            </w:r>
          </w:p>
        </w:tc>
      </w:tr>
      <w:tr w:rsidR="00D9543B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Bringen</w:t>
            </w:r>
          </w:p>
        </w:tc>
        <w:tc>
          <w:tcPr>
            <w:tcW w:w="3776" w:type="dxa"/>
          </w:tcPr>
          <w:p w:rsidR="00D9543B" w:rsidRPr="00E62466" w:rsidRDefault="00341A5E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gebracht</w:t>
            </w:r>
          </w:p>
        </w:tc>
        <w:tc>
          <w:tcPr>
            <w:tcW w:w="3776" w:type="dxa"/>
          </w:tcPr>
          <w:p w:rsidR="00D9543B" w:rsidRPr="00E62466" w:rsidRDefault="00E62466" w:rsidP="007B3C8D">
            <w:pPr>
              <w:rPr>
                <w:lang w:val="de-DE"/>
              </w:rPr>
            </w:pPr>
            <w:r>
              <w:rPr>
                <w:lang w:val="de-DE"/>
              </w:rPr>
              <w:t>Przynosić</w:t>
            </w:r>
          </w:p>
        </w:tc>
      </w:tr>
      <w:tr w:rsidR="008B2813" w:rsidRPr="00E62466" w:rsidTr="00E62466"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Denken</w:t>
            </w:r>
          </w:p>
        </w:tc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gedacht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Myśleć</w:t>
            </w:r>
          </w:p>
        </w:tc>
      </w:tr>
      <w:tr w:rsidR="008B281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Dürfen</w:t>
            </w:r>
            <w:r w:rsidR="009B395E">
              <w:rPr>
                <w:lang w:val="de-DE"/>
              </w:rPr>
              <w:t xml:space="preserve"> (Darf)</w:t>
            </w:r>
          </w:p>
        </w:tc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Hat gedurft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Mieć pozwolenie</w:t>
            </w:r>
          </w:p>
        </w:tc>
      </w:tr>
      <w:tr w:rsidR="008B2813" w:rsidRPr="00E62466" w:rsidTr="00E62466"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Entscheiden</w:t>
            </w:r>
          </w:p>
        </w:tc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Hat … entschieden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Decydować</w:t>
            </w:r>
          </w:p>
        </w:tc>
      </w:tr>
      <w:tr w:rsidR="008B281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Essen</w:t>
            </w:r>
            <w:r w:rsidR="00326FAE">
              <w:rPr>
                <w:lang w:val="de-DE"/>
              </w:rPr>
              <w:t xml:space="preserve"> (Isst)</w:t>
            </w:r>
          </w:p>
        </w:tc>
        <w:tc>
          <w:tcPr>
            <w:tcW w:w="3776" w:type="dxa"/>
          </w:tcPr>
          <w:p w:rsidR="008B2813" w:rsidRPr="00E62466" w:rsidRDefault="00DF3D2C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gegessen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Jeść</w:t>
            </w:r>
          </w:p>
        </w:tc>
      </w:tr>
      <w:tr w:rsidR="008B2813" w:rsidRPr="00E62466" w:rsidTr="00E62466">
        <w:tc>
          <w:tcPr>
            <w:tcW w:w="3776" w:type="dxa"/>
          </w:tcPr>
          <w:p w:rsidR="008B2813" w:rsidRPr="00E62466" w:rsidRDefault="00C53AB6" w:rsidP="007B3C8D">
            <w:pPr>
              <w:rPr>
                <w:lang w:val="de-DE"/>
              </w:rPr>
            </w:pPr>
            <w:r>
              <w:rPr>
                <w:lang w:val="de-DE"/>
              </w:rPr>
              <w:t>Fahren</w:t>
            </w:r>
            <w:r w:rsidR="00C11A1F">
              <w:rPr>
                <w:lang w:val="de-DE"/>
              </w:rPr>
              <w:t xml:space="preserve"> (F</w:t>
            </w:r>
            <w:r w:rsidR="00C11A1F" w:rsidRPr="00C11A1F">
              <w:rPr>
                <w:lang w:val="de-DE"/>
              </w:rPr>
              <w:t>ä</w:t>
            </w:r>
            <w:r w:rsidR="00C11A1F">
              <w:rPr>
                <w:lang w:val="de-DE"/>
              </w:rPr>
              <w:t>hrt)</w:t>
            </w:r>
          </w:p>
        </w:tc>
        <w:tc>
          <w:tcPr>
            <w:tcW w:w="3776" w:type="dxa"/>
          </w:tcPr>
          <w:p w:rsidR="008B2813" w:rsidRPr="00E62466" w:rsidRDefault="00C53AB6" w:rsidP="007B3C8D">
            <w:pPr>
              <w:rPr>
                <w:lang w:val="de-DE"/>
              </w:rPr>
            </w:pPr>
            <w:r>
              <w:rPr>
                <w:lang w:val="de-DE"/>
              </w:rPr>
              <w:t>Ist … gefahren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Jechać</w:t>
            </w:r>
          </w:p>
        </w:tc>
      </w:tr>
      <w:tr w:rsidR="008B281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8B2813" w:rsidRPr="00E62466" w:rsidRDefault="00C53AB6" w:rsidP="007B3C8D">
            <w:pPr>
              <w:rPr>
                <w:lang w:val="de-DE"/>
              </w:rPr>
            </w:pPr>
            <w:r>
              <w:rPr>
                <w:lang w:val="de-DE"/>
              </w:rPr>
              <w:t xml:space="preserve">Fallen </w:t>
            </w:r>
            <w:r w:rsidR="00BA65D8">
              <w:rPr>
                <w:lang w:val="de-DE"/>
              </w:rPr>
              <w:t>(F</w:t>
            </w:r>
            <w:r w:rsidR="00BA65D8" w:rsidRPr="00BA65D8">
              <w:rPr>
                <w:lang w:val="de-DE"/>
              </w:rPr>
              <w:t>ä</w:t>
            </w:r>
            <w:r w:rsidR="00BA65D8">
              <w:rPr>
                <w:lang w:val="de-DE"/>
              </w:rPr>
              <w:t>llt)</w:t>
            </w:r>
          </w:p>
        </w:tc>
        <w:tc>
          <w:tcPr>
            <w:tcW w:w="3776" w:type="dxa"/>
          </w:tcPr>
          <w:p w:rsidR="008B2813" w:rsidRPr="00E62466" w:rsidRDefault="00C53AB6" w:rsidP="007B3C8D">
            <w:pPr>
              <w:rPr>
                <w:lang w:val="de-DE"/>
              </w:rPr>
            </w:pPr>
            <w:r>
              <w:rPr>
                <w:lang w:val="de-DE"/>
              </w:rPr>
              <w:t>Ist … gefallen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Upadać</w:t>
            </w:r>
          </w:p>
        </w:tc>
      </w:tr>
      <w:tr w:rsidR="008B2813" w:rsidRPr="00E62466" w:rsidTr="00E62466">
        <w:tc>
          <w:tcPr>
            <w:tcW w:w="3776" w:type="dxa"/>
          </w:tcPr>
          <w:p w:rsidR="008B2813" w:rsidRPr="00E62466" w:rsidRDefault="00C53AB6" w:rsidP="007B3C8D">
            <w:pPr>
              <w:rPr>
                <w:lang w:val="de-DE"/>
              </w:rPr>
            </w:pPr>
            <w:r>
              <w:rPr>
                <w:lang w:val="de-DE"/>
              </w:rPr>
              <w:t>Fangen</w:t>
            </w:r>
            <w:r w:rsidR="00BA65D8">
              <w:rPr>
                <w:lang w:val="de-DE"/>
              </w:rPr>
              <w:t xml:space="preserve"> (F</w:t>
            </w:r>
            <w:r w:rsidR="00BA65D8" w:rsidRPr="00BA65D8">
              <w:rPr>
                <w:lang w:val="de-DE"/>
              </w:rPr>
              <w:t>ä</w:t>
            </w:r>
            <w:r w:rsidR="00BA65D8">
              <w:rPr>
                <w:lang w:val="de-DE"/>
              </w:rPr>
              <w:t>ngt)</w:t>
            </w:r>
          </w:p>
        </w:tc>
        <w:tc>
          <w:tcPr>
            <w:tcW w:w="3776" w:type="dxa"/>
          </w:tcPr>
          <w:p w:rsidR="008B2813" w:rsidRPr="00E62466" w:rsidRDefault="00C53AB6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gefangen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Łapać</w:t>
            </w:r>
          </w:p>
        </w:tc>
      </w:tr>
      <w:tr w:rsidR="008B281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8B2813" w:rsidRPr="00E62466" w:rsidRDefault="00956F1B" w:rsidP="007B3C8D">
            <w:pPr>
              <w:rPr>
                <w:lang w:val="de-DE"/>
              </w:rPr>
            </w:pPr>
            <w:r>
              <w:rPr>
                <w:lang w:val="de-DE"/>
              </w:rPr>
              <w:t>Finden</w:t>
            </w:r>
          </w:p>
        </w:tc>
        <w:tc>
          <w:tcPr>
            <w:tcW w:w="3776" w:type="dxa"/>
          </w:tcPr>
          <w:p w:rsidR="008B2813" w:rsidRPr="00E62466" w:rsidRDefault="00956F1B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Gefunden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Znajdować</w:t>
            </w:r>
          </w:p>
        </w:tc>
      </w:tr>
      <w:tr w:rsidR="008B2813" w:rsidRPr="00E62466" w:rsidTr="00E62466">
        <w:tc>
          <w:tcPr>
            <w:tcW w:w="3776" w:type="dxa"/>
          </w:tcPr>
          <w:p w:rsidR="008B2813" w:rsidRPr="00E62466" w:rsidRDefault="00956F1B" w:rsidP="007B3C8D">
            <w:pPr>
              <w:rPr>
                <w:lang w:val="de-DE"/>
              </w:rPr>
            </w:pPr>
            <w:r>
              <w:rPr>
                <w:lang w:val="de-DE"/>
              </w:rPr>
              <w:t>Fliegen</w:t>
            </w:r>
          </w:p>
        </w:tc>
        <w:tc>
          <w:tcPr>
            <w:tcW w:w="3776" w:type="dxa"/>
          </w:tcPr>
          <w:p w:rsidR="008B2813" w:rsidRPr="00E62466" w:rsidRDefault="00956F1B" w:rsidP="007B3C8D">
            <w:pPr>
              <w:rPr>
                <w:lang w:val="de-DE"/>
              </w:rPr>
            </w:pPr>
            <w:r>
              <w:rPr>
                <w:lang w:val="de-DE"/>
              </w:rPr>
              <w:t>Ist … Geflogen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Latać</w:t>
            </w:r>
          </w:p>
        </w:tc>
      </w:tr>
      <w:tr w:rsidR="008B281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8B2813" w:rsidRPr="00E62466" w:rsidRDefault="009666B5" w:rsidP="007B3C8D">
            <w:pPr>
              <w:rPr>
                <w:lang w:val="de-DE"/>
              </w:rPr>
            </w:pPr>
            <w:r>
              <w:rPr>
                <w:lang w:val="de-DE"/>
              </w:rPr>
              <w:t>Fliehen</w:t>
            </w:r>
          </w:p>
        </w:tc>
        <w:tc>
          <w:tcPr>
            <w:tcW w:w="3776" w:type="dxa"/>
          </w:tcPr>
          <w:p w:rsidR="008B2813" w:rsidRPr="00E62466" w:rsidRDefault="006962F2" w:rsidP="007B3C8D">
            <w:pPr>
              <w:rPr>
                <w:lang w:val="de-DE"/>
              </w:rPr>
            </w:pPr>
            <w:r>
              <w:rPr>
                <w:lang w:val="de-DE"/>
              </w:rPr>
              <w:t>Ist … geflohen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Uciekać</w:t>
            </w:r>
          </w:p>
        </w:tc>
      </w:tr>
      <w:tr w:rsidR="008B2813" w:rsidRPr="00E62466" w:rsidTr="00E62466">
        <w:tc>
          <w:tcPr>
            <w:tcW w:w="3776" w:type="dxa"/>
          </w:tcPr>
          <w:p w:rsidR="008B2813" w:rsidRPr="00E62466" w:rsidRDefault="007C0DE5" w:rsidP="007B3C8D">
            <w:pPr>
              <w:rPr>
                <w:lang w:val="de-DE"/>
              </w:rPr>
            </w:pPr>
            <w:r>
              <w:rPr>
                <w:lang w:val="de-DE"/>
              </w:rPr>
              <w:t>Fressen</w:t>
            </w:r>
            <w:r w:rsidR="00F34FB2">
              <w:rPr>
                <w:lang w:val="de-DE"/>
              </w:rPr>
              <w:t xml:space="preserve"> (Frisst)</w:t>
            </w:r>
          </w:p>
        </w:tc>
        <w:tc>
          <w:tcPr>
            <w:tcW w:w="3776" w:type="dxa"/>
          </w:tcPr>
          <w:p w:rsidR="008B2813" w:rsidRPr="00E62466" w:rsidRDefault="007C0DE5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gefressen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Żreć</w:t>
            </w:r>
          </w:p>
        </w:tc>
      </w:tr>
      <w:tr w:rsidR="008B281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8B2813" w:rsidRPr="00E62466" w:rsidRDefault="007E72D0" w:rsidP="007B3C8D">
            <w:pPr>
              <w:rPr>
                <w:lang w:val="de-DE"/>
              </w:rPr>
            </w:pPr>
            <w:r>
              <w:rPr>
                <w:lang w:val="de-DE"/>
              </w:rPr>
              <w:t>Geben</w:t>
            </w:r>
            <w:r w:rsidR="00731D21">
              <w:rPr>
                <w:lang w:val="de-DE"/>
              </w:rPr>
              <w:t xml:space="preserve"> (Gibt)</w:t>
            </w:r>
          </w:p>
        </w:tc>
        <w:tc>
          <w:tcPr>
            <w:tcW w:w="3776" w:type="dxa"/>
          </w:tcPr>
          <w:p w:rsidR="008B2813" w:rsidRPr="00E62466" w:rsidRDefault="007E72D0" w:rsidP="007B3C8D">
            <w:pPr>
              <w:rPr>
                <w:lang w:val="de-DE"/>
              </w:rPr>
            </w:pPr>
            <w:r>
              <w:rPr>
                <w:lang w:val="de-DE"/>
              </w:rPr>
              <w:t>Hat … gegeben</w:t>
            </w:r>
          </w:p>
        </w:tc>
        <w:tc>
          <w:tcPr>
            <w:tcW w:w="3776" w:type="dxa"/>
          </w:tcPr>
          <w:p w:rsidR="008B2813" w:rsidRDefault="008B2813" w:rsidP="007B3C8D">
            <w:pPr>
              <w:rPr>
                <w:lang w:val="de-DE"/>
              </w:rPr>
            </w:pPr>
            <w:r>
              <w:rPr>
                <w:lang w:val="de-DE"/>
              </w:rPr>
              <w:t>Dawać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Gehen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gegangen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Chodzić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Gewinnen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gewonnen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Wygrywać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Haben</w:t>
            </w:r>
            <w:r w:rsidR="004659BD">
              <w:rPr>
                <w:lang w:val="de-DE"/>
              </w:rPr>
              <w:t xml:space="preserve"> (Hat)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gehabt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Mieć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Halten</w:t>
            </w:r>
            <w:r w:rsidR="00274DB1">
              <w:rPr>
                <w:lang w:val="de-DE"/>
              </w:rPr>
              <w:t xml:space="preserve"> (H</w:t>
            </w:r>
            <w:r w:rsidR="00274DB1" w:rsidRPr="00274DB1">
              <w:rPr>
                <w:lang w:val="de-DE"/>
              </w:rPr>
              <w:t>ä</w:t>
            </w:r>
            <w:r w:rsidR="00274DB1">
              <w:rPr>
                <w:lang w:val="de-DE"/>
              </w:rPr>
              <w:t>lt)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gehalten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Trzymać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</w:t>
            </w:r>
            <w:r w:rsidRPr="00EB29D2">
              <w:rPr>
                <w:lang w:val="de-DE"/>
              </w:rPr>
              <w:t>ä</w:t>
            </w:r>
            <w:r>
              <w:rPr>
                <w:lang w:val="de-DE"/>
              </w:rPr>
              <w:t>ngen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gehangen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Wisieć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Heben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gehoben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Podnosić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Hei</w:t>
            </w:r>
            <w:r w:rsidRPr="00EB29D2">
              <w:rPr>
                <w:lang w:val="de-DE"/>
              </w:rPr>
              <w:t>ß</w:t>
            </w:r>
            <w:r>
              <w:rPr>
                <w:lang w:val="de-DE"/>
              </w:rPr>
              <w:t>en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gehei</w:t>
            </w:r>
            <w:r w:rsidRPr="00FB13D1">
              <w:rPr>
                <w:lang w:val="de-DE"/>
              </w:rPr>
              <w:t>ß</w:t>
            </w:r>
            <w:r>
              <w:rPr>
                <w:lang w:val="de-DE"/>
              </w:rPr>
              <w:t>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Nazywać się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Helfen</w:t>
            </w:r>
            <w:r w:rsidR="00BC1855">
              <w:rPr>
                <w:lang w:val="de-DE"/>
              </w:rPr>
              <w:t xml:space="preserve"> (Hilft)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geholfen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Pomagać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Kennen</w:t>
            </w:r>
          </w:p>
        </w:tc>
        <w:tc>
          <w:tcPr>
            <w:tcW w:w="3776" w:type="dxa"/>
          </w:tcPr>
          <w:p w:rsidR="003C2FD3" w:rsidRPr="00E62466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gekannt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Znać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7A65A3" w:rsidP="003C2FD3">
            <w:pPr>
              <w:rPr>
                <w:lang w:val="de-DE"/>
              </w:rPr>
            </w:pPr>
            <w:r>
              <w:rPr>
                <w:lang w:val="de-DE"/>
              </w:rPr>
              <w:t>Kommen</w:t>
            </w:r>
          </w:p>
        </w:tc>
        <w:tc>
          <w:tcPr>
            <w:tcW w:w="3776" w:type="dxa"/>
          </w:tcPr>
          <w:p w:rsidR="003C2FD3" w:rsidRPr="00E62466" w:rsidRDefault="007A65A3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gekommen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Przychodzić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621E0" w:rsidP="003C2FD3">
            <w:pPr>
              <w:rPr>
                <w:lang w:val="de-DE"/>
              </w:rPr>
            </w:pPr>
            <w:r>
              <w:rPr>
                <w:lang w:val="de-DE"/>
              </w:rPr>
              <w:t>Können</w:t>
            </w:r>
            <w:r w:rsidR="00236981">
              <w:rPr>
                <w:lang w:val="de-DE"/>
              </w:rPr>
              <w:t xml:space="preserve"> (Kann)</w:t>
            </w:r>
          </w:p>
        </w:tc>
        <w:tc>
          <w:tcPr>
            <w:tcW w:w="3776" w:type="dxa"/>
          </w:tcPr>
          <w:p w:rsidR="003C2FD3" w:rsidRPr="00E62466" w:rsidRDefault="007A65A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gekonnt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Móc, potrafić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7A65A3" w:rsidP="003C2FD3">
            <w:pPr>
              <w:rPr>
                <w:lang w:val="de-DE"/>
              </w:rPr>
            </w:pPr>
            <w:r>
              <w:rPr>
                <w:lang w:val="de-DE"/>
              </w:rPr>
              <w:t>Laden</w:t>
            </w:r>
            <w:r w:rsidR="002B25E0">
              <w:rPr>
                <w:lang w:val="de-DE"/>
              </w:rPr>
              <w:t xml:space="preserve"> (L</w:t>
            </w:r>
            <w:r w:rsidR="002B25E0" w:rsidRPr="002B25E0">
              <w:rPr>
                <w:lang w:val="de-DE"/>
              </w:rPr>
              <w:t>ä</w:t>
            </w:r>
            <w:r w:rsidR="002B25E0">
              <w:rPr>
                <w:lang w:val="de-DE"/>
              </w:rPr>
              <w:t>dt)</w:t>
            </w:r>
          </w:p>
        </w:tc>
        <w:tc>
          <w:tcPr>
            <w:tcW w:w="3776" w:type="dxa"/>
          </w:tcPr>
          <w:p w:rsidR="003C2FD3" w:rsidRPr="00E62466" w:rsidRDefault="007A65A3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geladen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Ładować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3621E0" w:rsidP="003C2FD3">
            <w:pPr>
              <w:rPr>
                <w:lang w:val="de-DE"/>
              </w:rPr>
            </w:pPr>
            <w:r>
              <w:rPr>
                <w:lang w:val="de-DE"/>
              </w:rPr>
              <w:t>Lassen</w:t>
            </w:r>
            <w:r w:rsidR="00F50719">
              <w:rPr>
                <w:lang w:val="de-DE"/>
              </w:rPr>
              <w:t xml:space="preserve"> (L</w:t>
            </w:r>
            <w:r w:rsidR="00F50719" w:rsidRPr="00F50719">
              <w:rPr>
                <w:lang w:val="de-DE"/>
              </w:rPr>
              <w:t>ä</w:t>
            </w:r>
            <w:r w:rsidR="00F50719">
              <w:rPr>
                <w:lang w:val="de-DE"/>
              </w:rPr>
              <w:t>sst)</w:t>
            </w:r>
          </w:p>
        </w:tc>
        <w:tc>
          <w:tcPr>
            <w:tcW w:w="3776" w:type="dxa"/>
          </w:tcPr>
          <w:p w:rsidR="003C2FD3" w:rsidRPr="00E62466" w:rsidRDefault="003621E0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gelassen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Zostawiać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3621E0" w:rsidP="003C2FD3">
            <w:pPr>
              <w:rPr>
                <w:lang w:val="de-DE"/>
              </w:rPr>
            </w:pPr>
            <w:r>
              <w:rPr>
                <w:lang w:val="de-DE"/>
              </w:rPr>
              <w:t>Laufen</w:t>
            </w:r>
            <w:r w:rsidR="00285A43">
              <w:rPr>
                <w:lang w:val="de-DE"/>
              </w:rPr>
              <w:t xml:space="preserve"> (L</w:t>
            </w:r>
            <w:r w:rsidR="00285A43" w:rsidRPr="00285A43">
              <w:rPr>
                <w:lang w:val="de-DE"/>
              </w:rPr>
              <w:t>ä</w:t>
            </w:r>
            <w:r w:rsidR="00285A43">
              <w:rPr>
                <w:lang w:val="de-DE"/>
              </w:rPr>
              <w:t>uft)</w:t>
            </w:r>
          </w:p>
        </w:tc>
        <w:tc>
          <w:tcPr>
            <w:tcW w:w="3776" w:type="dxa"/>
          </w:tcPr>
          <w:p w:rsidR="003C2FD3" w:rsidRPr="00E62466" w:rsidRDefault="003621E0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gelaufen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Biegać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F16D2D" w:rsidP="003C2FD3">
            <w:pPr>
              <w:rPr>
                <w:lang w:val="de-DE"/>
              </w:rPr>
            </w:pPr>
            <w:r>
              <w:rPr>
                <w:lang w:val="de-DE"/>
              </w:rPr>
              <w:t>Lesen</w:t>
            </w:r>
            <w:r w:rsidR="00D26CE1">
              <w:rPr>
                <w:lang w:val="de-DE"/>
              </w:rPr>
              <w:t xml:space="preserve"> (Liest)</w:t>
            </w:r>
          </w:p>
        </w:tc>
        <w:tc>
          <w:tcPr>
            <w:tcW w:w="3776" w:type="dxa"/>
          </w:tcPr>
          <w:p w:rsidR="003C2FD3" w:rsidRPr="00E62466" w:rsidRDefault="00F16D2D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gelesen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Czytać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EB2531" w:rsidP="003C2FD3">
            <w:pPr>
              <w:rPr>
                <w:lang w:val="de-DE"/>
              </w:rPr>
            </w:pPr>
            <w:r>
              <w:rPr>
                <w:lang w:val="de-DE"/>
              </w:rPr>
              <w:t>Liegen</w:t>
            </w:r>
          </w:p>
        </w:tc>
        <w:tc>
          <w:tcPr>
            <w:tcW w:w="3776" w:type="dxa"/>
          </w:tcPr>
          <w:p w:rsidR="003C2FD3" w:rsidRPr="00E62466" w:rsidRDefault="00EB2531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gelegen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Leżeć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9F6733" w:rsidP="003C2FD3">
            <w:pPr>
              <w:rPr>
                <w:lang w:val="de-DE"/>
              </w:rPr>
            </w:pPr>
            <w:r>
              <w:rPr>
                <w:lang w:val="de-DE"/>
              </w:rPr>
              <w:t>Mögen</w:t>
            </w:r>
            <w:r w:rsidR="00DB5924">
              <w:rPr>
                <w:lang w:val="de-DE"/>
              </w:rPr>
              <w:t xml:space="preserve"> (Mag)</w:t>
            </w:r>
          </w:p>
        </w:tc>
        <w:tc>
          <w:tcPr>
            <w:tcW w:w="3776" w:type="dxa"/>
          </w:tcPr>
          <w:p w:rsidR="003C2FD3" w:rsidRPr="00E62466" w:rsidRDefault="00791C60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gemocht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Lubić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631DB6" w:rsidP="003C2FD3">
            <w:pPr>
              <w:rPr>
                <w:lang w:val="de-DE"/>
              </w:rPr>
            </w:pPr>
            <w:r>
              <w:rPr>
                <w:lang w:val="de-DE"/>
              </w:rPr>
              <w:t>Müssen</w:t>
            </w:r>
            <w:r w:rsidR="00980861">
              <w:rPr>
                <w:lang w:val="de-DE"/>
              </w:rPr>
              <w:t xml:space="preserve"> (Muss)</w:t>
            </w:r>
          </w:p>
        </w:tc>
        <w:tc>
          <w:tcPr>
            <w:tcW w:w="3776" w:type="dxa"/>
          </w:tcPr>
          <w:p w:rsidR="003C2FD3" w:rsidRPr="00E62466" w:rsidRDefault="00E72CDE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gemusst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Musieć</w:t>
            </w:r>
          </w:p>
        </w:tc>
      </w:tr>
      <w:tr w:rsidR="003C2FD3" w:rsidRPr="00E62466" w:rsidTr="00E62466">
        <w:tc>
          <w:tcPr>
            <w:tcW w:w="3776" w:type="dxa"/>
          </w:tcPr>
          <w:p w:rsidR="003C2FD3" w:rsidRPr="00E62466" w:rsidRDefault="00CC59C4" w:rsidP="003C2FD3">
            <w:pPr>
              <w:rPr>
                <w:lang w:val="de-DE"/>
              </w:rPr>
            </w:pPr>
            <w:r>
              <w:rPr>
                <w:lang w:val="de-DE"/>
              </w:rPr>
              <w:t>N</w:t>
            </w:r>
            <w:r w:rsidR="00E72CDE">
              <w:rPr>
                <w:lang w:val="de-DE"/>
              </w:rPr>
              <w:t>ehmen</w:t>
            </w:r>
            <w:r w:rsidR="00DC2521">
              <w:rPr>
                <w:lang w:val="de-DE"/>
              </w:rPr>
              <w:t xml:space="preserve"> (Nimmt)</w:t>
            </w:r>
          </w:p>
        </w:tc>
        <w:tc>
          <w:tcPr>
            <w:tcW w:w="3776" w:type="dxa"/>
          </w:tcPr>
          <w:p w:rsidR="003C2FD3" w:rsidRPr="00E62466" w:rsidRDefault="00E72CDE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genommen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Brać</w:t>
            </w:r>
          </w:p>
        </w:tc>
      </w:tr>
      <w:tr w:rsidR="003C2FD3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3C2FD3" w:rsidRPr="00E62466" w:rsidRDefault="00CC59C4" w:rsidP="003C2FD3">
            <w:pPr>
              <w:rPr>
                <w:lang w:val="de-DE"/>
              </w:rPr>
            </w:pPr>
            <w:r>
              <w:rPr>
                <w:lang w:val="de-DE"/>
              </w:rPr>
              <w:t>Nennen</w:t>
            </w:r>
          </w:p>
        </w:tc>
        <w:tc>
          <w:tcPr>
            <w:tcW w:w="3776" w:type="dxa"/>
          </w:tcPr>
          <w:p w:rsidR="003C2FD3" w:rsidRPr="00E62466" w:rsidRDefault="00CC59C4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genannt</w:t>
            </w:r>
          </w:p>
        </w:tc>
        <w:tc>
          <w:tcPr>
            <w:tcW w:w="3776" w:type="dxa"/>
          </w:tcPr>
          <w:p w:rsidR="003C2FD3" w:rsidRDefault="003C2FD3" w:rsidP="003C2FD3">
            <w:pPr>
              <w:rPr>
                <w:lang w:val="de-DE"/>
              </w:rPr>
            </w:pPr>
            <w:r>
              <w:rPr>
                <w:lang w:val="de-DE"/>
              </w:rPr>
              <w:t>Nazywać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Raten</w:t>
            </w:r>
            <w:r w:rsidR="00DF1957">
              <w:rPr>
                <w:lang w:val="de-DE"/>
              </w:rPr>
              <w:t xml:space="preserve"> (r</w:t>
            </w:r>
            <w:r w:rsidR="00DF1957" w:rsidRPr="00DF1957">
              <w:rPr>
                <w:lang w:val="de-DE"/>
              </w:rPr>
              <w:t>ä</w:t>
            </w:r>
            <w:r w:rsidR="00DF1957">
              <w:rPr>
                <w:lang w:val="de-DE"/>
              </w:rPr>
              <w:t>t)</w:t>
            </w:r>
          </w:p>
        </w:tc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geraten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Radzić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Rennen</w:t>
            </w:r>
          </w:p>
        </w:tc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gerannt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Pędzić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Reiten</w:t>
            </w:r>
          </w:p>
        </w:tc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geritten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Jeździć konno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Rufen</w:t>
            </w:r>
          </w:p>
        </w:tc>
        <w:tc>
          <w:tcPr>
            <w:tcW w:w="3776" w:type="dxa"/>
          </w:tcPr>
          <w:p w:rsidR="000F574A" w:rsidRDefault="00596942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gerufen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Wołać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D3794F" w:rsidP="003C2FD3">
            <w:pPr>
              <w:rPr>
                <w:lang w:val="de-DE"/>
              </w:rPr>
            </w:pPr>
            <w:r>
              <w:rPr>
                <w:lang w:val="de-DE"/>
              </w:rPr>
              <w:t>Scheinen</w:t>
            </w:r>
          </w:p>
        </w:tc>
        <w:tc>
          <w:tcPr>
            <w:tcW w:w="3776" w:type="dxa"/>
          </w:tcPr>
          <w:p w:rsidR="000F574A" w:rsidRDefault="00D3794F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geschienen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Świecić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D3794F" w:rsidP="003C2FD3">
            <w:pPr>
              <w:rPr>
                <w:lang w:val="de-DE"/>
              </w:rPr>
            </w:pPr>
            <w:r>
              <w:rPr>
                <w:lang w:val="de-DE"/>
              </w:rPr>
              <w:t>Schieben</w:t>
            </w:r>
          </w:p>
        </w:tc>
        <w:tc>
          <w:tcPr>
            <w:tcW w:w="3776" w:type="dxa"/>
          </w:tcPr>
          <w:p w:rsidR="000F574A" w:rsidRDefault="00D3794F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geschoben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Przesuwać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D3794F" w:rsidP="003C2FD3">
            <w:pPr>
              <w:rPr>
                <w:lang w:val="de-DE"/>
              </w:rPr>
            </w:pPr>
            <w:r>
              <w:rPr>
                <w:lang w:val="de-DE"/>
              </w:rPr>
              <w:t xml:space="preserve">Schießen </w:t>
            </w:r>
          </w:p>
        </w:tc>
        <w:tc>
          <w:tcPr>
            <w:tcW w:w="3776" w:type="dxa"/>
          </w:tcPr>
          <w:p w:rsidR="000F574A" w:rsidRDefault="00067530" w:rsidP="003C2FD3">
            <w:pPr>
              <w:rPr>
                <w:lang w:val="de-DE"/>
              </w:rPr>
            </w:pPr>
            <w:r>
              <w:rPr>
                <w:lang w:val="de-DE"/>
              </w:rPr>
              <w:t>Hat …</w:t>
            </w:r>
            <w:r w:rsidR="004E7D35">
              <w:rPr>
                <w:lang w:val="de-DE"/>
              </w:rPr>
              <w:t xml:space="preserve"> </w:t>
            </w:r>
            <w:r w:rsidR="00C41295">
              <w:rPr>
                <w:lang w:val="de-DE"/>
              </w:rPr>
              <w:t>geschossen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Strzelać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8342C2" w:rsidP="003C2FD3">
            <w:pPr>
              <w:rPr>
                <w:lang w:val="de-DE"/>
              </w:rPr>
            </w:pPr>
            <w:r>
              <w:rPr>
                <w:lang w:val="de-DE"/>
              </w:rPr>
              <w:t>Schlafen (</w:t>
            </w:r>
            <w:r w:rsidR="003A1C97">
              <w:rPr>
                <w:lang w:val="de-DE"/>
              </w:rPr>
              <w:t>Schläft</w:t>
            </w:r>
            <w:r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8342C2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geschlafen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Spać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651CDD" w:rsidP="003C2FD3">
            <w:pPr>
              <w:rPr>
                <w:lang w:val="de-DE"/>
              </w:rPr>
            </w:pPr>
            <w:r>
              <w:rPr>
                <w:lang w:val="de-DE"/>
              </w:rPr>
              <w:t>Schließen</w:t>
            </w:r>
          </w:p>
        </w:tc>
        <w:tc>
          <w:tcPr>
            <w:tcW w:w="3776" w:type="dxa"/>
          </w:tcPr>
          <w:p w:rsidR="000F574A" w:rsidRDefault="00AC52B0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geschlossen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Zamykać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863E39" w:rsidP="003C2FD3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776" w:type="dxa"/>
          </w:tcPr>
          <w:p w:rsidR="000F574A" w:rsidRDefault="00863E39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geschnitten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Kroić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F630FD" w:rsidP="003C2FD3">
            <w:pPr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3776" w:type="dxa"/>
          </w:tcPr>
          <w:p w:rsidR="000F574A" w:rsidRDefault="00396198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geschrieben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Pisać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BC1D9F" w:rsidP="003C2FD3">
            <w:pPr>
              <w:rPr>
                <w:lang w:val="de-DE"/>
              </w:rPr>
            </w:pPr>
            <w:r>
              <w:rPr>
                <w:lang w:val="de-DE"/>
              </w:rPr>
              <w:t>Schreien</w:t>
            </w:r>
          </w:p>
        </w:tc>
        <w:tc>
          <w:tcPr>
            <w:tcW w:w="3776" w:type="dxa"/>
          </w:tcPr>
          <w:p w:rsidR="000F574A" w:rsidRDefault="00AE554F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geschrien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Krzyczeć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616F29" w:rsidP="003C2FD3">
            <w:pPr>
              <w:rPr>
                <w:lang w:val="de-DE"/>
              </w:rPr>
            </w:pPr>
            <w:r>
              <w:rPr>
                <w:lang w:val="de-DE"/>
              </w:rPr>
              <w:t>Schwimmen</w:t>
            </w:r>
          </w:p>
        </w:tc>
        <w:tc>
          <w:tcPr>
            <w:tcW w:w="3776" w:type="dxa"/>
          </w:tcPr>
          <w:p w:rsidR="000F574A" w:rsidRDefault="00616F29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geschwommen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Płuywać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C006D5" w:rsidP="00CF7952">
            <w:pPr>
              <w:tabs>
                <w:tab w:val="center" w:pos="1780"/>
              </w:tabs>
              <w:rPr>
                <w:lang w:val="de-DE"/>
              </w:rPr>
            </w:pPr>
            <w:r>
              <w:rPr>
                <w:lang w:val="de-DE"/>
              </w:rPr>
              <w:t>Sehen</w:t>
            </w:r>
            <w:r w:rsidR="00CF7952">
              <w:rPr>
                <w:lang w:val="de-DE"/>
              </w:rPr>
              <w:t xml:space="preserve"> (</w:t>
            </w:r>
            <w:r w:rsidR="00520DAD">
              <w:rPr>
                <w:lang w:val="de-DE"/>
              </w:rPr>
              <w:t>Sieht</w:t>
            </w:r>
            <w:r w:rsidR="00CF7952"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651A32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gesehen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Widzieć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792F6B" w:rsidP="003C2FD3">
            <w:pPr>
              <w:rPr>
                <w:lang w:val="de-DE"/>
              </w:rPr>
            </w:pPr>
            <w:r>
              <w:rPr>
                <w:lang w:val="de-DE"/>
              </w:rPr>
              <w:t>Sein (</w:t>
            </w:r>
            <w:r w:rsidR="00520DAD">
              <w:rPr>
                <w:lang w:val="de-DE"/>
              </w:rPr>
              <w:t>Ist</w:t>
            </w:r>
            <w:r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792F6B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gewesen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Być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F27CBC" w:rsidP="003C2FD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Singen</w:t>
            </w:r>
          </w:p>
        </w:tc>
        <w:tc>
          <w:tcPr>
            <w:tcW w:w="3776" w:type="dxa"/>
          </w:tcPr>
          <w:p w:rsidR="000F574A" w:rsidRDefault="00F27CBC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gesungen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Spiewać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E052E4" w:rsidP="003C2FD3">
            <w:pPr>
              <w:rPr>
                <w:lang w:val="de-DE"/>
              </w:rPr>
            </w:pPr>
            <w:r>
              <w:rPr>
                <w:lang w:val="de-DE"/>
              </w:rPr>
              <w:t>Sitzen</w:t>
            </w:r>
          </w:p>
        </w:tc>
        <w:tc>
          <w:tcPr>
            <w:tcW w:w="3776" w:type="dxa"/>
          </w:tcPr>
          <w:p w:rsidR="000F574A" w:rsidRDefault="00E052E4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gesessen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Siedzieć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FE13BA" w:rsidP="003C2FD3">
            <w:pPr>
              <w:rPr>
                <w:lang w:val="de-DE"/>
              </w:rPr>
            </w:pPr>
            <w:r>
              <w:rPr>
                <w:lang w:val="de-DE"/>
              </w:rPr>
              <w:t>Sollen (soll)</w:t>
            </w:r>
          </w:p>
        </w:tc>
        <w:tc>
          <w:tcPr>
            <w:tcW w:w="3776" w:type="dxa"/>
          </w:tcPr>
          <w:p w:rsidR="000F574A" w:rsidRDefault="00FE13BA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gesollt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Mieć powinność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FE13BA" w:rsidP="003C2FD3">
            <w:pPr>
              <w:rPr>
                <w:lang w:val="de-DE"/>
              </w:rPr>
            </w:pPr>
            <w:r>
              <w:rPr>
                <w:lang w:val="de-DE"/>
              </w:rPr>
              <w:t>Sprechen</w:t>
            </w:r>
            <w:r w:rsidR="000B4100">
              <w:rPr>
                <w:lang w:val="de-DE"/>
              </w:rPr>
              <w:t xml:space="preserve"> (</w:t>
            </w:r>
            <w:r w:rsidR="00485941">
              <w:rPr>
                <w:lang w:val="de-DE"/>
              </w:rPr>
              <w:t>Spricht</w:t>
            </w:r>
            <w:r w:rsidR="000B4100"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0B4100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gesprochen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Rozmawiać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D45A70" w:rsidP="003C2FD3">
            <w:pPr>
              <w:rPr>
                <w:lang w:val="de-DE"/>
              </w:rPr>
            </w:pPr>
            <w:r>
              <w:rPr>
                <w:lang w:val="de-DE"/>
              </w:rPr>
              <w:t>Springen</w:t>
            </w:r>
          </w:p>
        </w:tc>
        <w:tc>
          <w:tcPr>
            <w:tcW w:w="3776" w:type="dxa"/>
          </w:tcPr>
          <w:p w:rsidR="000F574A" w:rsidRDefault="00663520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gesprungen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Skakać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C03A7E" w:rsidP="003C2FD3">
            <w:pPr>
              <w:rPr>
                <w:lang w:val="de-DE"/>
              </w:rPr>
            </w:pPr>
            <w:r>
              <w:rPr>
                <w:lang w:val="de-DE"/>
              </w:rPr>
              <w:t>Stehen</w:t>
            </w:r>
          </w:p>
        </w:tc>
        <w:tc>
          <w:tcPr>
            <w:tcW w:w="3776" w:type="dxa"/>
          </w:tcPr>
          <w:p w:rsidR="000F574A" w:rsidRDefault="00C03A7E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gestanden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Stać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07587A" w:rsidP="003C2FD3">
            <w:pPr>
              <w:rPr>
                <w:lang w:val="de-DE"/>
              </w:rPr>
            </w:pPr>
            <w:r>
              <w:rPr>
                <w:lang w:val="de-DE"/>
              </w:rPr>
              <w:t>Steigen</w:t>
            </w:r>
          </w:p>
        </w:tc>
        <w:tc>
          <w:tcPr>
            <w:tcW w:w="3776" w:type="dxa"/>
          </w:tcPr>
          <w:p w:rsidR="000F574A" w:rsidRDefault="0007587A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gestiegen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Wpisać się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9E7A62" w:rsidP="003C2FD3">
            <w:pPr>
              <w:rPr>
                <w:lang w:val="de-DE"/>
              </w:rPr>
            </w:pPr>
            <w:r>
              <w:rPr>
                <w:lang w:val="de-DE"/>
              </w:rPr>
              <w:t>Sterben</w:t>
            </w:r>
            <w:r w:rsidR="008B1F98">
              <w:rPr>
                <w:lang w:val="de-DE"/>
              </w:rPr>
              <w:t xml:space="preserve"> (Stirbt)</w:t>
            </w:r>
          </w:p>
        </w:tc>
        <w:tc>
          <w:tcPr>
            <w:tcW w:w="3776" w:type="dxa"/>
          </w:tcPr>
          <w:p w:rsidR="000F574A" w:rsidRDefault="009E7A62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gestorben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Umierać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7B5AAC" w:rsidP="003C2FD3">
            <w:pPr>
              <w:rPr>
                <w:lang w:val="de-DE"/>
              </w:rPr>
            </w:pPr>
            <w:r>
              <w:rPr>
                <w:lang w:val="de-DE"/>
              </w:rPr>
              <w:t>Stoßen</w:t>
            </w:r>
            <w:r w:rsidR="002D3A59">
              <w:rPr>
                <w:lang w:val="de-DE"/>
              </w:rPr>
              <w:t xml:space="preserve"> (</w:t>
            </w:r>
            <w:r w:rsidR="00092160">
              <w:rPr>
                <w:lang w:val="de-DE"/>
              </w:rPr>
              <w:t>Stößt</w:t>
            </w:r>
            <w:r w:rsidR="002D3A59"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97445F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gestoßen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Uderzać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E63F20" w:rsidP="003C2FD3">
            <w:pPr>
              <w:rPr>
                <w:lang w:val="de-DE"/>
              </w:rPr>
            </w:pPr>
            <w:r>
              <w:rPr>
                <w:lang w:val="de-DE"/>
              </w:rPr>
              <w:t>Streiten</w:t>
            </w:r>
          </w:p>
        </w:tc>
        <w:tc>
          <w:tcPr>
            <w:tcW w:w="3776" w:type="dxa"/>
          </w:tcPr>
          <w:p w:rsidR="000F574A" w:rsidRDefault="00E63F20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gestritten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Kłócić się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F233DE" w:rsidP="003C2FD3">
            <w:pPr>
              <w:rPr>
                <w:lang w:val="de-DE"/>
              </w:rPr>
            </w:pPr>
            <w:r>
              <w:rPr>
                <w:lang w:val="de-DE"/>
              </w:rPr>
              <w:t>Tragen</w:t>
            </w:r>
            <w:r w:rsidR="00E33DBD">
              <w:rPr>
                <w:lang w:val="de-DE"/>
              </w:rPr>
              <w:t xml:space="preserve"> (Tr</w:t>
            </w:r>
            <w:r w:rsidR="00E33DBD" w:rsidRPr="00E33DBD">
              <w:rPr>
                <w:lang w:val="de-DE"/>
              </w:rPr>
              <w:t>ä</w:t>
            </w:r>
            <w:r w:rsidR="00E33DBD">
              <w:rPr>
                <w:lang w:val="de-DE"/>
              </w:rPr>
              <w:t>gt)</w:t>
            </w:r>
          </w:p>
        </w:tc>
        <w:tc>
          <w:tcPr>
            <w:tcW w:w="3776" w:type="dxa"/>
          </w:tcPr>
          <w:p w:rsidR="000F574A" w:rsidRDefault="00F233DE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getragen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Nosić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2060E5" w:rsidP="003C2FD3">
            <w:pPr>
              <w:rPr>
                <w:lang w:val="de-DE"/>
              </w:rPr>
            </w:pPr>
            <w:r>
              <w:rPr>
                <w:lang w:val="de-DE"/>
              </w:rPr>
              <w:t>Treffen</w:t>
            </w:r>
            <w:r w:rsidR="00C13A4E">
              <w:rPr>
                <w:lang w:val="de-DE"/>
              </w:rPr>
              <w:t xml:space="preserve"> (Trifft)</w:t>
            </w:r>
          </w:p>
        </w:tc>
        <w:tc>
          <w:tcPr>
            <w:tcW w:w="3776" w:type="dxa"/>
          </w:tcPr>
          <w:p w:rsidR="000F574A" w:rsidRDefault="002060E5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getroffen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Spotykać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CC36E5" w:rsidP="003C2FD3">
            <w:pPr>
              <w:rPr>
                <w:lang w:val="de-DE"/>
              </w:rPr>
            </w:pPr>
            <w:r>
              <w:rPr>
                <w:lang w:val="de-DE"/>
              </w:rPr>
              <w:t>Treten</w:t>
            </w:r>
            <w:r w:rsidR="00670CC0">
              <w:rPr>
                <w:lang w:val="de-DE"/>
              </w:rPr>
              <w:t xml:space="preserve"> (Tritt)</w:t>
            </w:r>
          </w:p>
        </w:tc>
        <w:tc>
          <w:tcPr>
            <w:tcW w:w="3776" w:type="dxa"/>
          </w:tcPr>
          <w:p w:rsidR="000F574A" w:rsidRDefault="00CC36E5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getreten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Deptać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45686A" w:rsidP="003C2FD3">
            <w:pPr>
              <w:rPr>
                <w:lang w:val="de-DE"/>
              </w:rPr>
            </w:pPr>
            <w:r>
              <w:rPr>
                <w:lang w:val="de-DE"/>
              </w:rPr>
              <w:t>Trinken</w:t>
            </w:r>
          </w:p>
        </w:tc>
        <w:tc>
          <w:tcPr>
            <w:tcW w:w="3776" w:type="dxa"/>
          </w:tcPr>
          <w:p w:rsidR="000F574A" w:rsidRDefault="0045686A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getrunken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Pić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627263" w:rsidP="003C2FD3">
            <w:pPr>
              <w:rPr>
                <w:lang w:val="de-DE"/>
              </w:rPr>
            </w:pPr>
            <w:r>
              <w:rPr>
                <w:lang w:val="de-DE"/>
              </w:rPr>
              <w:t>Tun (Tut)</w:t>
            </w:r>
          </w:p>
        </w:tc>
        <w:tc>
          <w:tcPr>
            <w:tcW w:w="3776" w:type="dxa"/>
          </w:tcPr>
          <w:p w:rsidR="000F574A" w:rsidRDefault="006667E8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getan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Czynić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F34798" w:rsidP="003C2FD3">
            <w:pPr>
              <w:rPr>
                <w:lang w:val="de-DE"/>
              </w:rPr>
            </w:pPr>
            <w:r>
              <w:rPr>
                <w:lang w:val="de-DE"/>
              </w:rPr>
              <w:t>Verbieten</w:t>
            </w:r>
          </w:p>
        </w:tc>
        <w:tc>
          <w:tcPr>
            <w:tcW w:w="3776" w:type="dxa"/>
          </w:tcPr>
          <w:p w:rsidR="000F574A" w:rsidRDefault="00F34798" w:rsidP="003C2FD3">
            <w:pPr>
              <w:rPr>
                <w:lang w:val="de-DE"/>
              </w:rPr>
            </w:pPr>
            <w:r>
              <w:rPr>
                <w:lang w:val="de-DE"/>
              </w:rPr>
              <w:t>Hat … verboten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Zabraniać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591825" w:rsidP="003C2FD3">
            <w:pPr>
              <w:rPr>
                <w:lang w:val="de-DE"/>
              </w:rPr>
            </w:pPr>
            <w:r>
              <w:rPr>
                <w:lang w:val="de-DE"/>
              </w:rPr>
              <w:t>Vergessen</w:t>
            </w:r>
            <w:r w:rsidR="00321FF5">
              <w:rPr>
                <w:lang w:val="de-DE"/>
              </w:rPr>
              <w:t xml:space="preserve"> (Vergisst)</w:t>
            </w:r>
          </w:p>
        </w:tc>
        <w:tc>
          <w:tcPr>
            <w:tcW w:w="3776" w:type="dxa"/>
          </w:tcPr>
          <w:p w:rsidR="000F574A" w:rsidRDefault="00591825" w:rsidP="003C2FD3">
            <w:pPr>
              <w:rPr>
                <w:lang w:val="de-DE"/>
              </w:rPr>
            </w:pPr>
            <w:r>
              <w:rPr>
                <w:lang w:val="de-DE"/>
              </w:rPr>
              <w:t>Hat … vergessen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Zapominać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5848B5" w:rsidP="003C2FD3">
            <w:pPr>
              <w:rPr>
                <w:lang w:val="de-DE"/>
              </w:rPr>
            </w:pPr>
            <w:r>
              <w:rPr>
                <w:lang w:val="de-DE"/>
              </w:rPr>
              <w:t>Vergleichen</w:t>
            </w:r>
          </w:p>
        </w:tc>
        <w:tc>
          <w:tcPr>
            <w:tcW w:w="3776" w:type="dxa"/>
          </w:tcPr>
          <w:p w:rsidR="000F574A" w:rsidRDefault="006A101A" w:rsidP="003C2FD3">
            <w:pPr>
              <w:rPr>
                <w:lang w:val="de-DE"/>
              </w:rPr>
            </w:pPr>
            <w:r>
              <w:rPr>
                <w:lang w:val="de-DE"/>
              </w:rPr>
              <w:t>Hat … verglichen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Porównywać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D8686E" w:rsidP="003C2FD3">
            <w:pPr>
              <w:rPr>
                <w:lang w:val="de-DE"/>
              </w:rPr>
            </w:pPr>
            <w:r>
              <w:rPr>
                <w:lang w:val="de-DE"/>
              </w:rPr>
              <w:t>Verlieren</w:t>
            </w:r>
          </w:p>
        </w:tc>
        <w:tc>
          <w:tcPr>
            <w:tcW w:w="3776" w:type="dxa"/>
          </w:tcPr>
          <w:p w:rsidR="000F574A" w:rsidRDefault="00D8686E" w:rsidP="003C2FD3">
            <w:pPr>
              <w:rPr>
                <w:lang w:val="de-DE"/>
              </w:rPr>
            </w:pPr>
            <w:r>
              <w:rPr>
                <w:lang w:val="de-DE"/>
              </w:rPr>
              <w:t>Hat … verloren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Przegrywać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2238CB" w:rsidP="003C2FD3">
            <w:pPr>
              <w:rPr>
                <w:lang w:val="de-DE"/>
              </w:rPr>
            </w:pPr>
            <w:r>
              <w:rPr>
                <w:lang w:val="de-DE"/>
              </w:rPr>
              <w:t>Waschen (</w:t>
            </w:r>
            <w:r w:rsidR="00C709B4">
              <w:rPr>
                <w:lang w:val="de-DE"/>
              </w:rPr>
              <w:t>W</w:t>
            </w:r>
            <w:r w:rsidR="00C709B4" w:rsidRPr="00C709B4">
              <w:rPr>
                <w:lang w:val="de-DE"/>
              </w:rPr>
              <w:t>ä</w:t>
            </w:r>
            <w:r w:rsidR="00C709B4">
              <w:rPr>
                <w:lang w:val="de-DE"/>
              </w:rPr>
              <w:t>scht</w:t>
            </w:r>
            <w:r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6A783D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gewaschen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Myć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F050FB" w:rsidP="003C2FD3">
            <w:pPr>
              <w:rPr>
                <w:lang w:val="de-DE"/>
              </w:rPr>
            </w:pPr>
            <w:r>
              <w:rPr>
                <w:lang w:val="de-DE"/>
              </w:rPr>
              <w:t>Werden (Wird)</w:t>
            </w:r>
          </w:p>
        </w:tc>
        <w:tc>
          <w:tcPr>
            <w:tcW w:w="3776" w:type="dxa"/>
          </w:tcPr>
          <w:p w:rsidR="000F574A" w:rsidRDefault="00F050FB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geworden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Zostawać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B367CE" w:rsidP="003C2FD3">
            <w:pPr>
              <w:rPr>
                <w:lang w:val="de-DE"/>
              </w:rPr>
            </w:pPr>
            <w:r>
              <w:rPr>
                <w:lang w:val="de-DE"/>
              </w:rPr>
              <w:t>Wissen (</w:t>
            </w:r>
            <w:r w:rsidR="00567E09">
              <w:rPr>
                <w:lang w:val="de-DE"/>
              </w:rPr>
              <w:t>Wird</w:t>
            </w:r>
            <w:bookmarkStart w:id="0" w:name="_GoBack"/>
            <w:bookmarkEnd w:id="0"/>
            <w:r>
              <w:rPr>
                <w:lang w:val="de-DE"/>
              </w:rPr>
              <w:t>)</w:t>
            </w:r>
          </w:p>
        </w:tc>
        <w:tc>
          <w:tcPr>
            <w:tcW w:w="3776" w:type="dxa"/>
          </w:tcPr>
          <w:p w:rsidR="000F574A" w:rsidRDefault="00B367CE" w:rsidP="003C2FD3">
            <w:pPr>
              <w:rPr>
                <w:lang w:val="de-DE"/>
              </w:rPr>
            </w:pPr>
            <w:r>
              <w:rPr>
                <w:lang w:val="de-DE"/>
              </w:rPr>
              <w:t xml:space="preserve">Hat … </w:t>
            </w:r>
            <w:r w:rsidR="002F5705">
              <w:rPr>
                <w:lang w:val="de-DE"/>
              </w:rPr>
              <w:t>gewusst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Wiedzieć</w:t>
            </w:r>
          </w:p>
        </w:tc>
      </w:tr>
      <w:tr w:rsidR="000F574A" w:rsidRPr="00E62466" w:rsidTr="00E6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6" w:type="dxa"/>
          </w:tcPr>
          <w:p w:rsidR="000F574A" w:rsidRDefault="00345F44" w:rsidP="003C2FD3">
            <w:pPr>
              <w:rPr>
                <w:lang w:val="de-DE"/>
              </w:rPr>
            </w:pPr>
            <w:r>
              <w:rPr>
                <w:lang w:val="de-DE"/>
              </w:rPr>
              <w:t>Wollen (Will)</w:t>
            </w:r>
          </w:p>
        </w:tc>
        <w:tc>
          <w:tcPr>
            <w:tcW w:w="3776" w:type="dxa"/>
          </w:tcPr>
          <w:p w:rsidR="000F574A" w:rsidRDefault="00345F44" w:rsidP="003C2FD3">
            <w:pPr>
              <w:rPr>
                <w:lang w:val="de-DE"/>
              </w:rPr>
            </w:pPr>
            <w:r>
              <w:rPr>
                <w:lang w:val="de-DE"/>
              </w:rPr>
              <w:t>Hat … gewollt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Chcieć</w:t>
            </w:r>
          </w:p>
        </w:tc>
      </w:tr>
      <w:tr w:rsidR="000F574A" w:rsidRPr="00E62466" w:rsidTr="00E62466">
        <w:tc>
          <w:tcPr>
            <w:tcW w:w="3776" w:type="dxa"/>
          </w:tcPr>
          <w:p w:rsidR="000F574A" w:rsidRDefault="00345F44" w:rsidP="003C2FD3">
            <w:pPr>
              <w:rPr>
                <w:lang w:val="de-DE"/>
              </w:rPr>
            </w:pPr>
            <w:r>
              <w:rPr>
                <w:lang w:val="de-DE"/>
              </w:rPr>
              <w:t>Ziehen</w:t>
            </w:r>
          </w:p>
        </w:tc>
        <w:tc>
          <w:tcPr>
            <w:tcW w:w="3776" w:type="dxa"/>
          </w:tcPr>
          <w:p w:rsidR="000F574A" w:rsidRDefault="00345F44" w:rsidP="003C2FD3">
            <w:pPr>
              <w:rPr>
                <w:lang w:val="de-DE"/>
              </w:rPr>
            </w:pPr>
            <w:r>
              <w:rPr>
                <w:lang w:val="de-DE"/>
              </w:rPr>
              <w:t>Ist … gezogen</w:t>
            </w:r>
          </w:p>
        </w:tc>
        <w:tc>
          <w:tcPr>
            <w:tcW w:w="3776" w:type="dxa"/>
          </w:tcPr>
          <w:p w:rsidR="000F574A" w:rsidRDefault="000F574A" w:rsidP="003C2FD3">
            <w:pPr>
              <w:rPr>
                <w:lang w:val="de-DE"/>
              </w:rPr>
            </w:pPr>
            <w:r>
              <w:rPr>
                <w:lang w:val="de-DE"/>
              </w:rPr>
              <w:t>Przeprowadzać się</w:t>
            </w:r>
          </w:p>
        </w:tc>
      </w:tr>
    </w:tbl>
    <w:p w:rsidR="00D9543B" w:rsidRPr="00E62466" w:rsidRDefault="00D9543B" w:rsidP="007B3C8D">
      <w:pPr>
        <w:rPr>
          <w:lang w:val="de-DE"/>
        </w:rPr>
      </w:pPr>
    </w:p>
    <w:sectPr w:rsidR="00D9543B" w:rsidRPr="00E62466" w:rsidSect="00B74A90">
      <w:footerReference w:type="default" r:id="rId6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9A0" w:rsidRDefault="001619A0" w:rsidP="007B3C8D">
      <w:pPr>
        <w:spacing w:after="0" w:line="240" w:lineRule="auto"/>
      </w:pPr>
      <w:r>
        <w:separator/>
      </w:r>
    </w:p>
  </w:endnote>
  <w:endnote w:type="continuationSeparator" w:id="0">
    <w:p w:rsidR="001619A0" w:rsidRDefault="001619A0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1619A0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D9543B">
      <w:rPr>
        <w:noProof/>
      </w:rPr>
      <w:t>Dokument1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9A0" w:rsidRDefault="001619A0" w:rsidP="007B3C8D">
      <w:pPr>
        <w:spacing w:after="0" w:line="240" w:lineRule="auto"/>
      </w:pPr>
      <w:r>
        <w:separator/>
      </w:r>
    </w:p>
  </w:footnote>
  <w:footnote w:type="continuationSeparator" w:id="0">
    <w:p w:rsidR="001619A0" w:rsidRDefault="001619A0" w:rsidP="007B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67530"/>
    <w:rsid w:val="0007587A"/>
    <w:rsid w:val="00092160"/>
    <w:rsid w:val="000976B7"/>
    <w:rsid w:val="000B4100"/>
    <w:rsid w:val="000F574A"/>
    <w:rsid w:val="001619A0"/>
    <w:rsid w:val="00166F2C"/>
    <w:rsid w:val="001825AB"/>
    <w:rsid w:val="002060E5"/>
    <w:rsid w:val="002238CB"/>
    <w:rsid w:val="00236981"/>
    <w:rsid w:val="0026568E"/>
    <w:rsid w:val="00274DB1"/>
    <w:rsid w:val="00285A43"/>
    <w:rsid w:val="00294826"/>
    <w:rsid w:val="002B25E0"/>
    <w:rsid w:val="002D3A59"/>
    <w:rsid w:val="002F5705"/>
    <w:rsid w:val="00321FF5"/>
    <w:rsid w:val="00326FAE"/>
    <w:rsid w:val="00341A5E"/>
    <w:rsid w:val="00345F44"/>
    <w:rsid w:val="003621E0"/>
    <w:rsid w:val="00396198"/>
    <w:rsid w:val="003A1C97"/>
    <w:rsid w:val="003C2FD3"/>
    <w:rsid w:val="0045686A"/>
    <w:rsid w:val="004659BD"/>
    <w:rsid w:val="00485941"/>
    <w:rsid w:val="004E7D35"/>
    <w:rsid w:val="004F5B6B"/>
    <w:rsid w:val="00520DAD"/>
    <w:rsid w:val="00545B5B"/>
    <w:rsid w:val="00567E09"/>
    <w:rsid w:val="005848B5"/>
    <w:rsid w:val="00591825"/>
    <w:rsid w:val="00596942"/>
    <w:rsid w:val="005E3503"/>
    <w:rsid w:val="005F03C4"/>
    <w:rsid w:val="00616F29"/>
    <w:rsid w:val="00627263"/>
    <w:rsid w:val="00631DB6"/>
    <w:rsid w:val="00651A32"/>
    <w:rsid w:val="00651CDD"/>
    <w:rsid w:val="00663520"/>
    <w:rsid w:val="006667E8"/>
    <w:rsid w:val="00670CC0"/>
    <w:rsid w:val="006962F2"/>
    <w:rsid w:val="006A101A"/>
    <w:rsid w:val="006A783D"/>
    <w:rsid w:val="006B26D4"/>
    <w:rsid w:val="006D56A5"/>
    <w:rsid w:val="006E6438"/>
    <w:rsid w:val="006F2D82"/>
    <w:rsid w:val="00731D21"/>
    <w:rsid w:val="00791C60"/>
    <w:rsid w:val="00792F6B"/>
    <w:rsid w:val="007A160A"/>
    <w:rsid w:val="007A65A3"/>
    <w:rsid w:val="007B3C8D"/>
    <w:rsid w:val="007B5AAC"/>
    <w:rsid w:val="007C0DE5"/>
    <w:rsid w:val="007E72D0"/>
    <w:rsid w:val="00817620"/>
    <w:rsid w:val="008342C2"/>
    <w:rsid w:val="00863E39"/>
    <w:rsid w:val="008B1F98"/>
    <w:rsid w:val="008B2813"/>
    <w:rsid w:val="009170DB"/>
    <w:rsid w:val="00956F1B"/>
    <w:rsid w:val="009666B5"/>
    <w:rsid w:val="0097445F"/>
    <w:rsid w:val="00980861"/>
    <w:rsid w:val="009B395E"/>
    <w:rsid w:val="009B573E"/>
    <w:rsid w:val="009E7A62"/>
    <w:rsid w:val="009F6733"/>
    <w:rsid w:val="00AC52B0"/>
    <w:rsid w:val="00AE554F"/>
    <w:rsid w:val="00AE6E87"/>
    <w:rsid w:val="00B367CE"/>
    <w:rsid w:val="00B74A90"/>
    <w:rsid w:val="00BA65D8"/>
    <w:rsid w:val="00BC1855"/>
    <w:rsid w:val="00BC1D9F"/>
    <w:rsid w:val="00BC7A9A"/>
    <w:rsid w:val="00C006D5"/>
    <w:rsid w:val="00C03A7E"/>
    <w:rsid w:val="00C11A1F"/>
    <w:rsid w:val="00C13A4E"/>
    <w:rsid w:val="00C41295"/>
    <w:rsid w:val="00C53AB6"/>
    <w:rsid w:val="00C709B4"/>
    <w:rsid w:val="00CC36E5"/>
    <w:rsid w:val="00CC59C4"/>
    <w:rsid w:val="00CE69AE"/>
    <w:rsid w:val="00CF7952"/>
    <w:rsid w:val="00D26CE1"/>
    <w:rsid w:val="00D319C4"/>
    <w:rsid w:val="00D3794F"/>
    <w:rsid w:val="00D45A70"/>
    <w:rsid w:val="00D65D67"/>
    <w:rsid w:val="00D8686E"/>
    <w:rsid w:val="00D9543B"/>
    <w:rsid w:val="00DB5924"/>
    <w:rsid w:val="00DC2521"/>
    <w:rsid w:val="00DF1957"/>
    <w:rsid w:val="00DF3D2C"/>
    <w:rsid w:val="00E052E4"/>
    <w:rsid w:val="00E322AB"/>
    <w:rsid w:val="00E33DBD"/>
    <w:rsid w:val="00E62466"/>
    <w:rsid w:val="00E63F20"/>
    <w:rsid w:val="00E72CDE"/>
    <w:rsid w:val="00E920FB"/>
    <w:rsid w:val="00EB2531"/>
    <w:rsid w:val="00EB29D2"/>
    <w:rsid w:val="00F050FB"/>
    <w:rsid w:val="00F16D2D"/>
    <w:rsid w:val="00F233DE"/>
    <w:rsid w:val="00F27CBC"/>
    <w:rsid w:val="00F34798"/>
    <w:rsid w:val="00F34FB2"/>
    <w:rsid w:val="00F50719"/>
    <w:rsid w:val="00F630FD"/>
    <w:rsid w:val="00FB13D1"/>
    <w:rsid w:val="00FE13BA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106FF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table" w:styleId="Tabelasiatki4akcent1">
    <w:name w:val="Grid Table 4 Accent 1"/>
    <w:basedOn w:val="Standardowy"/>
    <w:uiPriority w:val="49"/>
    <w:rsid w:val="00E624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96271D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145838"/>
    <w:rsid w:val="0096271D"/>
    <w:rsid w:val="00AA5EB9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268</TotalTime>
  <Pages>2</Pages>
  <Words>411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116</cp:revision>
  <dcterms:created xsi:type="dcterms:W3CDTF">2020-10-28T16:39:00Z</dcterms:created>
  <dcterms:modified xsi:type="dcterms:W3CDTF">2020-10-28T21:07:00Z</dcterms:modified>
</cp:coreProperties>
</file>