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D67" w:rsidRDefault="00B96EFC" w:rsidP="007B3C8D">
      <w:pPr>
        <w:pStyle w:val="Nagwek1"/>
        <w:rPr>
          <w:b/>
        </w:rPr>
      </w:pPr>
      <w:r>
        <w:rPr>
          <w:b/>
        </w:rPr>
        <w:t>Dział 1</w:t>
      </w:r>
    </w:p>
    <w:p w:rsidR="007B3C8D" w:rsidRPr="00B96EFC" w:rsidRDefault="00B96EFC" w:rsidP="00B96EFC">
      <w:pPr>
        <w:pStyle w:val="Nagwek2"/>
        <w:rPr>
          <w:b/>
          <w:bCs/>
        </w:rPr>
      </w:pPr>
      <w:r w:rsidRPr="00B96EFC">
        <w:rPr>
          <w:b/>
          <w:bCs/>
        </w:rPr>
        <w:t>Dane Osobowe</w:t>
      </w:r>
    </w:p>
    <w:p w:rsidR="00B96EFC" w:rsidRPr="00B96EFC" w:rsidRDefault="00B96EFC" w:rsidP="007B3C8D">
      <w:pPr>
        <w:rPr>
          <w:lang w:val="en-US"/>
        </w:rPr>
      </w:pPr>
      <w:r w:rsidRPr="00B96EFC">
        <w:rPr>
          <w:lang w:val="en-US"/>
        </w:rPr>
        <w:t>Age – Wiek</w:t>
      </w:r>
    </w:p>
    <w:p w:rsidR="00B96EFC" w:rsidRPr="00B96EFC" w:rsidRDefault="00B96EFC" w:rsidP="007B3C8D">
      <w:pPr>
        <w:rPr>
          <w:lang w:val="en-US"/>
        </w:rPr>
      </w:pPr>
      <w:r w:rsidRPr="00B96EFC">
        <w:rPr>
          <w:lang w:val="en-US"/>
        </w:rPr>
        <w:t>Birth – Narodziny</w:t>
      </w:r>
    </w:p>
    <w:p w:rsidR="00B96EFC" w:rsidRDefault="00B96EFC" w:rsidP="007B3C8D">
      <w:pPr>
        <w:rPr>
          <w:lang w:val="en-US"/>
        </w:rPr>
      </w:pPr>
      <w:r w:rsidRPr="00B96EFC">
        <w:rPr>
          <w:lang w:val="en-US"/>
        </w:rPr>
        <w:t xml:space="preserve">Date </w:t>
      </w:r>
      <w:r>
        <w:rPr>
          <w:lang w:val="en-US"/>
        </w:rPr>
        <w:t>of</w:t>
      </w:r>
      <w:r w:rsidRPr="00B96EFC">
        <w:rPr>
          <w:lang w:val="en-US"/>
        </w:rPr>
        <w:t xml:space="preserve"> </w:t>
      </w:r>
      <w:r>
        <w:rPr>
          <w:lang w:val="en-US"/>
        </w:rPr>
        <w:t>b</w:t>
      </w:r>
      <w:r w:rsidRPr="00B96EFC">
        <w:rPr>
          <w:lang w:val="en-US"/>
        </w:rPr>
        <w:t>irth – Data urodzenia</w:t>
      </w:r>
    </w:p>
    <w:p w:rsidR="00B96EFC" w:rsidRDefault="00B96EFC" w:rsidP="007B3C8D">
      <w:pPr>
        <w:rPr>
          <w:lang w:val="en-US"/>
        </w:rPr>
      </w:pPr>
      <w:r>
        <w:rPr>
          <w:lang w:val="en-US"/>
        </w:rPr>
        <w:t>Place of birth – Miejsce urodzenia</w:t>
      </w:r>
    </w:p>
    <w:p w:rsidR="00B96EFC" w:rsidRDefault="00B96EFC" w:rsidP="007B3C8D">
      <w:pPr>
        <w:rPr>
          <w:lang w:val="en-US"/>
        </w:rPr>
      </w:pPr>
      <w:r>
        <w:rPr>
          <w:lang w:val="en-US"/>
        </w:rPr>
        <w:t>Citizen – Obywatel</w:t>
      </w:r>
    </w:p>
    <w:p w:rsidR="00B96EFC" w:rsidRDefault="00B96EFC" w:rsidP="007B3C8D">
      <w:pPr>
        <w:rPr>
          <w:lang w:val="en-US"/>
        </w:rPr>
      </w:pPr>
      <w:r>
        <w:rPr>
          <w:lang w:val="en-US"/>
        </w:rPr>
        <w:t>Divorced – Rozwiedziony</w:t>
      </w:r>
    </w:p>
    <w:p w:rsidR="00B96EFC" w:rsidRDefault="00B96EFC" w:rsidP="007B3C8D">
      <w:pPr>
        <w:rPr>
          <w:lang w:val="en-US"/>
        </w:rPr>
      </w:pPr>
      <w:r>
        <w:rPr>
          <w:lang w:val="en-US"/>
        </w:rPr>
        <w:t>Female – Kobieta</w:t>
      </w:r>
    </w:p>
    <w:p w:rsidR="00B96EFC" w:rsidRDefault="00B96EFC" w:rsidP="007B3C8D">
      <w:pPr>
        <w:rPr>
          <w:lang w:val="en-US"/>
        </w:rPr>
      </w:pPr>
      <w:r>
        <w:rPr>
          <w:lang w:val="en-US"/>
        </w:rPr>
        <w:t>First name – Pierwsze imie</w:t>
      </w:r>
    </w:p>
    <w:p w:rsidR="00B96EFC" w:rsidRDefault="00B96EFC" w:rsidP="007B3C8D">
      <w:pPr>
        <w:rPr>
          <w:lang w:val="en-US"/>
        </w:rPr>
      </w:pPr>
      <w:r>
        <w:rPr>
          <w:lang w:val="en-US"/>
        </w:rPr>
        <w:t>Job – Praca</w:t>
      </w:r>
    </w:p>
    <w:p w:rsidR="00B96EFC" w:rsidRDefault="00B96EFC" w:rsidP="00B96EFC">
      <w:pPr>
        <w:rPr>
          <w:lang w:val="en-US"/>
        </w:rPr>
      </w:pPr>
      <w:r>
        <w:rPr>
          <w:lang w:val="en-US"/>
        </w:rPr>
        <w:t>Male – Mężczyzna</w:t>
      </w:r>
    </w:p>
    <w:p w:rsidR="00B96EFC" w:rsidRDefault="0084362B" w:rsidP="00B96EFC">
      <w:pPr>
        <w:rPr>
          <w:lang w:val="en-US"/>
        </w:rPr>
      </w:pPr>
      <w:r>
        <w:rPr>
          <w:lang w:val="en-US"/>
        </w:rPr>
        <w:t>M</w:t>
      </w:r>
      <w:r w:rsidRPr="0084362B">
        <w:rPr>
          <w:lang w:val="en-US"/>
        </w:rPr>
        <w:t xml:space="preserve">arital </w:t>
      </w:r>
      <w:r w:rsidR="00B96EFC">
        <w:rPr>
          <w:lang w:val="en-US"/>
        </w:rPr>
        <w:t>status – Stan Cywilny</w:t>
      </w:r>
    </w:p>
    <w:p w:rsidR="00B96EFC" w:rsidRDefault="00253CD9" w:rsidP="00B96EFC">
      <w:pPr>
        <w:rPr>
          <w:lang w:val="en-US"/>
        </w:rPr>
      </w:pPr>
      <w:r>
        <w:rPr>
          <w:lang w:val="en-US"/>
        </w:rPr>
        <w:t>Married – Żonaty, zamężna</w:t>
      </w:r>
    </w:p>
    <w:p w:rsidR="00253CD9" w:rsidRDefault="00253CD9" w:rsidP="00B96EFC">
      <w:pPr>
        <w:rPr>
          <w:lang w:val="en-US"/>
        </w:rPr>
      </w:pPr>
      <w:r>
        <w:rPr>
          <w:lang w:val="en-US"/>
        </w:rPr>
        <w:t>Nationality – Narodowość</w:t>
      </w:r>
    </w:p>
    <w:p w:rsidR="00253CD9" w:rsidRDefault="00253CD9" w:rsidP="00B96EFC">
      <w:pPr>
        <w:rPr>
          <w:lang w:val="en-US"/>
        </w:rPr>
      </w:pPr>
      <w:r>
        <w:rPr>
          <w:lang w:val="en-US"/>
        </w:rPr>
        <w:t>Occupation/Profession – Zawód, wymagający kwalifikacji</w:t>
      </w:r>
    </w:p>
    <w:p w:rsidR="00253CD9" w:rsidRDefault="00253CD9" w:rsidP="00B96EFC">
      <w:pPr>
        <w:rPr>
          <w:lang w:val="en-US"/>
        </w:rPr>
      </w:pPr>
      <w:r>
        <w:rPr>
          <w:lang w:val="en-US"/>
        </w:rPr>
        <w:t>Personal details – Dane osobowe</w:t>
      </w:r>
    </w:p>
    <w:p w:rsidR="00253CD9" w:rsidRDefault="00253CD9" w:rsidP="00B96EFC">
      <w:pPr>
        <w:rPr>
          <w:lang w:val="en-US"/>
        </w:rPr>
      </w:pPr>
      <w:r>
        <w:rPr>
          <w:lang w:val="en-US"/>
        </w:rPr>
        <w:t>Sex – Płeć</w:t>
      </w:r>
    </w:p>
    <w:p w:rsidR="00253CD9" w:rsidRDefault="00253CD9" w:rsidP="00B96EFC">
      <w:pPr>
        <w:rPr>
          <w:lang w:val="en-US"/>
        </w:rPr>
      </w:pPr>
      <w:r>
        <w:rPr>
          <w:lang w:val="en-US"/>
        </w:rPr>
        <w:t xml:space="preserve">Single </w:t>
      </w:r>
      <w:r w:rsidR="00D90B16">
        <w:rPr>
          <w:lang w:val="en-US"/>
        </w:rPr>
        <w:t>–</w:t>
      </w:r>
      <w:r>
        <w:rPr>
          <w:lang w:val="en-US"/>
        </w:rPr>
        <w:t xml:space="preserve"> </w:t>
      </w:r>
      <w:r w:rsidR="00D90B16">
        <w:rPr>
          <w:lang w:val="en-US"/>
        </w:rPr>
        <w:t>Stanu wolnego</w:t>
      </w:r>
    </w:p>
    <w:p w:rsidR="00D90B16" w:rsidRDefault="00D90B16" w:rsidP="00B96EFC">
      <w:pPr>
        <w:rPr>
          <w:lang w:val="en-US"/>
        </w:rPr>
      </w:pPr>
      <w:r>
        <w:rPr>
          <w:lang w:val="en-US"/>
        </w:rPr>
        <w:t>Surname/Family name – Nazwisko</w:t>
      </w:r>
    </w:p>
    <w:p w:rsidR="00D90B16" w:rsidRDefault="00D90B16" w:rsidP="00B96EFC">
      <w:pPr>
        <w:rPr>
          <w:lang w:val="en-US"/>
        </w:rPr>
      </w:pPr>
      <w:r>
        <w:rPr>
          <w:lang w:val="en-US"/>
        </w:rPr>
        <w:t>Widow – Wdowa</w:t>
      </w:r>
    </w:p>
    <w:p w:rsidR="00D90B16" w:rsidRPr="00B96EFC" w:rsidRDefault="00D90B16" w:rsidP="00B96EFC">
      <w:pPr>
        <w:rPr>
          <w:lang w:val="en-US"/>
        </w:rPr>
      </w:pPr>
      <w:r>
        <w:rPr>
          <w:lang w:val="en-US"/>
        </w:rPr>
        <w:t>Widower – Wdowiec</w:t>
      </w:r>
    </w:p>
    <w:p w:rsidR="00B96EFC" w:rsidRDefault="00B96EFC" w:rsidP="00B96EFC">
      <w:pPr>
        <w:pStyle w:val="Nagwek2"/>
        <w:rPr>
          <w:b/>
          <w:bCs/>
        </w:rPr>
      </w:pPr>
      <w:r w:rsidRPr="00B96EFC">
        <w:rPr>
          <w:b/>
          <w:bCs/>
        </w:rPr>
        <w:t>Części ciała</w:t>
      </w:r>
    </w:p>
    <w:p w:rsidR="00AA5889" w:rsidRPr="00AA5889" w:rsidRDefault="00AA5889" w:rsidP="00AA5889">
      <w:pPr>
        <w:rPr>
          <w:lang w:val="en-US"/>
        </w:rPr>
      </w:pPr>
      <w:r w:rsidRPr="00AA5889">
        <w:rPr>
          <w:lang w:val="en-US"/>
        </w:rPr>
        <w:t>Ankle – Kostka</w:t>
      </w:r>
    </w:p>
    <w:p w:rsidR="00AA5889" w:rsidRPr="00AA5889" w:rsidRDefault="00AA5889" w:rsidP="00AA5889">
      <w:pPr>
        <w:rPr>
          <w:lang w:val="en-US"/>
        </w:rPr>
      </w:pPr>
      <w:r w:rsidRPr="00AA5889">
        <w:rPr>
          <w:lang w:val="en-US"/>
        </w:rPr>
        <w:t>Arm – Ręka</w:t>
      </w:r>
    </w:p>
    <w:p w:rsidR="00AA5889" w:rsidRPr="00AA5889" w:rsidRDefault="00AA5889" w:rsidP="00AA5889">
      <w:pPr>
        <w:rPr>
          <w:lang w:val="en-US"/>
        </w:rPr>
      </w:pPr>
      <w:r w:rsidRPr="00AA5889">
        <w:rPr>
          <w:lang w:val="en-US"/>
        </w:rPr>
        <w:t>Back – Plecy</w:t>
      </w:r>
    </w:p>
    <w:p w:rsidR="00AA5889" w:rsidRPr="00AA5889" w:rsidRDefault="00AA5889" w:rsidP="00AA5889">
      <w:pPr>
        <w:rPr>
          <w:lang w:val="en-US"/>
        </w:rPr>
      </w:pPr>
      <w:r w:rsidRPr="00AA5889">
        <w:rPr>
          <w:lang w:val="en-US"/>
        </w:rPr>
        <w:t>Body – Ciało</w:t>
      </w:r>
    </w:p>
    <w:p w:rsidR="00AA5889" w:rsidRPr="00AA5889" w:rsidRDefault="00AA5889" w:rsidP="00AA5889">
      <w:pPr>
        <w:rPr>
          <w:lang w:val="en-US"/>
        </w:rPr>
      </w:pPr>
      <w:r w:rsidRPr="00AA5889">
        <w:rPr>
          <w:lang w:val="en-US"/>
        </w:rPr>
        <w:t>Bottom – Pupa</w:t>
      </w:r>
    </w:p>
    <w:p w:rsidR="00AA5889" w:rsidRDefault="00AA5889" w:rsidP="00AA5889">
      <w:pPr>
        <w:rPr>
          <w:lang w:val="en-US"/>
        </w:rPr>
      </w:pPr>
      <w:r w:rsidRPr="00AA5889">
        <w:rPr>
          <w:lang w:val="en-US"/>
        </w:rPr>
        <w:t>Chest – Klatka piersiowa</w:t>
      </w:r>
    </w:p>
    <w:p w:rsidR="00AA5889" w:rsidRDefault="00AA5889" w:rsidP="00AA5889">
      <w:pPr>
        <w:rPr>
          <w:lang w:val="en-US"/>
        </w:rPr>
      </w:pPr>
      <w:r>
        <w:rPr>
          <w:lang w:val="en-US"/>
        </w:rPr>
        <w:t>Elbow – Łokieć</w:t>
      </w:r>
    </w:p>
    <w:p w:rsidR="00AA5889" w:rsidRDefault="00AA5889" w:rsidP="00AA5889">
      <w:pPr>
        <w:rPr>
          <w:lang w:val="en-US"/>
        </w:rPr>
      </w:pPr>
      <w:r>
        <w:rPr>
          <w:lang w:val="en-US"/>
        </w:rPr>
        <w:t>Finger – Palec</w:t>
      </w:r>
    </w:p>
    <w:p w:rsidR="00AA5889" w:rsidRDefault="00AA5889" w:rsidP="00AA5889">
      <w:pPr>
        <w:rPr>
          <w:lang w:val="en-US"/>
        </w:rPr>
      </w:pPr>
      <w:r>
        <w:rPr>
          <w:lang w:val="en-US"/>
        </w:rPr>
        <w:t>Fist – Pięść</w:t>
      </w:r>
    </w:p>
    <w:p w:rsidR="00AA5889" w:rsidRDefault="00AA5889" w:rsidP="00AA5889">
      <w:pPr>
        <w:rPr>
          <w:lang w:val="en-US"/>
        </w:rPr>
      </w:pPr>
      <w:r>
        <w:rPr>
          <w:lang w:val="en-US"/>
        </w:rPr>
        <w:t>Foot – Stopa</w:t>
      </w:r>
    </w:p>
    <w:p w:rsidR="00AA5889" w:rsidRDefault="00AA5889" w:rsidP="00AA5889">
      <w:pPr>
        <w:rPr>
          <w:lang w:val="en-US"/>
        </w:rPr>
      </w:pPr>
      <w:r>
        <w:rPr>
          <w:lang w:val="en-US"/>
        </w:rPr>
        <w:t>Feet – Stopy</w:t>
      </w:r>
    </w:p>
    <w:p w:rsidR="00AA5889" w:rsidRDefault="00AA5889" w:rsidP="00AA5889">
      <w:pPr>
        <w:rPr>
          <w:lang w:val="en-US"/>
        </w:rPr>
      </w:pPr>
      <w:r>
        <w:rPr>
          <w:lang w:val="en-US"/>
        </w:rPr>
        <w:t>Forearm – Przedramię</w:t>
      </w:r>
    </w:p>
    <w:p w:rsidR="00AA5889" w:rsidRDefault="00AA5889" w:rsidP="00AA5889">
      <w:pPr>
        <w:rPr>
          <w:lang w:val="en-US"/>
        </w:rPr>
      </w:pPr>
      <w:r>
        <w:rPr>
          <w:lang w:val="en-US"/>
        </w:rPr>
        <w:lastRenderedPageBreak/>
        <w:t>Hand – Ręka</w:t>
      </w:r>
    </w:p>
    <w:p w:rsidR="00AA5889" w:rsidRDefault="00AA5889" w:rsidP="00AA5889">
      <w:pPr>
        <w:rPr>
          <w:lang w:val="en-US"/>
        </w:rPr>
      </w:pPr>
      <w:r>
        <w:rPr>
          <w:lang w:val="en-US"/>
        </w:rPr>
        <w:t>Head – Głowa</w:t>
      </w:r>
    </w:p>
    <w:p w:rsidR="00AA5889" w:rsidRDefault="00AA5889" w:rsidP="00AA5889">
      <w:pPr>
        <w:rPr>
          <w:lang w:val="en-US"/>
        </w:rPr>
      </w:pPr>
      <w:r>
        <w:rPr>
          <w:lang w:val="en-US"/>
        </w:rPr>
        <w:t>Heel – Pięta</w:t>
      </w:r>
    </w:p>
    <w:p w:rsidR="00AA5889" w:rsidRDefault="00AA5889" w:rsidP="00AA5889">
      <w:pPr>
        <w:rPr>
          <w:lang w:val="en-US"/>
        </w:rPr>
      </w:pPr>
      <w:r>
        <w:rPr>
          <w:lang w:val="en-US"/>
        </w:rPr>
        <w:t xml:space="preserve">Hip </w:t>
      </w:r>
      <w:r w:rsidR="005A6D09">
        <w:rPr>
          <w:lang w:val="en-US"/>
        </w:rPr>
        <w:t>–</w:t>
      </w:r>
      <w:r>
        <w:rPr>
          <w:lang w:val="en-US"/>
        </w:rPr>
        <w:t xml:space="preserve"> Biodro</w:t>
      </w:r>
    </w:p>
    <w:p w:rsidR="00AA5889" w:rsidRDefault="00A25785" w:rsidP="00AA5889">
      <w:pPr>
        <w:rPr>
          <w:lang w:val="en-US"/>
        </w:rPr>
      </w:pPr>
      <w:r>
        <w:rPr>
          <w:lang w:val="en-US"/>
        </w:rPr>
        <w:t>Knee – Kolano</w:t>
      </w:r>
    </w:p>
    <w:p w:rsidR="00A25785" w:rsidRDefault="00A25785" w:rsidP="00AA5889">
      <w:pPr>
        <w:rPr>
          <w:lang w:val="en-US"/>
        </w:rPr>
      </w:pPr>
      <w:r>
        <w:rPr>
          <w:lang w:val="en-US"/>
        </w:rPr>
        <w:t>Leg – Noga</w:t>
      </w:r>
    </w:p>
    <w:p w:rsidR="00A25785" w:rsidRDefault="00A25785" w:rsidP="00AA5889">
      <w:pPr>
        <w:rPr>
          <w:lang w:val="en-US"/>
        </w:rPr>
      </w:pPr>
      <w:r>
        <w:rPr>
          <w:lang w:val="en-US"/>
        </w:rPr>
        <w:t>Neck – Szyja</w:t>
      </w:r>
    </w:p>
    <w:p w:rsidR="00A25785" w:rsidRDefault="00A25785" w:rsidP="00AA5889">
      <w:pPr>
        <w:rPr>
          <w:lang w:val="en-US"/>
        </w:rPr>
      </w:pPr>
      <w:r>
        <w:rPr>
          <w:lang w:val="en-US"/>
        </w:rPr>
        <w:t>Shoulder – Ramię</w:t>
      </w:r>
    </w:p>
    <w:p w:rsidR="00A25785" w:rsidRDefault="00A25785" w:rsidP="00AA5889">
      <w:pPr>
        <w:rPr>
          <w:lang w:val="en-US"/>
        </w:rPr>
      </w:pPr>
      <w:r>
        <w:rPr>
          <w:lang w:val="en-US"/>
        </w:rPr>
        <w:t>Skin – Skóra</w:t>
      </w:r>
    </w:p>
    <w:p w:rsidR="00A25785" w:rsidRDefault="00A25785" w:rsidP="00AA5889">
      <w:pPr>
        <w:rPr>
          <w:lang w:val="en-US"/>
        </w:rPr>
      </w:pPr>
      <w:r>
        <w:rPr>
          <w:lang w:val="en-US"/>
        </w:rPr>
        <w:t>Stomach – Brzuch</w:t>
      </w:r>
    </w:p>
    <w:p w:rsidR="00A25785" w:rsidRDefault="00A25785" w:rsidP="00AA5889">
      <w:pPr>
        <w:rPr>
          <w:lang w:val="en-US"/>
        </w:rPr>
      </w:pPr>
      <w:r>
        <w:rPr>
          <w:lang w:val="en-US"/>
        </w:rPr>
        <w:t>Thigh – Udo</w:t>
      </w:r>
    </w:p>
    <w:p w:rsidR="00A25785" w:rsidRDefault="00A25785" w:rsidP="00AA5889">
      <w:pPr>
        <w:rPr>
          <w:lang w:val="en-US"/>
        </w:rPr>
      </w:pPr>
      <w:r>
        <w:rPr>
          <w:lang w:val="en-US"/>
        </w:rPr>
        <w:t>Thumb – Kciuk</w:t>
      </w:r>
    </w:p>
    <w:p w:rsidR="00A25785" w:rsidRDefault="00A25785" w:rsidP="00AA5889">
      <w:pPr>
        <w:rPr>
          <w:lang w:val="en-US"/>
        </w:rPr>
      </w:pPr>
      <w:r>
        <w:rPr>
          <w:lang w:val="en-US"/>
        </w:rPr>
        <w:t>Toe – Palec (u stopy)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Waist – Talia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Wrist – Nadgarstek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Cheek – Policzek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Chin – Podbródek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Ear – Ucho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Eye – Oko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Eyebrow – Brew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Eyelash – Rzęsa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Face – Twarz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Forehead – Czoło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Jaw – Szczęka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Lip – Warga</w:t>
      </w:r>
    </w:p>
    <w:p w:rsidR="00C55B91" w:rsidRDefault="00C55B91" w:rsidP="00AA5889">
      <w:pPr>
        <w:rPr>
          <w:lang w:val="en-US"/>
        </w:rPr>
      </w:pPr>
      <w:r>
        <w:rPr>
          <w:lang w:val="en-US"/>
        </w:rPr>
        <w:t>Mouth – Usta</w:t>
      </w:r>
    </w:p>
    <w:p w:rsidR="00C55B91" w:rsidRDefault="00D90B40" w:rsidP="00AA5889">
      <w:pPr>
        <w:rPr>
          <w:lang w:val="en-US"/>
        </w:rPr>
      </w:pPr>
      <w:r>
        <w:rPr>
          <w:lang w:val="en-US"/>
        </w:rPr>
        <w:t>Nose – Nos</w:t>
      </w:r>
    </w:p>
    <w:p w:rsidR="00D90B40" w:rsidRDefault="00D90B40" w:rsidP="00AA5889">
      <w:pPr>
        <w:rPr>
          <w:lang w:val="en-US"/>
        </w:rPr>
      </w:pPr>
      <w:r>
        <w:rPr>
          <w:lang w:val="en-US"/>
        </w:rPr>
        <w:t>Throat – Gardło</w:t>
      </w:r>
    </w:p>
    <w:p w:rsidR="00D90B40" w:rsidRDefault="00D90B40" w:rsidP="00AA5889">
      <w:pPr>
        <w:rPr>
          <w:lang w:val="en-US"/>
        </w:rPr>
      </w:pPr>
      <w:r>
        <w:rPr>
          <w:lang w:val="en-US"/>
        </w:rPr>
        <w:t>Tooth – Ząb</w:t>
      </w:r>
    </w:p>
    <w:p w:rsidR="00D90B40" w:rsidRDefault="00D90B40" w:rsidP="00AA5889">
      <w:pPr>
        <w:rPr>
          <w:lang w:val="en-US"/>
        </w:rPr>
      </w:pPr>
      <w:r>
        <w:rPr>
          <w:lang w:val="en-US"/>
        </w:rPr>
        <w:t>Teeth – Zęby</w:t>
      </w:r>
    </w:p>
    <w:p w:rsidR="00D90B40" w:rsidRDefault="00D90B40" w:rsidP="00AA5889">
      <w:pPr>
        <w:rPr>
          <w:lang w:val="en-US"/>
        </w:rPr>
      </w:pPr>
      <w:r>
        <w:rPr>
          <w:lang w:val="en-US"/>
        </w:rPr>
        <w:t>Casual – Nieformalny, codzienny</w:t>
      </w:r>
    </w:p>
    <w:p w:rsidR="00D90B40" w:rsidRDefault="00D90B40" w:rsidP="00AA5889">
      <w:pPr>
        <w:rPr>
          <w:lang w:val="en-US"/>
        </w:rPr>
      </w:pPr>
      <w:r>
        <w:rPr>
          <w:lang w:val="en-US"/>
        </w:rPr>
        <w:t>Classy – Szykowny</w:t>
      </w:r>
    </w:p>
    <w:p w:rsidR="00D90B40" w:rsidRDefault="00D90B40" w:rsidP="00AA5889">
      <w:pPr>
        <w:rPr>
          <w:lang w:val="en-US"/>
        </w:rPr>
      </w:pPr>
      <w:r>
        <w:rPr>
          <w:lang w:val="en-US"/>
        </w:rPr>
        <w:t>Dress code – Zasady dotyczące ubioru</w:t>
      </w:r>
    </w:p>
    <w:p w:rsidR="00D90B40" w:rsidRDefault="00D90B40" w:rsidP="00AA5889">
      <w:pPr>
        <w:rPr>
          <w:lang w:val="en-US"/>
        </w:rPr>
      </w:pPr>
      <w:r>
        <w:rPr>
          <w:lang w:val="en-US"/>
        </w:rPr>
        <w:t>Elegant/Smart – Elegancki</w:t>
      </w:r>
    </w:p>
    <w:p w:rsidR="00D90B40" w:rsidRDefault="00D90B40" w:rsidP="00AA5889">
      <w:pPr>
        <w:rPr>
          <w:lang w:val="en-US"/>
        </w:rPr>
      </w:pPr>
      <w:r>
        <w:rPr>
          <w:lang w:val="en-US"/>
        </w:rPr>
        <w:t>Fashionable – Modny</w:t>
      </w:r>
    </w:p>
    <w:p w:rsidR="00D90B40" w:rsidRDefault="00D90B40" w:rsidP="00AA5889">
      <w:pPr>
        <w:rPr>
          <w:lang w:val="en-US"/>
        </w:rPr>
      </w:pPr>
      <w:r>
        <w:rPr>
          <w:lang w:val="en-US"/>
        </w:rPr>
        <w:t>Formal – Formalny</w:t>
      </w:r>
    </w:p>
    <w:p w:rsidR="00D90B40" w:rsidRDefault="00D90B40" w:rsidP="00AA5889">
      <w:pPr>
        <w:rPr>
          <w:lang w:val="en-US"/>
        </w:rPr>
      </w:pPr>
      <w:r>
        <w:rPr>
          <w:lang w:val="en-US"/>
        </w:rPr>
        <w:lastRenderedPageBreak/>
        <w:t>Label – Metka</w:t>
      </w:r>
    </w:p>
    <w:p w:rsidR="00D90B40" w:rsidRDefault="00D90B40" w:rsidP="00AA5889">
      <w:pPr>
        <w:rPr>
          <w:lang w:val="en-US"/>
        </w:rPr>
      </w:pPr>
      <w:r>
        <w:rPr>
          <w:lang w:val="en-US"/>
        </w:rPr>
        <w:t xml:space="preserve">Designer labels </w:t>
      </w:r>
      <w:r w:rsidR="00733013">
        <w:rPr>
          <w:lang w:val="en-US"/>
        </w:rPr>
        <w:t>–</w:t>
      </w:r>
      <w:r>
        <w:rPr>
          <w:lang w:val="en-US"/>
        </w:rPr>
        <w:t xml:space="preserve"> </w:t>
      </w:r>
      <w:r w:rsidR="00733013">
        <w:rPr>
          <w:lang w:val="en-US"/>
        </w:rPr>
        <w:t>Ubrania od znanych projektantów</w:t>
      </w:r>
    </w:p>
    <w:p w:rsidR="00733013" w:rsidRDefault="00733013" w:rsidP="00AA5889">
      <w:pPr>
        <w:rPr>
          <w:lang w:val="en-US"/>
        </w:rPr>
      </w:pPr>
      <w:r>
        <w:rPr>
          <w:lang w:val="en-US"/>
        </w:rPr>
        <w:t>Outfit – Strój</w:t>
      </w:r>
    </w:p>
    <w:p w:rsidR="00733013" w:rsidRDefault="00733013" w:rsidP="00AA5889">
      <w:pPr>
        <w:rPr>
          <w:lang w:val="en-US"/>
        </w:rPr>
      </w:pPr>
      <w:r>
        <w:rPr>
          <w:lang w:val="en-US"/>
        </w:rPr>
        <w:t>Quality – Jakość</w:t>
      </w:r>
    </w:p>
    <w:p w:rsidR="00733013" w:rsidRDefault="00733013" w:rsidP="00AA5889">
      <w:pPr>
        <w:rPr>
          <w:lang w:val="en-US"/>
        </w:rPr>
      </w:pPr>
      <w:r>
        <w:rPr>
          <w:lang w:val="en-US"/>
        </w:rPr>
        <w:t>Good quality – Dobrej Jakości</w:t>
      </w:r>
    </w:p>
    <w:p w:rsidR="00733013" w:rsidRDefault="00733013" w:rsidP="00AA5889">
      <w:pPr>
        <w:rPr>
          <w:lang w:val="en-US"/>
        </w:rPr>
      </w:pPr>
      <w:r>
        <w:rPr>
          <w:lang w:val="en-US"/>
        </w:rPr>
        <w:t>Stunning – Olśniewający</w:t>
      </w:r>
    </w:p>
    <w:p w:rsidR="00733013" w:rsidRDefault="00733013" w:rsidP="00AA5889">
      <w:pPr>
        <w:rPr>
          <w:lang w:val="en-US"/>
        </w:rPr>
      </w:pPr>
      <w:r>
        <w:rPr>
          <w:lang w:val="en-US"/>
        </w:rPr>
        <w:t>Style – Styl</w:t>
      </w:r>
    </w:p>
    <w:p w:rsidR="00733013" w:rsidRPr="00AA5889" w:rsidRDefault="00733013" w:rsidP="00AA5889">
      <w:pPr>
        <w:rPr>
          <w:lang w:val="en-US"/>
        </w:rPr>
      </w:pPr>
      <w:r>
        <w:rPr>
          <w:lang w:val="en-US"/>
        </w:rPr>
        <w:t>Stylish – Stylowy</w:t>
      </w:r>
    </w:p>
    <w:p w:rsidR="00B96EFC" w:rsidRDefault="00B96EFC" w:rsidP="00AA5889">
      <w:pPr>
        <w:pStyle w:val="Nagwek2"/>
        <w:rPr>
          <w:b/>
          <w:bCs/>
        </w:rPr>
      </w:pPr>
      <w:r w:rsidRPr="00AA5889">
        <w:rPr>
          <w:b/>
          <w:bCs/>
        </w:rPr>
        <w:t>Ubrania i akcesoria</w:t>
      </w:r>
    </w:p>
    <w:p w:rsidR="00733013" w:rsidRPr="003124D7" w:rsidRDefault="00733013" w:rsidP="00733013">
      <w:pPr>
        <w:rPr>
          <w:lang w:val="en-US"/>
        </w:rPr>
      </w:pPr>
      <w:r w:rsidRPr="003124D7">
        <w:rPr>
          <w:lang w:val="en-US"/>
        </w:rPr>
        <w:t>Anorak – Kurtka przeciwdeszczowa</w:t>
      </w:r>
    </w:p>
    <w:p w:rsidR="00733013" w:rsidRPr="003124D7" w:rsidRDefault="00733013" w:rsidP="00733013">
      <w:pPr>
        <w:rPr>
          <w:lang w:val="en-US"/>
        </w:rPr>
      </w:pPr>
      <w:r w:rsidRPr="003124D7">
        <w:rPr>
          <w:lang w:val="en-US"/>
        </w:rPr>
        <w:t>Blouse – Bluzka</w:t>
      </w:r>
    </w:p>
    <w:p w:rsidR="00733013" w:rsidRPr="003124D7" w:rsidRDefault="00733013" w:rsidP="00733013">
      <w:pPr>
        <w:rPr>
          <w:lang w:val="en-US"/>
        </w:rPr>
      </w:pPr>
      <w:r w:rsidRPr="003124D7">
        <w:rPr>
          <w:lang w:val="en-US"/>
        </w:rPr>
        <w:t>Boxer shorts – Bokserki</w:t>
      </w:r>
    </w:p>
    <w:p w:rsidR="00733013" w:rsidRPr="003124D7" w:rsidRDefault="00733013" w:rsidP="00733013">
      <w:pPr>
        <w:rPr>
          <w:lang w:val="en-US"/>
        </w:rPr>
      </w:pPr>
      <w:r w:rsidRPr="003124D7">
        <w:rPr>
          <w:lang w:val="en-US"/>
        </w:rPr>
        <w:t>Bra – Stanik</w:t>
      </w:r>
    </w:p>
    <w:p w:rsidR="00733013" w:rsidRPr="003124D7" w:rsidRDefault="00733013" w:rsidP="00733013">
      <w:pPr>
        <w:rPr>
          <w:lang w:val="en-US"/>
        </w:rPr>
      </w:pPr>
      <w:r w:rsidRPr="003124D7">
        <w:rPr>
          <w:lang w:val="en-US"/>
        </w:rPr>
        <w:t>Clothes – Ubrania</w:t>
      </w:r>
    </w:p>
    <w:p w:rsidR="00733013" w:rsidRPr="003124D7" w:rsidRDefault="00733013" w:rsidP="00733013">
      <w:pPr>
        <w:rPr>
          <w:lang w:val="en-US"/>
        </w:rPr>
      </w:pPr>
      <w:r w:rsidRPr="003124D7">
        <w:rPr>
          <w:lang w:val="en-US"/>
        </w:rPr>
        <w:t>Coat – Płaszcz</w:t>
      </w:r>
    </w:p>
    <w:p w:rsidR="00733013" w:rsidRPr="003124D7" w:rsidRDefault="00733013" w:rsidP="00733013">
      <w:pPr>
        <w:rPr>
          <w:lang w:val="en-US"/>
        </w:rPr>
      </w:pPr>
      <w:r w:rsidRPr="003124D7">
        <w:rPr>
          <w:lang w:val="en-US"/>
        </w:rPr>
        <w:t xml:space="preserve">Dress </w:t>
      </w:r>
      <w:r w:rsidR="003124D7" w:rsidRPr="003124D7">
        <w:rPr>
          <w:lang w:val="en-US"/>
        </w:rPr>
        <w:t>– Sukienka</w:t>
      </w:r>
    </w:p>
    <w:p w:rsidR="003124D7" w:rsidRPr="003124D7" w:rsidRDefault="003124D7" w:rsidP="00733013">
      <w:pPr>
        <w:rPr>
          <w:lang w:val="en-US"/>
        </w:rPr>
      </w:pPr>
      <w:r w:rsidRPr="003124D7">
        <w:rPr>
          <w:lang w:val="en-US"/>
        </w:rPr>
        <w:t>Jacket – Marynarka, żakiet, kurtka</w:t>
      </w:r>
    </w:p>
    <w:p w:rsidR="003124D7" w:rsidRPr="003124D7" w:rsidRDefault="003124D7" w:rsidP="00733013">
      <w:pPr>
        <w:rPr>
          <w:lang w:val="en-US"/>
        </w:rPr>
      </w:pPr>
      <w:r w:rsidRPr="003124D7">
        <w:rPr>
          <w:lang w:val="en-US"/>
        </w:rPr>
        <w:t>Jeans – Dżinsy</w:t>
      </w:r>
    </w:p>
    <w:p w:rsidR="003124D7" w:rsidRPr="003124D7" w:rsidRDefault="003124D7" w:rsidP="00733013">
      <w:pPr>
        <w:rPr>
          <w:lang w:val="en-US"/>
        </w:rPr>
      </w:pPr>
      <w:r w:rsidRPr="003124D7">
        <w:rPr>
          <w:lang w:val="en-US"/>
        </w:rPr>
        <w:t>Jumper – Sweter</w:t>
      </w:r>
    </w:p>
    <w:p w:rsidR="003124D7" w:rsidRPr="003124D7" w:rsidRDefault="003124D7" w:rsidP="00733013">
      <w:pPr>
        <w:rPr>
          <w:lang w:val="en-US"/>
        </w:rPr>
      </w:pPr>
      <w:r w:rsidRPr="003124D7">
        <w:rPr>
          <w:lang w:val="en-US"/>
        </w:rPr>
        <w:t>Pants – Majtki, spodnie</w:t>
      </w:r>
    </w:p>
    <w:p w:rsidR="003124D7" w:rsidRPr="003124D7" w:rsidRDefault="003124D7" w:rsidP="00733013">
      <w:pPr>
        <w:rPr>
          <w:lang w:val="en-US"/>
        </w:rPr>
      </w:pPr>
      <w:r w:rsidRPr="003124D7">
        <w:rPr>
          <w:lang w:val="en-US"/>
        </w:rPr>
        <w:t>Pullover – Pulower</w:t>
      </w:r>
    </w:p>
    <w:p w:rsidR="003124D7" w:rsidRPr="003124D7" w:rsidRDefault="003124D7" w:rsidP="00733013">
      <w:pPr>
        <w:rPr>
          <w:lang w:val="en-US"/>
        </w:rPr>
      </w:pPr>
      <w:r w:rsidRPr="003124D7">
        <w:rPr>
          <w:lang w:val="en-US"/>
        </w:rPr>
        <w:t>Pyjamas – Piżama</w:t>
      </w:r>
    </w:p>
    <w:p w:rsidR="003124D7" w:rsidRPr="003124D7" w:rsidRDefault="003124D7" w:rsidP="00733013">
      <w:pPr>
        <w:rPr>
          <w:lang w:val="en-US"/>
        </w:rPr>
      </w:pPr>
      <w:r w:rsidRPr="003124D7">
        <w:rPr>
          <w:lang w:val="en-US"/>
        </w:rPr>
        <w:t>Shirt – Koszula</w:t>
      </w:r>
    </w:p>
    <w:p w:rsidR="003124D7" w:rsidRPr="003124D7" w:rsidRDefault="003124D7" w:rsidP="00733013">
      <w:pPr>
        <w:rPr>
          <w:lang w:val="en-US"/>
        </w:rPr>
      </w:pPr>
      <w:r w:rsidRPr="003124D7">
        <w:rPr>
          <w:lang w:val="en-US"/>
        </w:rPr>
        <w:t>Shorts – Szorty</w:t>
      </w:r>
    </w:p>
    <w:p w:rsidR="003124D7" w:rsidRPr="003124D7" w:rsidRDefault="003124D7" w:rsidP="00733013">
      <w:pPr>
        <w:rPr>
          <w:lang w:val="en-US"/>
        </w:rPr>
      </w:pPr>
      <w:r w:rsidRPr="003124D7">
        <w:rPr>
          <w:lang w:val="en-US"/>
        </w:rPr>
        <w:t>Skirt – Spódnica</w:t>
      </w:r>
    </w:p>
    <w:p w:rsidR="003124D7" w:rsidRDefault="003124D7" w:rsidP="00733013">
      <w:pPr>
        <w:rPr>
          <w:lang w:val="en-US"/>
        </w:rPr>
      </w:pPr>
      <w:r w:rsidRPr="003124D7">
        <w:rPr>
          <w:lang w:val="en-US"/>
        </w:rPr>
        <w:t xml:space="preserve">Sock </w:t>
      </w:r>
      <w:r>
        <w:rPr>
          <w:lang w:val="en-US"/>
        </w:rPr>
        <w:t>–</w:t>
      </w:r>
      <w:r w:rsidRPr="003124D7">
        <w:rPr>
          <w:lang w:val="en-US"/>
        </w:rPr>
        <w:t xml:space="preserve"> Skarpetka</w:t>
      </w:r>
    </w:p>
    <w:p w:rsidR="003124D7" w:rsidRDefault="003124D7" w:rsidP="00733013">
      <w:pPr>
        <w:rPr>
          <w:lang w:val="en-US"/>
        </w:rPr>
      </w:pPr>
      <w:r>
        <w:rPr>
          <w:lang w:val="en-US"/>
        </w:rPr>
        <w:t>Suit – Garnitur</w:t>
      </w:r>
    </w:p>
    <w:p w:rsidR="003124D7" w:rsidRDefault="003124D7" w:rsidP="00733013">
      <w:pPr>
        <w:rPr>
          <w:lang w:val="en-US"/>
        </w:rPr>
      </w:pPr>
      <w:r>
        <w:rPr>
          <w:lang w:val="en-US"/>
        </w:rPr>
        <w:t>Sweater – Sweter</w:t>
      </w:r>
    </w:p>
    <w:p w:rsidR="003124D7" w:rsidRDefault="003124D7" w:rsidP="00733013">
      <w:pPr>
        <w:rPr>
          <w:lang w:val="en-US"/>
        </w:rPr>
      </w:pPr>
      <w:r>
        <w:rPr>
          <w:lang w:val="en-US"/>
        </w:rPr>
        <w:t>Sweatpants – Spodnie dresowe</w:t>
      </w:r>
    </w:p>
    <w:p w:rsidR="003124D7" w:rsidRDefault="003124D7" w:rsidP="00733013">
      <w:pPr>
        <w:rPr>
          <w:lang w:val="en-US"/>
        </w:rPr>
      </w:pPr>
      <w:r>
        <w:rPr>
          <w:lang w:val="en-US"/>
        </w:rPr>
        <w:t>Sweatshirt – Bluza</w:t>
      </w:r>
    </w:p>
    <w:p w:rsidR="003124D7" w:rsidRDefault="003124D7" w:rsidP="00733013">
      <w:pPr>
        <w:rPr>
          <w:lang w:val="en-US"/>
        </w:rPr>
      </w:pPr>
      <w:r>
        <w:rPr>
          <w:lang w:val="en-US"/>
        </w:rPr>
        <w:t>Hooded sweatshirt – Bluza z kapturem</w:t>
      </w:r>
    </w:p>
    <w:p w:rsidR="00CF01A7" w:rsidRDefault="00CF01A7" w:rsidP="00733013">
      <w:pPr>
        <w:rPr>
          <w:lang w:val="en-US"/>
        </w:rPr>
      </w:pPr>
      <w:r>
        <w:rPr>
          <w:lang w:val="en-US"/>
        </w:rPr>
        <w:t>Tie – Krawat</w:t>
      </w:r>
    </w:p>
    <w:p w:rsidR="00CF01A7" w:rsidRDefault="00CF01A7" w:rsidP="00733013">
      <w:pPr>
        <w:rPr>
          <w:lang w:val="en-US"/>
        </w:rPr>
      </w:pPr>
      <w:r>
        <w:rPr>
          <w:lang w:val="en-US"/>
        </w:rPr>
        <w:t>Tights – Rajstopy</w:t>
      </w:r>
    </w:p>
    <w:p w:rsidR="00CF01A7" w:rsidRDefault="00CF01A7" w:rsidP="00733013">
      <w:pPr>
        <w:rPr>
          <w:lang w:val="en-US"/>
        </w:rPr>
      </w:pPr>
      <w:r>
        <w:rPr>
          <w:lang w:val="en-US"/>
        </w:rPr>
        <w:t>Top – Top</w:t>
      </w:r>
    </w:p>
    <w:p w:rsidR="00CF01A7" w:rsidRDefault="00CF01A7" w:rsidP="00733013">
      <w:pPr>
        <w:rPr>
          <w:lang w:val="en-US"/>
        </w:rPr>
      </w:pPr>
      <w:r>
        <w:rPr>
          <w:lang w:val="en-US"/>
        </w:rPr>
        <w:t>Football Top – Koszulka piłkarska</w:t>
      </w:r>
    </w:p>
    <w:p w:rsidR="00CF01A7" w:rsidRDefault="00CF01A7" w:rsidP="00733013">
      <w:pPr>
        <w:rPr>
          <w:lang w:val="en-US"/>
        </w:rPr>
      </w:pPr>
      <w:r>
        <w:rPr>
          <w:lang w:val="en-US"/>
        </w:rPr>
        <w:t>Tracksuit – Dres</w:t>
      </w:r>
    </w:p>
    <w:p w:rsidR="00CF01A7" w:rsidRDefault="00CF01A7" w:rsidP="00733013">
      <w:pPr>
        <w:rPr>
          <w:lang w:val="en-US"/>
        </w:rPr>
      </w:pPr>
      <w:r>
        <w:rPr>
          <w:lang w:val="en-US"/>
        </w:rPr>
        <w:lastRenderedPageBreak/>
        <w:t>Tracksuit bottoms – Spodnie od dresu</w:t>
      </w:r>
    </w:p>
    <w:p w:rsidR="00CF01A7" w:rsidRDefault="00CF01A7" w:rsidP="00733013">
      <w:pPr>
        <w:rPr>
          <w:lang w:val="en-US"/>
        </w:rPr>
      </w:pPr>
      <w:r>
        <w:rPr>
          <w:lang w:val="en-US"/>
        </w:rPr>
        <w:t>Trousers – Spodnie</w:t>
      </w:r>
    </w:p>
    <w:p w:rsidR="00CF01A7" w:rsidRDefault="00CF01A7" w:rsidP="00733013">
      <w:pPr>
        <w:rPr>
          <w:lang w:val="en-US"/>
        </w:rPr>
      </w:pPr>
      <w:r>
        <w:rPr>
          <w:lang w:val="en-US"/>
        </w:rPr>
        <w:t>T-shirt – podkoszulek</w:t>
      </w:r>
    </w:p>
    <w:p w:rsidR="00CF01A7" w:rsidRDefault="00CF01A7" w:rsidP="00733013">
      <w:pPr>
        <w:rPr>
          <w:lang w:val="en-US"/>
        </w:rPr>
      </w:pPr>
      <w:r>
        <w:rPr>
          <w:lang w:val="en-US"/>
        </w:rPr>
        <w:t>Underpants – slipy</w:t>
      </w:r>
    </w:p>
    <w:p w:rsidR="00CF01A7" w:rsidRDefault="00CF01A7" w:rsidP="00733013">
      <w:pPr>
        <w:rPr>
          <w:lang w:val="en-US"/>
        </w:rPr>
      </w:pPr>
      <w:r>
        <w:rPr>
          <w:lang w:val="en-US"/>
        </w:rPr>
        <w:t>Underwear – Bielizna</w:t>
      </w:r>
    </w:p>
    <w:p w:rsidR="00CF01A7" w:rsidRDefault="00CF01A7" w:rsidP="00733013">
      <w:pPr>
        <w:rPr>
          <w:lang w:val="en-US"/>
        </w:rPr>
      </w:pPr>
      <w:r>
        <w:rPr>
          <w:lang w:val="en-US"/>
        </w:rPr>
        <w:t xml:space="preserve">Uniform </w:t>
      </w:r>
      <w:r w:rsidR="00F854C2">
        <w:rPr>
          <w:lang w:val="en-US"/>
        </w:rPr>
        <w:t>–</w:t>
      </w:r>
      <w:r>
        <w:rPr>
          <w:lang w:val="en-US"/>
        </w:rPr>
        <w:t xml:space="preserve"> </w:t>
      </w:r>
      <w:r w:rsidR="00367736">
        <w:rPr>
          <w:lang w:val="en-US"/>
        </w:rPr>
        <w:t>Mundur</w:t>
      </w:r>
    </w:p>
    <w:p w:rsidR="00367736" w:rsidRDefault="00367736" w:rsidP="00733013">
      <w:pPr>
        <w:rPr>
          <w:lang w:val="en-US"/>
        </w:rPr>
      </w:pPr>
      <w:r>
        <w:rPr>
          <w:lang w:val="en-US"/>
        </w:rPr>
        <w:t>School uniform – Mundurek szkolny</w:t>
      </w:r>
    </w:p>
    <w:p w:rsidR="00367736" w:rsidRDefault="00367736" w:rsidP="00733013">
      <w:pPr>
        <w:rPr>
          <w:lang w:val="en-US"/>
        </w:rPr>
      </w:pPr>
      <w:r>
        <w:rPr>
          <w:lang w:val="en-US"/>
        </w:rPr>
        <w:t>Accessories – Akcesoria</w:t>
      </w:r>
    </w:p>
    <w:p w:rsidR="00367736" w:rsidRDefault="00367736" w:rsidP="00733013">
      <w:pPr>
        <w:rPr>
          <w:lang w:val="en-US"/>
        </w:rPr>
      </w:pPr>
      <w:r>
        <w:rPr>
          <w:lang w:val="en-US"/>
        </w:rPr>
        <w:t>Baseball cap – Czapka z daszkiem</w:t>
      </w:r>
    </w:p>
    <w:p w:rsidR="00367736" w:rsidRDefault="00367736" w:rsidP="00733013">
      <w:pPr>
        <w:rPr>
          <w:lang w:val="en-US"/>
        </w:rPr>
      </w:pPr>
      <w:r>
        <w:rPr>
          <w:lang w:val="en-US"/>
        </w:rPr>
        <w:t>Belt – Pasek</w:t>
      </w:r>
    </w:p>
    <w:p w:rsidR="00367736" w:rsidRDefault="00367736" w:rsidP="00733013">
      <w:pPr>
        <w:rPr>
          <w:lang w:val="en-US"/>
        </w:rPr>
      </w:pPr>
      <w:r>
        <w:rPr>
          <w:lang w:val="en-US"/>
        </w:rPr>
        <w:t>Boots – Buty</w:t>
      </w:r>
    </w:p>
    <w:p w:rsidR="00367736" w:rsidRDefault="00367736" w:rsidP="00733013">
      <w:pPr>
        <w:rPr>
          <w:lang w:val="en-US"/>
        </w:rPr>
      </w:pPr>
      <w:r>
        <w:rPr>
          <w:lang w:val="en-US"/>
        </w:rPr>
        <w:t>Bracelet – Bransolotka</w:t>
      </w:r>
    </w:p>
    <w:p w:rsidR="00367736" w:rsidRDefault="00367736" w:rsidP="00733013">
      <w:pPr>
        <w:rPr>
          <w:lang w:val="en-US"/>
        </w:rPr>
      </w:pPr>
      <w:r>
        <w:rPr>
          <w:lang w:val="en-US"/>
        </w:rPr>
        <w:t>Briefcase – Teczka, aktówka</w:t>
      </w:r>
    </w:p>
    <w:p w:rsidR="00367736" w:rsidRDefault="00367736" w:rsidP="00733013">
      <w:pPr>
        <w:rPr>
          <w:lang w:val="en-US"/>
        </w:rPr>
      </w:pPr>
      <w:r>
        <w:rPr>
          <w:lang w:val="en-US"/>
        </w:rPr>
        <w:t>Earrings – Kolczyki</w:t>
      </w:r>
    </w:p>
    <w:p w:rsidR="00367736" w:rsidRDefault="00461C56" w:rsidP="00733013">
      <w:pPr>
        <w:rPr>
          <w:lang w:val="en-US"/>
        </w:rPr>
      </w:pPr>
      <w:r>
        <w:rPr>
          <w:lang w:val="en-US"/>
        </w:rPr>
        <w:t>Flat shoes – Buty na płaskim obcasie</w:t>
      </w:r>
    </w:p>
    <w:p w:rsidR="00461C56" w:rsidRDefault="00461C56" w:rsidP="00733013">
      <w:pPr>
        <w:rPr>
          <w:lang w:val="en-US"/>
        </w:rPr>
      </w:pPr>
      <w:r>
        <w:rPr>
          <w:lang w:val="en-US"/>
        </w:rPr>
        <w:t>Glasses – Okulary</w:t>
      </w:r>
    </w:p>
    <w:p w:rsidR="00461C56" w:rsidRDefault="00461C56" w:rsidP="00733013">
      <w:pPr>
        <w:rPr>
          <w:lang w:val="en-US"/>
        </w:rPr>
      </w:pPr>
      <w:r>
        <w:rPr>
          <w:lang w:val="en-US"/>
        </w:rPr>
        <w:t>Gloves – Rękawiczki</w:t>
      </w:r>
    </w:p>
    <w:p w:rsidR="00461C56" w:rsidRDefault="00461C56" w:rsidP="00733013">
      <w:pPr>
        <w:rPr>
          <w:lang w:val="en-US"/>
        </w:rPr>
      </w:pPr>
      <w:r>
        <w:rPr>
          <w:lang w:val="en-US"/>
        </w:rPr>
        <w:t>Handbag – Torebka</w:t>
      </w:r>
    </w:p>
    <w:p w:rsidR="00461C56" w:rsidRDefault="00461C56" w:rsidP="00733013">
      <w:pPr>
        <w:rPr>
          <w:lang w:val="en-US"/>
        </w:rPr>
      </w:pPr>
      <w:r>
        <w:rPr>
          <w:lang w:val="en-US"/>
        </w:rPr>
        <w:t>Hat – Kapelusz</w:t>
      </w:r>
    </w:p>
    <w:p w:rsidR="00461C56" w:rsidRDefault="00461C56" w:rsidP="00733013">
      <w:pPr>
        <w:rPr>
          <w:lang w:val="en-US"/>
        </w:rPr>
      </w:pPr>
      <w:r>
        <w:rPr>
          <w:lang w:val="en-US"/>
        </w:rPr>
        <w:t>High-heeled shoes – Buty na wysokim obcasie</w:t>
      </w:r>
    </w:p>
    <w:p w:rsidR="00461C56" w:rsidRDefault="00461C56" w:rsidP="00733013">
      <w:pPr>
        <w:rPr>
          <w:lang w:val="en-US"/>
        </w:rPr>
      </w:pPr>
      <w:r>
        <w:rPr>
          <w:lang w:val="en-US"/>
        </w:rPr>
        <w:t>Jewellery – Biżuteria</w:t>
      </w:r>
    </w:p>
    <w:p w:rsidR="00461C56" w:rsidRDefault="00461C56" w:rsidP="00733013">
      <w:pPr>
        <w:rPr>
          <w:lang w:val="en-US"/>
        </w:rPr>
      </w:pPr>
      <w:r>
        <w:rPr>
          <w:lang w:val="en-US"/>
        </w:rPr>
        <w:t>Necklase – Naszyjnik</w:t>
      </w:r>
    </w:p>
    <w:p w:rsidR="00461C56" w:rsidRDefault="00EE446F" w:rsidP="00733013">
      <w:pPr>
        <w:rPr>
          <w:lang w:val="en-US"/>
        </w:rPr>
      </w:pPr>
      <w:r>
        <w:rPr>
          <w:lang w:val="en-US"/>
        </w:rPr>
        <w:t>Piercing – Piercing</w:t>
      </w:r>
    </w:p>
    <w:p w:rsidR="00EE446F" w:rsidRDefault="00EE446F" w:rsidP="00733013">
      <w:pPr>
        <w:rPr>
          <w:lang w:val="en-US"/>
        </w:rPr>
      </w:pPr>
      <w:r>
        <w:rPr>
          <w:lang w:val="en-US"/>
        </w:rPr>
        <w:t>Sandals – Sandały</w:t>
      </w:r>
    </w:p>
    <w:p w:rsidR="00EE446F" w:rsidRDefault="00EE446F" w:rsidP="00733013">
      <w:pPr>
        <w:rPr>
          <w:lang w:val="en-US"/>
        </w:rPr>
      </w:pPr>
      <w:r>
        <w:rPr>
          <w:lang w:val="en-US"/>
        </w:rPr>
        <w:t>Scarf – Szalik, apaszka</w:t>
      </w:r>
    </w:p>
    <w:p w:rsidR="00EE446F" w:rsidRDefault="00EE446F" w:rsidP="00733013">
      <w:pPr>
        <w:rPr>
          <w:lang w:val="en-US"/>
        </w:rPr>
      </w:pPr>
      <w:r>
        <w:rPr>
          <w:lang w:val="en-US"/>
        </w:rPr>
        <w:t>Shoes – Buty</w:t>
      </w:r>
    </w:p>
    <w:p w:rsidR="00EE446F" w:rsidRDefault="00EE446F" w:rsidP="00733013">
      <w:pPr>
        <w:rPr>
          <w:lang w:val="en-US"/>
        </w:rPr>
      </w:pPr>
      <w:r>
        <w:rPr>
          <w:lang w:val="en-US"/>
        </w:rPr>
        <w:t>Sneakers – Tenisówki</w:t>
      </w:r>
    </w:p>
    <w:p w:rsidR="00EE446F" w:rsidRDefault="00EE446F" w:rsidP="00733013">
      <w:pPr>
        <w:rPr>
          <w:lang w:val="en-US"/>
        </w:rPr>
      </w:pPr>
      <w:r>
        <w:rPr>
          <w:lang w:val="en-US"/>
        </w:rPr>
        <w:t>Sunglasses – Okulary przeciwsłoneczne</w:t>
      </w:r>
    </w:p>
    <w:p w:rsidR="00EE446F" w:rsidRDefault="00EE446F" w:rsidP="00733013">
      <w:pPr>
        <w:rPr>
          <w:lang w:val="en-US"/>
        </w:rPr>
      </w:pPr>
      <w:r>
        <w:rPr>
          <w:lang w:val="en-US"/>
        </w:rPr>
        <w:t>Trainers – Buty sportowe</w:t>
      </w:r>
    </w:p>
    <w:p w:rsidR="00EE446F" w:rsidRDefault="00EE446F" w:rsidP="00733013">
      <w:pPr>
        <w:rPr>
          <w:lang w:val="en-US"/>
        </w:rPr>
      </w:pPr>
      <w:r>
        <w:rPr>
          <w:lang w:val="en-US"/>
        </w:rPr>
        <w:t>Wooly hat – Czapka zimowa</w:t>
      </w:r>
    </w:p>
    <w:p w:rsidR="00EE446F" w:rsidRDefault="00EE446F" w:rsidP="00733013">
      <w:pPr>
        <w:rPr>
          <w:lang w:val="en-US"/>
        </w:rPr>
      </w:pPr>
      <w:r>
        <w:rPr>
          <w:lang w:val="en-US"/>
        </w:rPr>
        <w:t>Baggy – Luźny</w:t>
      </w:r>
    </w:p>
    <w:p w:rsidR="00EE446F" w:rsidRDefault="00EE446F" w:rsidP="00733013">
      <w:pPr>
        <w:rPr>
          <w:lang w:val="en-US"/>
        </w:rPr>
      </w:pPr>
      <w:r>
        <w:rPr>
          <w:lang w:val="en-US"/>
        </w:rPr>
        <w:t>Checked – W kratę</w:t>
      </w:r>
    </w:p>
    <w:p w:rsidR="00EE446F" w:rsidRDefault="00EE446F" w:rsidP="00733013">
      <w:pPr>
        <w:rPr>
          <w:lang w:val="en-US"/>
        </w:rPr>
      </w:pPr>
      <w:r>
        <w:rPr>
          <w:lang w:val="en-US"/>
        </w:rPr>
        <w:t>Comfortable – Wygodny</w:t>
      </w:r>
    </w:p>
    <w:p w:rsidR="00EE446F" w:rsidRDefault="00EE446F" w:rsidP="00733013">
      <w:pPr>
        <w:rPr>
          <w:lang w:val="en-US"/>
        </w:rPr>
      </w:pPr>
      <w:r>
        <w:rPr>
          <w:lang w:val="en-US"/>
        </w:rPr>
        <w:t>Cotton – Bawełniany</w:t>
      </w:r>
    </w:p>
    <w:p w:rsidR="003B4BFE" w:rsidRDefault="00EE446F" w:rsidP="00733013">
      <w:pPr>
        <w:rPr>
          <w:lang w:val="en-US"/>
        </w:rPr>
      </w:pPr>
      <w:r>
        <w:rPr>
          <w:lang w:val="en-US"/>
        </w:rPr>
        <w:t>Denim – Dżinsowy</w:t>
      </w:r>
    </w:p>
    <w:p w:rsidR="003B4BFE" w:rsidRDefault="003B4BFE" w:rsidP="00733013">
      <w:pPr>
        <w:rPr>
          <w:lang w:val="en-US"/>
        </w:rPr>
      </w:pPr>
      <w:r>
        <w:rPr>
          <w:lang w:val="en-US"/>
        </w:rPr>
        <w:t>Knitted – Zrobiony na drutach</w:t>
      </w:r>
    </w:p>
    <w:p w:rsidR="003B4BFE" w:rsidRDefault="008A1814" w:rsidP="00733013">
      <w:pPr>
        <w:rPr>
          <w:lang w:val="en-US"/>
        </w:rPr>
      </w:pPr>
      <w:r>
        <w:rPr>
          <w:lang w:val="en-US"/>
        </w:rPr>
        <w:lastRenderedPageBreak/>
        <w:t>Leather – Skórzany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Lightweight – Lekki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Patterned – Wzorzysty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Silk – Jedwabny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Sleeveless – Bez rękawów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Striped – W paski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Tight – Obcisły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Waterproof – Nieprzemakalny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Wooly – Wełniany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Dress – Ubierać się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Fit – Pasować (pod względem rozmiaru)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Match – Pasować (pod wzlędem koloru, wzoru)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Suit – Pasować (pod względem osoby, stylu)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Wear – nosić, mieć na sobie</w:t>
      </w:r>
    </w:p>
    <w:p w:rsidR="008A1814" w:rsidRDefault="008A1814" w:rsidP="00733013">
      <w:pPr>
        <w:rPr>
          <w:lang w:val="en-US"/>
        </w:rPr>
      </w:pPr>
      <w:r>
        <w:rPr>
          <w:lang w:val="en-US"/>
        </w:rPr>
        <w:t>Dress up – Ubrać się elegancko</w:t>
      </w:r>
    </w:p>
    <w:p w:rsidR="008A1814" w:rsidRDefault="008A2100" w:rsidP="00733013">
      <w:pPr>
        <w:rPr>
          <w:lang w:val="en-US"/>
        </w:rPr>
      </w:pPr>
      <w:r>
        <w:rPr>
          <w:lang w:val="en-US"/>
        </w:rPr>
        <w:t>Dress up as sb/sth – Przebrać się za kogoś</w:t>
      </w:r>
    </w:p>
    <w:p w:rsidR="008A2100" w:rsidRDefault="008A2100" w:rsidP="00733013">
      <w:pPr>
        <w:rPr>
          <w:lang w:val="en-US"/>
        </w:rPr>
      </w:pPr>
      <w:r>
        <w:rPr>
          <w:lang w:val="en-US"/>
        </w:rPr>
        <w:t>Get a haircut – Ostrzyc się</w:t>
      </w:r>
    </w:p>
    <w:p w:rsidR="008A2100" w:rsidRDefault="008A2100" w:rsidP="00733013">
      <w:pPr>
        <w:rPr>
          <w:lang w:val="en-US"/>
        </w:rPr>
      </w:pPr>
      <w:r>
        <w:rPr>
          <w:lang w:val="en-US"/>
        </w:rPr>
        <w:t>Get dressed – Ubrać się</w:t>
      </w:r>
    </w:p>
    <w:p w:rsidR="008A2100" w:rsidRDefault="008A2100" w:rsidP="00733013">
      <w:pPr>
        <w:rPr>
          <w:lang w:val="en-US"/>
        </w:rPr>
      </w:pPr>
      <w:r>
        <w:rPr>
          <w:lang w:val="en-US"/>
        </w:rPr>
        <w:t>Get one’s hair done – Zostać uczesanym przez fryzjera</w:t>
      </w:r>
    </w:p>
    <w:p w:rsidR="008A2100" w:rsidRDefault="008A2100" w:rsidP="00733013">
      <w:pPr>
        <w:rPr>
          <w:lang w:val="en-US"/>
        </w:rPr>
      </w:pPr>
      <w:r>
        <w:rPr>
          <w:lang w:val="en-US"/>
        </w:rPr>
        <w:t>Get one’s nails done – Pójść do manikiurzystki</w:t>
      </w:r>
    </w:p>
    <w:p w:rsidR="008A2100" w:rsidRDefault="008A2100" w:rsidP="00733013">
      <w:pPr>
        <w:rPr>
          <w:lang w:val="en-US"/>
        </w:rPr>
      </w:pPr>
      <w:r>
        <w:rPr>
          <w:lang w:val="en-US"/>
        </w:rPr>
        <w:t>Go to a fancy-dress party – Iść na bal kostiumowy</w:t>
      </w:r>
    </w:p>
    <w:p w:rsidR="008A2100" w:rsidRDefault="008A2100" w:rsidP="00733013">
      <w:pPr>
        <w:rPr>
          <w:lang w:val="en-US"/>
        </w:rPr>
      </w:pPr>
      <w:r>
        <w:rPr>
          <w:lang w:val="en-US"/>
        </w:rPr>
        <w:t>Iron a shirt – Wyprasować koszulę</w:t>
      </w:r>
    </w:p>
    <w:p w:rsidR="008A2100" w:rsidRDefault="008A2100" w:rsidP="00733013">
      <w:pPr>
        <w:rPr>
          <w:lang w:val="en-US"/>
        </w:rPr>
      </w:pPr>
      <w:r>
        <w:rPr>
          <w:lang w:val="en-US"/>
        </w:rPr>
        <w:t>Polish shoes – Wypastować buty</w:t>
      </w:r>
    </w:p>
    <w:p w:rsidR="008A2100" w:rsidRDefault="008A2100" w:rsidP="00733013">
      <w:pPr>
        <w:rPr>
          <w:lang w:val="en-US"/>
        </w:rPr>
      </w:pPr>
      <w:r>
        <w:rPr>
          <w:lang w:val="en-US"/>
        </w:rPr>
        <w:t>Put on clothes – Zakładać ubranie</w:t>
      </w:r>
    </w:p>
    <w:p w:rsidR="00EE446F" w:rsidRDefault="008A2100" w:rsidP="00733013">
      <w:pPr>
        <w:rPr>
          <w:lang w:val="en-US"/>
        </w:rPr>
      </w:pPr>
      <w:r>
        <w:rPr>
          <w:lang w:val="en-US"/>
        </w:rPr>
        <w:t>Put on make-up – Nakładać makijaż</w:t>
      </w:r>
    </w:p>
    <w:p w:rsidR="00461C56" w:rsidRPr="003124D7" w:rsidRDefault="008A2100" w:rsidP="00733013">
      <w:pPr>
        <w:rPr>
          <w:lang w:val="en-US"/>
        </w:rPr>
      </w:pPr>
      <w:r>
        <w:rPr>
          <w:lang w:val="en-US"/>
        </w:rPr>
        <w:t>Take off clothes – Zdjąć z siebie ubranie</w:t>
      </w:r>
    </w:p>
    <w:p w:rsidR="00B96EFC" w:rsidRDefault="00B96EFC" w:rsidP="008A2100">
      <w:pPr>
        <w:pStyle w:val="Nagwek2"/>
        <w:rPr>
          <w:b/>
          <w:bCs/>
        </w:rPr>
      </w:pPr>
      <w:r w:rsidRPr="008A2100">
        <w:rPr>
          <w:b/>
          <w:bCs/>
        </w:rPr>
        <w:t>Wygląd Zewnętrzny</w:t>
      </w:r>
    </w:p>
    <w:p w:rsidR="008A2100" w:rsidRPr="00D54406" w:rsidRDefault="008A2100" w:rsidP="008A2100">
      <w:pPr>
        <w:rPr>
          <w:lang w:val="en-US"/>
        </w:rPr>
      </w:pPr>
      <w:r w:rsidRPr="00D54406">
        <w:rPr>
          <w:lang w:val="en-US"/>
        </w:rPr>
        <w:t>Attractive – Atrakcyjny</w:t>
      </w:r>
    </w:p>
    <w:p w:rsidR="008A2100" w:rsidRPr="00D54406" w:rsidRDefault="00D54406" w:rsidP="008A2100">
      <w:pPr>
        <w:rPr>
          <w:lang w:val="en-US"/>
        </w:rPr>
      </w:pPr>
      <w:r w:rsidRPr="00D54406">
        <w:rPr>
          <w:lang w:val="en-US"/>
        </w:rPr>
        <w:t>Beautiful</w:t>
      </w:r>
      <w:r w:rsidR="008A2100" w:rsidRPr="00D54406">
        <w:rPr>
          <w:lang w:val="en-US"/>
        </w:rPr>
        <w:t xml:space="preserve"> – piękny</w:t>
      </w:r>
    </w:p>
    <w:p w:rsidR="008A2100" w:rsidRPr="00D54406" w:rsidRDefault="008A2100" w:rsidP="008A2100">
      <w:pPr>
        <w:rPr>
          <w:lang w:val="en-US"/>
        </w:rPr>
      </w:pPr>
      <w:r w:rsidRPr="00D54406">
        <w:rPr>
          <w:lang w:val="en-US"/>
        </w:rPr>
        <w:t xml:space="preserve">Good-looking </w:t>
      </w:r>
      <w:r w:rsidR="007B366F" w:rsidRPr="00D54406">
        <w:rPr>
          <w:lang w:val="en-US"/>
        </w:rPr>
        <w:t>–</w:t>
      </w:r>
      <w:r w:rsidRPr="00D54406">
        <w:rPr>
          <w:lang w:val="en-US"/>
        </w:rPr>
        <w:t xml:space="preserve"> </w:t>
      </w:r>
      <w:r w:rsidR="007B366F" w:rsidRPr="00D54406">
        <w:rPr>
          <w:lang w:val="en-US"/>
        </w:rPr>
        <w:t>przystojny, atrakcyjny</w:t>
      </w:r>
    </w:p>
    <w:p w:rsidR="007B366F" w:rsidRDefault="007B366F" w:rsidP="008A2100">
      <w:pPr>
        <w:rPr>
          <w:lang w:val="en-US"/>
        </w:rPr>
      </w:pPr>
      <w:r w:rsidRPr="00D54406">
        <w:rPr>
          <w:lang w:val="en-US"/>
        </w:rPr>
        <w:t xml:space="preserve">Gorgeous </w:t>
      </w:r>
      <w:r w:rsidR="001A61DD">
        <w:rPr>
          <w:lang w:val="en-US"/>
        </w:rPr>
        <w:t>–</w:t>
      </w:r>
      <w:r w:rsidRPr="00D54406">
        <w:rPr>
          <w:lang w:val="en-US"/>
        </w:rPr>
        <w:t xml:space="preserve"> Olśniewający</w:t>
      </w:r>
    </w:p>
    <w:p w:rsidR="001A61DD" w:rsidRDefault="001A61DD" w:rsidP="008A2100">
      <w:pPr>
        <w:rPr>
          <w:lang w:val="en-US"/>
        </w:rPr>
      </w:pPr>
      <w:r>
        <w:rPr>
          <w:lang w:val="en-US"/>
        </w:rPr>
        <w:t>Handsome – Przystojny</w:t>
      </w:r>
    </w:p>
    <w:p w:rsidR="001A61DD" w:rsidRDefault="001A61DD" w:rsidP="008A2100">
      <w:pPr>
        <w:rPr>
          <w:lang w:val="en-US"/>
        </w:rPr>
      </w:pPr>
      <w:r>
        <w:rPr>
          <w:lang w:val="en-US"/>
        </w:rPr>
        <w:t>Pretty – Ładny</w:t>
      </w:r>
    </w:p>
    <w:p w:rsidR="001A61DD" w:rsidRDefault="001A61DD" w:rsidP="008A2100">
      <w:pPr>
        <w:rPr>
          <w:lang w:val="en-US"/>
        </w:rPr>
      </w:pPr>
      <w:r>
        <w:rPr>
          <w:lang w:val="en-US"/>
        </w:rPr>
        <w:t>Scruffy – Niechlujny</w:t>
      </w:r>
    </w:p>
    <w:p w:rsidR="00655B53" w:rsidRDefault="00655B53" w:rsidP="008A2100">
      <w:pPr>
        <w:rPr>
          <w:lang w:val="en-US"/>
        </w:rPr>
      </w:pPr>
      <w:r>
        <w:rPr>
          <w:lang w:val="en-US"/>
        </w:rPr>
        <w:t>Ugly – brzydki</w:t>
      </w:r>
    </w:p>
    <w:p w:rsidR="00655B53" w:rsidRDefault="00655B53" w:rsidP="008A2100">
      <w:pPr>
        <w:rPr>
          <w:lang w:val="en-US"/>
        </w:rPr>
      </w:pPr>
      <w:r>
        <w:rPr>
          <w:lang w:val="en-US"/>
        </w:rPr>
        <w:t>Child – Dziecko</w:t>
      </w:r>
    </w:p>
    <w:p w:rsidR="00655B53" w:rsidRDefault="00655B53" w:rsidP="008A2100">
      <w:pPr>
        <w:rPr>
          <w:lang w:val="en-US"/>
        </w:rPr>
      </w:pPr>
      <w:r>
        <w:rPr>
          <w:lang w:val="en-US"/>
        </w:rPr>
        <w:lastRenderedPageBreak/>
        <w:t>Children – Dzieci</w:t>
      </w:r>
    </w:p>
    <w:p w:rsidR="00655B53" w:rsidRDefault="00655B53" w:rsidP="008A2100">
      <w:pPr>
        <w:rPr>
          <w:lang w:val="en-US"/>
        </w:rPr>
      </w:pPr>
      <w:r>
        <w:rPr>
          <w:lang w:val="en-US"/>
        </w:rPr>
        <w:t>Elderly – W starszym wieku</w:t>
      </w:r>
    </w:p>
    <w:p w:rsidR="00655B53" w:rsidRDefault="00655B53" w:rsidP="008A2100">
      <w:pPr>
        <w:rPr>
          <w:lang w:val="en-US"/>
        </w:rPr>
      </w:pPr>
      <w:r>
        <w:rPr>
          <w:lang w:val="en-US"/>
        </w:rPr>
        <w:t xml:space="preserve">In his/her early twenties – </w:t>
      </w:r>
      <w:r w:rsidR="00101148">
        <w:rPr>
          <w:lang w:val="en-US"/>
        </w:rPr>
        <w:t>P</w:t>
      </w:r>
      <w:r>
        <w:rPr>
          <w:lang w:val="en-US"/>
        </w:rPr>
        <w:t>o dwudziestce</w:t>
      </w:r>
    </w:p>
    <w:p w:rsidR="00655B53" w:rsidRDefault="00101148" w:rsidP="008A2100">
      <w:pPr>
        <w:rPr>
          <w:lang w:val="en-US"/>
        </w:rPr>
      </w:pPr>
      <w:r>
        <w:rPr>
          <w:lang w:val="en-US"/>
        </w:rPr>
        <w:t xml:space="preserve">In his/her </w:t>
      </w:r>
      <w:r w:rsidR="00831795">
        <w:rPr>
          <w:lang w:val="en-US"/>
        </w:rPr>
        <w:t>late</w:t>
      </w:r>
      <w:r>
        <w:rPr>
          <w:lang w:val="en-US"/>
        </w:rPr>
        <w:t xml:space="preserve"> t</w:t>
      </w:r>
      <w:r w:rsidR="00831795">
        <w:rPr>
          <w:lang w:val="en-US"/>
        </w:rPr>
        <w:t>hirties</w:t>
      </w:r>
      <w:r>
        <w:rPr>
          <w:lang w:val="en-US"/>
        </w:rPr>
        <w:t xml:space="preserve"> – Przed czterdziestką</w:t>
      </w:r>
    </w:p>
    <w:p w:rsidR="00101148" w:rsidRDefault="00101148" w:rsidP="008A2100">
      <w:pPr>
        <w:rPr>
          <w:lang w:val="en-US"/>
        </w:rPr>
      </w:pPr>
      <w:r>
        <w:rPr>
          <w:lang w:val="en-US"/>
        </w:rPr>
        <w:t xml:space="preserve">In his/her mid fifties – </w:t>
      </w:r>
      <w:r w:rsidR="008109A3">
        <w:rPr>
          <w:lang w:val="en-US"/>
        </w:rPr>
        <w:t>O</w:t>
      </w:r>
      <w:r>
        <w:rPr>
          <w:lang w:val="en-US"/>
        </w:rPr>
        <w:t>koło piędziesięciu lat</w:t>
      </w:r>
    </w:p>
    <w:p w:rsidR="00101148" w:rsidRDefault="00101148" w:rsidP="008A2100">
      <w:pPr>
        <w:rPr>
          <w:lang w:val="en-US"/>
        </w:rPr>
      </w:pPr>
      <w:r>
        <w:rPr>
          <w:lang w:val="en-US"/>
        </w:rPr>
        <w:t xml:space="preserve">Middle-aged </w:t>
      </w:r>
      <w:r w:rsidR="008109A3">
        <w:rPr>
          <w:lang w:val="en-US"/>
        </w:rPr>
        <w:t>–</w:t>
      </w:r>
      <w:r>
        <w:rPr>
          <w:lang w:val="en-US"/>
        </w:rPr>
        <w:t xml:space="preserve"> </w:t>
      </w:r>
      <w:r w:rsidR="008109A3">
        <w:rPr>
          <w:lang w:val="en-US"/>
        </w:rPr>
        <w:t>W średnim wieku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Old – Stary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Teenager – Nastolatek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Young – Młody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Foot – Jednostaka wzrostu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Height – Wzrost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Of medium height – Średniego wzrostu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Short – Niski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Tall – Wysoki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Broad shoulders – Szerokie ramiona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Build – Budowa ciała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Athletic build – Sportowa sylwetka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Fat – Gruby</w:t>
      </w:r>
    </w:p>
    <w:p w:rsidR="008109A3" w:rsidRDefault="008109A3" w:rsidP="008A2100">
      <w:pPr>
        <w:rPr>
          <w:lang w:val="en-US"/>
        </w:rPr>
      </w:pPr>
      <w:r>
        <w:rPr>
          <w:lang w:val="en-US"/>
        </w:rPr>
        <w:t>Fit – W dobrej formie, wysportowany</w:t>
      </w:r>
    </w:p>
    <w:p w:rsidR="008109A3" w:rsidRDefault="0092288A" w:rsidP="008A2100">
      <w:pPr>
        <w:rPr>
          <w:lang w:val="en-US"/>
        </w:rPr>
      </w:pPr>
      <w:r>
        <w:rPr>
          <w:lang w:val="en-US"/>
        </w:rPr>
        <w:t>Muscular arms – Umięśnione ręce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Overweight – Z nadwagą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Plump – Puszysty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Skinny/Thin – Chudy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Slim – Szczupły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Well-built – Dobrze zbudowany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Bald – Łysy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Curly – Kręcone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Dark – Ciemne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Dyed – Farbowane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Fair – Jasne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Fringe – Grzywka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Ginger/Red – Rude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Grey/White – Siwe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Ponytail – Kucyk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Shiny – Lśniące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Shoulder-length – Do ramion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lastRenderedPageBreak/>
        <w:t>Spiky – Nastros</w:t>
      </w:r>
      <w:r w:rsidR="001219FC">
        <w:rPr>
          <w:lang w:val="en-US"/>
        </w:rPr>
        <w:t>z</w:t>
      </w:r>
      <w:r>
        <w:rPr>
          <w:lang w:val="en-US"/>
        </w:rPr>
        <w:t>one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Straight – Proste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Wavy – Faliste</w:t>
      </w:r>
    </w:p>
    <w:p w:rsidR="0092288A" w:rsidRDefault="0092288A" w:rsidP="008A2100">
      <w:pPr>
        <w:rPr>
          <w:lang w:val="en-US"/>
        </w:rPr>
      </w:pPr>
      <w:r>
        <w:rPr>
          <w:lang w:val="en-US"/>
        </w:rPr>
        <w:t>Appearance – Wygląd</w:t>
      </w:r>
    </w:p>
    <w:p w:rsidR="0092288A" w:rsidRDefault="00A77C40" w:rsidP="008A2100">
      <w:pPr>
        <w:rPr>
          <w:lang w:val="en-US"/>
        </w:rPr>
      </w:pPr>
      <w:r>
        <w:rPr>
          <w:lang w:val="en-US"/>
        </w:rPr>
        <w:t>Beard – Broda</w:t>
      </w:r>
    </w:p>
    <w:p w:rsidR="00A77C40" w:rsidRDefault="00A77C40" w:rsidP="008A2100">
      <w:pPr>
        <w:rPr>
          <w:lang w:val="en-US"/>
        </w:rPr>
      </w:pPr>
      <w:r>
        <w:rPr>
          <w:lang w:val="en-US"/>
        </w:rPr>
        <w:t>Complexion – Cera</w:t>
      </w:r>
    </w:p>
    <w:p w:rsidR="00A77C40" w:rsidRDefault="00A77C40" w:rsidP="008A2100">
      <w:pPr>
        <w:rPr>
          <w:lang w:val="en-US"/>
        </w:rPr>
      </w:pPr>
      <w:r>
        <w:rPr>
          <w:lang w:val="en-US"/>
        </w:rPr>
        <w:t>Pale complexion – Blada cera</w:t>
      </w:r>
    </w:p>
    <w:p w:rsidR="00A77C40" w:rsidRDefault="00A77C40" w:rsidP="008A2100">
      <w:pPr>
        <w:rPr>
          <w:lang w:val="en-US"/>
        </w:rPr>
      </w:pPr>
      <w:r>
        <w:rPr>
          <w:lang w:val="en-US"/>
        </w:rPr>
        <w:t>Tanned complexion – Opalona cera</w:t>
      </w:r>
    </w:p>
    <w:p w:rsidR="004B263C" w:rsidRDefault="004B263C" w:rsidP="008A2100">
      <w:pPr>
        <w:rPr>
          <w:lang w:val="en-US"/>
        </w:rPr>
      </w:pPr>
      <w:r>
        <w:rPr>
          <w:lang w:val="en-US"/>
        </w:rPr>
        <w:t>Freckles – Piegi</w:t>
      </w:r>
    </w:p>
    <w:p w:rsidR="004B263C" w:rsidRDefault="004B263C" w:rsidP="008A2100">
      <w:pPr>
        <w:rPr>
          <w:lang w:val="en-US"/>
        </w:rPr>
      </w:pPr>
      <w:r>
        <w:rPr>
          <w:lang w:val="en-US"/>
        </w:rPr>
        <w:t>Go bald – Łysieć</w:t>
      </w:r>
    </w:p>
    <w:p w:rsidR="004B263C" w:rsidRDefault="004B263C" w:rsidP="008A2100">
      <w:pPr>
        <w:rPr>
          <w:lang w:val="en-US"/>
        </w:rPr>
      </w:pPr>
      <w:r>
        <w:rPr>
          <w:lang w:val="en-US"/>
        </w:rPr>
        <w:t>Looks – Wyglądać</w:t>
      </w:r>
    </w:p>
    <w:p w:rsidR="004B263C" w:rsidRDefault="004B263C" w:rsidP="008A2100">
      <w:pPr>
        <w:rPr>
          <w:lang w:val="en-US"/>
        </w:rPr>
      </w:pPr>
      <w:r>
        <w:rPr>
          <w:lang w:val="en-US"/>
        </w:rPr>
        <w:t>Make-up – Makijaż</w:t>
      </w:r>
    </w:p>
    <w:p w:rsidR="004B263C" w:rsidRDefault="004B263C" w:rsidP="008A2100">
      <w:pPr>
        <w:rPr>
          <w:lang w:val="en-US"/>
        </w:rPr>
      </w:pPr>
      <w:r>
        <w:rPr>
          <w:lang w:val="en-US"/>
        </w:rPr>
        <w:t>Moustache – Wąsy</w:t>
      </w:r>
    </w:p>
    <w:p w:rsidR="004B263C" w:rsidRDefault="004B263C" w:rsidP="008A2100">
      <w:pPr>
        <w:rPr>
          <w:lang w:val="en-US"/>
        </w:rPr>
      </w:pPr>
      <w:r>
        <w:rPr>
          <w:lang w:val="en-US"/>
        </w:rPr>
        <w:t>Put on weight – Przybierać na wadze</w:t>
      </w:r>
    </w:p>
    <w:p w:rsidR="004B263C" w:rsidRDefault="004B263C" w:rsidP="008A2100">
      <w:pPr>
        <w:rPr>
          <w:lang w:val="en-US"/>
        </w:rPr>
      </w:pPr>
      <w:r>
        <w:rPr>
          <w:lang w:val="en-US"/>
        </w:rPr>
        <w:t>Scar – Blizna</w:t>
      </w:r>
    </w:p>
    <w:p w:rsidR="004B263C" w:rsidRDefault="004B263C" w:rsidP="008A2100">
      <w:pPr>
        <w:rPr>
          <w:lang w:val="en-US"/>
        </w:rPr>
      </w:pPr>
      <w:r>
        <w:rPr>
          <w:lang w:val="en-US"/>
        </w:rPr>
        <w:t>Shave one’s head – Ogolić sobie głowę</w:t>
      </w:r>
    </w:p>
    <w:p w:rsidR="008855F0" w:rsidRDefault="008855F0" w:rsidP="008A2100">
      <w:pPr>
        <w:rPr>
          <w:lang w:val="en-US"/>
        </w:rPr>
      </w:pPr>
      <w:r>
        <w:rPr>
          <w:lang w:val="en-US"/>
        </w:rPr>
        <w:t>Smile – Uśmiech</w:t>
      </w:r>
    </w:p>
    <w:p w:rsidR="008855F0" w:rsidRDefault="008855F0" w:rsidP="008A2100">
      <w:pPr>
        <w:rPr>
          <w:lang w:val="en-US"/>
        </w:rPr>
      </w:pPr>
      <w:r>
        <w:rPr>
          <w:lang w:val="en-US"/>
        </w:rPr>
        <w:t>Lovely smile – Ładny uśmiech</w:t>
      </w:r>
    </w:p>
    <w:p w:rsidR="008855F0" w:rsidRDefault="008855F0" w:rsidP="008A2100">
      <w:pPr>
        <w:rPr>
          <w:lang w:val="en-US"/>
        </w:rPr>
      </w:pPr>
      <w:r>
        <w:rPr>
          <w:lang w:val="en-US"/>
        </w:rPr>
        <w:t>Tatt</w:t>
      </w:r>
      <w:r w:rsidR="00457BBF">
        <w:rPr>
          <w:lang w:val="en-US"/>
        </w:rPr>
        <w:t>o</w:t>
      </w:r>
      <w:r>
        <w:rPr>
          <w:lang w:val="en-US"/>
        </w:rPr>
        <w:t>o – Tatuaż</w:t>
      </w:r>
    </w:p>
    <w:p w:rsidR="008855F0" w:rsidRPr="00D54406" w:rsidRDefault="008855F0" w:rsidP="008A2100">
      <w:pPr>
        <w:rPr>
          <w:lang w:val="en-US"/>
        </w:rPr>
      </w:pPr>
      <w:r>
        <w:rPr>
          <w:lang w:val="en-US"/>
        </w:rPr>
        <w:t>Wrinkles – Zmarszcznki</w:t>
      </w:r>
    </w:p>
    <w:p w:rsidR="00B96EFC" w:rsidRDefault="00B96EFC" w:rsidP="008109A3">
      <w:pPr>
        <w:pStyle w:val="Nagwek2"/>
        <w:rPr>
          <w:b/>
          <w:bCs/>
        </w:rPr>
      </w:pPr>
      <w:r w:rsidRPr="008109A3">
        <w:rPr>
          <w:b/>
          <w:bCs/>
        </w:rPr>
        <w:t>Cechy Charakteru</w:t>
      </w:r>
    </w:p>
    <w:p w:rsidR="008855F0" w:rsidRDefault="008855F0" w:rsidP="008855F0">
      <w:pPr>
        <w:rPr>
          <w:lang w:val="en-US"/>
        </w:rPr>
      </w:pPr>
      <w:r w:rsidRPr="008855F0">
        <w:rPr>
          <w:lang w:val="en-US"/>
        </w:rPr>
        <w:t xml:space="preserve">Aggressive </w:t>
      </w:r>
      <w:r>
        <w:rPr>
          <w:lang w:val="en-US"/>
        </w:rPr>
        <w:t>–</w:t>
      </w:r>
      <w:r w:rsidRPr="008855F0">
        <w:rPr>
          <w:lang w:val="en-US"/>
        </w:rPr>
        <w:t xml:space="preserve"> Agresywny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Ambitious – Ambitny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Apologetic – Przepraszający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Argumentative – Lubiący dyskutować, kłótliwy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Arrogant – Arogancki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Artistic – Uzdolniony artystycznie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Bossy – Apodyktyczny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Brave – Odważny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Bright – Bystry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Calm – Opanowany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Careful – Ostrożny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Careless – Nieostrożny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Caring – Troskliwy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Cheerful – Radosny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Clever – Zdolny, sprytny, inteligentny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lastRenderedPageBreak/>
        <w:t>Cold – Oschły, cłodny</w:t>
      </w:r>
    </w:p>
    <w:p w:rsidR="008855F0" w:rsidRDefault="008855F0" w:rsidP="008855F0">
      <w:pPr>
        <w:rPr>
          <w:lang w:val="en-US"/>
        </w:rPr>
      </w:pPr>
      <w:r>
        <w:rPr>
          <w:lang w:val="en-US"/>
        </w:rPr>
        <w:t>Compassionate</w:t>
      </w:r>
      <w:r w:rsidR="002A630D">
        <w:rPr>
          <w:lang w:val="en-US"/>
        </w:rPr>
        <w:t xml:space="preserve"> – Współczujący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Conceited – Zarozumiały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Confident – Pewny siebie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Cruel – Okrutny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Dependant – Zależny, na czyimś utrzymaniu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Independent – Niezależny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Disciplined – Zdyscyplinowany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Dull – Nieciekawy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Easy-going – Łatwy w obejściu, wyluzowany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Friendly – Przyjazny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Unfriendly – Nieprzyjazny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Funny – Zabawny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Generous – Sczodry, wspaniałomyślny, uczynny</w:t>
      </w:r>
    </w:p>
    <w:p w:rsidR="002A630D" w:rsidRDefault="002A630D" w:rsidP="008855F0">
      <w:pPr>
        <w:rPr>
          <w:lang w:val="en-US"/>
        </w:rPr>
      </w:pPr>
      <w:r>
        <w:rPr>
          <w:lang w:val="en-US"/>
        </w:rPr>
        <w:t>Gentle – Łagodny</w:t>
      </w:r>
    </w:p>
    <w:p w:rsidR="00CE0F54" w:rsidRDefault="002A630D" w:rsidP="008855F0">
      <w:pPr>
        <w:rPr>
          <w:lang w:val="en-US"/>
        </w:rPr>
      </w:pPr>
      <w:r>
        <w:rPr>
          <w:lang w:val="en-US"/>
        </w:rPr>
        <w:t xml:space="preserve">Hard-working </w:t>
      </w:r>
      <w:r w:rsidR="00CE0F54">
        <w:rPr>
          <w:lang w:val="en-US"/>
        </w:rPr>
        <w:t>–</w:t>
      </w:r>
      <w:r>
        <w:rPr>
          <w:lang w:val="en-US"/>
        </w:rPr>
        <w:t xml:space="preserve"> </w:t>
      </w:r>
      <w:r w:rsidR="00CE0F54">
        <w:rPr>
          <w:lang w:val="en-US"/>
        </w:rPr>
        <w:t>Pracowity</w:t>
      </w:r>
    </w:p>
    <w:p w:rsidR="00CE0F54" w:rsidRDefault="00CE0F54" w:rsidP="008855F0">
      <w:pPr>
        <w:rPr>
          <w:lang w:val="en-US"/>
        </w:rPr>
      </w:pPr>
      <w:r>
        <w:rPr>
          <w:lang w:val="en-US"/>
        </w:rPr>
        <w:t>Helpful – Pomocny, uczynny</w:t>
      </w:r>
    </w:p>
    <w:p w:rsidR="00CE0F54" w:rsidRDefault="00CE0F54" w:rsidP="008855F0">
      <w:pPr>
        <w:rPr>
          <w:lang w:val="en-US"/>
        </w:rPr>
      </w:pPr>
      <w:r>
        <w:rPr>
          <w:lang w:val="en-US"/>
        </w:rPr>
        <w:t>Honest – Uczciwy</w:t>
      </w:r>
    </w:p>
    <w:p w:rsidR="00CE0F54" w:rsidRDefault="00CE0F54" w:rsidP="008855F0">
      <w:pPr>
        <w:rPr>
          <w:lang w:val="en-US"/>
        </w:rPr>
      </w:pPr>
      <w:r>
        <w:rPr>
          <w:lang w:val="en-US"/>
        </w:rPr>
        <w:t>Dishonest – Nieuczynny</w:t>
      </w:r>
    </w:p>
    <w:p w:rsidR="00CE0F54" w:rsidRDefault="00CE0F54" w:rsidP="008855F0">
      <w:pPr>
        <w:rPr>
          <w:lang w:val="en-US"/>
        </w:rPr>
      </w:pPr>
      <w:r>
        <w:rPr>
          <w:lang w:val="en-US"/>
        </w:rPr>
        <w:t>Hospitable – Gościnny</w:t>
      </w:r>
    </w:p>
    <w:p w:rsidR="00CE0F54" w:rsidRDefault="00CE0F54" w:rsidP="008855F0">
      <w:pPr>
        <w:rPr>
          <w:lang w:val="en-US"/>
        </w:rPr>
      </w:pPr>
      <w:r>
        <w:rPr>
          <w:lang w:val="en-US"/>
        </w:rPr>
        <w:t>Insecure – Niepewny</w:t>
      </w:r>
    </w:p>
    <w:p w:rsidR="00CE0F54" w:rsidRPr="00AA133B" w:rsidRDefault="00CE0F54" w:rsidP="008855F0">
      <w:pPr>
        <w:rPr>
          <w:lang w:val="en-US"/>
        </w:rPr>
      </w:pPr>
      <w:r w:rsidRPr="00AA133B">
        <w:rPr>
          <w:lang w:val="en-US"/>
        </w:rPr>
        <w:t>Intelligent – Inteligentny</w:t>
      </w:r>
    </w:p>
    <w:p w:rsidR="00CE0F54" w:rsidRPr="00AA133B" w:rsidRDefault="00CE0F54" w:rsidP="008855F0">
      <w:pPr>
        <w:rPr>
          <w:lang w:val="en-US"/>
        </w:rPr>
      </w:pPr>
      <w:r w:rsidRPr="00AA133B">
        <w:rPr>
          <w:lang w:val="en-US"/>
        </w:rPr>
        <w:t>Irony – Ironia</w:t>
      </w:r>
    </w:p>
    <w:p w:rsidR="00CE0F54" w:rsidRPr="00AA133B" w:rsidRDefault="00CE0F54" w:rsidP="008855F0">
      <w:pPr>
        <w:rPr>
          <w:lang w:val="en-US"/>
        </w:rPr>
      </w:pPr>
      <w:r w:rsidRPr="00AA133B">
        <w:rPr>
          <w:lang w:val="en-US"/>
        </w:rPr>
        <w:t>Kind – Miły, uprzejmy</w:t>
      </w:r>
    </w:p>
    <w:p w:rsidR="002A630D" w:rsidRPr="00AA133B" w:rsidRDefault="00CE0F54" w:rsidP="008855F0">
      <w:pPr>
        <w:rPr>
          <w:lang w:val="en-US"/>
        </w:rPr>
      </w:pPr>
      <w:r w:rsidRPr="00AA133B">
        <w:rPr>
          <w:lang w:val="en-US"/>
        </w:rPr>
        <w:t>Unkind – Niemiły, nieuprzejmy</w:t>
      </w:r>
    </w:p>
    <w:p w:rsidR="00CE0F54" w:rsidRPr="00AA133B" w:rsidRDefault="00CE0F54" w:rsidP="008855F0">
      <w:pPr>
        <w:rPr>
          <w:lang w:val="en-US"/>
        </w:rPr>
      </w:pPr>
      <w:r w:rsidRPr="00AA133B">
        <w:rPr>
          <w:lang w:val="en-US"/>
        </w:rPr>
        <w:t>Kind-hearted – Dobrotliwy, o wielkim sercu</w:t>
      </w:r>
    </w:p>
    <w:p w:rsidR="00CE0F54" w:rsidRPr="00AA133B" w:rsidRDefault="00CE0F54" w:rsidP="008855F0">
      <w:pPr>
        <w:rPr>
          <w:lang w:val="en-US"/>
        </w:rPr>
      </w:pPr>
      <w:r w:rsidRPr="00AA133B">
        <w:rPr>
          <w:lang w:val="en-US"/>
        </w:rPr>
        <w:t>Lazy – Leniwy</w:t>
      </w:r>
    </w:p>
    <w:p w:rsidR="00CE0F54" w:rsidRPr="00AA133B" w:rsidRDefault="00CE0F54" w:rsidP="008855F0">
      <w:pPr>
        <w:rPr>
          <w:lang w:val="en-US"/>
        </w:rPr>
      </w:pPr>
      <w:r w:rsidRPr="00AA133B">
        <w:rPr>
          <w:lang w:val="en-US"/>
        </w:rPr>
        <w:t>Lively – Żywiołowy</w:t>
      </w:r>
    </w:p>
    <w:p w:rsidR="00CE0F54" w:rsidRPr="00AA133B" w:rsidRDefault="00CE0F54" w:rsidP="008855F0">
      <w:pPr>
        <w:rPr>
          <w:lang w:val="en-US"/>
        </w:rPr>
      </w:pPr>
      <w:r w:rsidRPr="00AA133B">
        <w:rPr>
          <w:lang w:val="en-US"/>
        </w:rPr>
        <w:t xml:space="preserve">Loyal </w:t>
      </w:r>
      <w:r w:rsidR="00555C81" w:rsidRPr="00AA133B">
        <w:rPr>
          <w:lang w:val="en-US"/>
        </w:rPr>
        <w:t>–</w:t>
      </w:r>
      <w:r w:rsidRPr="00AA133B">
        <w:rPr>
          <w:lang w:val="en-US"/>
        </w:rPr>
        <w:t xml:space="preserve"> Lojalny</w:t>
      </w:r>
    </w:p>
    <w:p w:rsidR="00555C81" w:rsidRPr="00AA133B" w:rsidRDefault="00555C81" w:rsidP="008855F0">
      <w:pPr>
        <w:rPr>
          <w:lang w:val="en-US"/>
        </w:rPr>
      </w:pPr>
      <w:r w:rsidRPr="00AA133B">
        <w:rPr>
          <w:lang w:val="en-US"/>
        </w:rPr>
        <w:t>Disloyal – Nielojalny</w:t>
      </w:r>
    </w:p>
    <w:p w:rsidR="00555C81" w:rsidRPr="00AA133B" w:rsidRDefault="00555C81" w:rsidP="008855F0">
      <w:pPr>
        <w:rPr>
          <w:lang w:val="en-US"/>
        </w:rPr>
      </w:pPr>
      <w:r w:rsidRPr="00AA133B">
        <w:rPr>
          <w:lang w:val="en-US"/>
        </w:rPr>
        <w:t>Mature – Dojrzały</w:t>
      </w:r>
    </w:p>
    <w:p w:rsidR="00555C81" w:rsidRPr="00AA133B" w:rsidRDefault="00555C81" w:rsidP="008855F0">
      <w:pPr>
        <w:rPr>
          <w:lang w:val="en-US"/>
        </w:rPr>
      </w:pPr>
      <w:r w:rsidRPr="00AA133B">
        <w:rPr>
          <w:lang w:val="en-US"/>
        </w:rPr>
        <w:t>Immature – Niedojrzały</w:t>
      </w:r>
    </w:p>
    <w:p w:rsidR="00AA133B" w:rsidRPr="00AA133B" w:rsidRDefault="00AA133B" w:rsidP="008855F0">
      <w:pPr>
        <w:rPr>
          <w:lang w:val="en-US"/>
        </w:rPr>
      </w:pPr>
      <w:r w:rsidRPr="00AA133B">
        <w:rPr>
          <w:lang w:val="en-US"/>
        </w:rPr>
        <w:t>Mean – Skąpy</w:t>
      </w:r>
    </w:p>
    <w:p w:rsidR="00AA133B" w:rsidRPr="00AA133B" w:rsidRDefault="00AA133B" w:rsidP="007B3C8D">
      <w:pPr>
        <w:rPr>
          <w:lang w:val="en-US"/>
        </w:rPr>
      </w:pPr>
      <w:r w:rsidRPr="00AA133B">
        <w:rPr>
          <w:lang w:val="en-US"/>
        </w:rPr>
        <w:t>Messy – Nieporządny</w:t>
      </w:r>
    </w:p>
    <w:p w:rsidR="00AA133B" w:rsidRPr="00AA133B" w:rsidRDefault="00AA133B" w:rsidP="007B3C8D">
      <w:pPr>
        <w:rPr>
          <w:lang w:val="en-US"/>
        </w:rPr>
      </w:pPr>
      <w:r w:rsidRPr="00AA133B">
        <w:rPr>
          <w:lang w:val="en-US"/>
        </w:rPr>
        <w:t>Modest – Skromny</w:t>
      </w:r>
    </w:p>
    <w:p w:rsidR="00AA133B" w:rsidRPr="00AA133B" w:rsidRDefault="00AA133B" w:rsidP="007B3C8D">
      <w:pPr>
        <w:rPr>
          <w:lang w:val="en-US"/>
        </w:rPr>
      </w:pPr>
      <w:r w:rsidRPr="00AA133B">
        <w:rPr>
          <w:lang w:val="en-US"/>
        </w:rPr>
        <w:t>Immodest – Nieskoromny</w:t>
      </w:r>
    </w:p>
    <w:p w:rsidR="00AA133B" w:rsidRPr="00AA133B" w:rsidRDefault="00AA133B" w:rsidP="007B3C8D">
      <w:pPr>
        <w:rPr>
          <w:lang w:val="en-US"/>
        </w:rPr>
      </w:pPr>
      <w:r w:rsidRPr="00AA133B">
        <w:rPr>
          <w:lang w:val="en-US"/>
        </w:rPr>
        <w:lastRenderedPageBreak/>
        <w:t>Nasty – Wstrętny</w:t>
      </w:r>
    </w:p>
    <w:p w:rsidR="00AA133B" w:rsidRPr="00AA133B" w:rsidRDefault="00AA133B" w:rsidP="007B3C8D">
      <w:pPr>
        <w:rPr>
          <w:lang w:val="en-US"/>
        </w:rPr>
      </w:pPr>
      <w:r w:rsidRPr="00AA133B">
        <w:rPr>
          <w:lang w:val="en-US"/>
        </w:rPr>
        <w:t>Neat – Staranny</w:t>
      </w:r>
    </w:p>
    <w:p w:rsidR="00AA133B" w:rsidRPr="00AA133B" w:rsidRDefault="00AA133B" w:rsidP="007B3C8D">
      <w:pPr>
        <w:rPr>
          <w:lang w:val="en-US"/>
        </w:rPr>
      </w:pPr>
      <w:r w:rsidRPr="00AA133B">
        <w:rPr>
          <w:lang w:val="en-US"/>
        </w:rPr>
        <w:t>Open-minded – O otwartym umyśle</w:t>
      </w:r>
    </w:p>
    <w:p w:rsidR="00AA133B" w:rsidRPr="00AA133B" w:rsidRDefault="00AA133B" w:rsidP="007B3C8D">
      <w:pPr>
        <w:rPr>
          <w:lang w:val="en-US"/>
        </w:rPr>
      </w:pPr>
      <w:r w:rsidRPr="00AA133B">
        <w:rPr>
          <w:lang w:val="en-US"/>
        </w:rPr>
        <w:t>Narrow-minded – Ograniczony</w:t>
      </w:r>
    </w:p>
    <w:p w:rsidR="00AA133B" w:rsidRDefault="00AA133B" w:rsidP="007B3C8D">
      <w:pPr>
        <w:rPr>
          <w:lang w:val="en-US"/>
        </w:rPr>
      </w:pPr>
      <w:r w:rsidRPr="00AA133B">
        <w:rPr>
          <w:lang w:val="en-US"/>
        </w:rPr>
        <w:t xml:space="preserve">Outgoing </w:t>
      </w:r>
      <w:r>
        <w:rPr>
          <w:lang w:val="en-US"/>
        </w:rPr>
        <w:t>–</w:t>
      </w:r>
      <w:r w:rsidRPr="00AA133B">
        <w:rPr>
          <w:lang w:val="en-US"/>
        </w:rPr>
        <w:t xml:space="preserve"> </w:t>
      </w:r>
      <w:r>
        <w:rPr>
          <w:lang w:val="en-US"/>
        </w:rPr>
        <w:t>Otwarty, towarzyski</w:t>
      </w:r>
    </w:p>
    <w:p w:rsidR="00AA133B" w:rsidRDefault="00AA133B" w:rsidP="007B3C8D">
      <w:pPr>
        <w:rPr>
          <w:lang w:val="en-US"/>
        </w:rPr>
      </w:pPr>
      <w:r>
        <w:rPr>
          <w:lang w:val="en-US"/>
        </w:rPr>
        <w:t>Patient – Cierpliwy</w:t>
      </w:r>
    </w:p>
    <w:p w:rsidR="00AA133B" w:rsidRDefault="00AA133B" w:rsidP="007B3C8D">
      <w:pPr>
        <w:rPr>
          <w:lang w:val="en-US"/>
        </w:rPr>
      </w:pPr>
      <w:r>
        <w:rPr>
          <w:lang w:val="en-US"/>
        </w:rPr>
        <w:t>Impatient – Niecierpliwy</w:t>
      </w:r>
    </w:p>
    <w:p w:rsidR="00AA133B" w:rsidRDefault="00AA133B" w:rsidP="007B3C8D">
      <w:pPr>
        <w:rPr>
          <w:lang w:val="en-US"/>
        </w:rPr>
      </w:pPr>
      <w:r>
        <w:rPr>
          <w:lang w:val="en-US"/>
        </w:rPr>
        <w:t>Peaceful – Spokojny</w:t>
      </w:r>
    </w:p>
    <w:p w:rsidR="00AA133B" w:rsidRDefault="00AA133B" w:rsidP="007B3C8D">
      <w:pPr>
        <w:rPr>
          <w:lang w:val="en-US"/>
        </w:rPr>
      </w:pPr>
      <w:r>
        <w:rPr>
          <w:lang w:val="en-US"/>
        </w:rPr>
        <w:t>Personality – Osobowość</w:t>
      </w:r>
    </w:p>
    <w:p w:rsidR="00AA133B" w:rsidRDefault="00AA133B" w:rsidP="007B3C8D">
      <w:pPr>
        <w:rPr>
          <w:lang w:val="en-US"/>
        </w:rPr>
      </w:pPr>
      <w:r>
        <w:rPr>
          <w:lang w:val="en-US"/>
        </w:rPr>
        <w:t>Polite – Uprzejmy</w:t>
      </w:r>
    </w:p>
    <w:p w:rsidR="00AA133B" w:rsidRDefault="00AA133B" w:rsidP="007B3C8D">
      <w:pPr>
        <w:rPr>
          <w:lang w:val="en-US"/>
        </w:rPr>
      </w:pPr>
      <w:r>
        <w:rPr>
          <w:lang w:val="en-US"/>
        </w:rPr>
        <w:t>Impolite – Nieuprzejmość</w:t>
      </w:r>
    </w:p>
    <w:p w:rsidR="00AA133B" w:rsidRDefault="00AA133B" w:rsidP="007B3C8D">
      <w:pPr>
        <w:rPr>
          <w:lang w:val="en-US"/>
        </w:rPr>
      </w:pPr>
      <w:r>
        <w:rPr>
          <w:lang w:val="en-US"/>
        </w:rPr>
        <w:t>Politeness – Uprzejmość</w:t>
      </w:r>
    </w:p>
    <w:p w:rsidR="00AA133B" w:rsidRDefault="00AA133B" w:rsidP="007B3C8D">
      <w:pPr>
        <w:rPr>
          <w:lang w:val="en-US"/>
        </w:rPr>
      </w:pPr>
      <w:r>
        <w:rPr>
          <w:lang w:val="en-US"/>
        </w:rPr>
        <w:t>Quiet – Cichy</w:t>
      </w:r>
    </w:p>
    <w:p w:rsidR="00AA133B" w:rsidRDefault="00AA133B" w:rsidP="007B3C8D">
      <w:pPr>
        <w:rPr>
          <w:lang w:val="en-US"/>
        </w:rPr>
      </w:pPr>
      <w:r>
        <w:rPr>
          <w:lang w:val="en-US"/>
        </w:rPr>
        <w:t>Rebelious – Buntowniczy</w:t>
      </w:r>
    </w:p>
    <w:p w:rsidR="00AA133B" w:rsidRDefault="005F4462" w:rsidP="007B3C8D">
      <w:pPr>
        <w:rPr>
          <w:lang w:val="en-US"/>
        </w:rPr>
      </w:pPr>
      <w:r>
        <w:rPr>
          <w:lang w:val="en-US"/>
        </w:rPr>
        <w:t>Relaxed – Wyluzowany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Reliable – Godny zaufania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Reserved – Powściągliwy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Responsible – Odpowiedzialny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Irresponsible – Nieodpowiedzialny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Rude – Niegrzeczny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Self-confident – Pewny siebie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Selfish – Samolubny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Selfless – Bezinteresowny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Sense of humor – Poczucie humoru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Sensible – Rozsądny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Sensitive – Wrażliwy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Insensitive – Niewrażliwy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Shallow – Płytki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Shy – Nieśmiały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Sociable – Towarzyski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Unsociable – Nietowarzyski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Stubborn – Uparty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Stupid – Głupi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Talkative – Gadatliwy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 xml:space="preserve">Tolerant – </w:t>
      </w:r>
      <w:r w:rsidR="002C4163">
        <w:rPr>
          <w:lang w:val="en-US"/>
        </w:rPr>
        <w:t>Tolerancyjny</w:t>
      </w:r>
      <w:bookmarkStart w:id="0" w:name="_GoBack"/>
      <w:bookmarkEnd w:id="0"/>
    </w:p>
    <w:p w:rsidR="005F4462" w:rsidRDefault="005F4462" w:rsidP="007B3C8D">
      <w:pPr>
        <w:rPr>
          <w:lang w:val="en-US"/>
        </w:rPr>
      </w:pPr>
      <w:r>
        <w:rPr>
          <w:lang w:val="en-US"/>
        </w:rPr>
        <w:t>Intolerant – Nietolerancyjny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lastRenderedPageBreak/>
        <w:t>Vain – Próżny</w:t>
      </w:r>
    </w:p>
    <w:p w:rsidR="005F4462" w:rsidRDefault="005F4462" w:rsidP="007B3C8D">
      <w:pPr>
        <w:rPr>
          <w:lang w:val="en-US"/>
        </w:rPr>
      </w:pPr>
      <w:r>
        <w:rPr>
          <w:lang w:val="en-US"/>
        </w:rPr>
        <w:t>Violent – Agresywny, porywczy</w:t>
      </w:r>
    </w:p>
    <w:p w:rsidR="005F4462" w:rsidRPr="00AA133B" w:rsidRDefault="005F4462" w:rsidP="007B3C8D">
      <w:pPr>
        <w:rPr>
          <w:lang w:val="en-US"/>
        </w:rPr>
      </w:pPr>
      <w:r>
        <w:rPr>
          <w:lang w:val="en-US"/>
        </w:rPr>
        <w:t>Wise – Mądry</w:t>
      </w:r>
    </w:p>
    <w:p w:rsidR="00B96EFC" w:rsidRDefault="00B96EFC" w:rsidP="005F4462">
      <w:pPr>
        <w:pStyle w:val="Nagwek3"/>
        <w:rPr>
          <w:b/>
          <w:bCs/>
        </w:rPr>
      </w:pPr>
      <w:r w:rsidRPr="005F4462">
        <w:rPr>
          <w:b/>
          <w:bCs/>
        </w:rPr>
        <w:t>Uczucia</w:t>
      </w:r>
    </w:p>
    <w:p w:rsidR="0039624F" w:rsidRPr="0039624F" w:rsidRDefault="0039624F" w:rsidP="0039624F">
      <w:pPr>
        <w:rPr>
          <w:lang w:val="en-US"/>
        </w:rPr>
      </w:pPr>
      <w:r w:rsidRPr="0039624F">
        <w:rPr>
          <w:lang w:val="en-US"/>
        </w:rPr>
        <w:t>Annoyed – zirytowany</w:t>
      </w:r>
    </w:p>
    <w:p w:rsidR="0039624F" w:rsidRDefault="0039624F" w:rsidP="0039624F">
      <w:pPr>
        <w:rPr>
          <w:lang w:val="en-US"/>
        </w:rPr>
      </w:pPr>
      <w:r w:rsidRPr="0039624F">
        <w:rPr>
          <w:lang w:val="en-US"/>
        </w:rPr>
        <w:t>Annoying – Irytujący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Bored – Znudzony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Boring – Nudny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Depressed – Załamany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Depressing – Przygnębiający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Disappointed – Rozczarowany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Disappointing – Rozczarowujący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Embarrassed – Zażenowany, zawstydzony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Embarrasing – Wprawiony w zażenowanie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Excited – podekscytowany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Frightened – Przerażony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Frightening – Przerażający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Frustrated – Sfrustrowany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Frustrating – Frustrujący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Miserable – Nieszczęśliwy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Moved – Wzruszony</w:t>
      </w:r>
    </w:p>
    <w:p w:rsidR="0039624F" w:rsidRDefault="0039624F" w:rsidP="0039624F">
      <w:pPr>
        <w:rPr>
          <w:lang w:val="en-US"/>
        </w:rPr>
      </w:pPr>
      <w:r>
        <w:rPr>
          <w:lang w:val="en-US"/>
        </w:rPr>
        <w:t>Moving – Wzruszający</w:t>
      </w:r>
    </w:p>
    <w:p w:rsidR="0071480E" w:rsidRDefault="0039624F" w:rsidP="0039624F">
      <w:pPr>
        <w:rPr>
          <w:lang w:val="en-US"/>
        </w:rPr>
      </w:pPr>
      <w:r>
        <w:rPr>
          <w:lang w:val="en-US"/>
        </w:rPr>
        <w:t>Pleased – Zadowolony</w:t>
      </w:r>
    </w:p>
    <w:p w:rsidR="0071480E" w:rsidRDefault="0071480E" w:rsidP="0039624F">
      <w:pPr>
        <w:rPr>
          <w:lang w:val="en-US"/>
        </w:rPr>
      </w:pPr>
      <w:r>
        <w:rPr>
          <w:lang w:val="en-US"/>
        </w:rPr>
        <w:t>Stressed Out – Zestresowany</w:t>
      </w:r>
    </w:p>
    <w:p w:rsidR="0071480E" w:rsidRDefault="0071480E" w:rsidP="0039624F">
      <w:pPr>
        <w:rPr>
          <w:lang w:val="en-US"/>
        </w:rPr>
      </w:pPr>
      <w:r>
        <w:rPr>
          <w:lang w:val="en-US"/>
        </w:rPr>
        <w:t>Surprised – Zdziwiony</w:t>
      </w:r>
    </w:p>
    <w:p w:rsidR="0071480E" w:rsidRDefault="0071480E" w:rsidP="0039624F">
      <w:pPr>
        <w:rPr>
          <w:lang w:val="en-US"/>
        </w:rPr>
      </w:pPr>
      <w:r>
        <w:rPr>
          <w:lang w:val="en-US"/>
        </w:rPr>
        <w:t>Worried – Zmartwiony</w:t>
      </w:r>
    </w:p>
    <w:p w:rsidR="0071480E" w:rsidRDefault="0071480E" w:rsidP="0039624F">
      <w:pPr>
        <w:rPr>
          <w:lang w:val="en-US"/>
        </w:rPr>
      </w:pPr>
      <w:r>
        <w:rPr>
          <w:lang w:val="en-US"/>
        </w:rPr>
        <w:t>Worrying – Martwiący</w:t>
      </w:r>
    </w:p>
    <w:p w:rsidR="0071480E" w:rsidRDefault="0071480E" w:rsidP="0039624F">
      <w:pPr>
        <w:rPr>
          <w:lang w:val="en-US"/>
        </w:rPr>
      </w:pPr>
      <w:r>
        <w:rPr>
          <w:lang w:val="en-US"/>
        </w:rPr>
        <w:t>Admire – Podziwiać</w:t>
      </w:r>
    </w:p>
    <w:p w:rsidR="0071480E" w:rsidRDefault="0071480E" w:rsidP="0039624F">
      <w:pPr>
        <w:rPr>
          <w:lang w:val="en-US"/>
        </w:rPr>
      </w:pPr>
      <w:r>
        <w:rPr>
          <w:lang w:val="en-US"/>
        </w:rPr>
        <w:t>Adore – Uwielbiać</w:t>
      </w:r>
    </w:p>
    <w:p w:rsidR="0071480E" w:rsidRDefault="0071480E" w:rsidP="0039624F">
      <w:pPr>
        <w:rPr>
          <w:lang w:val="en-US"/>
        </w:rPr>
      </w:pPr>
      <w:r>
        <w:rPr>
          <w:lang w:val="en-US"/>
        </w:rPr>
        <w:t>Detest – Nie znosić</w:t>
      </w:r>
    </w:p>
    <w:p w:rsidR="0071480E" w:rsidRDefault="0071480E" w:rsidP="0039624F">
      <w:pPr>
        <w:rPr>
          <w:lang w:val="en-US"/>
        </w:rPr>
      </w:pPr>
      <w:r>
        <w:rPr>
          <w:lang w:val="en-US"/>
        </w:rPr>
        <w:t>Dislike – Nie lubić</w:t>
      </w:r>
    </w:p>
    <w:p w:rsidR="0071480E" w:rsidRDefault="0071480E" w:rsidP="0039624F">
      <w:pPr>
        <w:rPr>
          <w:lang w:val="en-US"/>
        </w:rPr>
      </w:pPr>
      <w:r>
        <w:rPr>
          <w:lang w:val="en-US"/>
        </w:rPr>
        <w:t>Hate – Nienawidzić</w:t>
      </w:r>
    </w:p>
    <w:p w:rsidR="0071480E" w:rsidRDefault="0071480E" w:rsidP="0039624F">
      <w:pPr>
        <w:rPr>
          <w:lang w:val="en-US"/>
        </w:rPr>
      </w:pPr>
      <w:r>
        <w:rPr>
          <w:lang w:val="en-US"/>
        </w:rPr>
        <w:t>Like – Lubić</w:t>
      </w:r>
    </w:p>
    <w:p w:rsidR="0071480E" w:rsidRDefault="0071480E" w:rsidP="0039624F">
      <w:pPr>
        <w:rPr>
          <w:lang w:val="en-US"/>
        </w:rPr>
      </w:pPr>
      <w:r>
        <w:rPr>
          <w:lang w:val="en-US"/>
        </w:rPr>
        <w:t>Reject – Odtrącacić</w:t>
      </w:r>
    </w:p>
    <w:p w:rsidR="0071480E" w:rsidRPr="0039624F" w:rsidRDefault="0071480E" w:rsidP="0039624F">
      <w:pPr>
        <w:rPr>
          <w:lang w:val="en-US"/>
        </w:rPr>
      </w:pPr>
      <w:r>
        <w:rPr>
          <w:lang w:val="en-US"/>
        </w:rPr>
        <w:t>Respect - Szanować</w:t>
      </w:r>
    </w:p>
    <w:p w:rsidR="00B96EFC" w:rsidRPr="0071480E" w:rsidRDefault="00B96EFC" w:rsidP="0071480E">
      <w:pPr>
        <w:pStyle w:val="Nagwek2"/>
        <w:rPr>
          <w:b/>
          <w:bCs/>
        </w:rPr>
      </w:pPr>
      <w:r w:rsidRPr="0071480E">
        <w:rPr>
          <w:b/>
          <w:bCs/>
        </w:rPr>
        <w:lastRenderedPageBreak/>
        <w:t>Zwroty</w:t>
      </w:r>
    </w:p>
    <w:p w:rsidR="0071480E" w:rsidRDefault="0071480E" w:rsidP="007B3C8D">
      <w:pPr>
        <w:rPr>
          <w:lang w:val="en-US"/>
        </w:rPr>
      </w:pPr>
      <w:r w:rsidRPr="0071480E">
        <w:rPr>
          <w:lang w:val="en-US"/>
        </w:rPr>
        <w:t>At the age of – W wieku</w:t>
      </w:r>
    </w:p>
    <w:p w:rsidR="0071480E" w:rsidRDefault="0071480E" w:rsidP="007B3C8D">
      <w:pPr>
        <w:rPr>
          <w:lang w:val="en-US"/>
        </w:rPr>
      </w:pPr>
      <w:r>
        <w:rPr>
          <w:lang w:val="en-US"/>
        </w:rPr>
        <w:t>Be angry with sb – Być złym na kogoś</w:t>
      </w:r>
    </w:p>
    <w:p w:rsidR="0071480E" w:rsidRDefault="0071480E" w:rsidP="007B3C8D">
      <w:pPr>
        <w:rPr>
          <w:lang w:val="en-US"/>
        </w:rPr>
      </w:pPr>
      <w:r>
        <w:rPr>
          <w:lang w:val="en-US"/>
        </w:rPr>
        <w:t>Be attracted of sb/sth – Bać się czegoś/kogoś</w:t>
      </w:r>
    </w:p>
    <w:p w:rsidR="0071480E" w:rsidRDefault="0071480E" w:rsidP="007B3C8D">
      <w:pPr>
        <w:rPr>
          <w:lang w:val="en-US"/>
        </w:rPr>
      </w:pPr>
      <w:r>
        <w:rPr>
          <w:lang w:val="en-US"/>
        </w:rPr>
        <w:t>Be/feel/get fed up with sb/sth – Mieć kogoś/czegoś dość</w:t>
      </w:r>
    </w:p>
    <w:p w:rsidR="0071480E" w:rsidRDefault="0071480E" w:rsidP="007B3C8D">
      <w:pPr>
        <w:rPr>
          <w:lang w:val="en-US"/>
        </w:rPr>
      </w:pPr>
      <w:r>
        <w:rPr>
          <w:lang w:val="en-US"/>
        </w:rPr>
        <w:t>Be fond of sb/sth – Lubić kogoś/coś</w:t>
      </w:r>
    </w:p>
    <w:p w:rsidR="0071480E" w:rsidRDefault="0071480E" w:rsidP="007B3C8D">
      <w:pPr>
        <w:rPr>
          <w:lang w:val="en-US"/>
        </w:rPr>
      </w:pPr>
      <w:r>
        <w:rPr>
          <w:lang w:val="en-US"/>
        </w:rPr>
        <w:t>Be good at sth – Być w czymś dobrym</w:t>
      </w:r>
    </w:p>
    <w:p w:rsidR="00AF267D" w:rsidRDefault="00AF267D" w:rsidP="007B3C8D">
      <w:pPr>
        <w:rPr>
          <w:lang w:val="en-US"/>
        </w:rPr>
      </w:pPr>
      <w:r>
        <w:rPr>
          <w:lang w:val="en-US"/>
        </w:rPr>
        <w:t>Be in a good/bad mood – Być w dobrym/złym nastroju</w:t>
      </w:r>
    </w:p>
    <w:p w:rsidR="00AF267D" w:rsidRDefault="00AF267D" w:rsidP="007B3C8D">
      <w:pPr>
        <w:rPr>
          <w:lang w:val="en-US"/>
        </w:rPr>
      </w:pPr>
      <w:r>
        <w:rPr>
          <w:lang w:val="en-US"/>
        </w:rPr>
        <w:t>Be interested in sth – Interesować się czymś</w:t>
      </w:r>
    </w:p>
    <w:p w:rsidR="008B69AF" w:rsidRDefault="008B69AF" w:rsidP="007B3C8D">
      <w:pPr>
        <w:rPr>
          <w:lang w:val="en-US"/>
        </w:rPr>
      </w:pPr>
      <w:r>
        <w:rPr>
          <w:lang w:val="en-US"/>
        </w:rPr>
        <w:t>Be keen on sth – Bardzo coś lubić</w:t>
      </w:r>
    </w:p>
    <w:p w:rsidR="008B69AF" w:rsidRDefault="008B69AF" w:rsidP="007B3C8D">
      <w:pPr>
        <w:rPr>
          <w:lang w:val="en-US"/>
        </w:rPr>
      </w:pPr>
      <w:r>
        <w:rPr>
          <w:lang w:val="en-US"/>
        </w:rPr>
        <w:t>Can’s stand sb/sth – Nie cierpieć kogoś/czegoś</w:t>
      </w:r>
    </w:p>
    <w:p w:rsidR="008B69AF" w:rsidRDefault="008B69AF" w:rsidP="007B3C8D">
      <w:pPr>
        <w:rPr>
          <w:lang w:val="en-US"/>
        </w:rPr>
      </w:pPr>
      <w:r>
        <w:rPr>
          <w:lang w:val="en-US"/>
        </w:rPr>
        <w:t>Change one’s mind – Zmienić zdanie</w:t>
      </w:r>
    </w:p>
    <w:p w:rsidR="008B69AF" w:rsidRDefault="008B69AF" w:rsidP="007B3C8D">
      <w:pPr>
        <w:rPr>
          <w:lang w:val="en-US"/>
        </w:rPr>
      </w:pPr>
      <w:r>
        <w:rPr>
          <w:lang w:val="en-US"/>
        </w:rPr>
        <w:t>Cheer up – Rozweselić, rozchmurzyć się</w:t>
      </w:r>
    </w:p>
    <w:p w:rsidR="008B69AF" w:rsidRDefault="008B69AF" w:rsidP="007B3C8D">
      <w:pPr>
        <w:rPr>
          <w:lang w:val="en-US"/>
        </w:rPr>
      </w:pPr>
      <w:r>
        <w:rPr>
          <w:lang w:val="en-US"/>
        </w:rPr>
        <w:t xml:space="preserve">Do sb a favour – zrobić </w:t>
      </w:r>
      <w:r w:rsidR="00716C0B">
        <w:rPr>
          <w:lang w:val="en-US"/>
        </w:rPr>
        <w:t>komuś przysługę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Fall in love with sb – Zakochać się w kimś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Feel like sth – mieć coś na coś ochotę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Function well under stress – Dobrze funkcjonować pod wpływem stresu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Get a laugh – Wywoływać śmiech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Get to know someone – Poznać kogoś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Grow up – Dorastać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Have a bad day – Mieć zły dzień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Have something in common with sb – Mieć coś wspólnego z kimś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In aid of sth – Na rzecz czeegoś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Laugh at sb/sth – Śmiać się z kogoś/czegoś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Look down on sb – Patrzeć na kogoś z gory, pogardzać kimś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Look up to sb – Podziwiać kogoś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Lose one’s temper – Stracić nad sobą panowanie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Make fun of sb – Wyśmiewać się z kogoś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Make sb laugh – Rozśmieszyć kogoś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Make up one’s mind – zdecydować się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Put sb in a good mood – Wprawić kogoś w dobry nastrój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Speak in a funny voice – Mówić śmiesznym głosem</w:t>
      </w:r>
    </w:p>
    <w:p w:rsidR="00716C0B" w:rsidRDefault="00716C0B" w:rsidP="007B3C8D">
      <w:pPr>
        <w:rPr>
          <w:lang w:val="en-US"/>
        </w:rPr>
      </w:pPr>
      <w:r>
        <w:rPr>
          <w:lang w:val="en-US"/>
        </w:rPr>
        <w:t>Take part w sth – Brać w czymś udział</w:t>
      </w:r>
    </w:p>
    <w:p w:rsidR="00716C0B" w:rsidRDefault="00790258" w:rsidP="007B3C8D">
      <w:pPr>
        <w:rPr>
          <w:lang w:val="en-US"/>
        </w:rPr>
      </w:pPr>
      <w:r>
        <w:rPr>
          <w:lang w:val="en-US"/>
        </w:rPr>
        <w:t>Talk to a stranger – Rozmawiać z kimś nieznajomym</w:t>
      </w:r>
    </w:p>
    <w:p w:rsidR="00790258" w:rsidRDefault="00790258" w:rsidP="007B3C8D">
      <w:pPr>
        <w:rPr>
          <w:lang w:val="en-US"/>
        </w:rPr>
      </w:pPr>
      <w:r>
        <w:rPr>
          <w:lang w:val="en-US"/>
        </w:rPr>
        <w:t>Tell a joke – Opowiedzieć dowcip</w:t>
      </w:r>
    </w:p>
    <w:p w:rsidR="00790258" w:rsidRPr="0071480E" w:rsidRDefault="00790258" w:rsidP="007B3C8D">
      <w:pPr>
        <w:rPr>
          <w:lang w:val="en-US"/>
        </w:rPr>
      </w:pPr>
      <w:r>
        <w:rPr>
          <w:lang w:val="en-US"/>
        </w:rPr>
        <w:t>Worry about sth – Martwić się czymś</w:t>
      </w:r>
    </w:p>
    <w:sectPr w:rsidR="00790258" w:rsidRPr="0071480E" w:rsidSect="00B74A90">
      <w:footerReference w:type="default" r:id="rId7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CB9" w:rsidRDefault="00EC4CB9" w:rsidP="007B3C8D">
      <w:pPr>
        <w:spacing w:after="0" w:line="240" w:lineRule="auto"/>
      </w:pPr>
      <w:r>
        <w:separator/>
      </w:r>
    </w:p>
  </w:endnote>
  <w:endnote w:type="continuationSeparator" w:id="0">
    <w:p w:rsidR="00EC4CB9" w:rsidRDefault="00EC4CB9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24F" w:rsidRDefault="00EC4CB9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9624F">
          <w:t>Hubert Michna</w:t>
        </w:r>
      </w:sdtContent>
    </w:sdt>
    <w:r w:rsidR="0039624F">
      <w:t xml:space="preserve">; </w:t>
    </w:r>
    <w:fldSimple w:instr=" FILENAME \* MERGEFORMAT ">
      <w:r w:rsidR="0039624F">
        <w:rPr>
          <w:noProof/>
        </w:rPr>
        <w:t>Dokument1</w:t>
      </w:r>
    </w:fldSimple>
    <w:r w:rsidR="0039624F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39624F">
          <w:fldChar w:fldCharType="begin"/>
        </w:r>
        <w:r w:rsidR="0039624F">
          <w:instrText>PAGE   \* MERGEFORMAT</w:instrText>
        </w:r>
        <w:r w:rsidR="0039624F">
          <w:fldChar w:fldCharType="separate"/>
        </w:r>
        <w:r w:rsidR="0039624F">
          <w:t>2</w:t>
        </w:r>
        <w:r w:rsidR="0039624F">
          <w:fldChar w:fldCharType="end"/>
        </w:r>
      </w:sdtContent>
    </w:sdt>
  </w:p>
  <w:p w:rsidR="0039624F" w:rsidRDefault="0039624F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CB9" w:rsidRDefault="00EC4CB9" w:rsidP="007B3C8D">
      <w:pPr>
        <w:spacing w:after="0" w:line="240" w:lineRule="auto"/>
      </w:pPr>
      <w:r>
        <w:separator/>
      </w:r>
    </w:p>
  </w:footnote>
  <w:footnote w:type="continuationSeparator" w:id="0">
    <w:p w:rsidR="00EC4CB9" w:rsidRDefault="00EC4CB9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F6A77"/>
    <w:multiLevelType w:val="hybridMultilevel"/>
    <w:tmpl w:val="F7C268BE"/>
    <w:lvl w:ilvl="0" w:tplc="505E9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101148"/>
    <w:rsid w:val="001219FC"/>
    <w:rsid w:val="001A61DD"/>
    <w:rsid w:val="001F281E"/>
    <w:rsid w:val="00253CD9"/>
    <w:rsid w:val="002A630D"/>
    <w:rsid w:val="002C4163"/>
    <w:rsid w:val="003124D7"/>
    <w:rsid w:val="00367736"/>
    <w:rsid w:val="0039624F"/>
    <w:rsid w:val="003B4BFE"/>
    <w:rsid w:val="00457BBF"/>
    <w:rsid w:val="00461C56"/>
    <w:rsid w:val="004B263C"/>
    <w:rsid w:val="004F5B6B"/>
    <w:rsid w:val="00545B5B"/>
    <w:rsid w:val="00555C81"/>
    <w:rsid w:val="00563A9B"/>
    <w:rsid w:val="005A6D09"/>
    <w:rsid w:val="005E3503"/>
    <w:rsid w:val="005F4462"/>
    <w:rsid w:val="00655B53"/>
    <w:rsid w:val="006A1496"/>
    <w:rsid w:val="006B26D4"/>
    <w:rsid w:val="006D56A5"/>
    <w:rsid w:val="0071480E"/>
    <w:rsid w:val="00716C0B"/>
    <w:rsid w:val="00733013"/>
    <w:rsid w:val="00770C5F"/>
    <w:rsid w:val="00790258"/>
    <w:rsid w:val="007B366F"/>
    <w:rsid w:val="007B3C8D"/>
    <w:rsid w:val="008109A3"/>
    <w:rsid w:val="00817620"/>
    <w:rsid w:val="00831795"/>
    <w:rsid w:val="0084362B"/>
    <w:rsid w:val="008855F0"/>
    <w:rsid w:val="008A1814"/>
    <w:rsid w:val="008A2100"/>
    <w:rsid w:val="008B69AF"/>
    <w:rsid w:val="0092288A"/>
    <w:rsid w:val="009B573E"/>
    <w:rsid w:val="00A25785"/>
    <w:rsid w:val="00A77C40"/>
    <w:rsid w:val="00AA133B"/>
    <w:rsid w:val="00AA5889"/>
    <w:rsid w:val="00AF267D"/>
    <w:rsid w:val="00B74A90"/>
    <w:rsid w:val="00B96EFC"/>
    <w:rsid w:val="00C55B91"/>
    <w:rsid w:val="00CE0F54"/>
    <w:rsid w:val="00CF01A7"/>
    <w:rsid w:val="00D319C4"/>
    <w:rsid w:val="00D54406"/>
    <w:rsid w:val="00D65D67"/>
    <w:rsid w:val="00D90B16"/>
    <w:rsid w:val="00D90B40"/>
    <w:rsid w:val="00E1344A"/>
    <w:rsid w:val="00EC4CB9"/>
    <w:rsid w:val="00EE446F"/>
    <w:rsid w:val="00F854C2"/>
    <w:rsid w:val="00F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D84CC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6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4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B96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96EF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5F4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967DF5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03374D"/>
    <w:rsid w:val="00497839"/>
    <w:rsid w:val="004E3B08"/>
    <w:rsid w:val="00821670"/>
    <w:rsid w:val="00967DF5"/>
    <w:rsid w:val="00AA5EB9"/>
    <w:rsid w:val="00E70DC3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392</TotalTime>
  <Pages>11</Pages>
  <Words>1341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21</cp:revision>
  <dcterms:created xsi:type="dcterms:W3CDTF">2020-09-05T13:22:00Z</dcterms:created>
  <dcterms:modified xsi:type="dcterms:W3CDTF">2020-09-10T09:56:00Z</dcterms:modified>
</cp:coreProperties>
</file>