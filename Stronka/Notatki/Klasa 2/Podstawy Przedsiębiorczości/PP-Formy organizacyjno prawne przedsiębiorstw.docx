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B6B" w:rsidRPr="009D3B6B" w:rsidRDefault="009D3B6B" w:rsidP="009D3B6B">
      <w:pPr>
        <w:pStyle w:val="Nagwek1"/>
        <w:rPr>
          <w:b/>
          <w:bCs/>
          <w:color w:val="4472C4" w:themeColor="accent1"/>
        </w:rPr>
      </w:pPr>
      <w:r w:rsidRPr="009D3B6B">
        <w:rPr>
          <w:b/>
          <w:bCs/>
          <w:color w:val="4472C4" w:themeColor="accent1"/>
        </w:rPr>
        <w:t>Spółka cywilna</w:t>
      </w:r>
    </w:p>
    <w:p w:rsidR="009D3B6B" w:rsidRPr="009D3B6B" w:rsidRDefault="009D3B6B" w:rsidP="009D3B6B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Podstawa prawna – kodeks cywilny (art. 860-875)</w:t>
      </w:r>
    </w:p>
    <w:p w:rsidR="009D3B6B" w:rsidRPr="009D3B6B" w:rsidRDefault="009D3B6B" w:rsidP="009D3B6B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Umowa w formie ustnej, pisemnej do celów dowodowych</w:t>
      </w:r>
    </w:p>
    <w:p w:rsidR="009D3B6B" w:rsidRPr="009D3B6B" w:rsidRDefault="009D3B6B" w:rsidP="009D3B6B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Każdy ze wspólników rejestruje się osobno jako przedsiębiorca</w:t>
      </w:r>
    </w:p>
    <w:p w:rsidR="009D3B6B" w:rsidRPr="009D3B6B" w:rsidRDefault="009D3B6B" w:rsidP="009D3B6B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Każdy ze wspólników odpowiada za zobowiązania całym swoim majątkiem</w:t>
      </w:r>
    </w:p>
    <w:p w:rsidR="009D3B6B" w:rsidRPr="009D3B6B" w:rsidRDefault="009D3B6B" w:rsidP="009D3B6B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Spółka nie posiada osobowości prawnej</w:t>
      </w:r>
    </w:p>
    <w:p w:rsidR="009D3B6B" w:rsidRPr="009D3B6B" w:rsidRDefault="009D3B6B" w:rsidP="009D3B6B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Obligatoryjne przekształcenie w spółkę jawną, gdy przychody netto w ciągu 2 kolejnych lat obrotowych przekroczą 800 tyś. euro w przeliczeniu na zł</w:t>
      </w:r>
    </w:p>
    <w:p w:rsidR="009D3B6B" w:rsidRPr="009D3B6B" w:rsidRDefault="009D3B6B" w:rsidP="009D3B6B">
      <w:pPr>
        <w:pStyle w:val="Nagwek1"/>
        <w:rPr>
          <w:b/>
          <w:bCs/>
          <w:color w:val="4472C4" w:themeColor="accent1"/>
        </w:rPr>
      </w:pPr>
      <w:r w:rsidRPr="009D3B6B">
        <w:rPr>
          <w:b/>
          <w:bCs/>
          <w:color w:val="4472C4" w:themeColor="accent1"/>
        </w:rPr>
        <w:t>Spółki prawa handlowego</w:t>
      </w:r>
    </w:p>
    <w:p w:rsidR="009D3B6B" w:rsidRPr="009D3B6B" w:rsidRDefault="009D3B6B" w:rsidP="009D3B6B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b/>
          <w:sz w:val="22"/>
          <w:szCs w:val="22"/>
        </w:rPr>
        <w:t>Osobowe</w:t>
      </w:r>
      <w:r w:rsidRPr="009D3B6B">
        <w:rPr>
          <w:rFonts w:asciiTheme="minorHAnsi" w:hAnsiTheme="minorHAnsi" w:cstheme="minorHAnsi"/>
          <w:sz w:val="22"/>
          <w:szCs w:val="22"/>
        </w:rPr>
        <w:t xml:space="preserve"> </w:t>
      </w:r>
      <w:r w:rsidRPr="009D3B6B">
        <w:rPr>
          <w:rFonts w:asciiTheme="minorHAnsi" w:hAnsiTheme="minorHAnsi" w:cstheme="minorHAnsi"/>
          <w:sz w:val="22"/>
          <w:szCs w:val="22"/>
        </w:rPr>
        <w:t>(</w:t>
      </w:r>
      <w:r w:rsidRPr="009D3B6B">
        <w:rPr>
          <w:rFonts w:asciiTheme="minorHAnsi" w:hAnsiTheme="minorHAnsi" w:cstheme="minorHAnsi"/>
          <w:sz w:val="22"/>
          <w:szCs w:val="22"/>
        </w:rPr>
        <w:t>jawna, partnerska, komandytowa, komandytowo – akcyjna</w:t>
      </w:r>
      <w:r w:rsidRPr="009D3B6B">
        <w:rPr>
          <w:rFonts w:asciiTheme="minorHAnsi" w:hAnsiTheme="minorHAnsi" w:cstheme="minorHAnsi"/>
          <w:sz w:val="22"/>
          <w:szCs w:val="22"/>
        </w:rPr>
        <w:t>)</w:t>
      </w:r>
    </w:p>
    <w:p w:rsidR="009D3B6B" w:rsidRPr="009D3B6B" w:rsidRDefault="009D3B6B" w:rsidP="009D3B6B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Podstawa prawna Kodeks spółek handlowych</w:t>
      </w:r>
    </w:p>
    <w:p w:rsidR="009D3B6B" w:rsidRPr="009D3B6B" w:rsidRDefault="009D3B6B" w:rsidP="009D3B6B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Nie jest osobą prawną</w:t>
      </w:r>
    </w:p>
    <w:p w:rsidR="009D3B6B" w:rsidRPr="009D3B6B" w:rsidRDefault="009D3B6B" w:rsidP="009D3B6B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Brak wymogów kapitałowych</w:t>
      </w:r>
    </w:p>
    <w:p w:rsidR="009D3B6B" w:rsidRPr="009D3B6B" w:rsidRDefault="009D3B6B" w:rsidP="009D3B6B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Sprawy spółki prowadzą bezpośrednio wspólnicy</w:t>
      </w:r>
    </w:p>
    <w:p w:rsidR="009D3B6B" w:rsidRPr="009D3B6B" w:rsidRDefault="009D3B6B" w:rsidP="009D3B6B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Stały skład wspólników</w:t>
      </w:r>
    </w:p>
    <w:p w:rsidR="009D3B6B" w:rsidRPr="009D3B6B" w:rsidRDefault="009D3B6B" w:rsidP="009D3B6B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Prowadzi pełną księgowość</w:t>
      </w:r>
    </w:p>
    <w:p w:rsidR="009D3B6B" w:rsidRPr="009D3B6B" w:rsidRDefault="009D3B6B" w:rsidP="009D3B6B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Rejestracja w KRS</w:t>
      </w:r>
    </w:p>
    <w:p w:rsidR="009D3B6B" w:rsidRPr="009D3B6B" w:rsidRDefault="009D3B6B" w:rsidP="009D3B6B">
      <w:pPr>
        <w:pStyle w:val="Nagwek2"/>
        <w:rPr>
          <w:b/>
          <w:bCs/>
        </w:rPr>
      </w:pPr>
      <w:r w:rsidRPr="009D3B6B">
        <w:rPr>
          <w:b/>
          <w:bCs/>
        </w:rPr>
        <w:t>Osobowe:</w:t>
      </w:r>
    </w:p>
    <w:p w:rsidR="009D3B6B" w:rsidRPr="009D3B6B" w:rsidRDefault="009D3B6B" w:rsidP="009D3B6B">
      <w:p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b/>
          <w:sz w:val="22"/>
          <w:szCs w:val="22"/>
        </w:rPr>
        <w:t>Jawna</w:t>
      </w:r>
    </w:p>
    <w:p w:rsidR="009D3B6B" w:rsidRPr="009D3B6B" w:rsidRDefault="009D3B6B" w:rsidP="009D3B6B">
      <w:pPr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Sposób powstania - pierwotny lub z przekształcenia spółki cywilnej</w:t>
      </w:r>
    </w:p>
    <w:p w:rsidR="009D3B6B" w:rsidRPr="009D3B6B" w:rsidRDefault="009D3B6B" w:rsidP="009D3B6B">
      <w:pPr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Wspólnicy mają prawo do corocznych odsetek w wysokości 5% wniesionego udziału</w:t>
      </w:r>
    </w:p>
    <w:p w:rsidR="009D3B6B" w:rsidRPr="009D3B6B" w:rsidRDefault="009D3B6B" w:rsidP="009D3B6B">
      <w:pPr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Osoba przystępująca do spółki odpowiada za wcześniejsze zobowiązania</w:t>
      </w:r>
    </w:p>
    <w:p w:rsidR="009D3B6B" w:rsidRPr="009D3B6B" w:rsidRDefault="009D3B6B" w:rsidP="009D3B6B">
      <w:pPr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Podatek dochodowy płaci każdy ze wspólników od przypadającej na niego części dochodu</w:t>
      </w:r>
    </w:p>
    <w:p w:rsidR="009D3B6B" w:rsidRPr="009D3B6B" w:rsidRDefault="009D3B6B" w:rsidP="009D3B6B">
      <w:p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b/>
          <w:sz w:val="22"/>
          <w:szCs w:val="22"/>
        </w:rPr>
        <w:t>Partnerska</w:t>
      </w:r>
    </w:p>
    <w:p w:rsidR="009D3B6B" w:rsidRPr="009D3B6B" w:rsidRDefault="009D3B6B" w:rsidP="009D3B6B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Zakładana w celu wykonywania wolnego zawodu (np. lekarz, aptekarz, adwokat, architekt…)</w:t>
      </w:r>
    </w:p>
    <w:p w:rsidR="009D3B6B" w:rsidRPr="009D3B6B" w:rsidRDefault="009D3B6B" w:rsidP="009D3B6B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Umowa w formie aktu notarialnego (wraz z dokumentami uprawniającymi do wykonywania wolnego zawodu)</w:t>
      </w:r>
    </w:p>
    <w:p w:rsidR="009D3B6B" w:rsidRPr="009D3B6B" w:rsidRDefault="009D3B6B" w:rsidP="009D3B6B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Zarządzanie przez wspólników, wyodrębnionych partnerów lub Zarząd</w:t>
      </w:r>
    </w:p>
    <w:p w:rsidR="009D3B6B" w:rsidRPr="009D3B6B" w:rsidRDefault="009D3B6B" w:rsidP="009D3B6B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Ograniczona odpowiedzialność partnera i nieograniczona odpowiedzialność osobista partnerów</w:t>
      </w:r>
    </w:p>
    <w:p w:rsidR="009D3B6B" w:rsidRPr="009D3B6B" w:rsidRDefault="009D3B6B" w:rsidP="009D3B6B">
      <w:p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b/>
          <w:sz w:val="22"/>
          <w:szCs w:val="22"/>
        </w:rPr>
        <w:t>Komandytowa</w:t>
      </w:r>
    </w:p>
    <w:p w:rsidR="009D3B6B" w:rsidRPr="009D3B6B" w:rsidRDefault="009D3B6B" w:rsidP="009D3B6B">
      <w:pPr>
        <w:numPr>
          <w:ilvl w:val="0"/>
          <w:numId w:val="5"/>
        </w:num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Co najmniej jeden wspólnik odpowiada bez ograniczeń – komplementariusz</w:t>
      </w:r>
    </w:p>
    <w:p w:rsidR="009D3B6B" w:rsidRPr="009D3B6B" w:rsidRDefault="009D3B6B" w:rsidP="009D3B6B">
      <w:pPr>
        <w:numPr>
          <w:ilvl w:val="0"/>
          <w:numId w:val="5"/>
        </w:num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Co najmniej jeden wspólnik odpowiada w sposób ograniczony do wysokości umownej sumy Komandytowej – komandytariusz</w:t>
      </w:r>
    </w:p>
    <w:p w:rsidR="009D3B6B" w:rsidRPr="009D3B6B" w:rsidRDefault="009D3B6B" w:rsidP="009D3B6B">
      <w:pPr>
        <w:numPr>
          <w:ilvl w:val="0"/>
          <w:numId w:val="5"/>
        </w:num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Umowa w formie aktu notarialnego</w:t>
      </w:r>
    </w:p>
    <w:p w:rsidR="009D3B6B" w:rsidRPr="009D3B6B" w:rsidRDefault="009D3B6B" w:rsidP="009D3B6B">
      <w:pPr>
        <w:numPr>
          <w:ilvl w:val="0"/>
          <w:numId w:val="5"/>
        </w:num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Zarządzanie – tylko komplementariusze, komandytariusze mogą zostać upoważnieni</w:t>
      </w:r>
    </w:p>
    <w:p w:rsidR="009D3B6B" w:rsidRPr="009D3B6B" w:rsidRDefault="009D3B6B" w:rsidP="009D3B6B">
      <w:p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b/>
          <w:sz w:val="22"/>
          <w:szCs w:val="22"/>
        </w:rPr>
        <w:t>Komandytowo – akcyjna</w:t>
      </w:r>
    </w:p>
    <w:p w:rsidR="009D3B6B" w:rsidRPr="009D3B6B" w:rsidRDefault="009D3B6B" w:rsidP="009D3B6B">
      <w:pPr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Co najmniej jeden wspólnik odpowiada bez ograniczeń – komplementariusz</w:t>
      </w:r>
    </w:p>
    <w:p w:rsidR="009D3B6B" w:rsidRPr="009D3B6B" w:rsidRDefault="009D3B6B" w:rsidP="009D3B6B">
      <w:pPr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Co najmniej jeden wspólnik to akcjonariusz, odpowiada do wysokości posiadanych akcji</w:t>
      </w:r>
    </w:p>
    <w:p w:rsidR="009D3B6B" w:rsidRPr="009D3B6B" w:rsidRDefault="009D3B6B" w:rsidP="009D3B6B">
      <w:pPr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Kapitał zakładowy nie mniejszy niż 50,000zł</w:t>
      </w:r>
    </w:p>
    <w:p w:rsidR="009D3B6B" w:rsidRPr="009D3B6B" w:rsidRDefault="009D3B6B" w:rsidP="009D3B6B">
      <w:pPr>
        <w:numPr>
          <w:ilvl w:val="0"/>
          <w:numId w:val="6"/>
        </w:num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Zarządzanie: Zarząd (komplementariusze), Walne Zgromadzenie, Rada Nadzorcza</w:t>
      </w:r>
    </w:p>
    <w:p w:rsidR="009D3B6B" w:rsidRPr="009D3B6B" w:rsidRDefault="009D3B6B" w:rsidP="009D3B6B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Udział w zyskach proporcjonalny do wysokości wniesionych udziałów</w:t>
      </w:r>
    </w:p>
    <w:p w:rsidR="009D3B6B" w:rsidRPr="009D3B6B" w:rsidRDefault="009D3B6B" w:rsidP="009D3B6B">
      <w:pPr>
        <w:pStyle w:val="Nagwek2"/>
        <w:rPr>
          <w:b/>
          <w:bCs/>
        </w:rPr>
      </w:pPr>
      <w:r w:rsidRPr="009D3B6B">
        <w:rPr>
          <w:b/>
          <w:bCs/>
        </w:rPr>
        <w:t>Kapitałowe</w:t>
      </w:r>
    </w:p>
    <w:p w:rsidR="009D3B6B" w:rsidRPr="009D3B6B" w:rsidRDefault="009D3B6B" w:rsidP="009D3B6B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 w:rsidRPr="009D3B6B">
        <w:rPr>
          <w:rFonts w:asciiTheme="minorHAnsi" w:hAnsiTheme="minorHAnsi" w:cstheme="minorHAnsi"/>
        </w:rPr>
        <w:t>Posiada osobowość prawną</w:t>
      </w:r>
    </w:p>
    <w:p w:rsidR="009D3B6B" w:rsidRPr="009D3B6B" w:rsidRDefault="009D3B6B" w:rsidP="009D3B6B">
      <w:pPr>
        <w:pStyle w:val="Akapitzlis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Rejestracja w KRS</w:t>
      </w:r>
    </w:p>
    <w:p w:rsidR="009D3B6B" w:rsidRPr="009D3B6B" w:rsidRDefault="009D3B6B" w:rsidP="009D3B6B">
      <w:pPr>
        <w:pStyle w:val="Akapitzlis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Wysokość kapitału określają przepisy</w:t>
      </w:r>
    </w:p>
    <w:p w:rsidR="009D3B6B" w:rsidRPr="009D3B6B" w:rsidRDefault="009D3B6B" w:rsidP="009D3B6B">
      <w:pPr>
        <w:pStyle w:val="Akapitzlis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Sprawy spółki prowadzą powołane organy</w:t>
      </w:r>
    </w:p>
    <w:p w:rsidR="009D3B6B" w:rsidRPr="009D3B6B" w:rsidRDefault="009D3B6B" w:rsidP="009D3B6B">
      <w:pPr>
        <w:pStyle w:val="Akapitzlis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Skład osobowy jest zmienny</w:t>
      </w:r>
    </w:p>
    <w:p w:rsidR="009D3B6B" w:rsidRPr="009D3B6B" w:rsidRDefault="009D3B6B" w:rsidP="009D3B6B">
      <w:pPr>
        <w:pStyle w:val="Akapitzlis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Odpowiedzialność ponosi spółka a nie wspólnicy</w:t>
      </w:r>
    </w:p>
    <w:p w:rsidR="009D3B6B" w:rsidRPr="009D3B6B" w:rsidRDefault="009D3B6B" w:rsidP="009D3B6B">
      <w:pPr>
        <w:pStyle w:val="Akapitzlis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Prowadzi pełną księgowość</w:t>
      </w:r>
    </w:p>
    <w:p w:rsidR="009D3B6B" w:rsidRPr="009D3B6B" w:rsidRDefault="009D3B6B" w:rsidP="009D3B6B">
      <w:pPr>
        <w:pStyle w:val="Akapitzlis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Płaci podatek dochodowy od osób prawnych</w:t>
      </w:r>
    </w:p>
    <w:p w:rsidR="009D3B6B" w:rsidRPr="009D3B6B" w:rsidRDefault="009D3B6B" w:rsidP="009D3B6B">
      <w:pPr>
        <w:pStyle w:val="Nagwek1"/>
        <w:rPr>
          <w:b/>
          <w:bCs/>
        </w:rPr>
      </w:pPr>
      <w:r w:rsidRPr="009D3B6B">
        <w:rPr>
          <w:b/>
          <w:bCs/>
        </w:rPr>
        <w:t>Kapitałowe</w:t>
      </w:r>
    </w:p>
    <w:p w:rsidR="009D3B6B" w:rsidRPr="009D3B6B" w:rsidRDefault="009D3B6B" w:rsidP="009D3B6B">
      <w:pPr>
        <w:pStyle w:val="Nagwek2"/>
        <w:rPr>
          <w:b/>
          <w:bCs/>
        </w:rPr>
      </w:pPr>
      <w:r w:rsidRPr="009D3B6B">
        <w:rPr>
          <w:b/>
          <w:bCs/>
        </w:rPr>
        <w:t>Spółka z ograniczoną odpowiedzialnością</w:t>
      </w:r>
    </w:p>
    <w:p w:rsidR="009D3B6B" w:rsidRPr="009D3B6B" w:rsidRDefault="009D3B6B" w:rsidP="009D3B6B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Kapitał zakładowy nie mniejszy niż 5.000zł (może być wniesiony w formie aportu, niepieniężny wkład do spółki)</w:t>
      </w:r>
    </w:p>
    <w:p w:rsidR="009D3B6B" w:rsidRPr="009D3B6B" w:rsidRDefault="009D3B6B" w:rsidP="009D3B6B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lastRenderedPageBreak/>
        <w:t>Zarządzanie – Zarząd, Rada Nadzorcza lub Komisja Rewizyjna oraz Zgromadzenie Wspólników</w:t>
      </w:r>
    </w:p>
    <w:p w:rsidR="009D3B6B" w:rsidRPr="009D3B6B" w:rsidRDefault="009D3B6B" w:rsidP="009D3B6B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Odpowiedzialność wspólników tylko do wysokości posiadanych udziałów</w:t>
      </w:r>
    </w:p>
    <w:p w:rsidR="009D3B6B" w:rsidRPr="009D3B6B" w:rsidRDefault="009D3B6B" w:rsidP="009D3B6B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Odpowiedzialność podatkowa członków zarządu całkowita</w:t>
      </w:r>
    </w:p>
    <w:p w:rsidR="009D3B6B" w:rsidRPr="009D3B6B" w:rsidRDefault="009D3B6B" w:rsidP="009D3B6B">
      <w:pPr>
        <w:pStyle w:val="Nagwek2"/>
        <w:rPr>
          <w:b/>
          <w:bCs/>
        </w:rPr>
      </w:pPr>
      <w:r w:rsidRPr="009D3B6B">
        <w:rPr>
          <w:b/>
          <w:bCs/>
        </w:rPr>
        <w:t>Spółka akcyjna</w:t>
      </w:r>
    </w:p>
    <w:p w:rsidR="009D3B6B" w:rsidRPr="009D3B6B" w:rsidRDefault="009D3B6B" w:rsidP="009D3B6B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Minimalny kapitał zakładowy 100,000zł</w:t>
      </w:r>
    </w:p>
    <w:p w:rsidR="009D3B6B" w:rsidRPr="009D3B6B" w:rsidRDefault="009D3B6B" w:rsidP="009D3B6B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Rodzaje akcji: zwykłe, imienne, uprzywilejowane</w:t>
      </w:r>
    </w:p>
    <w:p w:rsidR="009D3B6B" w:rsidRPr="009D3B6B" w:rsidRDefault="009D3B6B" w:rsidP="009D3B6B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Zarządzanie – Zarząd, rada Nadzorcza, Walne zgromadzenie Akcjonariuszy</w:t>
      </w:r>
    </w:p>
    <w:p w:rsidR="009D3B6B" w:rsidRPr="009D3B6B" w:rsidRDefault="009D3B6B" w:rsidP="009D3B6B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9D3B6B">
        <w:rPr>
          <w:rFonts w:asciiTheme="minorHAnsi" w:hAnsiTheme="minorHAnsi" w:cstheme="minorHAnsi"/>
          <w:sz w:val="22"/>
          <w:szCs w:val="22"/>
        </w:rPr>
        <w:t>Odpowiedzialność podatkowa członków Zarządu nieograniczona</w:t>
      </w:r>
    </w:p>
    <w:p w:rsidR="009D3B6B" w:rsidRPr="009D3B6B" w:rsidRDefault="009D3B6B" w:rsidP="009D3B6B">
      <w:pPr>
        <w:rPr>
          <w:rFonts w:asciiTheme="minorHAnsi" w:hAnsiTheme="minorHAnsi" w:cstheme="minorHAnsi"/>
          <w:sz w:val="22"/>
          <w:szCs w:val="22"/>
        </w:rPr>
      </w:pPr>
    </w:p>
    <w:p w:rsidR="009D3B6B" w:rsidRPr="00F173DF" w:rsidRDefault="009D3B6B" w:rsidP="00F173DF">
      <w:pPr>
        <w:pStyle w:val="Nagwek1"/>
        <w:rPr>
          <w:b/>
          <w:bCs/>
        </w:rPr>
      </w:pPr>
      <w:r w:rsidRPr="00F173DF">
        <w:rPr>
          <w:b/>
          <w:bCs/>
        </w:rPr>
        <w:t>Podział spółek:</w:t>
      </w:r>
    </w:p>
    <w:p w:rsidR="007B3C8D" w:rsidRPr="009D3B6B" w:rsidRDefault="009D3B6B" w:rsidP="009D3B6B">
      <w:pPr>
        <w:rPr>
          <w:rFonts w:asciiTheme="minorHAnsi" w:hAnsiTheme="minorHAnsi" w:cstheme="minorHAnsi"/>
          <w:b/>
          <w:sz w:val="22"/>
          <w:szCs w:val="22"/>
        </w:rPr>
      </w:pPr>
      <w:r w:rsidRPr="009D3B6B">
        <w:rPr>
          <w:rFonts w:asciiTheme="minorHAnsi" w:hAnsiTheme="minorHAnsi" w:cstheme="minorHAnsi"/>
          <w:b/>
          <w:noProof/>
          <w:sz w:val="22"/>
          <w:szCs w:val="22"/>
        </w:rPr>
        <w:drawing>
          <wp:inline distT="0" distB="0" distL="0" distR="0" wp14:anchorId="00E2D3D3" wp14:editId="18E4F60F">
            <wp:extent cx="5760720" cy="5318125"/>
            <wp:effectExtent l="0" t="0" r="0" b="1587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CC5AB706-335A-4D1D-940F-1FAA60FE82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sectPr w:rsidR="007B3C8D" w:rsidRPr="009D3B6B" w:rsidSect="00B74A90">
      <w:footerReference w:type="default" r:id="rId12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30B" w:rsidRDefault="00EA230B" w:rsidP="007B3C8D">
      <w:r>
        <w:separator/>
      </w:r>
    </w:p>
  </w:endnote>
  <w:endnote w:type="continuationSeparator" w:id="0">
    <w:p w:rsidR="00EA230B" w:rsidRDefault="00EA230B" w:rsidP="007B3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Pr="0042624E" w:rsidRDefault="00EA230B">
    <w:pPr>
      <w:pStyle w:val="Stopka"/>
      <w:jc w:val="right"/>
      <w:rPr>
        <w:rFonts w:asciiTheme="minorHAnsi" w:hAnsiTheme="minorHAnsi" w:cstheme="minorHAnsi"/>
      </w:rPr>
    </w:pPr>
    <w:sdt>
      <w:sdtPr>
        <w:rPr>
          <w:rFonts w:asciiTheme="minorHAnsi" w:hAnsiTheme="minorHAnsi" w:cstheme="minorHAnsi"/>
        </w:r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 w:rsidRPr="0042624E">
          <w:rPr>
            <w:rFonts w:asciiTheme="minorHAnsi" w:hAnsiTheme="minorHAnsi" w:cstheme="minorHAnsi"/>
          </w:rPr>
          <w:t>Hubert Michna</w:t>
        </w:r>
      </w:sdtContent>
    </w:sdt>
    <w:r w:rsidR="0042624E">
      <w:rPr>
        <w:rFonts w:asciiTheme="minorHAnsi" w:hAnsiTheme="minorHAnsi" w:cstheme="minorHAnsi"/>
      </w:rPr>
      <w:t>;</w:t>
    </w:r>
    <w:r w:rsidR="006B26D4" w:rsidRPr="0042624E">
      <w:rPr>
        <w:rFonts w:asciiTheme="minorHAnsi" w:hAnsiTheme="minorHAnsi" w:cstheme="minorHAnsi"/>
      </w:rPr>
      <w:t xml:space="preserve"> </w:t>
    </w:r>
    <w:r w:rsidR="0042624E">
      <w:rPr>
        <w:rFonts w:asciiTheme="minorHAnsi" w:hAnsiTheme="minorHAnsi" w:cstheme="minorHAnsi"/>
      </w:rPr>
      <w:fldChar w:fldCharType="begin"/>
    </w:r>
    <w:r w:rsidR="0042624E">
      <w:rPr>
        <w:rFonts w:asciiTheme="minorHAnsi" w:hAnsiTheme="minorHAnsi" w:cstheme="minorHAnsi"/>
      </w:rPr>
      <w:instrText xml:space="preserve"> FILENAME \* MERGEFORMAT </w:instrText>
    </w:r>
    <w:r w:rsidR="0042624E">
      <w:rPr>
        <w:rFonts w:asciiTheme="minorHAnsi" w:hAnsiTheme="minorHAnsi" w:cstheme="minorHAnsi"/>
      </w:rPr>
      <w:fldChar w:fldCharType="separate"/>
    </w:r>
    <w:r w:rsidR="0042624E">
      <w:rPr>
        <w:rFonts w:asciiTheme="minorHAnsi" w:hAnsiTheme="minorHAnsi" w:cstheme="minorHAnsi"/>
        <w:noProof/>
      </w:rPr>
      <w:t>PP-Formy organizacyjno prawne przedsiębiorstw.docx</w:t>
    </w:r>
    <w:r w:rsidR="0042624E">
      <w:rPr>
        <w:rFonts w:asciiTheme="minorHAnsi" w:hAnsiTheme="minorHAnsi" w:cstheme="minorHAnsi"/>
      </w:rPr>
      <w:fldChar w:fldCharType="end"/>
    </w:r>
    <w:r w:rsidR="006B26D4" w:rsidRPr="0042624E">
      <w:rPr>
        <w:rFonts w:asciiTheme="minorHAnsi" w:hAnsiTheme="minorHAnsi" w:cstheme="minorHAnsi"/>
      </w:rPr>
      <w:t xml:space="preserve">; </w:t>
    </w:r>
    <w:sdt>
      <w:sdtPr>
        <w:rPr>
          <w:rFonts w:asciiTheme="minorHAnsi" w:hAnsiTheme="minorHAnsi" w:cstheme="minorHAnsi"/>
        </w:rPr>
        <w:id w:val="-766000863"/>
        <w:docPartObj>
          <w:docPartGallery w:val="Page Numbers (Bottom of Page)"/>
          <w:docPartUnique/>
        </w:docPartObj>
      </w:sdtPr>
      <w:sdtEndPr/>
      <w:sdtContent>
        <w:r w:rsidR="00B74A90" w:rsidRPr="0042624E">
          <w:rPr>
            <w:rFonts w:asciiTheme="minorHAnsi" w:hAnsiTheme="minorHAnsi" w:cstheme="minorHAnsi"/>
          </w:rPr>
          <w:fldChar w:fldCharType="begin"/>
        </w:r>
        <w:r w:rsidR="00B74A90" w:rsidRPr="0042624E">
          <w:rPr>
            <w:rFonts w:asciiTheme="minorHAnsi" w:hAnsiTheme="minorHAnsi" w:cstheme="minorHAnsi"/>
          </w:rPr>
          <w:instrText>PAGE   \* MERGEFORMAT</w:instrText>
        </w:r>
        <w:r w:rsidR="00B74A90" w:rsidRPr="0042624E">
          <w:rPr>
            <w:rFonts w:asciiTheme="minorHAnsi" w:hAnsiTheme="minorHAnsi" w:cstheme="minorHAnsi"/>
          </w:rPr>
          <w:fldChar w:fldCharType="separate"/>
        </w:r>
        <w:r w:rsidR="00B74A90" w:rsidRPr="0042624E">
          <w:rPr>
            <w:rFonts w:asciiTheme="minorHAnsi" w:hAnsiTheme="minorHAnsi" w:cstheme="minorHAnsi"/>
          </w:rPr>
          <w:t>2</w:t>
        </w:r>
        <w:r w:rsidR="00B74A90" w:rsidRPr="0042624E">
          <w:rPr>
            <w:rFonts w:asciiTheme="minorHAnsi" w:hAnsiTheme="minorHAnsi" w:cstheme="minorHAnsi"/>
          </w:rPr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30B" w:rsidRDefault="00EA230B" w:rsidP="007B3C8D">
      <w:r>
        <w:separator/>
      </w:r>
    </w:p>
  </w:footnote>
  <w:footnote w:type="continuationSeparator" w:id="0">
    <w:p w:rsidR="00EA230B" w:rsidRDefault="00EA230B" w:rsidP="007B3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6B8"/>
    <w:multiLevelType w:val="hybridMultilevel"/>
    <w:tmpl w:val="8B606C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7383"/>
    <w:multiLevelType w:val="hybridMultilevel"/>
    <w:tmpl w:val="722A58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D5507"/>
    <w:multiLevelType w:val="hybridMultilevel"/>
    <w:tmpl w:val="547C8F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D32B1"/>
    <w:multiLevelType w:val="hybridMultilevel"/>
    <w:tmpl w:val="D486C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201AA"/>
    <w:multiLevelType w:val="hybridMultilevel"/>
    <w:tmpl w:val="2B8E6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F3183"/>
    <w:multiLevelType w:val="hybridMultilevel"/>
    <w:tmpl w:val="61F466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B2222F"/>
    <w:multiLevelType w:val="hybridMultilevel"/>
    <w:tmpl w:val="60BC8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878DB"/>
    <w:multiLevelType w:val="hybridMultilevel"/>
    <w:tmpl w:val="90E40C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A56CD"/>
    <w:multiLevelType w:val="hybridMultilevel"/>
    <w:tmpl w:val="6F56B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54482"/>
    <w:multiLevelType w:val="hybridMultilevel"/>
    <w:tmpl w:val="D8D290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2016F"/>
    <w:multiLevelType w:val="hybridMultilevel"/>
    <w:tmpl w:val="4F84D2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42624E"/>
    <w:rsid w:val="004F5B6B"/>
    <w:rsid w:val="00545B5B"/>
    <w:rsid w:val="005E3503"/>
    <w:rsid w:val="006B26D4"/>
    <w:rsid w:val="006D56A5"/>
    <w:rsid w:val="007B3C8D"/>
    <w:rsid w:val="00817620"/>
    <w:rsid w:val="009B573E"/>
    <w:rsid w:val="009D3B6B"/>
    <w:rsid w:val="00B74A90"/>
    <w:rsid w:val="00D319C4"/>
    <w:rsid w:val="00D65D67"/>
    <w:rsid w:val="00EA230B"/>
    <w:rsid w:val="00F1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807BC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9D3B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7B3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3B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3B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9D3B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9D3B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D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7C4D4B-10C9-481D-82EA-F2BF9FC60D7E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l-PL"/>
        </a:p>
      </dgm:t>
    </dgm:pt>
    <dgm:pt modelId="{3F7B1926-3009-428C-9DEA-BB2BC75E6DB7}">
      <dgm:prSet phldrT="[Tekst]"/>
      <dgm:spPr/>
      <dgm:t>
        <a:bodyPr/>
        <a:lstStyle/>
        <a:p>
          <a:r>
            <a:rPr lang="pl-PL" b="1" dirty="0"/>
            <a:t>KSH – Kodeks Spółek Handlowych</a:t>
          </a:r>
        </a:p>
      </dgm:t>
    </dgm:pt>
    <dgm:pt modelId="{9833EF11-04A9-47D6-991A-5DBC166ADFF2}" type="parTrans" cxnId="{40FCC393-8B09-4BBD-B795-B9F891C1ECE1}">
      <dgm:prSet/>
      <dgm:spPr/>
      <dgm:t>
        <a:bodyPr/>
        <a:lstStyle/>
        <a:p>
          <a:endParaRPr lang="pl-PL"/>
        </a:p>
      </dgm:t>
    </dgm:pt>
    <dgm:pt modelId="{CD8C2321-9C97-4077-B4B4-A706E199C40E}" type="sibTrans" cxnId="{40FCC393-8B09-4BBD-B795-B9F891C1ECE1}">
      <dgm:prSet/>
      <dgm:spPr/>
      <dgm:t>
        <a:bodyPr/>
        <a:lstStyle/>
        <a:p>
          <a:endParaRPr lang="pl-PL"/>
        </a:p>
      </dgm:t>
    </dgm:pt>
    <dgm:pt modelId="{A8B3F5A9-5F5C-4BFE-A4EF-6E6A412984F2}" type="asst">
      <dgm:prSet phldrT="[Tekst]"/>
      <dgm:spPr/>
      <dgm:t>
        <a:bodyPr/>
        <a:lstStyle/>
        <a:p>
          <a:r>
            <a:rPr lang="pl-PL" b="1" dirty="0"/>
            <a:t>Osobowe</a:t>
          </a:r>
        </a:p>
      </dgm:t>
    </dgm:pt>
    <dgm:pt modelId="{64A8BCA4-E64A-4DA0-A727-914A185826DF}" type="parTrans" cxnId="{8CDFE312-3341-4C5D-8FFB-05A22EE0D648}">
      <dgm:prSet/>
      <dgm:spPr/>
      <dgm:t>
        <a:bodyPr/>
        <a:lstStyle/>
        <a:p>
          <a:endParaRPr lang="pl-PL"/>
        </a:p>
      </dgm:t>
    </dgm:pt>
    <dgm:pt modelId="{E369E366-2989-4024-A7AC-0AD6052EDC93}" type="sibTrans" cxnId="{8CDFE312-3341-4C5D-8FFB-05A22EE0D648}">
      <dgm:prSet/>
      <dgm:spPr/>
      <dgm:t>
        <a:bodyPr/>
        <a:lstStyle/>
        <a:p>
          <a:endParaRPr lang="pl-PL"/>
        </a:p>
      </dgm:t>
    </dgm:pt>
    <dgm:pt modelId="{7C97A0B9-8EF5-40D7-9B75-15A6FE5F742F}" type="asst">
      <dgm:prSet/>
      <dgm:spPr/>
      <dgm:t>
        <a:bodyPr/>
        <a:lstStyle/>
        <a:p>
          <a:r>
            <a:rPr lang="pl-PL" b="1" dirty="0"/>
            <a:t>Kapitałowe</a:t>
          </a:r>
        </a:p>
      </dgm:t>
    </dgm:pt>
    <dgm:pt modelId="{0AE6C9AA-1F0E-4BDC-ACF8-BAD704CCC574}" type="parTrans" cxnId="{EDDF7210-6E32-4029-8D8D-6D21C62B44C8}">
      <dgm:prSet/>
      <dgm:spPr/>
      <dgm:t>
        <a:bodyPr/>
        <a:lstStyle/>
        <a:p>
          <a:endParaRPr lang="pl-PL"/>
        </a:p>
      </dgm:t>
    </dgm:pt>
    <dgm:pt modelId="{7EDC294E-7FD6-4BFB-8CA2-6C06BB7FAB2D}" type="sibTrans" cxnId="{EDDF7210-6E32-4029-8D8D-6D21C62B44C8}">
      <dgm:prSet/>
      <dgm:spPr/>
      <dgm:t>
        <a:bodyPr/>
        <a:lstStyle/>
        <a:p>
          <a:endParaRPr lang="pl-PL"/>
        </a:p>
      </dgm:t>
    </dgm:pt>
    <dgm:pt modelId="{EB3E9F96-B903-457E-8362-1EA89E865B8F}">
      <dgm:prSet/>
      <dgm:spPr/>
      <dgm:t>
        <a:bodyPr/>
        <a:lstStyle/>
        <a:p>
          <a:r>
            <a:rPr lang="pl-PL" dirty="0"/>
            <a:t>Jawna</a:t>
          </a:r>
        </a:p>
      </dgm:t>
    </dgm:pt>
    <dgm:pt modelId="{FD769ADC-5230-4482-B5F5-DF0F594BBE46}" type="parTrans" cxnId="{64C74303-5A53-47F1-9B02-2B9C33E1FDDC}">
      <dgm:prSet/>
      <dgm:spPr/>
      <dgm:t>
        <a:bodyPr/>
        <a:lstStyle/>
        <a:p>
          <a:endParaRPr lang="pl-PL"/>
        </a:p>
      </dgm:t>
    </dgm:pt>
    <dgm:pt modelId="{81877539-BC70-4EE3-89ED-FE7E25919D44}" type="sibTrans" cxnId="{64C74303-5A53-47F1-9B02-2B9C33E1FDDC}">
      <dgm:prSet/>
      <dgm:spPr/>
      <dgm:t>
        <a:bodyPr/>
        <a:lstStyle/>
        <a:p>
          <a:endParaRPr lang="pl-PL"/>
        </a:p>
      </dgm:t>
    </dgm:pt>
    <dgm:pt modelId="{CEFE82D2-93B2-42A7-A311-8750FF7F62A8}">
      <dgm:prSet/>
      <dgm:spPr/>
      <dgm:t>
        <a:bodyPr/>
        <a:lstStyle/>
        <a:p>
          <a:r>
            <a:rPr lang="pl-PL" dirty="0"/>
            <a:t>Partnerska</a:t>
          </a:r>
        </a:p>
      </dgm:t>
    </dgm:pt>
    <dgm:pt modelId="{E4709DEF-885B-4BEF-B2D8-B10AD09E0691}" type="parTrans" cxnId="{AD24DD6E-62B9-4C64-9307-126A683035A9}">
      <dgm:prSet/>
      <dgm:spPr/>
      <dgm:t>
        <a:bodyPr/>
        <a:lstStyle/>
        <a:p>
          <a:endParaRPr lang="pl-PL"/>
        </a:p>
      </dgm:t>
    </dgm:pt>
    <dgm:pt modelId="{713D87E3-AB12-4EA4-96C6-C4C0908304A3}" type="sibTrans" cxnId="{AD24DD6E-62B9-4C64-9307-126A683035A9}">
      <dgm:prSet/>
      <dgm:spPr/>
      <dgm:t>
        <a:bodyPr/>
        <a:lstStyle/>
        <a:p>
          <a:endParaRPr lang="pl-PL"/>
        </a:p>
      </dgm:t>
    </dgm:pt>
    <dgm:pt modelId="{8C5BF161-E952-4B37-A130-B3AF5B5FEAEE}">
      <dgm:prSet/>
      <dgm:spPr/>
      <dgm:t>
        <a:bodyPr/>
        <a:lstStyle/>
        <a:p>
          <a:r>
            <a:rPr lang="pl-PL" dirty="0"/>
            <a:t>Komandytowa</a:t>
          </a:r>
        </a:p>
      </dgm:t>
    </dgm:pt>
    <dgm:pt modelId="{80DB5834-1D82-45F1-869F-89B996060A57}" type="parTrans" cxnId="{39DF855E-FDB2-4251-A54C-FB7993D94413}">
      <dgm:prSet/>
      <dgm:spPr/>
      <dgm:t>
        <a:bodyPr/>
        <a:lstStyle/>
        <a:p>
          <a:endParaRPr lang="pl-PL"/>
        </a:p>
      </dgm:t>
    </dgm:pt>
    <dgm:pt modelId="{992C106C-988C-499D-9E27-53B04EC49CF1}" type="sibTrans" cxnId="{39DF855E-FDB2-4251-A54C-FB7993D94413}">
      <dgm:prSet/>
      <dgm:spPr/>
      <dgm:t>
        <a:bodyPr/>
        <a:lstStyle/>
        <a:p>
          <a:endParaRPr lang="pl-PL"/>
        </a:p>
      </dgm:t>
    </dgm:pt>
    <dgm:pt modelId="{2FC1E268-BAF3-49C3-B3C7-27DE5CC26B75}">
      <dgm:prSet/>
      <dgm:spPr/>
      <dgm:t>
        <a:bodyPr/>
        <a:lstStyle/>
        <a:p>
          <a:r>
            <a:rPr lang="pl-PL" dirty="0"/>
            <a:t>Komandytowo-akcyjna</a:t>
          </a:r>
        </a:p>
      </dgm:t>
    </dgm:pt>
    <dgm:pt modelId="{2C906937-ECBF-4BEE-A0F8-F74D130DA17C}" type="parTrans" cxnId="{053214E6-0815-4546-A8A2-76160A7D0777}">
      <dgm:prSet/>
      <dgm:spPr/>
      <dgm:t>
        <a:bodyPr/>
        <a:lstStyle/>
        <a:p>
          <a:endParaRPr lang="pl-PL"/>
        </a:p>
      </dgm:t>
    </dgm:pt>
    <dgm:pt modelId="{46BDF90F-5AF8-4263-84ED-C9C0FFA00D24}" type="sibTrans" cxnId="{053214E6-0815-4546-A8A2-76160A7D0777}">
      <dgm:prSet/>
      <dgm:spPr/>
      <dgm:t>
        <a:bodyPr/>
        <a:lstStyle/>
        <a:p>
          <a:endParaRPr lang="pl-PL"/>
        </a:p>
      </dgm:t>
    </dgm:pt>
    <dgm:pt modelId="{36FFFE45-213D-401F-A0F2-04F0DC3C3330}">
      <dgm:prSet/>
      <dgm:spPr/>
      <dgm:t>
        <a:bodyPr/>
        <a:lstStyle/>
        <a:p>
          <a:r>
            <a:rPr lang="pl-PL" dirty="0"/>
            <a:t>Spółka z ograniczoną odpowiedzialnością</a:t>
          </a:r>
        </a:p>
        <a:p>
          <a:r>
            <a:rPr lang="pl-PL" dirty="0"/>
            <a:t>(z o.o.)</a:t>
          </a:r>
        </a:p>
      </dgm:t>
    </dgm:pt>
    <dgm:pt modelId="{67A16839-24DA-4CFD-8A82-8E7ED7781564}" type="sibTrans" cxnId="{7F952CF3-56FC-4D5D-AAE5-F51582605AA8}">
      <dgm:prSet/>
      <dgm:spPr/>
      <dgm:t>
        <a:bodyPr/>
        <a:lstStyle/>
        <a:p>
          <a:endParaRPr lang="pl-PL"/>
        </a:p>
      </dgm:t>
    </dgm:pt>
    <dgm:pt modelId="{02879D27-7D5E-4E2F-8918-E1B27971E9F6}" type="parTrans" cxnId="{7F952CF3-56FC-4D5D-AAE5-F51582605AA8}">
      <dgm:prSet/>
      <dgm:spPr/>
      <dgm:t>
        <a:bodyPr/>
        <a:lstStyle/>
        <a:p>
          <a:endParaRPr lang="pl-PL"/>
        </a:p>
      </dgm:t>
    </dgm:pt>
    <dgm:pt modelId="{607703E2-5CFE-499B-BD4C-236A98418F08}">
      <dgm:prSet/>
      <dgm:spPr/>
      <dgm:t>
        <a:bodyPr/>
        <a:lstStyle/>
        <a:p>
          <a:r>
            <a:rPr lang="pl-PL" dirty="0"/>
            <a:t>Spółka akcyjna</a:t>
          </a:r>
        </a:p>
      </dgm:t>
    </dgm:pt>
    <dgm:pt modelId="{6B1D8D62-74B3-4B4D-BCFD-A0060DD7560B}" type="parTrans" cxnId="{4E1883A1-A2F1-416F-9FAC-0DD8DFADC48F}">
      <dgm:prSet/>
      <dgm:spPr/>
      <dgm:t>
        <a:bodyPr/>
        <a:lstStyle/>
        <a:p>
          <a:endParaRPr lang="pl-PL"/>
        </a:p>
      </dgm:t>
    </dgm:pt>
    <dgm:pt modelId="{B6FC6D05-7D50-4249-96F3-42B5ABEFBBE4}" type="sibTrans" cxnId="{4E1883A1-A2F1-416F-9FAC-0DD8DFADC48F}">
      <dgm:prSet/>
      <dgm:spPr/>
      <dgm:t>
        <a:bodyPr/>
        <a:lstStyle/>
        <a:p>
          <a:endParaRPr lang="pl-PL"/>
        </a:p>
      </dgm:t>
    </dgm:pt>
    <dgm:pt modelId="{57FE21FE-71D4-444E-B6AC-BC45CE50939C}" type="pres">
      <dgm:prSet presAssocID="{C87C4D4B-10C9-481D-82EA-F2BF9FC60D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9EAD68E-7059-4A6B-BAB0-96F08A380F46}" type="pres">
      <dgm:prSet presAssocID="{3F7B1926-3009-428C-9DEA-BB2BC75E6DB7}" presName="hierRoot1" presStyleCnt="0">
        <dgm:presLayoutVars>
          <dgm:hierBranch val="init"/>
        </dgm:presLayoutVars>
      </dgm:prSet>
      <dgm:spPr/>
    </dgm:pt>
    <dgm:pt modelId="{17CD4640-48F5-4670-9F6B-06EECD9A6218}" type="pres">
      <dgm:prSet presAssocID="{3F7B1926-3009-428C-9DEA-BB2BC75E6DB7}" presName="rootComposite1" presStyleCnt="0"/>
      <dgm:spPr/>
    </dgm:pt>
    <dgm:pt modelId="{1EC9554D-A8E9-48B8-BFEC-5867415611DD}" type="pres">
      <dgm:prSet presAssocID="{3F7B1926-3009-428C-9DEA-BB2BC75E6DB7}" presName="rootText1" presStyleLbl="node0" presStyleIdx="0" presStyleCnt="1" custLinFactNeighborX="-43576" custLinFactNeighborY="20336">
        <dgm:presLayoutVars>
          <dgm:chPref val="3"/>
        </dgm:presLayoutVars>
      </dgm:prSet>
      <dgm:spPr/>
    </dgm:pt>
    <dgm:pt modelId="{D2E654B9-B190-4135-B418-B60D6876DADF}" type="pres">
      <dgm:prSet presAssocID="{3F7B1926-3009-428C-9DEA-BB2BC75E6DB7}" presName="rootConnector1" presStyleLbl="node1" presStyleIdx="0" presStyleCnt="0"/>
      <dgm:spPr/>
    </dgm:pt>
    <dgm:pt modelId="{CE569FAE-CA1C-4841-8611-6019550856EA}" type="pres">
      <dgm:prSet presAssocID="{3F7B1926-3009-428C-9DEA-BB2BC75E6DB7}" presName="hierChild2" presStyleCnt="0"/>
      <dgm:spPr/>
    </dgm:pt>
    <dgm:pt modelId="{BD1DE472-CC10-42F9-AA2C-B041DF4AB240}" type="pres">
      <dgm:prSet presAssocID="{3F7B1926-3009-428C-9DEA-BB2BC75E6DB7}" presName="hierChild3" presStyleCnt="0"/>
      <dgm:spPr/>
    </dgm:pt>
    <dgm:pt modelId="{50AECD42-529A-45F6-887B-4C9E37E6644F}" type="pres">
      <dgm:prSet presAssocID="{64A8BCA4-E64A-4DA0-A727-914A185826DF}" presName="Name111" presStyleLbl="parChTrans1D2" presStyleIdx="0" presStyleCnt="2"/>
      <dgm:spPr/>
    </dgm:pt>
    <dgm:pt modelId="{FD8D096B-C0E6-4D2C-8560-B891137F613C}" type="pres">
      <dgm:prSet presAssocID="{A8B3F5A9-5F5C-4BFE-A4EF-6E6A412984F2}" presName="hierRoot3" presStyleCnt="0">
        <dgm:presLayoutVars>
          <dgm:hierBranch val="init"/>
        </dgm:presLayoutVars>
      </dgm:prSet>
      <dgm:spPr/>
    </dgm:pt>
    <dgm:pt modelId="{1FBD4EE8-6CF8-4371-90A0-5A2B7349826D}" type="pres">
      <dgm:prSet presAssocID="{A8B3F5A9-5F5C-4BFE-A4EF-6E6A412984F2}" presName="rootComposite3" presStyleCnt="0"/>
      <dgm:spPr/>
    </dgm:pt>
    <dgm:pt modelId="{C1A5DE52-B317-46EB-971E-E933570F31DB}" type="pres">
      <dgm:prSet presAssocID="{A8B3F5A9-5F5C-4BFE-A4EF-6E6A412984F2}" presName="rootText3" presStyleLbl="asst1" presStyleIdx="0" presStyleCnt="2">
        <dgm:presLayoutVars>
          <dgm:chPref val="3"/>
        </dgm:presLayoutVars>
      </dgm:prSet>
      <dgm:spPr/>
    </dgm:pt>
    <dgm:pt modelId="{FC527518-61AF-4D0D-A312-50AF3D434171}" type="pres">
      <dgm:prSet presAssocID="{A8B3F5A9-5F5C-4BFE-A4EF-6E6A412984F2}" presName="rootConnector3" presStyleLbl="asst1" presStyleIdx="0" presStyleCnt="2"/>
      <dgm:spPr/>
    </dgm:pt>
    <dgm:pt modelId="{CA1446BE-B706-42E7-9B91-209A3125C1DE}" type="pres">
      <dgm:prSet presAssocID="{A8B3F5A9-5F5C-4BFE-A4EF-6E6A412984F2}" presName="hierChild6" presStyleCnt="0"/>
      <dgm:spPr/>
    </dgm:pt>
    <dgm:pt modelId="{CDCC1206-131A-4F4E-9608-FA8ADAF1A445}" type="pres">
      <dgm:prSet presAssocID="{FD769ADC-5230-4482-B5F5-DF0F594BBE46}" presName="Name37" presStyleLbl="parChTrans1D3" presStyleIdx="0" presStyleCnt="6"/>
      <dgm:spPr/>
    </dgm:pt>
    <dgm:pt modelId="{9312870F-65CA-409D-A9BF-D1BB947B6D56}" type="pres">
      <dgm:prSet presAssocID="{EB3E9F96-B903-457E-8362-1EA89E865B8F}" presName="hierRoot2" presStyleCnt="0">
        <dgm:presLayoutVars>
          <dgm:hierBranch val="init"/>
        </dgm:presLayoutVars>
      </dgm:prSet>
      <dgm:spPr/>
    </dgm:pt>
    <dgm:pt modelId="{EDB5668D-162D-458B-8B57-07FC28893755}" type="pres">
      <dgm:prSet presAssocID="{EB3E9F96-B903-457E-8362-1EA89E865B8F}" presName="rootComposite" presStyleCnt="0"/>
      <dgm:spPr/>
    </dgm:pt>
    <dgm:pt modelId="{82B690A9-3973-40B7-91F4-D21B721D3D4F}" type="pres">
      <dgm:prSet presAssocID="{EB3E9F96-B903-457E-8362-1EA89E865B8F}" presName="rootText" presStyleLbl="node3" presStyleIdx="0" presStyleCnt="6" custScaleX="121000">
        <dgm:presLayoutVars>
          <dgm:chPref val="3"/>
        </dgm:presLayoutVars>
      </dgm:prSet>
      <dgm:spPr/>
    </dgm:pt>
    <dgm:pt modelId="{8E9CF7CF-9B76-4176-A716-175B6DDEC507}" type="pres">
      <dgm:prSet presAssocID="{EB3E9F96-B903-457E-8362-1EA89E865B8F}" presName="rootConnector" presStyleLbl="node3" presStyleIdx="0" presStyleCnt="6"/>
      <dgm:spPr/>
    </dgm:pt>
    <dgm:pt modelId="{C4CABB36-DDE5-4233-840B-337CFACA1283}" type="pres">
      <dgm:prSet presAssocID="{EB3E9F96-B903-457E-8362-1EA89E865B8F}" presName="hierChild4" presStyleCnt="0"/>
      <dgm:spPr/>
    </dgm:pt>
    <dgm:pt modelId="{0E71DBE3-9A40-4411-9039-3134A214348A}" type="pres">
      <dgm:prSet presAssocID="{EB3E9F96-B903-457E-8362-1EA89E865B8F}" presName="hierChild5" presStyleCnt="0"/>
      <dgm:spPr/>
    </dgm:pt>
    <dgm:pt modelId="{D972EDE0-C699-4D05-9115-3021FF97F6D6}" type="pres">
      <dgm:prSet presAssocID="{E4709DEF-885B-4BEF-B2D8-B10AD09E0691}" presName="Name37" presStyleLbl="parChTrans1D3" presStyleIdx="1" presStyleCnt="6"/>
      <dgm:spPr/>
    </dgm:pt>
    <dgm:pt modelId="{6006788A-0B06-4CF3-BB63-DD5FF9521C5D}" type="pres">
      <dgm:prSet presAssocID="{CEFE82D2-93B2-42A7-A311-8750FF7F62A8}" presName="hierRoot2" presStyleCnt="0">
        <dgm:presLayoutVars>
          <dgm:hierBranch val="init"/>
        </dgm:presLayoutVars>
      </dgm:prSet>
      <dgm:spPr/>
    </dgm:pt>
    <dgm:pt modelId="{2D3D10B4-3F8E-4301-B0EF-CB9D06AE930F}" type="pres">
      <dgm:prSet presAssocID="{CEFE82D2-93B2-42A7-A311-8750FF7F62A8}" presName="rootComposite" presStyleCnt="0"/>
      <dgm:spPr/>
    </dgm:pt>
    <dgm:pt modelId="{FCB010CA-2562-4125-9834-95E303EFDACD}" type="pres">
      <dgm:prSet presAssocID="{CEFE82D2-93B2-42A7-A311-8750FF7F62A8}" presName="rootText" presStyleLbl="node3" presStyleIdx="1" presStyleCnt="6" custScaleX="121000">
        <dgm:presLayoutVars>
          <dgm:chPref val="3"/>
        </dgm:presLayoutVars>
      </dgm:prSet>
      <dgm:spPr/>
    </dgm:pt>
    <dgm:pt modelId="{1AB50359-CB98-40B8-AB84-761AAA855414}" type="pres">
      <dgm:prSet presAssocID="{CEFE82D2-93B2-42A7-A311-8750FF7F62A8}" presName="rootConnector" presStyleLbl="node3" presStyleIdx="1" presStyleCnt="6"/>
      <dgm:spPr/>
    </dgm:pt>
    <dgm:pt modelId="{C54F1AA9-26E8-4CFC-8B91-4FA2BB8F57AA}" type="pres">
      <dgm:prSet presAssocID="{CEFE82D2-93B2-42A7-A311-8750FF7F62A8}" presName="hierChild4" presStyleCnt="0"/>
      <dgm:spPr/>
    </dgm:pt>
    <dgm:pt modelId="{CFE9CCF3-818D-4D3F-A246-6C39952CF1C6}" type="pres">
      <dgm:prSet presAssocID="{CEFE82D2-93B2-42A7-A311-8750FF7F62A8}" presName="hierChild5" presStyleCnt="0"/>
      <dgm:spPr/>
    </dgm:pt>
    <dgm:pt modelId="{8B643B57-D7CA-4E32-AF38-1A681C8E3433}" type="pres">
      <dgm:prSet presAssocID="{80DB5834-1D82-45F1-869F-89B996060A57}" presName="Name37" presStyleLbl="parChTrans1D3" presStyleIdx="2" presStyleCnt="6"/>
      <dgm:spPr/>
    </dgm:pt>
    <dgm:pt modelId="{66954E21-6909-4862-9A54-DF00F85E29F6}" type="pres">
      <dgm:prSet presAssocID="{8C5BF161-E952-4B37-A130-B3AF5B5FEAEE}" presName="hierRoot2" presStyleCnt="0">
        <dgm:presLayoutVars>
          <dgm:hierBranch val="init"/>
        </dgm:presLayoutVars>
      </dgm:prSet>
      <dgm:spPr/>
    </dgm:pt>
    <dgm:pt modelId="{0A892474-B1D9-41C8-8B48-A954C869EC35}" type="pres">
      <dgm:prSet presAssocID="{8C5BF161-E952-4B37-A130-B3AF5B5FEAEE}" presName="rootComposite" presStyleCnt="0"/>
      <dgm:spPr/>
    </dgm:pt>
    <dgm:pt modelId="{0C726641-5447-46E2-9C04-7884C39712E0}" type="pres">
      <dgm:prSet presAssocID="{8C5BF161-E952-4B37-A130-B3AF5B5FEAEE}" presName="rootText" presStyleLbl="node3" presStyleIdx="2" presStyleCnt="6" custScaleX="121000">
        <dgm:presLayoutVars>
          <dgm:chPref val="3"/>
        </dgm:presLayoutVars>
      </dgm:prSet>
      <dgm:spPr/>
    </dgm:pt>
    <dgm:pt modelId="{6D142B84-2A14-44AC-A32C-C8F089BAF2C1}" type="pres">
      <dgm:prSet presAssocID="{8C5BF161-E952-4B37-A130-B3AF5B5FEAEE}" presName="rootConnector" presStyleLbl="node3" presStyleIdx="2" presStyleCnt="6"/>
      <dgm:spPr/>
    </dgm:pt>
    <dgm:pt modelId="{992B3BCE-C909-4360-B9B2-16B360BE4FAB}" type="pres">
      <dgm:prSet presAssocID="{8C5BF161-E952-4B37-A130-B3AF5B5FEAEE}" presName="hierChild4" presStyleCnt="0"/>
      <dgm:spPr/>
    </dgm:pt>
    <dgm:pt modelId="{D7017000-5E69-499A-85F9-386CB589D454}" type="pres">
      <dgm:prSet presAssocID="{8C5BF161-E952-4B37-A130-B3AF5B5FEAEE}" presName="hierChild5" presStyleCnt="0"/>
      <dgm:spPr/>
    </dgm:pt>
    <dgm:pt modelId="{D43CBE67-6636-4333-AE5F-3E2921933A06}" type="pres">
      <dgm:prSet presAssocID="{2C906937-ECBF-4BEE-A0F8-F74D130DA17C}" presName="Name37" presStyleLbl="parChTrans1D3" presStyleIdx="3" presStyleCnt="6"/>
      <dgm:spPr/>
    </dgm:pt>
    <dgm:pt modelId="{7D27CD80-F98A-4E22-9EC1-F4E980F790FA}" type="pres">
      <dgm:prSet presAssocID="{2FC1E268-BAF3-49C3-B3C7-27DE5CC26B75}" presName="hierRoot2" presStyleCnt="0">
        <dgm:presLayoutVars>
          <dgm:hierBranch val="init"/>
        </dgm:presLayoutVars>
      </dgm:prSet>
      <dgm:spPr/>
    </dgm:pt>
    <dgm:pt modelId="{A6D5FFDC-5DAB-4091-9EFC-8BF26DE5C620}" type="pres">
      <dgm:prSet presAssocID="{2FC1E268-BAF3-49C3-B3C7-27DE5CC26B75}" presName="rootComposite" presStyleCnt="0"/>
      <dgm:spPr/>
    </dgm:pt>
    <dgm:pt modelId="{7520F371-CEAF-404C-9369-4ED1C8616303}" type="pres">
      <dgm:prSet presAssocID="{2FC1E268-BAF3-49C3-B3C7-27DE5CC26B75}" presName="rootText" presStyleLbl="node3" presStyleIdx="3" presStyleCnt="6" custScaleX="121000">
        <dgm:presLayoutVars>
          <dgm:chPref val="3"/>
        </dgm:presLayoutVars>
      </dgm:prSet>
      <dgm:spPr/>
    </dgm:pt>
    <dgm:pt modelId="{1A9AB5AA-2B9C-4812-BF32-6866F7E366C5}" type="pres">
      <dgm:prSet presAssocID="{2FC1E268-BAF3-49C3-B3C7-27DE5CC26B75}" presName="rootConnector" presStyleLbl="node3" presStyleIdx="3" presStyleCnt="6"/>
      <dgm:spPr/>
    </dgm:pt>
    <dgm:pt modelId="{6EC3BB02-EE38-4FAD-8928-214FB03B96E7}" type="pres">
      <dgm:prSet presAssocID="{2FC1E268-BAF3-49C3-B3C7-27DE5CC26B75}" presName="hierChild4" presStyleCnt="0"/>
      <dgm:spPr/>
    </dgm:pt>
    <dgm:pt modelId="{8288423A-EF5A-484A-8826-872308604005}" type="pres">
      <dgm:prSet presAssocID="{2FC1E268-BAF3-49C3-B3C7-27DE5CC26B75}" presName="hierChild5" presStyleCnt="0"/>
      <dgm:spPr/>
    </dgm:pt>
    <dgm:pt modelId="{F4E13944-0DB5-44F0-BD46-BCCBD2875626}" type="pres">
      <dgm:prSet presAssocID="{A8B3F5A9-5F5C-4BFE-A4EF-6E6A412984F2}" presName="hierChild7" presStyleCnt="0"/>
      <dgm:spPr/>
    </dgm:pt>
    <dgm:pt modelId="{808A1A3A-75A6-450D-A369-D3BACD21430A}" type="pres">
      <dgm:prSet presAssocID="{0AE6C9AA-1F0E-4BDC-ACF8-BAD704CCC574}" presName="Name111" presStyleLbl="parChTrans1D2" presStyleIdx="1" presStyleCnt="2"/>
      <dgm:spPr/>
    </dgm:pt>
    <dgm:pt modelId="{5913AF35-184C-4FF8-99DF-A6CF2262FB05}" type="pres">
      <dgm:prSet presAssocID="{7C97A0B9-8EF5-40D7-9B75-15A6FE5F742F}" presName="hierRoot3" presStyleCnt="0">
        <dgm:presLayoutVars>
          <dgm:hierBranch val="init"/>
        </dgm:presLayoutVars>
      </dgm:prSet>
      <dgm:spPr/>
    </dgm:pt>
    <dgm:pt modelId="{DCCDD0EF-DC45-48A5-B800-3FA7E097D0F6}" type="pres">
      <dgm:prSet presAssocID="{7C97A0B9-8EF5-40D7-9B75-15A6FE5F742F}" presName="rootComposite3" presStyleCnt="0"/>
      <dgm:spPr/>
    </dgm:pt>
    <dgm:pt modelId="{E4FF943E-3D05-46EE-AB46-2A9756726337}" type="pres">
      <dgm:prSet presAssocID="{7C97A0B9-8EF5-40D7-9B75-15A6FE5F742F}" presName="rootText3" presStyleLbl="asst1" presStyleIdx="1" presStyleCnt="2">
        <dgm:presLayoutVars>
          <dgm:chPref val="3"/>
        </dgm:presLayoutVars>
      </dgm:prSet>
      <dgm:spPr/>
    </dgm:pt>
    <dgm:pt modelId="{0E329969-94B5-424F-9931-229A64EA24DF}" type="pres">
      <dgm:prSet presAssocID="{7C97A0B9-8EF5-40D7-9B75-15A6FE5F742F}" presName="rootConnector3" presStyleLbl="asst1" presStyleIdx="1" presStyleCnt="2"/>
      <dgm:spPr/>
    </dgm:pt>
    <dgm:pt modelId="{85539740-A1C1-486A-9207-2A44557A9860}" type="pres">
      <dgm:prSet presAssocID="{7C97A0B9-8EF5-40D7-9B75-15A6FE5F742F}" presName="hierChild6" presStyleCnt="0"/>
      <dgm:spPr/>
    </dgm:pt>
    <dgm:pt modelId="{14B9254D-FCD4-4016-A3E3-09D830D5879F}" type="pres">
      <dgm:prSet presAssocID="{02879D27-7D5E-4E2F-8918-E1B27971E9F6}" presName="Name37" presStyleLbl="parChTrans1D3" presStyleIdx="4" presStyleCnt="6"/>
      <dgm:spPr/>
    </dgm:pt>
    <dgm:pt modelId="{7EE78925-D402-4EDE-BCEA-E20CD251CEAC}" type="pres">
      <dgm:prSet presAssocID="{36FFFE45-213D-401F-A0F2-04F0DC3C3330}" presName="hierRoot2" presStyleCnt="0">
        <dgm:presLayoutVars>
          <dgm:hierBranch val="init"/>
        </dgm:presLayoutVars>
      </dgm:prSet>
      <dgm:spPr/>
    </dgm:pt>
    <dgm:pt modelId="{9586EE6E-C3B6-4762-9499-D06DB4F0355D}" type="pres">
      <dgm:prSet presAssocID="{36FFFE45-213D-401F-A0F2-04F0DC3C3330}" presName="rootComposite" presStyleCnt="0"/>
      <dgm:spPr/>
    </dgm:pt>
    <dgm:pt modelId="{1867F71A-54CC-4A1C-8258-D79917F0EBD3}" type="pres">
      <dgm:prSet presAssocID="{36FFFE45-213D-401F-A0F2-04F0DC3C3330}" presName="rootText" presStyleLbl="node3" presStyleIdx="4" presStyleCnt="6" custFlipHor="1" custScaleX="130761">
        <dgm:presLayoutVars>
          <dgm:chPref val="3"/>
        </dgm:presLayoutVars>
      </dgm:prSet>
      <dgm:spPr/>
    </dgm:pt>
    <dgm:pt modelId="{BDB36998-89B4-4B3F-8AC6-9B10309ABB1E}" type="pres">
      <dgm:prSet presAssocID="{36FFFE45-213D-401F-A0F2-04F0DC3C3330}" presName="rootConnector" presStyleLbl="node3" presStyleIdx="4" presStyleCnt="6"/>
      <dgm:spPr/>
    </dgm:pt>
    <dgm:pt modelId="{66C3C6FA-BC9B-41FD-8554-B07E68A7C73A}" type="pres">
      <dgm:prSet presAssocID="{36FFFE45-213D-401F-A0F2-04F0DC3C3330}" presName="hierChild4" presStyleCnt="0"/>
      <dgm:spPr/>
    </dgm:pt>
    <dgm:pt modelId="{84D49A42-16F6-4D5F-B047-3B269C5A58D3}" type="pres">
      <dgm:prSet presAssocID="{36FFFE45-213D-401F-A0F2-04F0DC3C3330}" presName="hierChild5" presStyleCnt="0"/>
      <dgm:spPr/>
    </dgm:pt>
    <dgm:pt modelId="{5EDEDDD3-25B0-4DC3-9207-329C0341E564}" type="pres">
      <dgm:prSet presAssocID="{6B1D8D62-74B3-4B4D-BCFD-A0060DD7560B}" presName="Name37" presStyleLbl="parChTrans1D3" presStyleIdx="5" presStyleCnt="6"/>
      <dgm:spPr/>
    </dgm:pt>
    <dgm:pt modelId="{633FC14F-1642-4065-903C-16C288414BB5}" type="pres">
      <dgm:prSet presAssocID="{607703E2-5CFE-499B-BD4C-236A98418F08}" presName="hierRoot2" presStyleCnt="0">
        <dgm:presLayoutVars>
          <dgm:hierBranch val="init"/>
        </dgm:presLayoutVars>
      </dgm:prSet>
      <dgm:spPr/>
    </dgm:pt>
    <dgm:pt modelId="{D15F2537-2F16-4FBF-8950-B5E6E0D95DCB}" type="pres">
      <dgm:prSet presAssocID="{607703E2-5CFE-499B-BD4C-236A98418F08}" presName="rootComposite" presStyleCnt="0"/>
      <dgm:spPr/>
    </dgm:pt>
    <dgm:pt modelId="{36F73CE4-FB60-44D8-8B94-B6303AF6C6A5}" type="pres">
      <dgm:prSet presAssocID="{607703E2-5CFE-499B-BD4C-236A98418F08}" presName="rootText" presStyleLbl="node3" presStyleIdx="5" presStyleCnt="6" custScaleX="130761">
        <dgm:presLayoutVars>
          <dgm:chPref val="3"/>
        </dgm:presLayoutVars>
      </dgm:prSet>
      <dgm:spPr/>
    </dgm:pt>
    <dgm:pt modelId="{133F2E5C-FAAD-4542-9F0F-235D8F5636BD}" type="pres">
      <dgm:prSet presAssocID="{607703E2-5CFE-499B-BD4C-236A98418F08}" presName="rootConnector" presStyleLbl="node3" presStyleIdx="5" presStyleCnt="6"/>
      <dgm:spPr/>
    </dgm:pt>
    <dgm:pt modelId="{CB125955-DC18-4A3A-B8EE-FBAA8AFD24D2}" type="pres">
      <dgm:prSet presAssocID="{607703E2-5CFE-499B-BD4C-236A98418F08}" presName="hierChild4" presStyleCnt="0"/>
      <dgm:spPr/>
    </dgm:pt>
    <dgm:pt modelId="{CE66E058-4FC5-4BBC-B414-B90A46F838B6}" type="pres">
      <dgm:prSet presAssocID="{607703E2-5CFE-499B-BD4C-236A98418F08}" presName="hierChild5" presStyleCnt="0"/>
      <dgm:spPr/>
    </dgm:pt>
    <dgm:pt modelId="{96D18056-36A0-43B0-A6E1-3F5A2E79094F}" type="pres">
      <dgm:prSet presAssocID="{7C97A0B9-8EF5-40D7-9B75-15A6FE5F742F}" presName="hierChild7" presStyleCnt="0"/>
      <dgm:spPr/>
    </dgm:pt>
  </dgm:ptLst>
  <dgm:cxnLst>
    <dgm:cxn modelId="{64C74303-5A53-47F1-9B02-2B9C33E1FDDC}" srcId="{A8B3F5A9-5F5C-4BFE-A4EF-6E6A412984F2}" destId="{EB3E9F96-B903-457E-8362-1EA89E865B8F}" srcOrd="0" destOrd="0" parTransId="{FD769ADC-5230-4482-B5F5-DF0F594BBE46}" sibTransId="{81877539-BC70-4EE3-89ED-FE7E25919D44}"/>
    <dgm:cxn modelId="{2102CF0D-8DE8-4780-B9C7-11A36A1AA5AC}" type="presOf" srcId="{6B1D8D62-74B3-4B4D-BCFD-A0060DD7560B}" destId="{5EDEDDD3-25B0-4DC3-9207-329C0341E564}" srcOrd="0" destOrd="0" presId="urn:microsoft.com/office/officeart/2005/8/layout/orgChart1"/>
    <dgm:cxn modelId="{EDDF7210-6E32-4029-8D8D-6D21C62B44C8}" srcId="{3F7B1926-3009-428C-9DEA-BB2BC75E6DB7}" destId="{7C97A0B9-8EF5-40D7-9B75-15A6FE5F742F}" srcOrd="1" destOrd="0" parTransId="{0AE6C9AA-1F0E-4BDC-ACF8-BAD704CCC574}" sibTransId="{7EDC294E-7FD6-4BFB-8CA2-6C06BB7FAB2D}"/>
    <dgm:cxn modelId="{8CDFE312-3341-4C5D-8FFB-05A22EE0D648}" srcId="{3F7B1926-3009-428C-9DEA-BB2BC75E6DB7}" destId="{A8B3F5A9-5F5C-4BFE-A4EF-6E6A412984F2}" srcOrd="0" destOrd="0" parTransId="{64A8BCA4-E64A-4DA0-A727-914A185826DF}" sibTransId="{E369E366-2989-4024-A7AC-0AD6052EDC93}"/>
    <dgm:cxn modelId="{C94C9D22-3D1D-45E6-B3D2-EC106179CBD0}" type="presOf" srcId="{2FC1E268-BAF3-49C3-B3C7-27DE5CC26B75}" destId="{7520F371-CEAF-404C-9369-4ED1C8616303}" srcOrd="0" destOrd="0" presId="urn:microsoft.com/office/officeart/2005/8/layout/orgChart1"/>
    <dgm:cxn modelId="{38ACD43F-D05E-49B8-BCB2-F5C1997869BF}" type="presOf" srcId="{36FFFE45-213D-401F-A0F2-04F0DC3C3330}" destId="{1867F71A-54CC-4A1C-8258-D79917F0EBD3}" srcOrd="0" destOrd="0" presId="urn:microsoft.com/office/officeart/2005/8/layout/orgChart1"/>
    <dgm:cxn modelId="{B3BA375B-044E-4D7F-B717-5A4CAC752AE5}" type="presOf" srcId="{E4709DEF-885B-4BEF-B2D8-B10AD09E0691}" destId="{D972EDE0-C699-4D05-9115-3021FF97F6D6}" srcOrd="0" destOrd="0" presId="urn:microsoft.com/office/officeart/2005/8/layout/orgChart1"/>
    <dgm:cxn modelId="{39DF855E-FDB2-4251-A54C-FB7993D94413}" srcId="{A8B3F5A9-5F5C-4BFE-A4EF-6E6A412984F2}" destId="{8C5BF161-E952-4B37-A130-B3AF5B5FEAEE}" srcOrd="2" destOrd="0" parTransId="{80DB5834-1D82-45F1-869F-89B996060A57}" sibTransId="{992C106C-988C-499D-9E27-53B04EC49CF1}"/>
    <dgm:cxn modelId="{16BD9D44-D58D-4222-9641-A8EAE56A3073}" type="presOf" srcId="{FD769ADC-5230-4482-B5F5-DF0F594BBE46}" destId="{CDCC1206-131A-4F4E-9608-FA8ADAF1A445}" srcOrd="0" destOrd="0" presId="urn:microsoft.com/office/officeart/2005/8/layout/orgChart1"/>
    <dgm:cxn modelId="{B3786F47-6EE4-43EA-A380-A7FE682CD032}" type="presOf" srcId="{3F7B1926-3009-428C-9DEA-BB2BC75E6DB7}" destId="{D2E654B9-B190-4135-B418-B60D6876DADF}" srcOrd="1" destOrd="0" presId="urn:microsoft.com/office/officeart/2005/8/layout/orgChart1"/>
    <dgm:cxn modelId="{8111534A-76FD-4E4A-AA5C-83258F98BEA0}" type="presOf" srcId="{8C5BF161-E952-4B37-A130-B3AF5B5FEAEE}" destId="{6D142B84-2A14-44AC-A32C-C8F089BAF2C1}" srcOrd="1" destOrd="0" presId="urn:microsoft.com/office/officeart/2005/8/layout/orgChart1"/>
    <dgm:cxn modelId="{89A1086D-54F2-401F-A9A0-3E5BF78AC419}" type="presOf" srcId="{3F7B1926-3009-428C-9DEA-BB2BC75E6DB7}" destId="{1EC9554D-A8E9-48B8-BFEC-5867415611DD}" srcOrd="0" destOrd="0" presId="urn:microsoft.com/office/officeart/2005/8/layout/orgChart1"/>
    <dgm:cxn modelId="{AD24DD6E-62B9-4C64-9307-126A683035A9}" srcId="{A8B3F5A9-5F5C-4BFE-A4EF-6E6A412984F2}" destId="{CEFE82D2-93B2-42A7-A311-8750FF7F62A8}" srcOrd="1" destOrd="0" parTransId="{E4709DEF-885B-4BEF-B2D8-B10AD09E0691}" sibTransId="{713D87E3-AB12-4EA4-96C6-C4C0908304A3}"/>
    <dgm:cxn modelId="{87973883-B75D-4DA4-9F88-EC0B848438E7}" type="presOf" srcId="{7C97A0B9-8EF5-40D7-9B75-15A6FE5F742F}" destId="{E4FF943E-3D05-46EE-AB46-2A9756726337}" srcOrd="0" destOrd="0" presId="urn:microsoft.com/office/officeart/2005/8/layout/orgChart1"/>
    <dgm:cxn modelId="{8DC52B89-8ACC-4C2B-903E-850C0DA9CE37}" type="presOf" srcId="{2C906937-ECBF-4BEE-A0F8-F74D130DA17C}" destId="{D43CBE67-6636-4333-AE5F-3E2921933A06}" srcOrd="0" destOrd="0" presId="urn:microsoft.com/office/officeart/2005/8/layout/orgChart1"/>
    <dgm:cxn modelId="{A7B38C8C-7C46-4748-BCCF-FE529B72BE0B}" type="presOf" srcId="{EB3E9F96-B903-457E-8362-1EA89E865B8F}" destId="{82B690A9-3973-40B7-91F4-D21B721D3D4F}" srcOrd="0" destOrd="0" presId="urn:microsoft.com/office/officeart/2005/8/layout/orgChart1"/>
    <dgm:cxn modelId="{ED13C58D-F183-41F3-8400-8E7620EC2275}" type="presOf" srcId="{CEFE82D2-93B2-42A7-A311-8750FF7F62A8}" destId="{FCB010CA-2562-4125-9834-95E303EFDACD}" srcOrd="0" destOrd="0" presId="urn:microsoft.com/office/officeart/2005/8/layout/orgChart1"/>
    <dgm:cxn modelId="{40FCC393-8B09-4BBD-B795-B9F891C1ECE1}" srcId="{C87C4D4B-10C9-481D-82EA-F2BF9FC60D7E}" destId="{3F7B1926-3009-428C-9DEA-BB2BC75E6DB7}" srcOrd="0" destOrd="0" parTransId="{9833EF11-04A9-47D6-991A-5DBC166ADFF2}" sibTransId="{CD8C2321-9C97-4077-B4B4-A706E199C40E}"/>
    <dgm:cxn modelId="{4E1883A1-A2F1-416F-9FAC-0DD8DFADC48F}" srcId="{7C97A0B9-8EF5-40D7-9B75-15A6FE5F742F}" destId="{607703E2-5CFE-499B-BD4C-236A98418F08}" srcOrd="1" destOrd="0" parTransId="{6B1D8D62-74B3-4B4D-BCFD-A0060DD7560B}" sibTransId="{B6FC6D05-7D50-4249-96F3-42B5ABEFBBE4}"/>
    <dgm:cxn modelId="{F8DDA4A3-36C2-45EF-88C5-7939D2A79E2B}" type="presOf" srcId="{0AE6C9AA-1F0E-4BDC-ACF8-BAD704CCC574}" destId="{808A1A3A-75A6-450D-A369-D3BACD21430A}" srcOrd="0" destOrd="0" presId="urn:microsoft.com/office/officeart/2005/8/layout/orgChart1"/>
    <dgm:cxn modelId="{6A56A8A3-3082-4069-9BAD-6972705974E0}" type="presOf" srcId="{CEFE82D2-93B2-42A7-A311-8750FF7F62A8}" destId="{1AB50359-CB98-40B8-AB84-761AAA855414}" srcOrd="1" destOrd="0" presId="urn:microsoft.com/office/officeart/2005/8/layout/orgChart1"/>
    <dgm:cxn modelId="{BE2D89A4-6DD7-44C0-9A7B-120A1FCD393F}" type="presOf" srcId="{607703E2-5CFE-499B-BD4C-236A98418F08}" destId="{133F2E5C-FAAD-4542-9F0F-235D8F5636BD}" srcOrd="1" destOrd="0" presId="urn:microsoft.com/office/officeart/2005/8/layout/orgChart1"/>
    <dgm:cxn modelId="{9E21AFA8-47A0-4235-AFE8-2231C0531F88}" type="presOf" srcId="{7C97A0B9-8EF5-40D7-9B75-15A6FE5F742F}" destId="{0E329969-94B5-424F-9931-229A64EA24DF}" srcOrd="1" destOrd="0" presId="urn:microsoft.com/office/officeart/2005/8/layout/orgChart1"/>
    <dgm:cxn modelId="{2ACAEBA8-468A-4B45-8BE5-37860B73684B}" type="presOf" srcId="{02879D27-7D5E-4E2F-8918-E1B27971E9F6}" destId="{14B9254D-FCD4-4016-A3E3-09D830D5879F}" srcOrd="0" destOrd="0" presId="urn:microsoft.com/office/officeart/2005/8/layout/orgChart1"/>
    <dgm:cxn modelId="{AB23FEA9-BFBA-4A5D-9AC4-C04FEF72863A}" type="presOf" srcId="{EB3E9F96-B903-457E-8362-1EA89E865B8F}" destId="{8E9CF7CF-9B76-4176-A716-175B6DDEC507}" srcOrd="1" destOrd="0" presId="urn:microsoft.com/office/officeart/2005/8/layout/orgChart1"/>
    <dgm:cxn modelId="{681AFEAE-6D3D-4FF2-8386-CEB4D8910DCE}" type="presOf" srcId="{607703E2-5CFE-499B-BD4C-236A98418F08}" destId="{36F73CE4-FB60-44D8-8B94-B6303AF6C6A5}" srcOrd="0" destOrd="0" presId="urn:microsoft.com/office/officeart/2005/8/layout/orgChart1"/>
    <dgm:cxn modelId="{B4FFE3B6-499E-49BE-ADDE-18ED201375F3}" type="presOf" srcId="{2FC1E268-BAF3-49C3-B3C7-27DE5CC26B75}" destId="{1A9AB5AA-2B9C-4812-BF32-6866F7E366C5}" srcOrd="1" destOrd="0" presId="urn:microsoft.com/office/officeart/2005/8/layout/orgChart1"/>
    <dgm:cxn modelId="{CD2E71C2-7A8F-45EE-8AEC-17AA7F5C26C0}" type="presOf" srcId="{36FFFE45-213D-401F-A0F2-04F0DC3C3330}" destId="{BDB36998-89B4-4B3F-8AC6-9B10309ABB1E}" srcOrd="1" destOrd="0" presId="urn:microsoft.com/office/officeart/2005/8/layout/orgChart1"/>
    <dgm:cxn modelId="{C04534CB-6567-4FAE-BDA9-7EA4F973634E}" type="presOf" srcId="{8C5BF161-E952-4B37-A130-B3AF5B5FEAEE}" destId="{0C726641-5447-46E2-9C04-7884C39712E0}" srcOrd="0" destOrd="0" presId="urn:microsoft.com/office/officeart/2005/8/layout/orgChart1"/>
    <dgm:cxn modelId="{49698ED1-4139-4C35-9EC3-A5A2529F8FD7}" type="presOf" srcId="{64A8BCA4-E64A-4DA0-A727-914A185826DF}" destId="{50AECD42-529A-45F6-887B-4C9E37E6644F}" srcOrd="0" destOrd="0" presId="urn:microsoft.com/office/officeart/2005/8/layout/orgChart1"/>
    <dgm:cxn modelId="{C0546BD7-42BB-4978-BCA2-9E6861E8BAF8}" type="presOf" srcId="{80DB5834-1D82-45F1-869F-89B996060A57}" destId="{8B643B57-D7CA-4E32-AF38-1A681C8E3433}" srcOrd="0" destOrd="0" presId="urn:microsoft.com/office/officeart/2005/8/layout/orgChart1"/>
    <dgm:cxn modelId="{053214E6-0815-4546-A8A2-76160A7D0777}" srcId="{A8B3F5A9-5F5C-4BFE-A4EF-6E6A412984F2}" destId="{2FC1E268-BAF3-49C3-B3C7-27DE5CC26B75}" srcOrd="3" destOrd="0" parTransId="{2C906937-ECBF-4BEE-A0F8-F74D130DA17C}" sibTransId="{46BDF90F-5AF8-4263-84ED-C9C0FFA00D24}"/>
    <dgm:cxn modelId="{3F6C3BE6-085C-457F-836F-917EF94631C9}" type="presOf" srcId="{C87C4D4B-10C9-481D-82EA-F2BF9FC60D7E}" destId="{57FE21FE-71D4-444E-B6AC-BC45CE50939C}" srcOrd="0" destOrd="0" presId="urn:microsoft.com/office/officeart/2005/8/layout/orgChart1"/>
    <dgm:cxn modelId="{A95CCBE9-53E5-4AE4-9B4A-BFD7FADCF1C0}" type="presOf" srcId="{A8B3F5A9-5F5C-4BFE-A4EF-6E6A412984F2}" destId="{FC527518-61AF-4D0D-A312-50AF3D434171}" srcOrd="1" destOrd="0" presId="urn:microsoft.com/office/officeart/2005/8/layout/orgChart1"/>
    <dgm:cxn modelId="{D1EAD8EA-44F4-4F6B-B761-93FE462681C4}" type="presOf" srcId="{A8B3F5A9-5F5C-4BFE-A4EF-6E6A412984F2}" destId="{C1A5DE52-B317-46EB-971E-E933570F31DB}" srcOrd="0" destOrd="0" presId="urn:microsoft.com/office/officeart/2005/8/layout/orgChart1"/>
    <dgm:cxn modelId="{7F952CF3-56FC-4D5D-AAE5-F51582605AA8}" srcId="{7C97A0B9-8EF5-40D7-9B75-15A6FE5F742F}" destId="{36FFFE45-213D-401F-A0F2-04F0DC3C3330}" srcOrd="0" destOrd="0" parTransId="{02879D27-7D5E-4E2F-8918-E1B27971E9F6}" sibTransId="{67A16839-24DA-4CFD-8A82-8E7ED7781564}"/>
    <dgm:cxn modelId="{8672AB2D-EC88-4C05-9A37-8C533331D046}" type="presParOf" srcId="{57FE21FE-71D4-444E-B6AC-BC45CE50939C}" destId="{59EAD68E-7059-4A6B-BAB0-96F08A380F46}" srcOrd="0" destOrd="0" presId="urn:microsoft.com/office/officeart/2005/8/layout/orgChart1"/>
    <dgm:cxn modelId="{CA4E507B-999A-42B4-A708-1FFD6A9671EC}" type="presParOf" srcId="{59EAD68E-7059-4A6B-BAB0-96F08A380F46}" destId="{17CD4640-48F5-4670-9F6B-06EECD9A6218}" srcOrd="0" destOrd="0" presId="urn:microsoft.com/office/officeart/2005/8/layout/orgChart1"/>
    <dgm:cxn modelId="{2508A41D-54BA-40F1-B0F3-CF21E363F41A}" type="presParOf" srcId="{17CD4640-48F5-4670-9F6B-06EECD9A6218}" destId="{1EC9554D-A8E9-48B8-BFEC-5867415611DD}" srcOrd="0" destOrd="0" presId="urn:microsoft.com/office/officeart/2005/8/layout/orgChart1"/>
    <dgm:cxn modelId="{C64170DA-130E-4DD8-B49D-6A91D3E0DB58}" type="presParOf" srcId="{17CD4640-48F5-4670-9F6B-06EECD9A6218}" destId="{D2E654B9-B190-4135-B418-B60D6876DADF}" srcOrd="1" destOrd="0" presId="urn:microsoft.com/office/officeart/2005/8/layout/orgChart1"/>
    <dgm:cxn modelId="{525FE5F7-102B-4E2D-BF6B-45DCFA8A3360}" type="presParOf" srcId="{59EAD68E-7059-4A6B-BAB0-96F08A380F46}" destId="{CE569FAE-CA1C-4841-8611-6019550856EA}" srcOrd="1" destOrd="0" presId="urn:microsoft.com/office/officeart/2005/8/layout/orgChart1"/>
    <dgm:cxn modelId="{3D107B6A-B86F-46C2-9268-F4EC2B683450}" type="presParOf" srcId="{59EAD68E-7059-4A6B-BAB0-96F08A380F46}" destId="{BD1DE472-CC10-42F9-AA2C-B041DF4AB240}" srcOrd="2" destOrd="0" presId="urn:microsoft.com/office/officeart/2005/8/layout/orgChart1"/>
    <dgm:cxn modelId="{EBC0D7C7-AB50-4672-8156-986E236A4C87}" type="presParOf" srcId="{BD1DE472-CC10-42F9-AA2C-B041DF4AB240}" destId="{50AECD42-529A-45F6-887B-4C9E37E6644F}" srcOrd="0" destOrd="0" presId="urn:microsoft.com/office/officeart/2005/8/layout/orgChart1"/>
    <dgm:cxn modelId="{AC026B81-686E-4F23-830B-AC9915C17C99}" type="presParOf" srcId="{BD1DE472-CC10-42F9-AA2C-B041DF4AB240}" destId="{FD8D096B-C0E6-4D2C-8560-B891137F613C}" srcOrd="1" destOrd="0" presId="urn:microsoft.com/office/officeart/2005/8/layout/orgChart1"/>
    <dgm:cxn modelId="{9B0C0930-0EF5-416C-AA39-2921C7C4B199}" type="presParOf" srcId="{FD8D096B-C0E6-4D2C-8560-B891137F613C}" destId="{1FBD4EE8-6CF8-4371-90A0-5A2B7349826D}" srcOrd="0" destOrd="0" presId="urn:microsoft.com/office/officeart/2005/8/layout/orgChart1"/>
    <dgm:cxn modelId="{93C0268E-312D-4C56-B987-E47C260EFA6C}" type="presParOf" srcId="{1FBD4EE8-6CF8-4371-90A0-5A2B7349826D}" destId="{C1A5DE52-B317-46EB-971E-E933570F31DB}" srcOrd="0" destOrd="0" presId="urn:microsoft.com/office/officeart/2005/8/layout/orgChart1"/>
    <dgm:cxn modelId="{8C3600F1-A6BD-4F47-AB62-8E950BD783BE}" type="presParOf" srcId="{1FBD4EE8-6CF8-4371-90A0-5A2B7349826D}" destId="{FC527518-61AF-4D0D-A312-50AF3D434171}" srcOrd="1" destOrd="0" presId="urn:microsoft.com/office/officeart/2005/8/layout/orgChart1"/>
    <dgm:cxn modelId="{6BD008DF-99FD-4CA8-9C11-F607C08B6CA0}" type="presParOf" srcId="{FD8D096B-C0E6-4D2C-8560-B891137F613C}" destId="{CA1446BE-B706-42E7-9B91-209A3125C1DE}" srcOrd="1" destOrd="0" presId="urn:microsoft.com/office/officeart/2005/8/layout/orgChart1"/>
    <dgm:cxn modelId="{26F685EA-6526-4C6A-B144-CAAABE51F810}" type="presParOf" srcId="{CA1446BE-B706-42E7-9B91-209A3125C1DE}" destId="{CDCC1206-131A-4F4E-9608-FA8ADAF1A445}" srcOrd="0" destOrd="0" presId="urn:microsoft.com/office/officeart/2005/8/layout/orgChart1"/>
    <dgm:cxn modelId="{970FB450-1A18-4710-B6AB-3F193FFAC38A}" type="presParOf" srcId="{CA1446BE-B706-42E7-9B91-209A3125C1DE}" destId="{9312870F-65CA-409D-A9BF-D1BB947B6D56}" srcOrd="1" destOrd="0" presId="urn:microsoft.com/office/officeart/2005/8/layout/orgChart1"/>
    <dgm:cxn modelId="{11E745BF-C8B1-4564-B86F-35311B6932EC}" type="presParOf" srcId="{9312870F-65CA-409D-A9BF-D1BB947B6D56}" destId="{EDB5668D-162D-458B-8B57-07FC28893755}" srcOrd="0" destOrd="0" presId="urn:microsoft.com/office/officeart/2005/8/layout/orgChart1"/>
    <dgm:cxn modelId="{5DDABFEA-CB2D-4507-815A-2D7AD403DF6E}" type="presParOf" srcId="{EDB5668D-162D-458B-8B57-07FC28893755}" destId="{82B690A9-3973-40B7-91F4-D21B721D3D4F}" srcOrd="0" destOrd="0" presId="urn:microsoft.com/office/officeart/2005/8/layout/orgChart1"/>
    <dgm:cxn modelId="{E0443A14-4F30-4F7C-882A-BC41E922C7AC}" type="presParOf" srcId="{EDB5668D-162D-458B-8B57-07FC28893755}" destId="{8E9CF7CF-9B76-4176-A716-175B6DDEC507}" srcOrd="1" destOrd="0" presId="urn:microsoft.com/office/officeart/2005/8/layout/orgChart1"/>
    <dgm:cxn modelId="{EC84A01A-B6D3-4A41-B7D9-7F5B78933EF4}" type="presParOf" srcId="{9312870F-65CA-409D-A9BF-D1BB947B6D56}" destId="{C4CABB36-DDE5-4233-840B-337CFACA1283}" srcOrd="1" destOrd="0" presId="urn:microsoft.com/office/officeart/2005/8/layout/orgChart1"/>
    <dgm:cxn modelId="{EB1E0EF1-B1F1-44A9-B8CA-178F5FBE7842}" type="presParOf" srcId="{9312870F-65CA-409D-A9BF-D1BB947B6D56}" destId="{0E71DBE3-9A40-4411-9039-3134A214348A}" srcOrd="2" destOrd="0" presId="urn:microsoft.com/office/officeart/2005/8/layout/orgChart1"/>
    <dgm:cxn modelId="{2DF01810-DFFD-4742-A306-692C597C8343}" type="presParOf" srcId="{CA1446BE-B706-42E7-9B91-209A3125C1DE}" destId="{D972EDE0-C699-4D05-9115-3021FF97F6D6}" srcOrd="2" destOrd="0" presId="urn:microsoft.com/office/officeart/2005/8/layout/orgChart1"/>
    <dgm:cxn modelId="{D3E9C2D2-8634-4CA6-B2BE-9C460FC3E981}" type="presParOf" srcId="{CA1446BE-B706-42E7-9B91-209A3125C1DE}" destId="{6006788A-0B06-4CF3-BB63-DD5FF9521C5D}" srcOrd="3" destOrd="0" presId="urn:microsoft.com/office/officeart/2005/8/layout/orgChart1"/>
    <dgm:cxn modelId="{7396A172-9121-43E6-86A8-CE004716663F}" type="presParOf" srcId="{6006788A-0B06-4CF3-BB63-DD5FF9521C5D}" destId="{2D3D10B4-3F8E-4301-B0EF-CB9D06AE930F}" srcOrd="0" destOrd="0" presId="urn:microsoft.com/office/officeart/2005/8/layout/orgChart1"/>
    <dgm:cxn modelId="{67F4FD50-A35C-48D7-A3F6-ED35BA21AA05}" type="presParOf" srcId="{2D3D10B4-3F8E-4301-B0EF-CB9D06AE930F}" destId="{FCB010CA-2562-4125-9834-95E303EFDACD}" srcOrd="0" destOrd="0" presId="urn:microsoft.com/office/officeart/2005/8/layout/orgChart1"/>
    <dgm:cxn modelId="{1D926537-7C18-49BD-9E87-E4B51BD4A927}" type="presParOf" srcId="{2D3D10B4-3F8E-4301-B0EF-CB9D06AE930F}" destId="{1AB50359-CB98-40B8-AB84-761AAA855414}" srcOrd="1" destOrd="0" presId="urn:microsoft.com/office/officeart/2005/8/layout/orgChart1"/>
    <dgm:cxn modelId="{2BED2C9A-C516-4116-8C90-5A83067C8F02}" type="presParOf" srcId="{6006788A-0B06-4CF3-BB63-DD5FF9521C5D}" destId="{C54F1AA9-26E8-4CFC-8B91-4FA2BB8F57AA}" srcOrd="1" destOrd="0" presId="urn:microsoft.com/office/officeart/2005/8/layout/orgChart1"/>
    <dgm:cxn modelId="{B5B6D259-A32F-44AD-9A9C-9725ACDAF256}" type="presParOf" srcId="{6006788A-0B06-4CF3-BB63-DD5FF9521C5D}" destId="{CFE9CCF3-818D-4D3F-A246-6C39952CF1C6}" srcOrd="2" destOrd="0" presId="urn:microsoft.com/office/officeart/2005/8/layout/orgChart1"/>
    <dgm:cxn modelId="{A3A4805E-6CA1-4387-A6EC-D7CBDB2CF27A}" type="presParOf" srcId="{CA1446BE-B706-42E7-9B91-209A3125C1DE}" destId="{8B643B57-D7CA-4E32-AF38-1A681C8E3433}" srcOrd="4" destOrd="0" presId="urn:microsoft.com/office/officeart/2005/8/layout/orgChart1"/>
    <dgm:cxn modelId="{87209C50-26A5-47D5-AAFF-6289F21D1970}" type="presParOf" srcId="{CA1446BE-B706-42E7-9B91-209A3125C1DE}" destId="{66954E21-6909-4862-9A54-DF00F85E29F6}" srcOrd="5" destOrd="0" presId="urn:microsoft.com/office/officeart/2005/8/layout/orgChart1"/>
    <dgm:cxn modelId="{981744E6-D3A9-47FF-8634-E74311C3B562}" type="presParOf" srcId="{66954E21-6909-4862-9A54-DF00F85E29F6}" destId="{0A892474-B1D9-41C8-8B48-A954C869EC35}" srcOrd="0" destOrd="0" presId="urn:microsoft.com/office/officeart/2005/8/layout/orgChart1"/>
    <dgm:cxn modelId="{F2EF0D63-1F7E-4AA6-98E7-1E38DB9CFB1A}" type="presParOf" srcId="{0A892474-B1D9-41C8-8B48-A954C869EC35}" destId="{0C726641-5447-46E2-9C04-7884C39712E0}" srcOrd="0" destOrd="0" presId="urn:microsoft.com/office/officeart/2005/8/layout/orgChart1"/>
    <dgm:cxn modelId="{F5F98EE0-2B19-4150-8CB5-1EECDBBBC990}" type="presParOf" srcId="{0A892474-B1D9-41C8-8B48-A954C869EC35}" destId="{6D142B84-2A14-44AC-A32C-C8F089BAF2C1}" srcOrd="1" destOrd="0" presId="urn:microsoft.com/office/officeart/2005/8/layout/orgChart1"/>
    <dgm:cxn modelId="{C15183FA-4EA4-4B4E-8EF1-50C28EDA0DCE}" type="presParOf" srcId="{66954E21-6909-4862-9A54-DF00F85E29F6}" destId="{992B3BCE-C909-4360-B9B2-16B360BE4FAB}" srcOrd="1" destOrd="0" presId="urn:microsoft.com/office/officeart/2005/8/layout/orgChart1"/>
    <dgm:cxn modelId="{AA8C416C-6E3E-4A02-B0DA-F4F36D6B9722}" type="presParOf" srcId="{66954E21-6909-4862-9A54-DF00F85E29F6}" destId="{D7017000-5E69-499A-85F9-386CB589D454}" srcOrd="2" destOrd="0" presId="urn:microsoft.com/office/officeart/2005/8/layout/orgChart1"/>
    <dgm:cxn modelId="{4E770431-3CAE-498C-A81B-DC83D6230FD9}" type="presParOf" srcId="{CA1446BE-B706-42E7-9B91-209A3125C1DE}" destId="{D43CBE67-6636-4333-AE5F-3E2921933A06}" srcOrd="6" destOrd="0" presId="urn:microsoft.com/office/officeart/2005/8/layout/orgChart1"/>
    <dgm:cxn modelId="{F7D7549A-4BA0-4FCA-A4FE-97BF5E3BA9B4}" type="presParOf" srcId="{CA1446BE-B706-42E7-9B91-209A3125C1DE}" destId="{7D27CD80-F98A-4E22-9EC1-F4E980F790FA}" srcOrd="7" destOrd="0" presId="urn:microsoft.com/office/officeart/2005/8/layout/orgChart1"/>
    <dgm:cxn modelId="{ECE9C1C2-87FB-4808-A73A-856FCAF9B9A5}" type="presParOf" srcId="{7D27CD80-F98A-4E22-9EC1-F4E980F790FA}" destId="{A6D5FFDC-5DAB-4091-9EFC-8BF26DE5C620}" srcOrd="0" destOrd="0" presId="urn:microsoft.com/office/officeart/2005/8/layout/orgChart1"/>
    <dgm:cxn modelId="{502ED40D-913D-4670-AF08-68FC1EF25D84}" type="presParOf" srcId="{A6D5FFDC-5DAB-4091-9EFC-8BF26DE5C620}" destId="{7520F371-CEAF-404C-9369-4ED1C8616303}" srcOrd="0" destOrd="0" presId="urn:microsoft.com/office/officeart/2005/8/layout/orgChart1"/>
    <dgm:cxn modelId="{E66FBF3A-88B4-4D08-B542-4515F36A57AD}" type="presParOf" srcId="{A6D5FFDC-5DAB-4091-9EFC-8BF26DE5C620}" destId="{1A9AB5AA-2B9C-4812-BF32-6866F7E366C5}" srcOrd="1" destOrd="0" presId="urn:microsoft.com/office/officeart/2005/8/layout/orgChart1"/>
    <dgm:cxn modelId="{916E031F-4075-484E-8351-EA72D7A9D6E1}" type="presParOf" srcId="{7D27CD80-F98A-4E22-9EC1-F4E980F790FA}" destId="{6EC3BB02-EE38-4FAD-8928-214FB03B96E7}" srcOrd="1" destOrd="0" presId="urn:microsoft.com/office/officeart/2005/8/layout/orgChart1"/>
    <dgm:cxn modelId="{F5B33867-126D-40FC-84AD-F2E9789EB9EF}" type="presParOf" srcId="{7D27CD80-F98A-4E22-9EC1-F4E980F790FA}" destId="{8288423A-EF5A-484A-8826-872308604005}" srcOrd="2" destOrd="0" presId="urn:microsoft.com/office/officeart/2005/8/layout/orgChart1"/>
    <dgm:cxn modelId="{46A1914B-9C40-4D07-AE3E-366B88BA410C}" type="presParOf" srcId="{FD8D096B-C0E6-4D2C-8560-B891137F613C}" destId="{F4E13944-0DB5-44F0-BD46-BCCBD2875626}" srcOrd="2" destOrd="0" presId="urn:microsoft.com/office/officeart/2005/8/layout/orgChart1"/>
    <dgm:cxn modelId="{58EF4947-0B80-4BB6-8A1E-71A816162BF3}" type="presParOf" srcId="{BD1DE472-CC10-42F9-AA2C-B041DF4AB240}" destId="{808A1A3A-75A6-450D-A369-D3BACD21430A}" srcOrd="2" destOrd="0" presId="urn:microsoft.com/office/officeart/2005/8/layout/orgChart1"/>
    <dgm:cxn modelId="{58747426-941B-4E08-8EFB-A2C8F67E6689}" type="presParOf" srcId="{BD1DE472-CC10-42F9-AA2C-B041DF4AB240}" destId="{5913AF35-184C-4FF8-99DF-A6CF2262FB05}" srcOrd="3" destOrd="0" presId="urn:microsoft.com/office/officeart/2005/8/layout/orgChart1"/>
    <dgm:cxn modelId="{D8B1DE5C-ACE8-4731-B310-75E418A777EB}" type="presParOf" srcId="{5913AF35-184C-4FF8-99DF-A6CF2262FB05}" destId="{DCCDD0EF-DC45-48A5-B800-3FA7E097D0F6}" srcOrd="0" destOrd="0" presId="urn:microsoft.com/office/officeart/2005/8/layout/orgChart1"/>
    <dgm:cxn modelId="{427EFF22-D1F4-4BB9-8126-73DF997F6F5B}" type="presParOf" srcId="{DCCDD0EF-DC45-48A5-B800-3FA7E097D0F6}" destId="{E4FF943E-3D05-46EE-AB46-2A9756726337}" srcOrd="0" destOrd="0" presId="urn:microsoft.com/office/officeart/2005/8/layout/orgChart1"/>
    <dgm:cxn modelId="{B7CAE631-FD98-4F44-8585-A926DBBA424C}" type="presParOf" srcId="{DCCDD0EF-DC45-48A5-B800-3FA7E097D0F6}" destId="{0E329969-94B5-424F-9931-229A64EA24DF}" srcOrd="1" destOrd="0" presId="urn:microsoft.com/office/officeart/2005/8/layout/orgChart1"/>
    <dgm:cxn modelId="{324DDFA9-FA39-4EC3-910A-28F1BC2775B8}" type="presParOf" srcId="{5913AF35-184C-4FF8-99DF-A6CF2262FB05}" destId="{85539740-A1C1-486A-9207-2A44557A9860}" srcOrd="1" destOrd="0" presId="urn:microsoft.com/office/officeart/2005/8/layout/orgChart1"/>
    <dgm:cxn modelId="{269AA92E-62F2-4413-8619-39FBCD94DAC2}" type="presParOf" srcId="{85539740-A1C1-486A-9207-2A44557A9860}" destId="{14B9254D-FCD4-4016-A3E3-09D830D5879F}" srcOrd="0" destOrd="0" presId="urn:microsoft.com/office/officeart/2005/8/layout/orgChart1"/>
    <dgm:cxn modelId="{09DED1A9-30E3-40CF-B23F-D225702688CE}" type="presParOf" srcId="{85539740-A1C1-486A-9207-2A44557A9860}" destId="{7EE78925-D402-4EDE-BCEA-E20CD251CEAC}" srcOrd="1" destOrd="0" presId="urn:microsoft.com/office/officeart/2005/8/layout/orgChart1"/>
    <dgm:cxn modelId="{4FD71D12-4D7B-4BEC-B3BF-0FA1C133115A}" type="presParOf" srcId="{7EE78925-D402-4EDE-BCEA-E20CD251CEAC}" destId="{9586EE6E-C3B6-4762-9499-D06DB4F0355D}" srcOrd="0" destOrd="0" presId="urn:microsoft.com/office/officeart/2005/8/layout/orgChart1"/>
    <dgm:cxn modelId="{044DA9BE-9D84-4ACD-8365-8322D6BDF3BF}" type="presParOf" srcId="{9586EE6E-C3B6-4762-9499-D06DB4F0355D}" destId="{1867F71A-54CC-4A1C-8258-D79917F0EBD3}" srcOrd="0" destOrd="0" presId="urn:microsoft.com/office/officeart/2005/8/layout/orgChart1"/>
    <dgm:cxn modelId="{5EACEFAF-C989-4496-9D14-10BA722A10E3}" type="presParOf" srcId="{9586EE6E-C3B6-4762-9499-D06DB4F0355D}" destId="{BDB36998-89B4-4B3F-8AC6-9B10309ABB1E}" srcOrd="1" destOrd="0" presId="urn:microsoft.com/office/officeart/2005/8/layout/orgChart1"/>
    <dgm:cxn modelId="{3C40CAE0-D924-42A8-87C7-0506558C71AF}" type="presParOf" srcId="{7EE78925-D402-4EDE-BCEA-E20CD251CEAC}" destId="{66C3C6FA-BC9B-41FD-8554-B07E68A7C73A}" srcOrd="1" destOrd="0" presId="urn:microsoft.com/office/officeart/2005/8/layout/orgChart1"/>
    <dgm:cxn modelId="{7429698C-D6B6-4202-BC36-6BB82C858568}" type="presParOf" srcId="{7EE78925-D402-4EDE-BCEA-E20CD251CEAC}" destId="{84D49A42-16F6-4D5F-B047-3B269C5A58D3}" srcOrd="2" destOrd="0" presId="urn:microsoft.com/office/officeart/2005/8/layout/orgChart1"/>
    <dgm:cxn modelId="{260CC75E-BF31-48C3-937F-792F37051D13}" type="presParOf" srcId="{85539740-A1C1-486A-9207-2A44557A9860}" destId="{5EDEDDD3-25B0-4DC3-9207-329C0341E564}" srcOrd="2" destOrd="0" presId="urn:microsoft.com/office/officeart/2005/8/layout/orgChart1"/>
    <dgm:cxn modelId="{57E86F5B-2515-409D-A850-724ECDDC18FE}" type="presParOf" srcId="{85539740-A1C1-486A-9207-2A44557A9860}" destId="{633FC14F-1642-4065-903C-16C288414BB5}" srcOrd="3" destOrd="0" presId="urn:microsoft.com/office/officeart/2005/8/layout/orgChart1"/>
    <dgm:cxn modelId="{A8A71711-113B-4C29-8C21-4DB1C73C4A46}" type="presParOf" srcId="{633FC14F-1642-4065-903C-16C288414BB5}" destId="{D15F2537-2F16-4FBF-8950-B5E6E0D95DCB}" srcOrd="0" destOrd="0" presId="urn:microsoft.com/office/officeart/2005/8/layout/orgChart1"/>
    <dgm:cxn modelId="{5CE9552E-AAB4-4313-BA62-E12D79537281}" type="presParOf" srcId="{D15F2537-2F16-4FBF-8950-B5E6E0D95DCB}" destId="{36F73CE4-FB60-44D8-8B94-B6303AF6C6A5}" srcOrd="0" destOrd="0" presId="urn:microsoft.com/office/officeart/2005/8/layout/orgChart1"/>
    <dgm:cxn modelId="{068D4C55-6F9B-4011-ADA8-B3615068283A}" type="presParOf" srcId="{D15F2537-2F16-4FBF-8950-B5E6E0D95DCB}" destId="{133F2E5C-FAAD-4542-9F0F-235D8F5636BD}" srcOrd="1" destOrd="0" presId="urn:microsoft.com/office/officeart/2005/8/layout/orgChart1"/>
    <dgm:cxn modelId="{3BED3C5F-A905-4156-BC92-28D64CE2C6A9}" type="presParOf" srcId="{633FC14F-1642-4065-903C-16C288414BB5}" destId="{CB125955-DC18-4A3A-B8EE-FBAA8AFD24D2}" srcOrd="1" destOrd="0" presId="urn:microsoft.com/office/officeart/2005/8/layout/orgChart1"/>
    <dgm:cxn modelId="{0E19E52A-897E-4658-B39E-E5A8FAB7FEAE}" type="presParOf" srcId="{633FC14F-1642-4065-903C-16C288414BB5}" destId="{CE66E058-4FC5-4BBC-B414-B90A46F838B6}" srcOrd="2" destOrd="0" presId="urn:microsoft.com/office/officeart/2005/8/layout/orgChart1"/>
    <dgm:cxn modelId="{7DFEBCE3-EA99-444D-9AA9-D57372D56C73}" type="presParOf" srcId="{5913AF35-184C-4FF8-99DF-A6CF2262FB05}" destId="{96D18056-36A0-43B0-A6E1-3F5A2E79094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DEDDD3-25B0-4DC3-9207-329C0341E564}">
      <dsp:nvSpPr>
        <dsp:cNvPr id="0" name=""/>
        <dsp:cNvSpPr/>
      </dsp:nvSpPr>
      <dsp:spPr>
        <a:xfrm>
          <a:off x="3609805" y="1590196"/>
          <a:ext cx="196723" cy="1534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445"/>
              </a:lnTo>
              <a:lnTo>
                <a:pt x="196723" y="1534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B9254D-FCD4-4016-A3E3-09D830D5879F}">
      <dsp:nvSpPr>
        <dsp:cNvPr id="0" name=""/>
        <dsp:cNvSpPr/>
      </dsp:nvSpPr>
      <dsp:spPr>
        <a:xfrm>
          <a:off x="3609805" y="1590196"/>
          <a:ext cx="196723" cy="603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3286"/>
              </a:lnTo>
              <a:lnTo>
                <a:pt x="196723" y="603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A1A3A-75A6-450D-A369-D3BACD21430A}">
      <dsp:nvSpPr>
        <dsp:cNvPr id="0" name=""/>
        <dsp:cNvSpPr/>
      </dsp:nvSpPr>
      <dsp:spPr>
        <a:xfrm>
          <a:off x="2244856" y="792389"/>
          <a:ext cx="709202" cy="469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933"/>
              </a:lnTo>
              <a:lnTo>
                <a:pt x="709202" y="4699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CBE67-6636-4333-AE5F-3E2921933A06}">
      <dsp:nvSpPr>
        <dsp:cNvPr id="0" name=""/>
        <dsp:cNvSpPr/>
      </dsp:nvSpPr>
      <dsp:spPr>
        <a:xfrm>
          <a:off x="895016" y="1590196"/>
          <a:ext cx="196723" cy="339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6764"/>
              </a:lnTo>
              <a:lnTo>
                <a:pt x="196723" y="339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43B57-D7CA-4E32-AF38-1A681C8E3433}">
      <dsp:nvSpPr>
        <dsp:cNvPr id="0" name=""/>
        <dsp:cNvSpPr/>
      </dsp:nvSpPr>
      <dsp:spPr>
        <a:xfrm>
          <a:off x="895016" y="1590196"/>
          <a:ext cx="196723" cy="2465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5605"/>
              </a:lnTo>
              <a:lnTo>
                <a:pt x="196723" y="24656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2EDE0-C699-4D05-9115-3021FF97F6D6}">
      <dsp:nvSpPr>
        <dsp:cNvPr id="0" name=""/>
        <dsp:cNvSpPr/>
      </dsp:nvSpPr>
      <dsp:spPr>
        <a:xfrm>
          <a:off x="895016" y="1590196"/>
          <a:ext cx="196723" cy="1534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445"/>
              </a:lnTo>
              <a:lnTo>
                <a:pt x="196723" y="1534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CC1206-131A-4F4E-9608-FA8ADAF1A445}">
      <dsp:nvSpPr>
        <dsp:cNvPr id="0" name=""/>
        <dsp:cNvSpPr/>
      </dsp:nvSpPr>
      <dsp:spPr>
        <a:xfrm>
          <a:off x="895016" y="1590196"/>
          <a:ext cx="196723" cy="603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3286"/>
              </a:lnTo>
              <a:lnTo>
                <a:pt x="196723" y="603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ECD42-529A-45F6-887B-4C9E37E6644F}">
      <dsp:nvSpPr>
        <dsp:cNvPr id="0" name=""/>
        <dsp:cNvSpPr/>
      </dsp:nvSpPr>
      <dsp:spPr>
        <a:xfrm>
          <a:off x="1550762" y="792389"/>
          <a:ext cx="694094" cy="469933"/>
        </a:xfrm>
        <a:custGeom>
          <a:avLst/>
          <a:gdLst/>
          <a:ahLst/>
          <a:cxnLst/>
          <a:rect l="0" t="0" r="0" b="0"/>
          <a:pathLst>
            <a:path>
              <a:moveTo>
                <a:pt x="694094" y="0"/>
              </a:moveTo>
              <a:lnTo>
                <a:pt x="694094" y="469933"/>
              </a:lnTo>
              <a:lnTo>
                <a:pt x="0" y="4699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9554D-A8E9-48B8-BFEC-5867415611DD}">
      <dsp:nvSpPr>
        <dsp:cNvPr id="0" name=""/>
        <dsp:cNvSpPr/>
      </dsp:nvSpPr>
      <dsp:spPr>
        <a:xfrm>
          <a:off x="1589110" y="136643"/>
          <a:ext cx="1311492" cy="6557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b="1" kern="1200" dirty="0"/>
            <a:t>KSH – Kodeks Spółek Handlowych</a:t>
          </a:r>
        </a:p>
      </dsp:txBody>
      <dsp:txXfrm>
        <a:off x="1589110" y="136643"/>
        <a:ext cx="1311492" cy="655746"/>
      </dsp:txXfrm>
    </dsp:sp>
    <dsp:sp modelId="{C1A5DE52-B317-46EB-971E-E933570F31DB}">
      <dsp:nvSpPr>
        <dsp:cNvPr id="0" name=""/>
        <dsp:cNvSpPr/>
      </dsp:nvSpPr>
      <dsp:spPr>
        <a:xfrm>
          <a:off x="239270" y="934450"/>
          <a:ext cx="1311492" cy="6557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b="1" kern="1200" dirty="0"/>
            <a:t>Osobowe</a:t>
          </a:r>
        </a:p>
      </dsp:txBody>
      <dsp:txXfrm>
        <a:off x="239270" y="934450"/>
        <a:ext cx="1311492" cy="655746"/>
      </dsp:txXfrm>
    </dsp:sp>
    <dsp:sp modelId="{82B690A9-3973-40B7-91F4-D21B721D3D4F}">
      <dsp:nvSpPr>
        <dsp:cNvPr id="0" name=""/>
        <dsp:cNvSpPr/>
      </dsp:nvSpPr>
      <dsp:spPr>
        <a:xfrm>
          <a:off x="1091740" y="1865609"/>
          <a:ext cx="1586905" cy="6557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 dirty="0"/>
            <a:t>Jawna</a:t>
          </a:r>
        </a:p>
      </dsp:txBody>
      <dsp:txXfrm>
        <a:off x="1091740" y="1865609"/>
        <a:ext cx="1586905" cy="655746"/>
      </dsp:txXfrm>
    </dsp:sp>
    <dsp:sp modelId="{FCB010CA-2562-4125-9834-95E303EFDACD}">
      <dsp:nvSpPr>
        <dsp:cNvPr id="0" name=""/>
        <dsp:cNvSpPr/>
      </dsp:nvSpPr>
      <dsp:spPr>
        <a:xfrm>
          <a:off x="1091740" y="2796769"/>
          <a:ext cx="1586905" cy="6557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 dirty="0"/>
            <a:t>Partnerska</a:t>
          </a:r>
        </a:p>
      </dsp:txBody>
      <dsp:txXfrm>
        <a:off x="1091740" y="2796769"/>
        <a:ext cx="1586905" cy="655746"/>
      </dsp:txXfrm>
    </dsp:sp>
    <dsp:sp modelId="{0C726641-5447-46E2-9C04-7884C39712E0}">
      <dsp:nvSpPr>
        <dsp:cNvPr id="0" name=""/>
        <dsp:cNvSpPr/>
      </dsp:nvSpPr>
      <dsp:spPr>
        <a:xfrm>
          <a:off x="1091740" y="3727928"/>
          <a:ext cx="1586905" cy="6557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 dirty="0"/>
            <a:t>Komandytowa</a:t>
          </a:r>
        </a:p>
      </dsp:txBody>
      <dsp:txXfrm>
        <a:off x="1091740" y="3727928"/>
        <a:ext cx="1586905" cy="655746"/>
      </dsp:txXfrm>
    </dsp:sp>
    <dsp:sp modelId="{7520F371-CEAF-404C-9369-4ED1C8616303}">
      <dsp:nvSpPr>
        <dsp:cNvPr id="0" name=""/>
        <dsp:cNvSpPr/>
      </dsp:nvSpPr>
      <dsp:spPr>
        <a:xfrm>
          <a:off x="1091740" y="4659087"/>
          <a:ext cx="1586905" cy="6557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 dirty="0"/>
            <a:t>Komandytowo-akcyjna</a:t>
          </a:r>
        </a:p>
      </dsp:txBody>
      <dsp:txXfrm>
        <a:off x="1091740" y="4659087"/>
        <a:ext cx="1586905" cy="655746"/>
      </dsp:txXfrm>
    </dsp:sp>
    <dsp:sp modelId="{E4FF943E-3D05-46EE-AB46-2A9756726337}">
      <dsp:nvSpPr>
        <dsp:cNvPr id="0" name=""/>
        <dsp:cNvSpPr/>
      </dsp:nvSpPr>
      <dsp:spPr>
        <a:xfrm>
          <a:off x="2954059" y="934450"/>
          <a:ext cx="1311492" cy="6557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b="1" kern="1200" dirty="0"/>
            <a:t>Kapitałowe</a:t>
          </a:r>
        </a:p>
      </dsp:txBody>
      <dsp:txXfrm>
        <a:off x="2954059" y="934450"/>
        <a:ext cx="1311492" cy="655746"/>
      </dsp:txXfrm>
    </dsp:sp>
    <dsp:sp modelId="{1867F71A-54CC-4A1C-8258-D79917F0EBD3}">
      <dsp:nvSpPr>
        <dsp:cNvPr id="0" name=""/>
        <dsp:cNvSpPr/>
      </dsp:nvSpPr>
      <dsp:spPr>
        <a:xfrm flipH="1">
          <a:off x="3806529" y="1865609"/>
          <a:ext cx="1714920" cy="6557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 dirty="0"/>
            <a:t>Spółka z ograniczoną odpowiedzialnością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 dirty="0"/>
            <a:t>(z o.o.)</a:t>
          </a:r>
        </a:p>
      </dsp:txBody>
      <dsp:txXfrm>
        <a:off x="3806529" y="1865609"/>
        <a:ext cx="1714920" cy="655746"/>
      </dsp:txXfrm>
    </dsp:sp>
    <dsp:sp modelId="{36F73CE4-FB60-44D8-8B94-B6303AF6C6A5}">
      <dsp:nvSpPr>
        <dsp:cNvPr id="0" name=""/>
        <dsp:cNvSpPr/>
      </dsp:nvSpPr>
      <dsp:spPr>
        <a:xfrm>
          <a:off x="3806529" y="2796769"/>
          <a:ext cx="1714920" cy="6557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 dirty="0"/>
            <a:t>Spółka akcyjna</a:t>
          </a:r>
        </a:p>
      </dsp:txBody>
      <dsp:txXfrm>
        <a:off x="3806529" y="2796769"/>
        <a:ext cx="1714920" cy="6557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F33BB9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AA5EB9"/>
    <w:rsid w:val="00ED295B"/>
    <w:rsid w:val="00F25BAB"/>
    <w:rsid w:val="00F3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4</TotalTime>
  <Pages>2</Pages>
  <Words>422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3</cp:revision>
  <dcterms:created xsi:type="dcterms:W3CDTF">2020-05-22T14:58:00Z</dcterms:created>
  <dcterms:modified xsi:type="dcterms:W3CDTF">2020-05-22T15:02:00Z</dcterms:modified>
</cp:coreProperties>
</file>