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E4C" w:rsidRPr="00AB31D5" w:rsidRDefault="00791E4C" w:rsidP="00791E4C">
      <w:pPr>
        <w:pStyle w:val="Nagwek1"/>
        <w:rPr>
          <w:b/>
        </w:rPr>
      </w:pPr>
      <w:r w:rsidRPr="00AB31D5">
        <w:rPr>
          <w:b/>
        </w:rPr>
        <w:t>Programy uruchamiające LILO i GRUB</w:t>
      </w:r>
    </w:p>
    <w:p w:rsidR="00791E4C" w:rsidRDefault="00791E4C" w:rsidP="00791E4C">
      <w:r>
        <w:t>Program uruchamiający pozwala na wybór systemów operacyjnych zainstalowanych na dyskach komputera oraz sposobu ich uruchamiania. Większość systemów Linux daje użytkownikowi możliwość skorzystania z programów uruchamiających GRUB i LILO.</w:t>
      </w:r>
    </w:p>
    <w:p w:rsidR="00791E4C" w:rsidRDefault="00791E4C" w:rsidP="00791E4C">
      <w:r>
        <w:t>GRUB jest programem uruchamiającym GNU, który w wielu systemach Linux zastąpił LILO. Oferuje następujące funkcje:</w:t>
      </w:r>
    </w:p>
    <w:p w:rsidR="00791E4C" w:rsidRDefault="00791E4C" w:rsidP="00791E4C">
      <w:pPr>
        <w:pStyle w:val="Akapitzlist"/>
        <w:numPr>
          <w:ilvl w:val="0"/>
          <w:numId w:val="1"/>
        </w:numPr>
      </w:pPr>
      <w:r>
        <w:t>Obsługę wielu wykonywalnych formatów</w:t>
      </w:r>
    </w:p>
    <w:p w:rsidR="00791E4C" w:rsidRDefault="00791E4C" w:rsidP="00791E4C">
      <w:pPr>
        <w:pStyle w:val="Akapitzlist"/>
        <w:numPr>
          <w:ilvl w:val="0"/>
          <w:numId w:val="1"/>
        </w:numPr>
      </w:pPr>
      <w:r>
        <w:t>Obsługę uruchamiania wielu systemów operacyjnych</w:t>
      </w:r>
    </w:p>
    <w:p w:rsidR="00791E4C" w:rsidRDefault="00791E4C" w:rsidP="00791E4C">
      <w:pPr>
        <w:pStyle w:val="Akapitzlist"/>
        <w:numPr>
          <w:ilvl w:val="0"/>
          <w:numId w:val="1"/>
        </w:numPr>
      </w:pPr>
      <w:r>
        <w:t>Obsługę innych systemów operacyjnych</w:t>
      </w:r>
    </w:p>
    <w:p w:rsidR="00791E4C" w:rsidRDefault="00791E4C" w:rsidP="00791E4C">
      <w:pPr>
        <w:pStyle w:val="Akapitzlist"/>
        <w:numPr>
          <w:ilvl w:val="0"/>
          <w:numId w:val="1"/>
        </w:numPr>
      </w:pPr>
      <w:r>
        <w:t>Obsługę wielu rodzajów systemów plików</w:t>
      </w:r>
    </w:p>
    <w:p w:rsidR="00791E4C" w:rsidRDefault="00791E4C" w:rsidP="00791E4C">
      <w:pPr>
        <w:pStyle w:val="Akapitzlist"/>
        <w:numPr>
          <w:ilvl w:val="0"/>
          <w:numId w:val="1"/>
        </w:numPr>
      </w:pPr>
      <w:r>
        <w:t>Obsługę automatycznego rozpakowywania obrazów startowych</w:t>
      </w:r>
    </w:p>
    <w:p w:rsidR="00791E4C" w:rsidRDefault="00791E4C" w:rsidP="00791E4C">
      <w:pPr>
        <w:pStyle w:val="Akapitzlist"/>
        <w:numPr>
          <w:ilvl w:val="0"/>
          <w:numId w:val="1"/>
        </w:numPr>
      </w:pPr>
      <w:r>
        <w:t>Obsługę pobierania z sieci obrazów startowych</w:t>
      </w:r>
    </w:p>
    <w:p w:rsidR="00791E4C" w:rsidRDefault="00791E4C" w:rsidP="00791E4C">
      <w:r>
        <w:t xml:space="preserve">Dzięki konfiguracji GRUB po uruchomieniu komputera i wczytaniu </w:t>
      </w:r>
      <w:proofErr w:type="spellStart"/>
      <w:r>
        <w:t>BIOS’u</w:t>
      </w:r>
      <w:proofErr w:type="spellEnd"/>
      <w:r>
        <w:t xml:space="preserve"> pierwszy wyświetlany ekran to GRUB pozwalający na wybranie jednej z możliwości:</w:t>
      </w:r>
    </w:p>
    <w:p w:rsidR="00791E4C" w:rsidRDefault="00791E4C" w:rsidP="00791E4C">
      <w:pPr>
        <w:pStyle w:val="Akapitzlist"/>
        <w:numPr>
          <w:ilvl w:val="0"/>
          <w:numId w:val="2"/>
        </w:numPr>
      </w:pPr>
      <w:r w:rsidRPr="00AB31D5">
        <w:rPr>
          <w:b/>
        </w:rPr>
        <w:t>Domyślny system</w:t>
      </w:r>
      <w:r>
        <w:t xml:space="preserve"> – jeśli użytkownik nie podejmie żadnego działania, po upływie kilku sekund automatycznie rozpocznie się wczytywanie domyślnego systemu operacyjnego (czas oczekiwania jest ustawiony w sekundach poprzez wartość </w:t>
      </w:r>
      <w:proofErr w:type="spellStart"/>
      <w:r>
        <w:t>timeout</w:t>
      </w:r>
      <w:proofErr w:type="spellEnd"/>
      <w:r>
        <w:t xml:space="preserve"> w pliku </w:t>
      </w:r>
      <w:proofErr w:type="spellStart"/>
      <w:r>
        <w:t>grub.conf</w:t>
      </w:r>
      <w:proofErr w:type="spellEnd"/>
      <w:r>
        <w:t>).</w:t>
      </w:r>
    </w:p>
    <w:p w:rsidR="00791E4C" w:rsidRDefault="00791E4C" w:rsidP="00791E4C">
      <w:pPr>
        <w:pStyle w:val="Akapitzlist"/>
        <w:numPr>
          <w:ilvl w:val="0"/>
          <w:numId w:val="2"/>
        </w:numPr>
      </w:pPr>
      <w:r w:rsidRPr="00AB31D5">
        <w:rPr>
          <w:b/>
        </w:rPr>
        <w:t>Wybór systemu operacyjnego</w:t>
      </w:r>
      <w:r>
        <w:t xml:space="preserve"> – użytkownik wybiera z listy dowolny system operacyjny.</w:t>
      </w:r>
    </w:p>
    <w:p w:rsidR="00791E4C" w:rsidRDefault="00791E4C" w:rsidP="00791E4C">
      <w:pPr>
        <w:pStyle w:val="Akapitzlist"/>
        <w:numPr>
          <w:ilvl w:val="0"/>
          <w:numId w:val="2"/>
        </w:numPr>
      </w:pPr>
      <w:r w:rsidRPr="00AB31D5">
        <w:rPr>
          <w:b/>
        </w:rPr>
        <w:t>Edycja procesu uruchamiania</w:t>
      </w:r>
      <w:r>
        <w:t xml:space="preserve"> – jeżeli użytkownik chce zmienić jakąkolwiek opcję tyczącą procesu uruchamiania należy zaznaczyć wybrany system i nacisnąć klawisz e i wykonać kolejne kroki wyświetlanej procedury</w:t>
      </w:r>
    </w:p>
    <w:p w:rsidR="00791E4C" w:rsidRDefault="00791E4C" w:rsidP="00791E4C">
      <w:proofErr w:type="spellStart"/>
      <w:r>
        <w:t>Grub</w:t>
      </w:r>
      <w:proofErr w:type="spellEnd"/>
      <w:r>
        <w:t xml:space="preserve"> </w:t>
      </w:r>
      <w:proofErr w:type="spellStart"/>
      <w:r>
        <w:t>Customizer</w:t>
      </w:r>
      <w:proofErr w:type="spellEnd"/>
      <w:r>
        <w:t xml:space="preserve"> jest graficznym interfejsem do konfigurowania ustawień Grub2. W trzech zakładkach znajdują się funkcje do konfigurowania listy gruba (usuwanie/dodawanie wpisów, zmianę nazwy, dodawanie podmenu), ustawień ogólnych (wybranie domyślnego wpisu wyświetlania menu, utworzenia wpisów odzyskiwania), oraz konfiguracji wyglądu.</w:t>
      </w:r>
    </w:p>
    <w:p w:rsidR="00791E4C" w:rsidRPr="00AB31D5" w:rsidRDefault="00791E4C" w:rsidP="00791E4C">
      <w:pPr>
        <w:rPr>
          <w:b/>
        </w:rPr>
      </w:pPr>
      <w:r w:rsidRPr="00AB31D5">
        <w:rPr>
          <w:b/>
        </w:rPr>
        <w:t xml:space="preserve">Aby zainstalować GRUB </w:t>
      </w:r>
      <w:proofErr w:type="spellStart"/>
      <w:r w:rsidRPr="00AB31D5">
        <w:rPr>
          <w:b/>
        </w:rPr>
        <w:t>Customizer</w:t>
      </w:r>
      <w:proofErr w:type="spellEnd"/>
      <w:r w:rsidRPr="00AB31D5">
        <w:rPr>
          <w:b/>
        </w:rPr>
        <w:t xml:space="preserve"> należy dodać nowe repozytorium:</w:t>
      </w:r>
    </w:p>
    <w:p w:rsidR="00791E4C" w:rsidRDefault="00791E4C" w:rsidP="00791E4C">
      <w:pPr>
        <w:ind w:firstLine="708"/>
      </w:pPr>
      <w:proofErr w:type="spellStart"/>
      <w:r>
        <w:t>sudo</w:t>
      </w:r>
      <w:proofErr w:type="spellEnd"/>
      <w:r>
        <w:t xml:space="preserve"> </w:t>
      </w:r>
      <w:proofErr w:type="spellStart"/>
      <w:r>
        <w:t>add-apt-repository</w:t>
      </w:r>
      <w:proofErr w:type="spellEnd"/>
      <w:r>
        <w:t xml:space="preserve"> ppa:danielrichter2007/</w:t>
      </w:r>
      <w:proofErr w:type="spellStart"/>
      <w:r>
        <w:t>grub-customizer</w:t>
      </w:r>
      <w:proofErr w:type="spellEnd"/>
    </w:p>
    <w:p w:rsidR="00791E4C" w:rsidRPr="00AB31D5" w:rsidRDefault="00791E4C" w:rsidP="00791E4C">
      <w:pPr>
        <w:rPr>
          <w:b/>
        </w:rPr>
      </w:pPr>
      <w:r w:rsidRPr="00AB31D5">
        <w:rPr>
          <w:b/>
        </w:rPr>
        <w:t>Aktualizowanie bazy dostępnych pakietów:</w:t>
      </w:r>
    </w:p>
    <w:p w:rsidR="00791E4C" w:rsidRDefault="00791E4C" w:rsidP="00791E4C">
      <w:pPr>
        <w:ind w:firstLine="708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791E4C" w:rsidRPr="00AB31D5" w:rsidRDefault="00791E4C" w:rsidP="00791E4C">
      <w:pPr>
        <w:rPr>
          <w:b/>
        </w:rPr>
      </w:pPr>
      <w:r w:rsidRPr="00AB31D5">
        <w:rPr>
          <w:b/>
        </w:rPr>
        <w:t>Instalacja aplikacji:</w:t>
      </w:r>
    </w:p>
    <w:p w:rsidR="00791E4C" w:rsidRDefault="00791E4C" w:rsidP="00791E4C">
      <w:pPr>
        <w:ind w:firstLine="708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grub-customizer</w:t>
      </w:r>
      <w:proofErr w:type="spellEnd"/>
    </w:p>
    <w:p w:rsidR="00791E4C" w:rsidRPr="00AB31D5" w:rsidRDefault="00791E4C" w:rsidP="00791E4C">
      <w:pPr>
        <w:rPr>
          <w:b/>
        </w:rPr>
      </w:pPr>
      <w:r w:rsidRPr="00AB31D5">
        <w:rPr>
          <w:b/>
        </w:rPr>
        <w:t xml:space="preserve">LILO jest skrótem słów Linux </w:t>
      </w:r>
      <w:proofErr w:type="spellStart"/>
      <w:r w:rsidRPr="00AB31D5">
        <w:rPr>
          <w:b/>
        </w:rPr>
        <w:t>LOader</w:t>
      </w:r>
      <w:proofErr w:type="spellEnd"/>
      <w:r w:rsidRPr="00AB31D5">
        <w:rPr>
          <w:b/>
        </w:rPr>
        <w:t xml:space="preserve">. </w:t>
      </w:r>
    </w:p>
    <w:p w:rsidR="00791E4C" w:rsidRDefault="00791E4C" w:rsidP="00791E4C">
      <w:r>
        <w:t xml:space="preserve">Jeżeli komputer wykorzystuje program uruchamiający LILO zostanie on zainstalowany w MBR (Master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Record</w:t>
      </w:r>
      <w:proofErr w:type="spellEnd"/>
      <w:r>
        <w:t>) albo w pierwszym sektorze głównej partycji. MBR jest odczytywany bezpośrednio przez BIOS komputera. Jeżeli LILO jest jedynym programem uruchomieniowym na komputerze może być zainstalowany w MBR, ale jeśli komputer zawiera również inny program uruchamiający, LILO należy umieścić na partycji /</w:t>
      </w:r>
      <w:proofErr w:type="spellStart"/>
      <w:r>
        <w:t>boot</w:t>
      </w:r>
      <w:proofErr w:type="spellEnd"/>
      <w:r>
        <w:t>.</w:t>
      </w:r>
    </w:p>
    <w:p w:rsidR="00791E4C" w:rsidRPr="00B769F9" w:rsidRDefault="00791E4C" w:rsidP="00791E4C">
      <w:pPr>
        <w:pStyle w:val="Nagwek1"/>
        <w:rPr>
          <w:b/>
        </w:rPr>
      </w:pPr>
      <w:r w:rsidRPr="00B769F9">
        <w:rPr>
          <w:b/>
        </w:rPr>
        <w:t>Edytor Vi</w:t>
      </w:r>
    </w:p>
    <w:p w:rsidR="00791E4C" w:rsidRDefault="00791E4C" w:rsidP="00791E4C">
      <w:r>
        <w:t>Vi to standardowy uniksowy edytor tekstu, przeznaczony do edycji plików konfiguracyjnych i pisania programów.</w:t>
      </w:r>
    </w:p>
    <w:p w:rsidR="00791E4C" w:rsidRDefault="00791E4C" w:rsidP="00791E4C">
      <w:r>
        <w:t>W vi nie używa się myszki, w zamian jest wiele skrótów klawiszowych. Jest to najpowszechniej używany edytor w systemach uniksowych.</w:t>
      </w:r>
    </w:p>
    <w:p w:rsidR="00791E4C" w:rsidRPr="00B769F9" w:rsidRDefault="00791E4C" w:rsidP="00791E4C">
      <w:pPr>
        <w:rPr>
          <w:b/>
        </w:rPr>
      </w:pPr>
      <w:r w:rsidRPr="00B769F9">
        <w:rPr>
          <w:b/>
        </w:rPr>
        <w:t>Na ekranie można wydzielić dwa ekrany robocze:</w:t>
      </w:r>
    </w:p>
    <w:p w:rsidR="00791E4C" w:rsidRDefault="00791E4C" w:rsidP="00791E4C">
      <w:pPr>
        <w:pStyle w:val="Akapitzlist"/>
        <w:numPr>
          <w:ilvl w:val="0"/>
          <w:numId w:val="5"/>
        </w:numPr>
      </w:pPr>
      <w:r w:rsidRPr="00B769F9">
        <w:rPr>
          <w:b/>
        </w:rPr>
        <w:t>Obszar poleceń</w:t>
      </w:r>
      <w:r>
        <w:rPr>
          <w:b/>
        </w:rPr>
        <w:t xml:space="preserve"> </w:t>
      </w:r>
      <w:r>
        <w:t>– ostatnia linia na dole ekranu</w:t>
      </w:r>
    </w:p>
    <w:p w:rsidR="00791E4C" w:rsidRDefault="00791E4C" w:rsidP="00791E4C">
      <w:pPr>
        <w:pStyle w:val="Akapitzlist"/>
        <w:numPr>
          <w:ilvl w:val="0"/>
          <w:numId w:val="5"/>
        </w:numPr>
      </w:pPr>
      <w:r w:rsidRPr="00B769F9">
        <w:rPr>
          <w:b/>
        </w:rPr>
        <w:t>Obszar edycji tekstu</w:t>
      </w:r>
      <w:r>
        <w:rPr>
          <w:b/>
        </w:rPr>
        <w:t xml:space="preserve"> </w:t>
      </w:r>
      <w:r>
        <w:t>– pozostałe linie</w:t>
      </w:r>
    </w:p>
    <w:p w:rsidR="00791E4C" w:rsidRPr="00B769F9" w:rsidRDefault="00791E4C" w:rsidP="00791E4C">
      <w:pPr>
        <w:rPr>
          <w:b/>
        </w:rPr>
      </w:pPr>
      <w:r w:rsidRPr="00B769F9">
        <w:rPr>
          <w:b/>
        </w:rPr>
        <w:t>Edytor Vi ma następujące tryby pracy:</w:t>
      </w:r>
    </w:p>
    <w:p w:rsidR="00791E4C" w:rsidRDefault="00791E4C" w:rsidP="00791E4C">
      <w:pPr>
        <w:pStyle w:val="Akapitzlist"/>
        <w:numPr>
          <w:ilvl w:val="0"/>
          <w:numId w:val="4"/>
        </w:numPr>
      </w:pPr>
      <w:r>
        <w:lastRenderedPageBreak/>
        <w:t xml:space="preserve">Tryb </w:t>
      </w:r>
      <w:r w:rsidRPr="00B769F9">
        <w:rPr>
          <w:b/>
        </w:rPr>
        <w:t>normalny</w:t>
      </w:r>
      <w:r>
        <w:t xml:space="preserve"> (tryb poleceń) – możemy wydawać vi polecenia (np. polecenie „i” przełącza w tryb wprowadzania a polecenie „:” przełącza w tryb wiersza poleceń)</w:t>
      </w:r>
    </w:p>
    <w:p w:rsidR="00791E4C" w:rsidRDefault="00791E4C" w:rsidP="00791E4C">
      <w:pPr>
        <w:pStyle w:val="Akapitzlist"/>
        <w:numPr>
          <w:ilvl w:val="0"/>
          <w:numId w:val="4"/>
        </w:numPr>
      </w:pPr>
      <w:r>
        <w:t xml:space="preserve">Tryb </w:t>
      </w:r>
      <w:r w:rsidRPr="00B769F9">
        <w:rPr>
          <w:b/>
        </w:rPr>
        <w:t>wprowadzania</w:t>
      </w:r>
      <w:r>
        <w:t xml:space="preserve"> – w tym trybie, wszystkie wprowadzane znaki są przyjmowane jako tekst, włączamy go naciskając klawisz „i”</w:t>
      </w:r>
    </w:p>
    <w:p w:rsidR="00791E4C" w:rsidRDefault="00791E4C" w:rsidP="00791E4C">
      <w:pPr>
        <w:pStyle w:val="Akapitzlist"/>
        <w:numPr>
          <w:ilvl w:val="0"/>
          <w:numId w:val="4"/>
        </w:numPr>
      </w:pPr>
      <w:r>
        <w:t xml:space="preserve">Tryb </w:t>
      </w:r>
      <w:r w:rsidRPr="00B769F9">
        <w:rPr>
          <w:b/>
        </w:rPr>
        <w:t>wiersza poleceń</w:t>
      </w:r>
      <w:r>
        <w:t xml:space="preserve"> – w tym trybie vi przyjmuje wprowadzone w wierszu poleceń polecenia, włączamy go naciskając „:”</w:t>
      </w:r>
    </w:p>
    <w:p w:rsidR="00791E4C" w:rsidRDefault="00791E4C" w:rsidP="00791E4C">
      <w:pPr>
        <w:pStyle w:val="Akapitzlist"/>
        <w:numPr>
          <w:ilvl w:val="0"/>
          <w:numId w:val="4"/>
        </w:numPr>
      </w:pPr>
      <w:r>
        <w:t xml:space="preserve">Tryb </w:t>
      </w:r>
      <w:r w:rsidRPr="00B769F9">
        <w:rPr>
          <w:b/>
        </w:rPr>
        <w:t>wizualny</w:t>
      </w:r>
      <w:r>
        <w:t xml:space="preserve"> – w tym trybie możemy zaznaczyć tekst do edycji, przełączmy się na niego naciskając w trybie normlanym klawisz „v”</w:t>
      </w:r>
    </w:p>
    <w:p w:rsidR="00791E4C" w:rsidRDefault="00791E4C" w:rsidP="00791E4C">
      <w:pPr>
        <w:pStyle w:val="Akapitzlist"/>
        <w:numPr>
          <w:ilvl w:val="0"/>
          <w:numId w:val="4"/>
        </w:numPr>
      </w:pPr>
      <w:r>
        <w:t xml:space="preserve">Tryb </w:t>
      </w:r>
      <w:r w:rsidRPr="00B769F9">
        <w:rPr>
          <w:b/>
        </w:rPr>
        <w:t>zaznaczania</w:t>
      </w:r>
      <w:r>
        <w:t xml:space="preserve"> – jest bardzo podobne do trybu wizualnego, możemy się na niego przełączyć wpisując w trybie normalnym „</w:t>
      </w:r>
      <w:proofErr w:type="spellStart"/>
      <w:r>
        <w:t>gh</w:t>
      </w:r>
      <w:proofErr w:type="spellEnd"/>
      <w:r>
        <w:t>”</w:t>
      </w:r>
    </w:p>
    <w:p w:rsidR="00791E4C" w:rsidRDefault="00791E4C" w:rsidP="00791E4C">
      <w:pPr>
        <w:pStyle w:val="Akapitzlist"/>
        <w:numPr>
          <w:ilvl w:val="0"/>
          <w:numId w:val="4"/>
        </w:numPr>
      </w:pPr>
      <w:r>
        <w:t xml:space="preserve">Tryb </w:t>
      </w:r>
      <w:r w:rsidRPr="00B769F9">
        <w:rPr>
          <w:b/>
        </w:rPr>
        <w:t>ex</w:t>
      </w:r>
      <w:r>
        <w:t xml:space="preserve"> – w trybie ex vi nie jest zorientowany na ekran. Oznacza to, że nie ma możliwości modyfikacji tekstu za pomocą kursora. Jedynym sposobem edycji tekstu są komendy wydawane za pomocą wiersza poleceń</w:t>
      </w:r>
    </w:p>
    <w:p w:rsidR="00791E4C" w:rsidRDefault="00791E4C" w:rsidP="00791E4C">
      <w:r>
        <w:t>Koniec tekstu (pliku) oznaczony jest znakiem „~” na początku linii.</w:t>
      </w:r>
    </w:p>
    <w:p w:rsidR="00791E4C" w:rsidRDefault="00791E4C" w:rsidP="00791E4C">
      <w:r>
        <w:t>Po uruchomieniu vi domyślnie znajdujemy się w trybie normlanym (poleceń).</w:t>
      </w:r>
    </w:p>
    <w:p w:rsidR="00791E4C" w:rsidRDefault="00791E4C" w:rsidP="00791E4C">
      <w:r w:rsidRPr="00F22A93">
        <w:rPr>
          <w:b/>
        </w:rPr>
        <w:t>Aby utworzyć pusty plik</w:t>
      </w:r>
      <w:r>
        <w:t xml:space="preserve">, w linii poleceń vi </w:t>
      </w:r>
      <w:proofErr w:type="spellStart"/>
      <w:r>
        <w:t>nazwa_pliku</w:t>
      </w:r>
      <w:proofErr w:type="spellEnd"/>
      <w:r>
        <w:t xml:space="preserve"> – nazwa pliku dotyczy istniejącego już pliku (który zamierzamy obejrzeć lub zmodyfikować) bądź nie istniejącego jeszcze pliku, który dopiero zamierzamy utworzyć</w:t>
      </w:r>
    </w:p>
    <w:p w:rsidR="00791E4C" w:rsidRPr="00B769F9" w:rsidRDefault="00791E4C" w:rsidP="00791E4C">
      <w:pPr>
        <w:rPr>
          <w:b/>
        </w:rPr>
      </w:pPr>
      <w:r w:rsidRPr="00B769F9">
        <w:rPr>
          <w:b/>
        </w:rPr>
        <w:t>Aby wyjść z vi:</w:t>
      </w:r>
    </w:p>
    <w:p w:rsidR="00791E4C" w:rsidRDefault="00791E4C" w:rsidP="00791E4C">
      <w:pPr>
        <w:pStyle w:val="Akapitzlist"/>
        <w:numPr>
          <w:ilvl w:val="0"/>
          <w:numId w:val="3"/>
        </w:numPr>
      </w:pPr>
      <w:r w:rsidRPr="00171315">
        <w:rPr>
          <w:b/>
        </w:rPr>
        <w:t>[</w:t>
      </w:r>
      <w:proofErr w:type="spellStart"/>
      <w:r w:rsidRPr="00171315">
        <w:rPr>
          <w:b/>
        </w:rPr>
        <w:t>Esc</w:t>
      </w:r>
      <w:proofErr w:type="spellEnd"/>
      <w:r w:rsidRPr="00171315">
        <w:rPr>
          <w:b/>
        </w:rPr>
        <w:t>]: q!</w:t>
      </w:r>
      <w:r>
        <w:t xml:space="preserve"> – bez zapisywanie tekstu do pliku</w:t>
      </w:r>
    </w:p>
    <w:p w:rsidR="00791E4C" w:rsidRDefault="00791E4C" w:rsidP="00791E4C">
      <w:pPr>
        <w:pStyle w:val="Akapitzlist"/>
        <w:numPr>
          <w:ilvl w:val="0"/>
          <w:numId w:val="3"/>
        </w:numPr>
      </w:pPr>
      <w:r w:rsidRPr="00171315">
        <w:rPr>
          <w:b/>
        </w:rPr>
        <w:t>[</w:t>
      </w:r>
      <w:proofErr w:type="spellStart"/>
      <w:r w:rsidRPr="00171315">
        <w:rPr>
          <w:b/>
        </w:rPr>
        <w:t>Esc</w:t>
      </w:r>
      <w:proofErr w:type="spellEnd"/>
      <w:r w:rsidRPr="00171315">
        <w:rPr>
          <w:b/>
        </w:rPr>
        <w:t xml:space="preserve">]: </w:t>
      </w:r>
      <w:proofErr w:type="spellStart"/>
      <w:r w:rsidRPr="00171315">
        <w:rPr>
          <w:b/>
        </w:rPr>
        <w:t>wq</w:t>
      </w:r>
      <w:proofErr w:type="spellEnd"/>
      <w:r w:rsidRPr="00171315">
        <w:rPr>
          <w:b/>
        </w:rPr>
        <w:t xml:space="preserve"> </w:t>
      </w:r>
      <w:proofErr w:type="spellStart"/>
      <w:r w:rsidRPr="00171315">
        <w:rPr>
          <w:b/>
        </w:rPr>
        <w:t>nazwa_pliku</w:t>
      </w:r>
      <w:proofErr w:type="spellEnd"/>
      <w:r>
        <w:t xml:space="preserve"> – z zapisem tekstu do pliku</w:t>
      </w:r>
    </w:p>
    <w:p w:rsidR="00791E4C" w:rsidRPr="00A31056" w:rsidRDefault="00791E4C" w:rsidP="00791E4C">
      <w:pPr>
        <w:pStyle w:val="Nagwek1"/>
        <w:rPr>
          <w:b/>
        </w:rPr>
      </w:pPr>
      <w:r w:rsidRPr="00A31056">
        <w:rPr>
          <w:b/>
        </w:rPr>
        <w:t>Aplikacje biurowe</w:t>
      </w:r>
    </w:p>
    <w:p w:rsidR="00791E4C" w:rsidRDefault="00791E4C" w:rsidP="00791E4C">
      <w:proofErr w:type="spellStart"/>
      <w:r w:rsidRPr="008D4CD0">
        <w:rPr>
          <w:b/>
        </w:rPr>
        <w:t>OpenOffice</w:t>
      </w:r>
      <w:proofErr w:type="spellEnd"/>
      <w:r>
        <w:t xml:space="preserve"> UX jest pakietem oprogramowania biurowego open </w:t>
      </w:r>
      <w:proofErr w:type="spellStart"/>
      <w:r>
        <w:t>source</w:t>
      </w:r>
      <w:proofErr w:type="spellEnd"/>
      <w:r>
        <w:t>, rozwijanym przez polską firmę UX Systems. Program zawiera m.in. zintegrowany słownik ortograficzny, moduł dzielenia wyrazów, działający autopilot, zweryfikowane i poprawione tłumaczenia.</w:t>
      </w:r>
    </w:p>
    <w:p w:rsidR="00791E4C" w:rsidRDefault="00791E4C" w:rsidP="00791E4C">
      <w:r>
        <w:t xml:space="preserve">Stanowi bezpłatną alternatywę dla Microsoft Office, ale można go też kupić; zwykle w cenę wersji pudełkowej jest wliczony w koszt usługi wsparcia technicznego, uaktualnień oraz różne dodatki, np. profesjonalne szablony dokumentów, certyfikat czy program graficzny do obsługi baz danych </w:t>
      </w:r>
      <w:proofErr w:type="spellStart"/>
      <w:r>
        <w:t>Kexi</w:t>
      </w:r>
      <w:proofErr w:type="spellEnd"/>
      <w:r>
        <w:t>.</w:t>
      </w:r>
    </w:p>
    <w:p w:rsidR="00791E4C" w:rsidRDefault="00791E4C" w:rsidP="00791E4C">
      <w:proofErr w:type="spellStart"/>
      <w:r w:rsidRPr="008D4CD0">
        <w:rPr>
          <w:b/>
        </w:rPr>
        <w:t>LibreOffice</w:t>
      </w:r>
      <w:proofErr w:type="spellEnd"/>
      <w:r>
        <w:t xml:space="preserve"> to darmowy pakiet biurowy o otwartym kodzie źródłowym, który można zainstalować w systemach z rodziny Microsoft Windows, Mac OS X i Linux. Jest rozwijany na bazie OpenOffice.org po jego przejęciu przez firmę Oracle w 2010r roku. Może stanowić alternatywne rozwiązanie w stosunku do pakietu biurowego Microsoft Office. Może być używany bez żadnych opłat w środowisku domowym i korporacyjnym a nawet w instytucjach państwowych, szkołach oraz organizacjach non-profit. Dostępny jest w wielu wersjach językowych.</w:t>
      </w:r>
    </w:p>
    <w:p w:rsidR="00791E4C" w:rsidRPr="0035091F" w:rsidRDefault="00791E4C" w:rsidP="00791E4C">
      <w:pPr>
        <w:rPr>
          <w:b/>
        </w:rPr>
      </w:pPr>
      <w:r w:rsidRPr="0035091F">
        <w:rPr>
          <w:b/>
        </w:rPr>
        <w:t>Zawiera 6 modułów:</w:t>
      </w:r>
    </w:p>
    <w:p w:rsidR="00791E4C" w:rsidRDefault="00791E4C" w:rsidP="00791E4C">
      <w:pPr>
        <w:pStyle w:val="Akapitzlist"/>
        <w:numPr>
          <w:ilvl w:val="0"/>
          <w:numId w:val="7"/>
        </w:numPr>
      </w:pPr>
      <w:r w:rsidRPr="008D4CD0">
        <w:rPr>
          <w:b/>
        </w:rPr>
        <w:t>Writer</w:t>
      </w:r>
      <w:r>
        <w:t xml:space="preserve"> – do obsługi zwykłych dokumentów tekstowych</w:t>
      </w:r>
    </w:p>
    <w:p w:rsidR="00791E4C" w:rsidRDefault="00791E4C" w:rsidP="00791E4C">
      <w:pPr>
        <w:pStyle w:val="Akapitzlist"/>
        <w:numPr>
          <w:ilvl w:val="0"/>
          <w:numId w:val="7"/>
        </w:numPr>
      </w:pPr>
      <w:proofErr w:type="spellStart"/>
      <w:r w:rsidRPr="008D4CD0">
        <w:rPr>
          <w:b/>
        </w:rPr>
        <w:t>Calc</w:t>
      </w:r>
      <w:proofErr w:type="spellEnd"/>
      <w:r>
        <w:t xml:space="preserve"> – Do obsługi arkuszy kalkulacyjnych</w:t>
      </w:r>
    </w:p>
    <w:p w:rsidR="00791E4C" w:rsidRDefault="00791E4C" w:rsidP="00791E4C">
      <w:pPr>
        <w:pStyle w:val="Akapitzlist"/>
        <w:numPr>
          <w:ilvl w:val="0"/>
          <w:numId w:val="7"/>
        </w:numPr>
      </w:pPr>
      <w:proofErr w:type="spellStart"/>
      <w:r w:rsidRPr="008D4CD0">
        <w:rPr>
          <w:b/>
        </w:rPr>
        <w:t>Impress</w:t>
      </w:r>
      <w:proofErr w:type="spellEnd"/>
      <w:r>
        <w:t xml:space="preserve"> – do tworzenia prezentacji</w:t>
      </w:r>
    </w:p>
    <w:p w:rsidR="00791E4C" w:rsidRDefault="00791E4C" w:rsidP="00791E4C">
      <w:pPr>
        <w:pStyle w:val="Akapitzlist"/>
        <w:numPr>
          <w:ilvl w:val="0"/>
          <w:numId w:val="7"/>
        </w:numPr>
      </w:pPr>
      <w:r w:rsidRPr="008D4CD0">
        <w:rPr>
          <w:b/>
        </w:rPr>
        <w:t>Draw</w:t>
      </w:r>
      <w:r>
        <w:t xml:space="preserve"> – do tworzenia rysunków</w:t>
      </w:r>
    </w:p>
    <w:p w:rsidR="00791E4C" w:rsidRDefault="00791E4C" w:rsidP="00791E4C">
      <w:pPr>
        <w:pStyle w:val="Akapitzlist"/>
        <w:numPr>
          <w:ilvl w:val="0"/>
          <w:numId w:val="7"/>
        </w:numPr>
      </w:pPr>
      <w:r w:rsidRPr="008D4CD0">
        <w:rPr>
          <w:b/>
        </w:rPr>
        <w:t>Base</w:t>
      </w:r>
      <w:r>
        <w:t xml:space="preserve"> – jest to moduł bazodanowy</w:t>
      </w:r>
    </w:p>
    <w:p w:rsidR="00791E4C" w:rsidRDefault="00791E4C" w:rsidP="00791E4C">
      <w:pPr>
        <w:pStyle w:val="Akapitzlist"/>
        <w:numPr>
          <w:ilvl w:val="0"/>
          <w:numId w:val="7"/>
        </w:numPr>
      </w:pPr>
      <w:r w:rsidRPr="008D4CD0">
        <w:rPr>
          <w:b/>
        </w:rPr>
        <w:t>Math</w:t>
      </w:r>
      <w:r>
        <w:t xml:space="preserve"> – jest to intuicyjny edytor równań i zadań matematycznych</w:t>
      </w:r>
    </w:p>
    <w:p w:rsidR="00791E4C" w:rsidRPr="0035091F" w:rsidRDefault="00791E4C" w:rsidP="00791E4C">
      <w:pPr>
        <w:pStyle w:val="Nagwek1"/>
        <w:rPr>
          <w:b/>
        </w:rPr>
      </w:pPr>
      <w:r w:rsidRPr="0035091F">
        <w:rPr>
          <w:b/>
        </w:rPr>
        <w:t xml:space="preserve">Oprogramowanie </w:t>
      </w:r>
      <w:proofErr w:type="spellStart"/>
      <w:r w:rsidRPr="0035091F">
        <w:rPr>
          <w:b/>
        </w:rPr>
        <w:t>Ubuntu</w:t>
      </w:r>
      <w:proofErr w:type="spellEnd"/>
    </w:p>
    <w:p w:rsidR="00791E4C" w:rsidRDefault="00791E4C" w:rsidP="00791E4C">
      <w:r w:rsidRPr="008D4CD0">
        <w:rPr>
          <w:b/>
        </w:rPr>
        <w:t xml:space="preserve">Oprogramowanie </w:t>
      </w:r>
      <w:proofErr w:type="spellStart"/>
      <w:r w:rsidRPr="008D4CD0">
        <w:rPr>
          <w:b/>
        </w:rPr>
        <w:t>Ubuntu</w:t>
      </w:r>
      <w:proofErr w:type="spellEnd"/>
      <w:r>
        <w:t xml:space="preserve"> – system zarzadzania pakietami, który pozwala na instalacje i zarządzanie oprogramowaniem w systemie operacyjnym </w:t>
      </w:r>
      <w:proofErr w:type="spellStart"/>
      <w:r>
        <w:t>Ubuntu</w:t>
      </w:r>
      <w:proofErr w:type="spellEnd"/>
      <w:r>
        <w:t xml:space="preserve">. Podobne działanie ma program </w:t>
      </w:r>
      <w:proofErr w:type="spellStart"/>
      <w:r>
        <w:t>Synaptic</w:t>
      </w:r>
      <w:proofErr w:type="spellEnd"/>
      <w:r>
        <w:t>, ale posiada on mniej przyjazne środowisko dla nowych użytkowników.</w:t>
      </w:r>
    </w:p>
    <w:p w:rsidR="00791E4C" w:rsidRPr="0035091F" w:rsidRDefault="00791E4C" w:rsidP="00791E4C">
      <w:pPr>
        <w:rPr>
          <w:b/>
        </w:rPr>
      </w:pPr>
      <w:r w:rsidRPr="0035091F">
        <w:rPr>
          <w:b/>
        </w:rPr>
        <w:t>Najważniejsze funkcjonalności jakie posiada OU:</w:t>
      </w:r>
    </w:p>
    <w:p w:rsidR="00791E4C" w:rsidRDefault="00791E4C" w:rsidP="00791E4C">
      <w:pPr>
        <w:pStyle w:val="Akapitzlist"/>
        <w:numPr>
          <w:ilvl w:val="0"/>
          <w:numId w:val="6"/>
        </w:numPr>
      </w:pPr>
      <w:r>
        <w:t>Grupowanie programów w kategoriach</w:t>
      </w:r>
    </w:p>
    <w:p w:rsidR="00791E4C" w:rsidRDefault="00791E4C" w:rsidP="00791E4C">
      <w:pPr>
        <w:pStyle w:val="Akapitzlist"/>
        <w:numPr>
          <w:ilvl w:val="0"/>
          <w:numId w:val="6"/>
        </w:numPr>
      </w:pPr>
      <w:r>
        <w:t>Instalacja i usuwanie wybranych programów</w:t>
      </w:r>
    </w:p>
    <w:p w:rsidR="00791E4C" w:rsidRDefault="00791E4C" w:rsidP="00791E4C">
      <w:pPr>
        <w:pStyle w:val="Akapitzlist"/>
        <w:numPr>
          <w:ilvl w:val="0"/>
          <w:numId w:val="6"/>
        </w:numPr>
      </w:pPr>
      <w:r>
        <w:t>Krótki opis programu</w:t>
      </w:r>
    </w:p>
    <w:p w:rsidR="00791E4C" w:rsidRDefault="00791E4C" w:rsidP="00791E4C">
      <w:pPr>
        <w:pStyle w:val="Akapitzlist"/>
        <w:numPr>
          <w:ilvl w:val="0"/>
          <w:numId w:val="6"/>
        </w:numPr>
      </w:pPr>
      <w:r>
        <w:lastRenderedPageBreak/>
        <w:t>Oceny i recenzje użytkowników</w:t>
      </w:r>
    </w:p>
    <w:p w:rsidR="00791E4C" w:rsidRPr="0035091F" w:rsidRDefault="00791E4C" w:rsidP="00791E4C">
      <w:pPr>
        <w:rPr>
          <w:b/>
        </w:rPr>
      </w:pPr>
      <w:r w:rsidRPr="0035091F">
        <w:rPr>
          <w:b/>
        </w:rPr>
        <w:t xml:space="preserve">Instalacja </w:t>
      </w:r>
      <w:proofErr w:type="spellStart"/>
      <w:r w:rsidRPr="0035091F">
        <w:rPr>
          <w:b/>
        </w:rPr>
        <w:t>LibreOffice</w:t>
      </w:r>
      <w:proofErr w:type="spellEnd"/>
      <w:r w:rsidRPr="0035091F">
        <w:rPr>
          <w:b/>
        </w:rPr>
        <w:t xml:space="preserve"> Base:</w:t>
      </w:r>
    </w:p>
    <w:p w:rsidR="00791E4C" w:rsidRDefault="00791E4C" w:rsidP="00791E4C">
      <w:pPr>
        <w:ind w:firstLine="708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libreoffice-base</w:t>
      </w:r>
      <w:proofErr w:type="spellEnd"/>
    </w:p>
    <w:p w:rsidR="00791E4C" w:rsidRPr="0035091F" w:rsidRDefault="00791E4C" w:rsidP="00791E4C">
      <w:pPr>
        <w:rPr>
          <w:b/>
        </w:rPr>
      </w:pPr>
      <w:r w:rsidRPr="0035091F">
        <w:rPr>
          <w:b/>
        </w:rPr>
        <w:t xml:space="preserve">Odinstalowanie programu </w:t>
      </w:r>
      <w:proofErr w:type="spellStart"/>
      <w:r w:rsidRPr="0035091F">
        <w:rPr>
          <w:b/>
        </w:rPr>
        <w:t>LibreOffice</w:t>
      </w:r>
      <w:proofErr w:type="spellEnd"/>
      <w:r w:rsidRPr="0035091F">
        <w:rPr>
          <w:b/>
        </w:rPr>
        <w:t xml:space="preserve"> Base:</w:t>
      </w:r>
    </w:p>
    <w:p w:rsidR="00791E4C" w:rsidRDefault="00791E4C" w:rsidP="00791E4C">
      <w:pPr>
        <w:ind w:firstLine="708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libreoffice-base</w:t>
      </w:r>
      <w:proofErr w:type="spellEnd"/>
      <w:r>
        <w:tab/>
      </w:r>
      <w:r>
        <w:tab/>
        <w:t>lub</w:t>
      </w:r>
      <w:r>
        <w:tab/>
      </w:r>
      <w:proofErr w:type="spellStart"/>
      <w:r>
        <w:t>apt-get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– </w:t>
      </w:r>
      <w:proofErr w:type="spellStart"/>
      <w:r>
        <w:t>purge</w:t>
      </w:r>
      <w:proofErr w:type="spellEnd"/>
      <w:r>
        <w:t xml:space="preserve"> </w:t>
      </w:r>
      <w:proofErr w:type="spellStart"/>
      <w:r>
        <w:t>libreoffice-base</w:t>
      </w:r>
      <w:proofErr w:type="spellEnd"/>
    </w:p>
    <w:p w:rsidR="00791E4C" w:rsidRPr="00672E78" w:rsidRDefault="00791E4C" w:rsidP="00791E4C">
      <w:pPr>
        <w:pStyle w:val="Nagwek1"/>
        <w:rPr>
          <w:b/>
        </w:rPr>
      </w:pPr>
      <w:r w:rsidRPr="00672E78">
        <w:rPr>
          <w:b/>
        </w:rPr>
        <w:t>Udostępnianie w sieci, serwer Samba</w:t>
      </w:r>
    </w:p>
    <w:p w:rsidR="00791E4C" w:rsidRDefault="00791E4C" w:rsidP="00791E4C">
      <w:r w:rsidRPr="00672E78">
        <w:rPr>
          <w:b/>
        </w:rPr>
        <w:t>Samba</w:t>
      </w:r>
      <w:r>
        <w:t xml:space="preserve"> to serwer plików i drukarek współpracujących z platformą Windows, przeznaczony dla platformy Linux/Unix. Dzięki niemu możemy korzystać i pracować na tych samych plikach, niezależnie od platformy, na kilu komputerach.</w:t>
      </w:r>
    </w:p>
    <w:p w:rsidR="00791E4C" w:rsidRPr="00672E78" w:rsidRDefault="00791E4C" w:rsidP="00791E4C">
      <w:pPr>
        <w:rPr>
          <w:b/>
        </w:rPr>
      </w:pPr>
      <w:r w:rsidRPr="00672E78">
        <w:rPr>
          <w:b/>
        </w:rPr>
        <w:t>Instalacja Samby:</w:t>
      </w:r>
    </w:p>
    <w:p w:rsidR="00791E4C" w:rsidRDefault="00791E4C" w:rsidP="00791E4C">
      <w:pPr>
        <w:ind w:firstLine="708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samba</w:t>
      </w:r>
    </w:p>
    <w:p w:rsidR="00791E4C" w:rsidRPr="003734C5" w:rsidRDefault="00791E4C" w:rsidP="00791E4C">
      <w:pPr>
        <w:pStyle w:val="Nagwek1"/>
        <w:rPr>
          <w:b/>
        </w:rPr>
      </w:pPr>
      <w:r w:rsidRPr="003734C5">
        <w:rPr>
          <w:b/>
        </w:rPr>
        <w:t>Przeglądarka, komunikatory internetowe, poczta internetowa</w:t>
      </w:r>
    </w:p>
    <w:p w:rsidR="00791E4C" w:rsidRDefault="00791E4C" w:rsidP="00791E4C">
      <w:r>
        <w:t>Domyślną zainstalowaną przeglądarką internetową jest FireFox.</w:t>
      </w:r>
    </w:p>
    <w:p w:rsidR="00791E4C" w:rsidRDefault="00791E4C" w:rsidP="00791E4C">
      <w:r>
        <w:t xml:space="preserve">Konta sieciowe to program, który pozwala na sprzęgnięcie różnego typu kont, różnego typu usług bezpośrednio w systemie Linux </w:t>
      </w:r>
      <w:proofErr w:type="spellStart"/>
      <w:r>
        <w:t>Ubuntu</w:t>
      </w:r>
      <w:proofErr w:type="spellEnd"/>
      <w:r>
        <w:t>.</w:t>
      </w:r>
    </w:p>
    <w:p w:rsidR="00791E4C" w:rsidRDefault="00791E4C" w:rsidP="00791E4C">
      <w:r>
        <w:t xml:space="preserve">Najbardziej popularne </w:t>
      </w:r>
      <w:r w:rsidRPr="00D66A69">
        <w:rPr>
          <w:b/>
        </w:rPr>
        <w:t>konta sieciowe</w:t>
      </w:r>
      <w:r w:rsidRPr="00D66A69">
        <w:t xml:space="preserve">: </w:t>
      </w:r>
      <w:r>
        <w:t>Google, Facebook</w:t>
      </w:r>
    </w:p>
    <w:p w:rsidR="00791E4C" w:rsidRDefault="00791E4C" w:rsidP="00791E4C">
      <w:r w:rsidRPr="00D66A69">
        <w:rPr>
          <w:b/>
        </w:rPr>
        <w:t>Komunikatory</w:t>
      </w:r>
      <w:r>
        <w:t xml:space="preserve">: </w:t>
      </w:r>
      <w:proofErr w:type="spellStart"/>
      <w:r>
        <w:t>Empathy</w:t>
      </w:r>
      <w:proofErr w:type="spellEnd"/>
      <w:r>
        <w:t xml:space="preserve">, GG, </w:t>
      </w:r>
      <w:proofErr w:type="spellStart"/>
      <w:r>
        <w:t>Kadu</w:t>
      </w:r>
      <w:proofErr w:type="spellEnd"/>
      <w:r>
        <w:t>, Skype</w:t>
      </w:r>
    </w:p>
    <w:p w:rsidR="00791E4C" w:rsidRDefault="00791E4C" w:rsidP="00791E4C">
      <w:r w:rsidRPr="00D66A69">
        <w:rPr>
          <w:b/>
        </w:rPr>
        <w:t>Poczta elektroniczna</w:t>
      </w:r>
      <w:r>
        <w:t xml:space="preserve">: </w:t>
      </w:r>
      <w:proofErr w:type="spellStart"/>
      <w:r>
        <w:t>Thunderbird</w:t>
      </w:r>
      <w:proofErr w:type="spellEnd"/>
    </w:p>
    <w:p w:rsidR="00791E4C" w:rsidRPr="00D66A69" w:rsidRDefault="00791E4C" w:rsidP="00791E4C">
      <w:pPr>
        <w:pStyle w:val="Nagwek1"/>
        <w:rPr>
          <w:b/>
        </w:rPr>
      </w:pPr>
      <w:r w:rsidRPr="00D66A69">
        <w:rPr>
          <w:b/>
        </w:rPr>
        <w:t>Konto gościa</w:t>
      </w:r>
    </w:p>
    <w:p w:rsidR="00791E4C" w:rsidRPr="00D66A69" w:rsidRDefault="00791E4C" w:rsidP="00791E4C">
      <w:pPr>
        <w:rPr>
          <w:b/>
        </w:rPr>
      </w:pPr>
      <w:r w:rsidRPr="00D66A69">
        <w:rPr>
          <w:b/>
        </w:rPr>
        <w:t xml:space="preserve">Komenda, która wyłącza konto Gościa w </w:t>
      </w:r>
      <w:proofErr w:type="spellStart"/>
      <w:r w:rsidRPr="00D66A69">
        <w:rPr>
          <w:b/>
        </w:rPr>
        <w:t>Ubuntu</w:t>
      </w:r>
      <w:proofErr w:type="spellEnd"/>
      <w:r w:rsidRPr="00D66A69">
        <w:rPr>
          <w:b/>
        </w:rPr>
        <w:t>:</w:t>
      </w:r>
    </w:p>
    <w:p w:rsidR="00791E4C" w:rsidRDefault="00791E4C" w:rsidP="00791E4C">
      <w:pPr>
        <w:ind w:firstLine="708"/>
      </w:pP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lightdm</w:t>
      </w:r>
      <w:proofErr w:type="spellEnd"/>
      <w:r>
        <w:t>/</w:t>
      </w:r>
      <w:proofErr w:type="spellStart"/>
      <w:r>
        <w:t>lightdm.conf</w:t>
      </w:r>
      <w:proofErr w:type="spellEnd"/>
    </w:p>
    <w:p w:rsidR="00791E4C" w:rsidRDefault="00791E4C" w:rsidP="00791E4C">
      <w:r>
        <w:t>Na końcu pliku należy dopisać odpowiednią wartość dla konta Gość:</w:t>
      </w:r>
    </w:p>
    <w:p w:rsidR="00791E4C" w:rsidRDefault="00791E4C" w:rsidP="00791E4C">
      <w:pPr>
        <w:ind w:firstLine="708"/>
      </w:pPr>
      <w:proofErr w:type="spellStart"/>
      <w:r>
        <w:t>allow-guest</w:t>
      </w:r>
      <w:proofErr w:type="spellEnd"/>
      <w:r>
        <w:t>=</w:t>
      </w:r>
      <w:proofErr w:type="spellStart"/>
      <w:r>
        <w:t>false</w:t>
      </w:r>
      <w:proofErr w:type="spellEnd"/>
      <w:r>
        <w:tab/>
        <w:t>lub</w:t>
      </w:r>
      <w:r>
        <w:tab/>
      </w:r>
      <w:proofErr w:type="spellStart"/>
      <w:r>
        <w:t>allow-guest</w:t>
      </w:r>
      <w:proofErr w:type="spellEnd"/>
      <w:r>
        <w:t>=</w:t>
      </w:r>
      <w:proofErr w:type="spellStart"/>
      <w:r>
        <w:t>true</w:t>
      </w:r>
      <w:proofErr w:type="spellEnd"/>
    </w:p>
    <w:p w:rsidR="00791E4C" w:rsidRPr="0026196E" w:rsidRDefault="00791E4C" w:rsidP="00791E4C">
      <w:pPr>
        <w:pStyle w:val="Nagwek1"/>
        <w:rPr>
          <w:b/>
        </w:rPr>
      </w:pPr>
      <w:r w:rsidRPr="0026196E">
        <w:rPr>
          <w:b/>
        </w:rPr>
        <w:t>Archiwizacja i kompresja danych, kopie zapasowe</w:t>
      </w:r>
    </w:p>
    <w:p w:rsidR="00791E4C" w:rsidRDefault="00791E4C" w:rsidP="00791E4C">
      <w:r>
        <w:t>System Linux oraz Unix oferują wiele narzędzi umożliwiających zarówno w trybie tekstowym jak i graficznym tworzenie archiwum danych.</w:t>
      </w:r>
    </w:p>
    <w:p w:rsidR="00791E4C" w:rsidRDefault="00791E4C" w:rsidP="00791E4C">
      <w:r>
        <w:t xml:space="preserve">W trybie graficznym można wykorzystać np. </w:t>
      </w:r>
      <w:proofErr w:type="spellStart"/>
      <w:r>
        <w:t>Deja</w:t>
      </w:r>
      <w:proofErr w:type="spellEnd"/>
      <w:r>
        <w:t xml:space="preserve"> Dup. Natomiast w trybie tekstowym do najbardziej znanych należą tar, </w:t>
      </w:r>
      <w:proofErr w:type="spellStart"/>
      <w:r>
        <w:t>cpio</w:t>
      </w:r>
      <w:proofErr w:type="spellEnd"/>
      <w:r>
        <w:t xml:space="preserve">, </w:t>
      </w:r>
      <w:proofErr w:type="spellStart"/>
      <w:r>
        <w:t>rsync</w:t>
      </w:r>
      <w:proofErr w:type="spellEnd"/>
      <w:r>
        <w:t xml:space="preserve">, </w:t>
      </w:r>
      <w:proofErr w:type="spellStart"/>
      <w:r>
        <w:t>dd</w:t>
      </w:r>
      <w:proofErr w:type="spellEnd"/>
      <w:r>
        <w:t>.</w:t>
      </w:r>
    </w:p>
    <w:p w:rsidR="00791E4C" w:rsidRDefault="00791E4C" w:rsidP="00791E4C">
      <w:r w:rsidRPr="003734C5">
        <w:rPr>
          <w:b/>
        </w:rPr>
        <w:t>Tar</w:t>
      </w:r>
      <w:r>
        <w:t xml:space="preserve"> (</w:t>
      </w:r>
      <w:proofErr w:type="spellStart"/>
      <w:r>
        <w:t>Tape</w:t>
      </w:r>
      <w:proofErr w:type="spellEnd"/>
      <w:r>
        <w:t xml:space="preserve"> Archive) – jest to najbardziej używane narzędzie do archiwizacji danych. Jego podstawowym zadaniem jest upakowanie wielu plików w jeden plik.</w:t>
      </w:r>
    </w:p>
    <w:p w:rsidR="00791E4C" w:rsidRDefault="00791E4C" w:rsidP="00791E4C">
      <w:r>
        <w:t xml:space="preserve">Polecenie </w:t>
      </w:r>
      <w:proofErr w:type="spellStart"/>
      <w:r>
        <w:t>gzip</w:t>
      </w:r>
      <w:proofErr w:type="spellEnd"/>
      <w:r>
        <w:t xml:space="preserve"> służy do kompresji zadanego pliku. Jako plik wyjściowy tworzy plik o nazwie identycznej jak plik wejściowy z rozszerzeniem .</w:t>
      </w:r>
      <w:proofErr w:type="spellStart"/>
      <w:r>
        <w:t>gz</w:t>
      </w:r>
      <w:proofErr w:type="spellEnd"/>
      <w:r>
        <w:t xml:space="preserve">. Zachowuje on właściwości pliku pakowanego, prawa dostępu, datę modyfikacji pliku. Polecenie </w:t>
      </w:r>
      <w:proofErr w:type="spellStart"/>
      <w:r>
        <w:t>gzip</w:t>
      </w:r>
      <w:proofErr w:type="spellEnd"/>
      <w:r>
        <w:t xml:space="preserve"> ignoruje powiązania symboliczne. Polecenie to może kompresować tylko jeden plik. Dlatego do kompresji wielu plików używa się wcześniej tar w celu połączenia w jeden plik.</w:t>
      </w:r>
    </w:p>
    <w:p w:rsidR="00791E4C" w:rsidRDefault="00791E4C" w:rsidP="00791E4C">
      <w:r>
        <w:t xml:space="preserve">Do kompresji można używać polecenia </w:t>
      </w:r>
      <w:proofErr w:type="spellStart"/>
      <w:r>
        <w:t>gunzip</w:t>
      </w:r>
      <w:proofErr w:type="spellEnd"/>
      <w:r>
        <w:t>.</w:t>
      </w:r>
    </w:p>
    <w:p w:rsidR="00791E4C" w:rsidRDefault="00791E4C" w:rsidP="00791E4C">
      <w:r>
        <w:t xml:space="preserve">Domyślnym rozszerzeniem nadawanym przez program tar jest .tar, </w:t>
      </w:r>
      <w:proofErr w:type="spellStart"/>
      <w:r>
        <w:t>gzip</w:t>
      </w:r>
      <w:proofErr w:type="spellEnd"/>
      <w:r>
        <w:t xml:space="preserve"> natomiast nadaje archiwom rozszerzenie .</w:t>
      </w:r>
      <w:proofErr w:type="spellStart"/>
      <w:r>
        <w:t>gz</w:t>
      </w:r>
      <w:proofErr w:type="spellEnd"/>
      <w:r>
        <w:t>. dlatego też nazwa archiwum utworzona za pomocą obydwu tych programów zwykle kończy się ciągiem .tar.gz lub skrótowo .</w:t>
      </w:r>
      <w:proofErr w:type="spellStart"/>
      <w:r>
        <w:t>tgz</w:t>
      </w:r>
      <w:proofErr w:type="spellEnd"/>
      <w:r>
        <w:t xml:space="preserve"> w celu zachowania kompatybilności z systemami MS-DOS.</w:t>
      </w:r>
    </w:p>
    <w:p w:rsidR="00791E4C" w:rsidRPr="00946E0D" w:rsidRDefault="00791E4C" w:rsidP="00791E4C">
      <w:pPr>
        <w:rPr>
          <w:b/>
        </w:rPr>
      </w:pPr>
      <w:r w:rsidRPr="00946E0D">
        <w:rPr>
          <w:b/>
        </w:rPr>
        <w:t>Program archiwizujący – tar</w:t>
      </w:r>
    </w:p>
    <w:p w:rsidR="00791E4C" w:rsidRDefault="00791E4C" w:rsidP="00791E4C">
      <w:r>
        <w:tab/>
        <w:t xml:space="preserve">tar opcje </w:t>
      </w:r>
      <w:proofErr w:type="spellStart"/>
      <w:r>
        <w:t>nazwa_archiwum</w:t>
      </w:r>
      <w:proofErr w:type="spellEnd"/>
      <w:r>
        <w:t xml:space="preserve"> plik</w:t>
      </w:r>
    </w:p>
    <w:p w:rsidR="00791E4C" w:rsidRPr="00946E0D" w:rsidRDefault="00791E4C" w:rsidP="00791E4C">
      <w:pPr>
        <w:rPr>
          <w:b/>
        </w:rPr>
      </w:pPr>
      <w:r w:rsidRPr="00946E0D">
        <w:rPr>
          <w:b/>
        </w:rPr>
        <w:lastRenderedPageBreak/>
        <w:t>Najczęściej używane opcje: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740"/>
        <w:gridCol w:w="7400"/>
      </w:tblGrid>
      <w:tr w:rsidR="00791E4C" w:rsidTr="002A3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Opcja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791E4C" w:rsidTr="002A3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-c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Tworzy nowe archiwum</w:t>
            </w:r>
          </w:p>
        </w:tc>
      </w:tr>
      <w:tr w:rsidR="00791E4C" w:rsidTr="002A3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-t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 zawartość archiwum</w:t>
            </w:r>
          </w:p>
        </w:tc>
      </w:tr>
      <w:tr w:rsidR="00791E4C" w:rsidTr="002A3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-x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Rozpakowuje zawartość archiwum</w:t>
            </w:r>
          </w:p>
        </w:tc>
      </w:tr>
      <w:tr w:rsidR="00791E4C" w:rsidTr="002A3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-f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Pozwala określić nazwę pliku (urządzenia), w którym archiwum jest umieszczone</w:t>
            </w:r>
          </w:p>
        </w:tc>
      </w:tr>
      <w:tr w:rsidR="00791E4C" w:rsidTr="002A3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-v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Operacja interaktywna</w:t>
            </w:r>
          </w:p>
        </w:tc>
      </w:tr>
      <w:tr w:rsidR="00791E4C" w:rsidTr="002A3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-z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Automatycznie używa programu </w:t>
            </w:r>
            <w:proofErr w:type="spellStart"/>
            <w:r>
              <w:t>gzip</w:t>
            </w:r>
            <w:proofErr w:type="spellEnd"/>
            <w:r>
              <w:t xml:space="preserve"> do kompresji/dekompresji archiwum</w:t>
            </w:r>
          </w:p>
        </w:tc>
      </w:tr>
    </w:tbl>
    <w:p w:rsidR="00791E4C" w:rsidRPr="00946E0D" w:rsidRDefault="00791E4C" w:rsidP="00791E4C">
      <w:pPr>
        <w:rPr>
          <w:b/>
        </w:rPr>
      </w:pPr>
      <w:r w:rsidRPr="00946E0D">
        <w:rPr>
          <w:b/>
        </w:rPr>
        <w:t xml:space="preserve">Program kompresujący – </w:t>
      </w:r>
      <w:proofErr w:type="spellStart"/>
      <w:r w:rsidRPr="00946E0D">
        <w:rPr>
          <w:b/>
        </w:rPr>
        <w:t>gzip</w:t>
      </w:r>
      <w:proofErr w:type="spellEnd"/>
    </w:p>
    <w:p w:rsidR="00791E4C" w:rsidRDefault="00791E4C" w:rsidP="00791E4C">
      <w:r>
        <w:tab/>
      </w:r>
      <w:proofErr w:type="spellStart"/>
      <w:r>
        <w:t>gzip</w:t>
      </w:r>
      <w:proofErr w:type="spellEnd"/>
      <w:r>
        <w:t xml:space="preserve"> opcja </w:t>
      </w:r>
      <w:proofErr w:type="spellStart"/>
      <w:r>
        <w:t>nazwa_pliku</w:t>
      </w:r>
      <w:proofErr w:type="spellEnd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740"/>
        <w:gridCol w:w="3007"/>
      </w:tblGrid>
      <w:tr w:rsidR="00791E4C" w:rsidTr="002A3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Opcja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791E4C" w:rsidTr="002A3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-d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Dekompresuje</w:t>
            </w:r>
          </w:p>
        </w:tc>
      </w:tr>
      <w:tr w:rsidR="00791E4C" w:rsidTr="002A3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-h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 pomoc do polecenia</w:t>
            </w:r>
          </w:p>
        </w:tc>
      </w:tr>
      <w:tr w:rsidR="00791E4C" w:rsidTr="002A3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-t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Sprawdza archiwum</w:t>
            </w:r>
          </w:p>
        </w:tc>
      </w:tr>
      <w:tr w:rsidR="00791E4C" w:rsidTr="002A3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-l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Szybka kompresja</w:t>
            </w:r>
          </w:p>
        </w:tc>
      </w:tr>
      <w:tr w:rsidR="00791E4C" w:rsidTr="002A3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1E4C" w:rsidRDefault="00791E4C" w:rsidP="002A3E28">
            <w:r>
              <w:t>-9</w:t>
            </w:r>
          </w:p>
        </w:tc>
        <w:tc>
          <w:tcPr>
            <w:tcW w:w="0" w:type="auto"/>
          </w:tcPr>
          <w:p w:rsidR="00791E4C" w:rsidRDefault="00791E4C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Dokładna kompresja</w:t>
            </w:r>
          </w:p>
        </w:tc>
      </w:tr>
    </w:tbl>
    <w:p w:rsidR="00791E4C" w:rsidRPr="00291442" w:rsidRDefault="00791E4C" w:rsidP="00791E4C">
      <w:pPr>
        <w:rPr>
          <w:b/>
        </w:rPr>
      </w:pPr>
      <w:r w:rsidRPr="00291442">
        <w:rPr>
          <w:b/>
        </w:rPr>
        <w:t>Przykład utworzenia skompresowanego archiwum obejmującego katalog /</w:t>
      </w:r>
      <w:proofErr w:type="spellStart"/>
      <w:r w:rsidRPr="00291442">
        <w:rPr>
          <w:b/>
        </w:rPr>
        <w:t>home</w:t>
      </w:r>
      <w:proofErr w:type="spellEnd"/>
    </w:p>
    <w:p w:rsidR="00791E4C" w:rsidRPr="00886721" w:rsidRDefault="00791E4C" w:rsidP="00791E4C">
      <w:pPr>
        <w:ind w:left="708"/>
        <w:rPr>
          <w:b/>
        </w:rPr>
      </w:pPr>
      <w:r w:rsidRPr="00886721">
        <w:rPr>
          <w:b/>
        </w:rPr>
        <w:t xml:space="preserve">Dwa polecenia kompresor </w:t>
      </w:r>
      <w:proofErr w:type="spellStart"/>
      <w:r w:rsidRPr="00886721">
        <w:rPr>
          <w:b/>
        </w:rPr>
        <w:t>gzip</w:t>
      </w:r>
      <w:proofErr w:type="spellEnd"/>
    </w:p>
    <w:p w:rsidR="00791E4C" w:rsidRDefault="00791E4C" w:rsidP="00791E4C">
      <w:pPr>
        <w:ind w:left="1416"/>
      </w:pPr>
      <w:r>
        <w:t>tar -</w:t>
      </w:r>
      <w:proofErr w:type="spellStart"/>
      <w:r>
        <w:t>cvf</w:t>
      </w:r>
      <w:proofErr w:type="spellEnd"/>
      <w:r>
        <w:t xml:space="preserve"> archiwum.tar /</w:t>
      </w:r>
      <w:proofErr w:type="spellStart"/>
      <w:r>
        <w:t>home</w:t>
      </w:r>
      <w:proofErr w:type="spellEnd"/>
    </w:p>
    <w:p w:rsidR="00791E4C" w:rsidRDefault="00791E4C" w:rsidP="00791E4C">
      <w:pPr>
        <w:ind w:left="1416"/>
      </w:pPr>
      <w:proofErr w:type="spellStart"/>
      <w:r>
        <w:t>gzip</w:t>
      </w:r>
      <w:proofErr w:type="spellEnd"/>
      <w:r>
        <w:t xml:space="preserve"> archiwum.tar</w:t>
      </w:r>
    </w:p>
    <w:p w:rsidR="00791E4C" w:rsidRDefault="00791E4C" w:rsidP="00791E4C">
      <w:pPr>
        <w:ind w:left="1416" w:firstLine="708"/>
      </w:pPr>
      <w:r w:rsidRPr="00886721">
        <w:rPr>
          <w:b/>
        </w:rPr>
        <w:t>Powstaje plik:</w:t>
      </w:r>
      <w:r>
        <w:t xml:space="preserve"> archiwum .tar.gz</w:t>
      </w:r>
    </w:p>
    <w:p w:rsidR="00791E4C" w:rsidRPr="00886721" w:rsidRDefault="00791E4C" w:rsidP="00791E4C">
      <w:pPr>
        <w:ind w:left="708"/>
        <w:rPr>
          <w:b/>
        </w:rPr>
      </w:pPr>
      <w:r w:rsidRPr="00886721">
        <w:rPr>
          <w:b/>
        </w:rPr>
        <w:t xml:space="preserve">Jedno polecenia kompresor </w:t>
      </w:r>
      <w:proofErr w:type="spellStart"/>
      <w:r w:rsidRPr="00886721">
        <w:rPr>
          <w:b/>
        </w:rPr>
        <w:t>gzip</w:t>
      </w:r>
      <w:proofErr w:type="spellEnd"/>
    </w:p>
    <w:p w:rsidR="00791E4C" w:rsidRDefault="00791E4C" w:rsidP="00791E4C">
      <w:pPr>
        <w:ind w:left="708" w:firstLine="708"/>
      </w:pPr>
      <w:r>
        <w:t>tar -</w:t>
      </w:r>
      <w:proofErr w:type="spellStart"/>
      <w:r>
        <w:t>zcvf</w:t>
      </w:r>
      <w:proofErr w:type="spellEnd"/>
      <w:r>
        <w:t xml:space="preserve"> archiwum.tgz /</w:t>
      </w:r>
      <w:proofErr w:type="spellStart"/>
      <w:r>
        <w:t>home</w:t>
      </w:r>
      <w:proofErr w:type="spellEnd"/>
    </w:p>
    <w:p w:rsidR="00791E4C" w:rsidRDefault="00791E4C" w:rsidP="00791E4C">
      <w:pPr>
        <w:ind w:left="1416" w:firstLine="708"/>
      </w:pPr>
      <w:r w:rsidRPr="00886721">
        <w:rPr>
          <w:b/>
        </w:rPr>
        <w:t>Powstaje plik:</w:t>
      </w:r>
      <w:r>
        <w:t xml:space="preserve"> archiwum.tgz</w:t>
      </w:r>
    </w:p>
    <w:p w:rsidR="00791E4C" w:rsidRPr="00791A91" w:rsidRDefault="00791E4C" w:rsidP="00791E4C">
      <w:pPr>
        <w:rPr>
          <w:b/>
        </w:rPr>
      </w:pPr>
      <w:r w:rsidRPr="00791A91">
        <w:rPr>
          <w:b/>
        </w:rPr>
        <w:t>Przykład rozpakowania skompresowanego archiwum</w:t>
      </w:r>
    </w:p>
    <w:p w:rsidR="00791E4C" w:rsidRPr="00886721" w:rsidRDefault="00791E4C" w:rsidP="00791E4C">
      <w:pPr>
        <w:ind w:left="708"/>
        <w:rPr>
          <w:b/>
        </w:rPr>
      </w:pPr>
      <w:r w:rsidRPr="00886721">
        <w:rPr>
          <w:b/>
        </w:rPr>
        <w:t xml:space="preserve">Dwa polecenia – kompresor </w:t>
      </w:r>
      <w:proofErr w:type="spellStart"/>
      <w:r w:rsidRPr="00886721">
        <w:rPr>
          <w:b/>
        </w:rPr>
        <w:t>gzip</w:t>
      </w:r>
      <w:proofErr w:type="spellEnd"/>
    </w:p>
    <w:p w:rsidR="00791E4C" w:rsidRDefault="00791E4C" w:rsidP="00791E4C">
      <w:pPr>
        <w:ind w:left="1416"/>
      </w:pPr>
      <w:proofErr w:type="spellStart"/>
      <w:r>
        <w:t>gzip</w:t>
      </w:r>
      <w:proofErr w:type="spellEnd"/>
      <w:r>
        <w:t xml:space="preserve"> -d archiwum.tar.gz</w:t>
      </w:r>
    </w:p>
    <w:p w:rsidR="00791E4C" w:rsidRDefault="00791E4C" w:rsidP="00791E4C">
      <w:pPr>
        <w:ind w:left="1416"/>
      </w:pPr>
      <w:r>
        <w:t>tar -</w:t>
      </w:r>
      <w:proofErr w:type="spellStart"/>
      <w:r>
        <w:t>xvf</w:t>
      </w:r>
      <w:proofErr w:type="spellEnd"/>
      <w:r>
        <w:t xml:space="preserve"> archiwum.tar</w:t>
      </w:r>
    </w:p>
    <w:p w:rsidR="00791E4C" w:rsidRPr="00886721" w:rsidRDefault="00791E4C" w:rsidP="00791E4C">
      <w:pPr>
        <w:ind w:left="708"/>
        <w:rPr>
          <w:b/>
        </w:rPr>
      </w:pPr>
      <w:r w:rsidRPr="00886721">
        <w:rPr>
          <w:b/>
        </w:rPr>
        <w:t xml:space="preserve">Jedno polecenie kompresor </w:t>
      </w:r>
      <w:proofErr w:type="spellStart"/>
      <w:r w:rsidRPr="00886721">
        <w:rPr>
          <w:b/>
        </w:rPr>
        <w:t>gzip</w:t>
      </w:r>
      <w:proofErr w:type="spellEnd"/>
    </w:p>
    <w:p w:rsidR="00791E4C" w:rsidRDefault="00791E4C" w:rsidP="00791E4C">
      <w:pPr>
        <w:ind w:left="708"/>
      </w:pPr>
      <w:r>
        <w:tab/>
        <w:t>tar -</w:t>
      </w:r>
      <w:proofErr w:type="spellStart"/>
      <w:r>
        <w:t>zxvf</w:t>
      </w:r>
      <w:proofErr w:type="spellEnd"/>
      <w:r>
        <w:t xml:space="preserve"> archiwum.tgz</w:t>
      </w:r>
    </w:p>
    <w:p w:rsidR="00791E4C" w:rsidRDefault="00791E4C" w:rsidP="00791E4C">
      <w:r w:rsidRPr="004122D2">
        <w:rPr>
          <w:b/>
        </w:rPr>
        <w:t xml:space="preserve">Program </w:t>
      </w:r>
      <w:proofErr w:type="spellStart"/>
      <w:r w:rsidRPr="004122D2">
        <w:rPr>
          <w:b/>
        </w:rPr>
        <w:t>deja</w:t>
      </w:r>
      <w:proofErr w:type="spellEnd"/>
      <w:r w:rsidRPr="004122D2">
        <w:rPr>
          <w:b/>
        </w:rPr>
        <w:t>-dup</w:t>
      </w:r>
      <w:r>
        <w:t xml:space="preserve"> jest graficzną nakładką dla programu </w:t>
      </w:r>
      <w:proofErr w:type="spellStart"/>
      <w:r>
        <w:t>duplicity</w:t>
      </w:r>
      <w:proofErr w:type="spellEnd"/>
      <w:r>
        <w:t>. Pozwala na tworzenie i przywracanie kopii zapasowych do lokalnych katalogów lub zdalnych serwerów, takich jak Amazon S3. Potrafi także tworzyć kopie zapasowe w regularnych odstępach czasu</w:t>
      </w:r>
    </w:p>
    <w:p w:rsidR="00791E4C" w:rsidRPr="00FC67B1" w:rsidRDefault="00791E4C" w:rsidP="00791E4C">
      <w:pPr>
        <w:pStyle w:val="Nagwek1"/>
        <w:rPr>
          <w:b/>
        </w:rPr>
      </w:pPr>
      <w:r w:rsidRPr="00FC67B1">
        <w:rPr>
          <w:b/>
        </w:rPr>
        <w:t xml:space="preserve">Multimedia w Linux </w:t>
      </w:r>
      <w:proofErr w:type="spellStart"/>
      <w:r w:rsidRPr="00FC67B1">
        <w:rPr>
          <w:b/>
        </w:rPr>
        <w:t>Ubuntu</w:t>
      </w:r>
      <w:proofErr w:type="spellEnd"/>
    </w:p>
    <w:p w:rsidR="00791E4C" w:rsidRDefault="00791E4C" w:rsidP="00791E4C">
      <w:r>
        <w:t xml:space="preserve">Aplikacją w systemie </w:t>
      </w:r>
      <w:proofErr w:type="spellStart"/>
      <w:r>
        <w:t>Ubuntu</w:t>
      </w:r>
      <w:proofErr w:type="spellEnd"/>
      <w:r>
        <w:t xml:space="preserve"> do nagrywania płyt CD i DVD może być np. </w:t>
      </w:r>
      <w:proofErr w:type="spellStart"/>
      <w:r>
        <w:t>Brasero</w:t>
      </w:r>
      <w:proofErr w:type="spellEnd"/>
      <w:r>
        <w:t>.</w:t>
      </w:r>
    </w:p>
    <w:p w:rsidR="00791E4C" w:rsidRDefault="00791E4C" w:rsidP="00791E4C">
      <w:r>
        <w:t xml:space="preserve">Domyślnym programem do odtwarzania zdjęć jest </w:t>
      </w:r>
      <w:proofErr w:type="spellStart"/>
      <w:r>
        <w:t>Shotwell</w:t>
      </w:r>
      <w:proofErr w:type="spellEnd"/>
      <w:r>
        <w:t xml:space="preserve"> Photo Manager.</w:t>
      </w:r>
      <w:bookmarkStart w:id="0" w:name="_GoBack"/>
      <w:bookmarkEnd w:id="0"/>
    </w:p>
    <w:p w:rsidR="00791E4C" w:rsidRDefault="00791E4C" w:rsidP="00791E4C">
      <w:r>
        <w:t>Do odtwarzania płyt DVD służy program Totem, można również skorzystać z programu VLC.</w:t>
      </w:r>
    </w:p>
    <w:p w:rsidR="00791E4C" w:rsidRDefault="00791E4C" w:rsidP="00791E4C">
      <w:r>
        <w:t xml:space="preserve">Standardowa instalacja </w:t>
      </w:r>
      <w:proofErr w:type="spellStart"/>
      <w:r>
        <w:t>Ubuntu</w:t>
      </w:r>
      <w:proofErr w:type="spellEnd"/>
      <w:r>
        <w:t xml:space="preserve"> zawiera program </w:t>
      </w:r>
      <w:proofErr w:type="spellStart"/>
      <w:r>
        <w:t>Rhythmbox</w:t>
      </w:r>
      <w:proofErr w:type="spellEnd"/>
      <w:r>
        <w:t>, który jest przeznaczony do odtwarzania dźwięków. Pozwala również na słuchanie internetowego radia.</w:t>
      </w:r>
    </w:p>
    <w:p w:rsidR="00791E4C" w:rsidRPr="004D3CB4" w:rsidRDefault="00791E4C" w:rsidP="00791E4C">
      <w:pPr>
        <w:pStyle w:val="Nagwek1"/>
        <w:rPr>
          <w:b/>
        </w:rPr>
      </w:pPr>
      <w:r w:rsidRPr="004D3CB4">
        <w:rPr>
          <w:b/>
        </w:rPr>
        <w:lastRenderedPageBreak/>
        <w:t>Personalizacja środowiska</w:t>
      </w:r>
    </w:p>
    <w:p w:rsidR="00791E4C" w:rsidRDefault="00791E4C" w:rsidP="00791E4C">
      <w:r>
        <w:t xml:space="preserve">W systemie </w:t>
      </w:r>
      <w:proofErr w:type="spellStart"/>
      <w:r>
        <w:t>Ubuntu</w:t>
      </w:r>
      <w:proofErr w:type="spellEnd"/>
      <w:r>
        <w:t xml:space="preserve"> można dostosować do swoich upodobać praktycznie każdy element systemu. </w:t>
      </w:r>
      <w:proofErr w:type="spellStart"/>
      <w:r>
        <w:t>Ubuntu</w:t>
      </w:r>
      <w:proofErr w:type="spellEnd"/>
      <w:r>
        <w:t xml:space="preserve"> zawiera domyślne schematy kolorów i stylów zwane motywami. Kilka motywów jest instalowane domyślnie wraz z systemem. Każdy z motywów pozwala zmienić wygląd okien, kolorów, przycisków i zestaw ikon.</w:t>
      </w:r>
    </w:p>
    <w:p w:rsidR="00791E4C" w:rsidRDefault="00791E4C" w:rsidP="00791E4C">
      <w:r w:rsidRPr="00E5311C">
        <w:rPr>
          <w:b/>
        </w:rPr>
        <w:t xml:space="preserve">Instalacja Unity Tweak </w:t>
      </w:r>
      <w:proofErr w:type="spellStart"/>
      <w:r w:rsidRPr="00E5311C">
        <w:rPr>
          <w:b/>
        </w:rPr>
        <w:t>Tool</w:t>
      </w:r>
      <w:proofErr w:type="spellEnd"/>
      <w:r>
        <w:t xml:space="preserve"> (zaawansowane narzędzie do zarządzania kompozycją systemów):</w:t>
      </w:r>
    </w:p>
    <w:p w:rsidR="00791E4C" w:rsidRDefault="00791E4C" w:rsidP="00791E4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unity-</w:t>
      </w:r>
      <w:proofErr w:type="spellStart"/>
      <w:r>
        <w:t>tweak</w:t>
      </w:r>
      <w:proofErr w:type="spellEnd"/>
      <w:r>
        <w:t>-</w:t>
      </w:r>
      <w:proofErr w:type="spellStart"/>
      <w:r>
        <w:t>tool</w:t>
      </w:r>
      <w:proofErr w:type="spellEnd"/>
    </w:p>
    <w:p w:rsidR="00791E4C" w:rsidRDefault="00791E4C" w:rsidP="00791E4C">
      <w:r w:rsidRPr="00E5311C">
        <w:rPr>
          <w:b/>
        </w:rPr>
        <w:t xml:space="preserve">Nautilus </w:t>
      </w:r>
      <w:r>
        <w:t>– odpowiednik Eksploratora Windows, standardowa przeglądarka plików</w:t>
      </w:r>
    </w:p>
    <w:p w:rsidR="00791E4C" w:rsidRPr="00E4011F" w:rsidRDefault="00791E4C" w:rsidP="00791E4C">
      <w:pPr>
        <w:pStyle w:val="Nagwek1"/>
        <w:rPr>
          <w:b/>
        </w:rPr>
      </w:pPr>
      <w:r w:rsidRPr="00E4011F">
        <w:rPr>
          <w:b/>
        </w:rPr>
        <w:t>Środowisko graficzne</w:t>
      </w:r>
    </w:p>
    <w:p w:rsidR="00791E4C" w:rsidRDefault="00791E4C" w:rsidP="00791E4C">
      <w:r w:rsidRPr="001D71B1">
        <w:rPr>
          <w:b/>
        </w:rPr>
        <w:t>Środowisko graficzne</w:t>
      </w:r>
      <w:r>
        <w:t xml:space="preserve"> w Uniksach (do których należy Linux) to nie tylko „motyw” czy „temat”. To cześć systemu, która, zapewnia najczęściej następujące funkcje:</w:t>
      </w:r>
    </w:p>
    <w:p w:rsidR="00791E4C" w:rsidRDefault="00791E4C" w:rsidP="00791E4C">
      <w:pPr>
        <w:pStyle w:val="Akapitzlist"/>
        <w:numPr>
          <w:ilvl w:val="0"/>
          <w:numId w:val="8"/>
        </w:numPr>
      </w:pPr>
      <w:r w:rsidRPr="00E5311C">
        <w:rPr>
          <w:b/>
        </w:rPr>
        <w:t>Menadżer okien</w:t>
      </w:r>
      <w:r>
        <w:t xml:space="preserve"> – to dzięki niemu system pozwala otwierać, zamykać i zmieniać rozmiar okien. Zapewnia również możliwość przełączania się między nimi</w:t>
      </w:r>
    </w:p>
    <w:p w:rsidR="00791E4C" w:rsidRDefault="00791E4C" w:rsidP="00791E4C">
      <w:pPr>
        <w:pStyle w:val="Akapitzlist"/>
        <w:numPr>
          <w:ilvl w:val="0"/>
          <w:numId w:val="8"/>
        </w:numPr>
      </w:pPr>
      <w:r w:rsidRPr="00E5311C">
        <w:rPr>
          <w:b/>
        </w:rPr>
        <w:t>Menadżer plików</w:t>
      </w:r>
      <w:r>
        <w:t xml:space="preserve"> – umożliwiający operacje na plikach</w:t>
      </w:r>
    </w:p>
    <w:p w:rsidR="00791E4C" w:rsidRDefault="00791E4C" w:rsidP="00791E4C">
      <w:pPr>
        <w:pStyle w:val="Akapitzlist"/>
        <w:numPr>
          <w:ilvl w:val="0"/>
          <w:numId w:val="8"/>
        </w:numPr>
      </w:pPr>
      <w:r w:rsidRPr="00E5311C">
        <w:rPr>
          <w:b/>
        </w:rPr>
        <w:t>Ustawienia systemu graficznego</w:t>
      </w:r>
      <w:r>
        <w:t xml:space="preserve"> – umożliwia zmianę kolorów interfejsu, tapety pulpitu etc.</w:t>
      </w:r>
    </w:p>
    <w:p w:rsidR="00791E4C" w:rsidRDefault="00791E4C" w:rsidP="00791E4C">
      <w:r>
        <w:t>Większość środowisk zapewnia jeszcze więcej wbudowanych funkcji.</w:t>
      </w:r>
    </w:p>
    <w:p w:rsidR="00791E4C" w:rsidRPr="00E5311C" w:rsidRDefault="00791E4C" w:rsidP="00791E4C">
      <w:pPr>
        <w:rPr>
          <w:b/>
        </w:rPr>
      </w:pPr>
      <w:r w:rsidRPr="00E5311C">
        <w:rPr>
          <w:b/>
        </w:rPr>
        <w:t xml:space="preserve">Graficzne środowiska pracy w </w:t>
      </w:r>
      <w:proofErr w:type="spellStart"/>
      <w:r w:rsidRPr="00E5311C">
        <w:rPr>
          <w:b/>
        </w:rPr>
        <w:t>Linuxie</w:t>
      </w:r>
      <w:proofErr w:type="spellEnd"/>
      <w:r w:rsidRPr="00E5311C">
        <w:rPr>
          <w:b/>
        </w:rPr>
        <w:t xml:space="preserve"> – przegląd:</w:t>
      </w:r>
    </w:p>
    <w:p w:rsidR="00791E4C" w:rsidRDefault="00791E4C" w:rsidP="00791E4C">
      <w:pPr>
        <w:pStyle w:val="Akapitzlist"/>
        <w:numPr>
          <w:ilvl w:val="0"/>
          <w:numId w:val="9"/>
        </w:numPr>
      </w:pPr>
      <w:r w:rsidRPr="00E5311C">
        <w:rPr>
          <w:b/>
        </w:rPr>
        <w:t>KDE</w:t>
      </w:r>
      <w:r>
        <w:t xml:space="preserve"> – najpopularniejsze środowisko graficzne w </w:t>
      </w:r>
      <w:proofErr w:type="spellStart"/>
      <w:r>
        <w:t>Linuxie</w:t>
      </w:r>
      <w:proofErr w:type="spellEnd"/>
    </w:p>
    <w:p w:rsidR="00791E4C" w:rsidRDefault="00791E4C" w:rsidP="00791E4C">
      <w:pPr>
        <w:pStyle w:val="Akapitzlist"/>
        <w:numPr>
          <w:ilvl w:val="0"/>
          <w:numId w:val="9"/>
        </w:numPr>
      </w:pPr>
      <w:r w:rsidRPr="00E5311C">
        <w:rPr>
          <w:b/>
        </w:rPr>
        <w:t>GNOME</w:t>
      </w:r>
      <w:r>
        <w:t xml:space="preserve"> – środowisko kładące nacisk na prostotę i wygodę obsługi</w:t>
      </w:r>
    </w:p>
    <w:p w:rsidR="00791E4C" w:rsidRDefault="00791E4C" w:rsidP="00791E4C">
      <w:pPr>
        <w:pStyle w:val="Akapitzlist"/>
        <w:numPr>
          <w:ilvl w:val="0"/>
          <w:numId w:val="9"/>
        </w:numPr>
      </w:pPr>
      <w:r w:rsidRPr="00E5311C">
        <w:rPr>
          <w:b/>
        </w:rPr>
        <w:t>XFCE</w:t>
      </w:r>
      <w:r>
        <w:t xml:space="preserve"> – proste w obsłudze, ładne i szybkie środowisko graficzne</w:t>
      </w:r>
    </w:p>
    <w:p w:rsidR="00791E4C" w:rsidRDefault="00791E4C" w:rsidP="00791E4C">
      <w:pPr>
        <w:pStyle w:val="Akapitzlist"/>
        <w:numPr>
          <w:ilvl w:val="0"/>
          <w:numId w:val="9"/>
        </w:numPr>
      </w:pPr>
      <w:proofErr w:type="spellStart"/>
      <w:r w:rsidRPr="00E5311C">
        <w:rPr>
          <w:b/>
        </w:rPr>
        <w:t>Fluxbox</w:t>
      </w:r>
      <w:proofErr w:type="spellEnd"/>
      <w:r>
        <w:t xml:space="preserve"> – lekki i wysoce konfigurowalny menadżer okien</w:t>
      </w:r>
    </w:p>
    <w:p w:rsidR="00791E4C" w:rsidRDefault="00791E4C" w:rsidP="00791E4C">
      <w:pPr>
        <w:pStyle w:val="Akapitzlist"/>
        <w:numPr>
          <w:ilvl w:val="0"/>
          <w:numId w:val="9"/>
        </w:numPr>
      </w:pPr>
      <w:proofErr w:type="spellStart"/>
      <w:r w:rsidRPr="00E5311C">
        <w:rPr>
          <w:b/>
        </w:rPr>
        <w:t>IceWM</w:t>
      </w:r>
      <w:proofErr w:type="spellEnd"/>
      <w:r>
        <w:t xml:space="preserve"> – lekki menadżer przypominający z wyglądu Windows 98</w:t>
      </w:r>
    </w:p>
    <w:p w:rsidR="00791E4C" w:rsidRDefault="00791E4C" w:rsidP="00791E4C">
      <w:pPr>
        <w:pStyle w:val="Akapitzlist"/>
        <w:numPr>
          <w:ilvl w:val="0"/>
          <w:numId w:val="9"/>
        </w:numPr>
      </w:pPr>
      <w:proofErr w:type="spellStart"/>
      <w:r w:rsidRPr="00E5311C">
        <w:rPr>
          <w:b/>
        </w:rPr>
        <w:t>Window</w:t>
      </w:r>
      <w:proofErr w:type="spellEnd"/>
      <w:r w:rsidRPr="00E5311C">
        <w:rPr>
          <w:b/>
        </w:rPr>
        <w:t xml:space="preserve"> Maker</w:t>
      </w:r>
      <w:r>
        <w:t xml:space="preserve"> – awangardowy pulpit wzorowany na </w:t>
      </w:r>
      <w:proofErr w:type="spellStart"/>
      <w:r>
        <w:t>NextSTEP</w:t>
      </w:r>
      <w:proofErr w:type="spellEnd"/>
    </w:p>
    <w:p w:rsidR="00791E4C" w:rsidRDefault="00791E4C" w:rsidP="00791E4C">
      <w:pPr>
        <w:pStyle w:val="Akapitzlist"/>
        <w:numPr>
          <w:ilvl w:val="0"/>
          <w:numId w:val="9"/>
        </w:numPr>
      </w:pPr>
      <w:proofErr w:type="spellStart"/>
      <w:r w:rsidRPr="00E5311C">
        <w:rPr>
          <w:b/>
        </w:rPr>
        <w:t>Enlightenment</w:t>
      </w:r>
      <w:proofErr w:type="spellEnd"/>
      <w:r>
        <w:t xml:space="preserve"> – innowacyjny menadżer okien stawiający na konfigurowalność i efekty graficzne</w:t>
      </w:r>
    </w:p>
    <w:p w:rsidR="00791E4C" w:rsidRPr="00E5311C" w:rsidRDefault="00791E4C" w:rsidP="00791E4C">
      <w:pPr>
        <w:rPr>
          <w:b/>
        </w:rPr>
      </w:pPr>
      <w:r w:rsidRPr="00E5311C">
        <w:rPr>
          <w:b/>
        </w:rPr>
        <w:t xml:space="preserve">Jak sprawdzić rodzaj środowiska graficznego w </w:t>
      </w:r>
      <w:proofErr w:type="spellStart"/>
      <w:r w:rsidRPr="00E5311C">
        <w:rPr>
          <w:b/>
        </w:rPr>
        <w:t>Ubuntu</w:t>
      </w:r>
      <w:proofErr w:type="spellEnd"/>
      <w:r w:rsidRPr="00E5311C">
        <w:rPr>
          <w:b/>
        </w:rPr>
        <w:t>:</w:t>
      </w:r>
    </w:p>
    <w:p w:rsidR="00791E4C" w:rsidRDefault="00791E4C" w:rsidP="00791E4C">
      <w:r>
        <w:tab/>
      </w:r>
      <w:proofErr w:type="spellStart"/>
      <w:r>
        <w:t>ls</w:t>
      </w:r>
      <w:proofErr w:type="spellEnd"/>
      <w:r>
        <w:t xml:space="preserve"> -l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xsessions</w:t>
      </w:r>
      <w:proofErr w:type="spellEnd"/>
      <w:r>
        <w:t>/</w:t>
      </w:r>
    </w:p>
    <w:p w:rsidR="00791E4C" w:rsidRDefault="00791E4C" w:rsidP="00791E4C">
      <w:r>
        <w:t>Instalując KDE obok innego środowiska graficznego, pobrane zostanie mnóstwo aplikacji i pakietów, które nie zostaną usunięte przez proste:</w:t>
      </w:r>
    </w:p>
    <w:p w:rsidR="00791E4C" w:rsidRDefault="00791E4C" w:rsidP="00791E4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kubuntu</w:t>
      </w:r>
      <w:proofErr w:type="spellEnd"/>
      <w:r>
        <w:t>-desktop</w:t>
      </w:r>
    </w:p>
    <w:p w:rsidR="00791E4C" w:rsidRDefault="00791E4C" w:rsidP="00791E4C">
      <w:r>
        <w:t>Aby pozbyć się wszystkiego należy użyć bardziej specjalistycznych komend:</w:t>
      </w:r>
    </w:p>
    <w:p w:rsidR="00791E4C" w:rsidRDefault="00791E4C" w:rsidP="00791E4C">
      <w:r>
        <w:tab/>
      </w:r>
      <w:proofErr w:type="spellStart"/>
      <w:r>
        <w:t>aptitude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~</w:t>
      </w:r>
      <w:proofErr w:type="spellStart"/>
      <w:r>
        <w:t>skde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„^i” | </w:t>
      </w:r>
      <w:proofErr w:type="spellStart"/>
      <w:r>
        <w:t>awk</w:t>
      </w:r>
      <w:proofErr w:type="spellEnd"/>
      <w:r>
        <w:t xml:space="preserve"> ‘{ </w:t>
      </w:r>
      <w:proofErr w:type="spellStart"/>
      <w:r>
        <w:t>if</w:t>
      </w:r>
      <w:proofErr w:type="spellEnd"/>
      <w:r>
        <w:t xml:space="preserve">($2 ~/A/){ </w:t>
      </w:r>
      <w:proofErr w:type="spellStart"/>
      <w:r>
        <w:t>print</w:t>
      </w:r>
      <w:proofErr w:type="spellEnd"/>
      <w:r>
        <w:t xml:space="preserve"> $3} </w:t>
      </w:r>
      <w:proofErr w:type="spellStart"/>
      <w:r>
        <w:t>else</w:t>
      </w:r>
      <w:proofErr w:type="spellEnd"/>
      <w:r>
        <w:t xml:space="preserve"> print$2}’</w:t>
      </w:r>
    </w:p>
    <w:p w:rsidR="00791E4C" w:rsidRDefault="00791E4C" w:rsidP="00791E4C">
      <w:r>
        <w:t>Komenda ta znajdzie wszystkie aplikacje związane z KDE i wyświetli je na ekranie. Jeśli nic z tego co się wyświetli nie jest potrzebne użytkownikowi, to może całkowicie usunąć te elementy poleceniem:</w:t>
      </w:r>
    </w:p>
    <w:p w:rsidR="00791E4C" w:rsidRDefault="00791E4C" w:rsidP="00791E4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aptitude</w:t>
      </w:r>
      <w:proofErr w:type="spellEnd"/>
      <w:r>
        <w:t xml:space="preserve"> </w:t>
      </w:r>
      <w:proofErr w:type="spellStart"/>
      <w:r>
        <w:t>purge</w:t>
      </w:r>
      <w:proofErr w:type="spellEnd"/>
      <w:r>
        <w:t xml:space="preserve"> ‘</w:t>
      </w:r>
      <w:proofErr w:type="spellStart"/>
      <w:r>
        <w:t>aptitude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~</w:t>
      </w:r>
      <w:proofErr w:type="spellStart"/>
      <w:r>
        <w:t>skde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„^i” | </w:t>
      </w:r>
      <w:proofErr w:type="spellStart"/>
      <w:r>
        <w:t>awk</w:t>
      </w:r>
      <w:proofErr w:type="spellEnd"/>
      <w:r>
        <w:t xml:space="preserve"> ‘{ </w:t>
      </w:r>
      <w:proofErr w:type="spellStart"/>
      <w:r>
        <w:t>if</w:t>
      </w:r>
      <w:proofErr w:type="spellEnd"/>
      <w:r>
        <w:t xml:space="preserve">($2 ~/A/){ </w:t>
      </w:r>
      <w:proofErr w:type="spellStart"/>
      <w:r>
        <w:t>print</w:t>
      </w:r>
      <w:proofErr w:type="spellEnd"/>
      <w:r>
        <w:t xml:space="preserve"> $3} </w:t>
      </w:r>
      <w:proofErr w:type="spellStart"/>
      <w:r>
        <w:t>else</w:t>
      </w:r>
      <w:proofErr w:type="spellEnd"/>
      <w:r>
        <w:t xml:space="preserve"> print$2}’’</w:t>
      </w:r>
    </w:p>
    <w:p w:rsidR="00791E4C" w:rsidRPr="00E5311C" w:rsidRDefault="00791E4C" w:rsidP="00791E4C">
      <w:pPr>
        <w:rPr>
          <w:b/>
        </w:rPr>
      </w:pPr>
      <w:r w:rsidRPr="00E5311C">
        <w:rPr>
          <w:b/>
        </w:rPr>
        <w:t xml:space="preserve">Instalacje </w:t>
      </w:r>
      <w:proofErr w:type="spellStart"/>
      <w:r w:rsidRPr="00E5311C">
        <w:rPr>
          <w:b/>
        </w:rPr>
        <w:t>Xfce</w:t>
      </w:r>
      <w:proofErr w:type="spellEnd"/>
      <w:r w:rsidRPr="00E5311C">
        <w:rPr>
          <w:b/>
        </w:rPr>
        <w:t>:</w:t>
      </w:r>
    </w:p>
    <w:p w:rsidR="00791E4C" w:rsidRDefault="00791E4C" w:rsidP="00791E4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xubuntu</w:t>
      </w:r>
      <w:proofErr w:type="spellEnd"/>
      <w:r>
        <w:t>-desktop</w:t>
      </w:r>
    </w:p>
    <w:p w:rsidR="00791E4C" w:rsidRPr="00E5311C" w:rsidRDefault="00791E4C" w:rsidP="00791E4C">
      <w:pPr>
        <w:rPr>
          <w:b/>
        </w:rPr>
      </w:pPr>
      <w:r w:rsidRPr="00E5311C">
        <w:rPr>
          <w:b/>
        </w:rPr>
        <w:t xml:space="preserve">Instalacje </w:t>
      </w:r>
      <w:proofErr w:type="spellStart"/>
      <w:r w:rsidRPr="00E5311C">
        <w:rPr>
          <w:b/>
        </w:rPr>
        <w:t>Gnome</w:t>
      </w:r>
      <w:proofErr w:type="spellEnd"/>
      <w:r w:rsidRPr="00E5311C">
        <w:rPr>
          <w:b/>
        </w:rPr>
        <w:t>:</w:t>
      </w:r>
    </w:p>
    <w:p w:rsidR="00791E4C" w:rsidRDefault="00791E4C" w:rsidP="00791E4C">
      <w:pPr>
        <w:ind w:firstLine="708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ubuntu</w:t>
      </w:r>
      <w:proofErr w:type="spellEnd"/>
      <w:r>
        <w:t>-desktop</w:t>
      </w:r>
    </w:p>
    <w:p w:rsidR="00791E4C" w:rsidRPr="00E5311C" w:rsidRDefault="00791E4C" w:rsidP="00791E4C">
      <w:pPr>
        <w:rPr>
          <w:b/>
        </w:rPr>
      </w:pPr>
      <w:r w:rsidRPr="00E5311C">
        <w:rPr>
          <w:b/>
        </w:rPr>
        <w:t xml:space="preserve">Instalacja </w:t>
      </w:r>
      <w:proofErr w:type="spellStart"/>
      <w:r w:rsidRPr="00E5311C">
        <w:rPr>
          <w:b/>
        </w:rPr>
        <w:t>Lxde</w:t>
      </w:r>
      <w:proofErr w:type="spellEnd"/>
      <w:r w:rsidRPr="00E5311C">
        <w:rPr>
          <w:b/>
        </w:rPr>
        <w:t>:</w:t>
      </w:r>
    </w:p>
    <w:p w:rsidR="00791E4C" w:rsidRDefault="00791E4C" w:rsidP="00791E4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lxde</w:t>
      </w:r>
      <w:proofErr w:type="spellEnd"/>
    </w:p>
    <w:p w:rsidR="00791E4C" w:rsidRPr="00E5311C" w:rsidRDefault="00791E4C" w:rsidP="00791E4C">
      <w:pPr>
        <w:rPr>
          <w:b/>
        </w:rPr>
      </w:pPr>
      <w:r w:rsidRPr="00E5311C">
        <w:rPr>
          <w:b/>
        </w:rPr>
        <w:t>Instalacja środowiska KDE:</w:t>
      </w:r>
    </w:p>
    <w:p w:rsidR="00791E4C" w:rsidRDefault="00791E4C" w:rsidP="00791E4C">
      <w:r>
        <w:lastRenderedPageBreak/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kubuntu</w:t>
      </w:r>
      <w:proofErr w:type="spellEnd"/>
      <w:r>
        <w:t>-desktop</w:t>
      </w:r>
    </w:p>
    <w:p w:rsidR="00791E4C" w:rsidRPr="00E5311C" w:rsidRDefault="00791E4C" w:rsidP="00791E4C">
      <w:pPr>
        <w:rPr>
          <w:b/>
        </w:rPr>
      </w:pPr>
      <w:r w:rsidRPr="00E5311C">
        <w:rPr>
          <w:b/>
        </w:rPr>
        <w:t xml:space="preserve">Instalacja </w:t>
      </w:r>
      <w:proofErr w:type="spellStart"/>
      <w:r w:rsidRPr="00E5311C">
        <w:rPr>
          <w:b/>
        </w:rPr>
        <w:t>Lubuntu</w:t>
      </w:r>
      <w:proofErr w:type="spellEnd"/>
      <w:r w:rsidRPr="00E5311C">
        <w:rPr>
          <w:b/>
        </w:rPr>
        <w:t>:</w:t>
      </w:r>
    </w:p>
    <w:p w:rsidR="00791E4C" w:rsidRDefault="00791E4C" w:rsidP="00791E4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lubuntu</w:t>
      </w:r>
      <w:proofErr w:type="spellEnd"/>
      <w:r>
        <w:t>-desktop</w:t>
      </w:r>
    </w:p>
    <w:p w:rsidR="00791E4C" w:rsidRPr="00E5311C" w:rsidRDefault="00791E4C" w:rsidP="00791E4C">
      <w:pPr>
        <w:rPr>
          <w:b/>
        </w:rPr>
      </w:pPr>
      <w:r w:rsidRPr="00E5311C">
        <w:rPr>
          <w:b/>
        </w:rPr>
        <w:t>Usunięcie:</w:t>
      </w:r>
    </w:p>
    <w:p w:rsidR="00791E4C" w:rsidRDefault="00791E4C" w:rsidP="00791E4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aptitude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lxde</w:t>
      </w:r>
      <w:proofErr w:type="spellEnd"/>
    </w:p>
    <w:p w:rsidR="00791E4C" w:rsidRDefault="00791E4C" w:rsidP="00791E4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kubuntu</w:t>
      </w:r>
      <w:proofErr w:type="spellEnd"/>
      <w:r>
        <w:t>-desktop</w:t>
      </w:r>
    </w:p>
    <w:p w:rsidR="00791E4C" w:rsidRPr="009829D3" w:rsidRDefault="00791E4C" w:rsidP="00791E4C">
      <w:pPr>
        <w:pStyle w:val="Nagwek1"/>
        <w:rPr>
          <w:b/>
        </w:rPr>
      </w:pPr>
      <w:r w:rsidRPr="009829D3">
        <w:rPr>
          <w:b/>
        </w:rPr>
        <w:t>Aktualizowanie i optymalizacja systemu</w:t>
      </w:r>
    </w:p>
    <w:p w:rsidR="00791E4C" w:rsidRDefault="00791E4C" w:rsidP="00791E4C">
      <w:proofErr w:type="spellStart"/>
      <w:r w:rsidRPr="001D54C9">
        <w:rPr>
          <w:b/>
        </w:rPr>
        <w:t>Ubuntu</w:t>
      </w:r>
      <w:proofErr w:type="spellEnd"/>
      <w:r w:rsidRPr="001D54C9">
        <w:rPr>
          <w:b/>
        </w:rPr>
        <w:t xml:space="preserve"> Tweak</w:t>
      </w:r>
      <w:r>
        <w:t xml:space="preserve"> – to narzędzie, dzięki któremu w łatwy sposób można skonfigurować ukryte parametry systemu. Można m.in. zarządzać listą programów uruchamianych wraz z systemem, usunąć niepotrzebne pakiety instalacyjne, wyczyścić cache, dzięki czemu, uzyskamy więcej wolnego miejsca na dysku, a także zmienić inne parametry.</w:t>
      </w:r>
    </w:p>
    <w:p w:rsidR="00791E4C" w:rsidRDefault="00791E4C" w:rsidP="00791E4C">
      <w:r>
        <w:t xml:space="preserve">Większość publikowanych aktualizacji dotyczy kwestii bezpieczeństwa. Pojawia się też pewna liczba poprawek usuwających błędy krytyczne. </w:t>
      </w:r>
      <w:proofErr w:type="spellStart"/>
      <w:r>
        <w:t>Ubuntu</w:t>
      </w:r>
      <w:proofErr w:type="spellEnd"/>
      <w:r>
        <w:t xml:space="preserve"> obsługuje aktualizacje pakietów za pomocą menadżera aktualizacji. Użytkownik jest powiadamiany o poprawkach bezpieczeństwa, a także o pojawieniu się nowej wersji </w:t>
      </w:r>
      <w:proofErr w:type="spellStart"/>
      <w:r>
        <w:t>Ubuntu</w:t>
      </w:r>
      <w:proofErr w:type="spellEnd"/>
      <w:r>
        <w:t>.</w:t>
      </w:r>
    </w:p>
    <w:p w:rsidR="00791E4C" w:rsidRDefault="00791E4C" w:rsidP="00791E4C">
      <w:r w:rsidRPr="001D54C9">
        <w:rPr>
          <w:b/>
        </w:rPr>
        <w:t>APT</w:t>
      </w:r>
      <w:r>
        <w:t xml:space="preserve"> (Advanced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) – jest częścią systemu zarządzania pakietami stworzą dla systemu </w:t>
      </w:r>
      <w:proofErr w:type="spellStart"/>
      <w:r>
        <w:t>Debian</w:t>
      </w:r>
      <w:proofErr w:type="spellEnd"/>
      <w:r>
        <w:t xml:space="preserve"> i jest narzędziem wyższego poziomu. Polecenie </w:t>
      </w:r>
      <w:proofErr w:type="spellStart"/>
      <w:r>
        <w:t>apt</w:t>
      </w:r>
      <w:proofErr w:type="spellEnd"/>
      <w:r>
        <w:t xml:space="preserve"> instaluje, aktualizuje i odinstalowuje pakiety oprogramowania, automatycznie obsługę zależności (np. żeby zainstalować pakiet A, trzeba pobrać i zainstalować pakiet B i C. Jeśli trzeba usunąć pakiet A z systemu, </w:t>
      </w:r>
      <w:proofErr w:type="spellStart"/>
      <w:r>
        <w:t>apt</w:t>
      </w:r>
      <w:proofErr w:type="spellEnd"/>
      <w:r>
        <w:t xml:space="preserve"> odinstaluje go wraz z pakietami B i C pod warunkiem, że nie są od nich zależne inne pakiety).</w:t>
      </w:r>
    </w:p>
    <w:p w:rsidR="00791E4C" w:rsidRDefault="00791E4C" w:rsidP="00791E4C">
      <w:proofErr w:type="spellStart"/>
      <w:r w:rsidRPr="001D54C9">
        <w:rPr>
          <w:b/>
        </w:rPr>
        <w:t>apt-get</w:t>
      </w:r>
      <w:proofErr w:type="spellEnd"/>
      <w:r w:rsidRPr="001D54C9">
        <w:rPr>
          <w:b/>
        </w:rPr>
        <w:t xml:space="preserve"> update</w:t>
      </w:r>
      <w:r>
        <w:t xml:space="preserve"> – pobiera listę bieżących pakietów oprogramowania z serwerów </w:t>
      </w:r>
      <w:proofErr w:type="spellStart"/>
      <w:r>
        <w:t>apt</w:t>
      </w:r>
      <w:proofErr w:type="spellEnd"/>
      <w:r>
        <w:t xml:space="preserve"> nazywanych repozytoriami. jeżeli po wydaniu polecenia pojawi się wiersza zaczynający się od słowa Get, tzn., że lista w repozytorium jest nowsza i zostanie pobrana do lokalnego komputera. Natomiast słowo </w:t>
      </w:r>
      <w:proofErr w:type="spellStart"/>
      <w:r>
        <w:t>Ign</w:t>
      </w:r>
      <w:proofErr w:type="spellEnd"/>
      <w:r>
        <w:t xml:space="preserve"> wskazuje, że listy w repozytorium i w serwerze są zsynchronizowane, a więc nic nie zostanie pobrane</w:t>
      </w:r>
    </w:p>
    <w:p w:rsidR="00791E4C" w:rsidRDefault="00791E4C" w:rsidP="00791E4C">
      <w:proofErr w:type="spellStart"/>
      <w:r w:rsidRPr="001D54C9">
        <w:rPr>
          <w:b/>
        </w:rPr>
        <w:t>apt-get</w:t>
      </w:r>
      <w:proofErr w:type="spellEnd"/>
      <w:r w:rsidRPr="001D54C9">
        <w:rPr>
          <w:b/>
        </w:rPr>
        <w:t xml:space="preserve"> </w:t>
      </w:r>
      <w:proofErr w:type="spellStart"/>
      <w:r w:rsidRPr="001D54C9">
        <w:rPr>
          <w:b/>
        </w:rPr>
        <w:t>up</w:t>
      </w:r>
      <w:r>
        <w:rPr>
          <w:b/>
        </w:rPr>
        <w:t>grade</w:t>
      </w:r>
      <w:proofErr w:type="spellEnd"/>
      <w:r>
        <w:t xml:space="preserve"> – szuka różnić między oprogramowaniem zainstalowanym w komputerze a dostępnym w repozytorium. jeśli istnieją jakieś różnice, </w:t>
      </w:r>
      <w:proofErr w:type="spellStart"/>
      <w:r>
        <w:t>apt</w:t>
      </w:r>
      <w:proofErr w:type="spellEnd"/>
      <w:r>
        <w:t xml:space="preserve"> pokazuje listę wszystkich pakietów, które zostaną pobrane i zainstalowane w systemie.</w:t>
      </w:r>
    </w:p>
    <w:p w:rsidR="00791E4C" w:rsidRDefault="00791E4C" w:rsidP="00791E4C">
      <w:proofErr w:type="spellStart"/>
      <w:r w:rsidRPr="00F0105C">
        <w:rPr>
          <w:b/>
        </w:rPr>
        <w:t>apt-get</w:t>
      </w:r>
      <w:proofErr w:type="spellEnd"/>
      <w:r w:rsidRPr="00F0105C">
        <w:rPr>
          <w:b/>
        </w:rPr>
        <w:t xml:space="preserve"> </w:t>
      </w:r>
      <w:proofErr w:type="spellStart"/>
      <w:r w:rsidRPr="00F0105C">
        <w:rPr>
          <w:b/>
        </w:rPr>
        <w:t>install</w:t>
      </w:r>
      <w:proofErr w:type="spellEnd"/>
      <w:r w:rsidRPr="00F0105C">
        <w:rPr>
          <w:b/>
        </w:rPr>
        <w:t xml:space="preserve"> </w:t>
      </w:r>
      <w:proofErr w:type="spellStart"/>
      <w:r w:rsidRPr="00F0105C">
        <w:rPr>
          <w:b/>
        </w:rPr>
        <w:t>nazwa_pakietu</w:t>
      </w:r>
      <w:proofErr w:type="spellEnd"/>
      <w:r>
        <w:t xml:space="preserve"> – pobiera określony pakiet oprogramowania i wszystkie zależne od niego pakiety. Kiedy znajdą się w komputerze </w:t>
      </w:r>
      <w:proofErr w:type="spellStart"/>
      <w:r>
        <w:t>apt</w:t>
      </w:r>
      <w:proofErr w:type="spellEnd"/>
      <w:r>
        <w:t xml:space="preserve"> automatycznie instaluje żądane oprogramowanie. Jeśli któryś z pakietów nie został poprawnie zainstalowany to wydaj polecenie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-f</w:t>
      </w:r>
    </w:p>
    <w:p w:rsidR="00791E4C" w:rsidRDefault="00791E4C" w:rsidP="00791E4C">
      <w:proofErr w:type="spellStart"/>
      <w:r w:rsidRPr="00F0105C">
        <w:rPr>
          <w:b/>
        </w:rPr>
        <w:t>apt-get</w:t>
      </w:r>
      <w:proofErr w:type="spellEnd"/>
      <w:r w:rsidRPr="00F0105C">
        <w:rPr>
          <w:b/>
        </w:rPr>
        <w:t xml:space="preserve"> </w:t>
      </w:r>
      <w:proofErr w:type="spellStart"/>
      <w:r w:rsidRPr="00F0105C">
        <w:rPr>
          <w:b/>
        </w:rPr>
        <w:t>dist-upgrade</w:t>
      </w:r>
      <w:proofErr w:type="spellEnd"/>
      <w:r>
        <w:t xml:space="preserve"> – poza instalacją najnowszych wersji pakietów zajmuje się również zależnościami (relacjami między pakietami zainstalowanymi w systemie). Usuwa przestarzale pakiety, które nie są już potrzebne.</w:t>
      </w:r>
    </w:p>
    <w:p w:rsidR="00791E4C" w:rsidRDefault="00791E4C" w:rsidP="00791E4C">
      <w:proofErr w:type="spellStart"/>
      <w:r w:rsidRPr="00F0105C">
        <w:rPr>
          <w:b/>
        </w:rPr>
        <w:t>apt-get</w:t>
      </w:r>
      <w:proofErr w:type="spellEnd"/>
      <w:r w:rsidRPr="00F0105C">
        <w:rPr>
          <w:b/>
        </w:rPr>
        <w:t xml:space="preserve"> </w:t>
      </w:r>
      <w:proofErr w:type="spellStart"/>
      <w:r w:rsidRPr="00F0105C">
        <w:rPr>
          <w:b/>
        </w:rPr>
        <w:t>remove</w:t>
      </w:r>
      <w:proofErr w:type="spellEnd"/>
      <w:r w:rsidRPr="00F0105C">
        <w:rPr>
          <w:b/>
        </w:rPr>
        <w:t xml:space="preserve"> </w:t>
      </w:r>
      <w:proofErr w:type="spellStart"/>
      <w:r w:rsidRPr="00F0105C">
        <w:rPr>
          <w:b/>
        </w:rPr>
        <w:t>nazwa_pakietu</w:t>
      </w:r>
      <w:proofErr w:type="spellEnd"/>
      <w:r>
        <w:t xml:space="preserve"> – odinstalowuje określone pakiety oprogramowania wraz z pakietami zależnymi</w:t>
      </w:r>
    </w:p>
    <w:p w:rsidR="00791E4C" w:rsidRDefault="00791E4C" w:rsidP="00791E4C">
      <w:proofErr w:type="spellStart"/>
      <w:r w:rsidRPr="00300B1D">
        <w:rPr>
          <w:b/>
        </w:rPr>
        <w:t>apt-get</w:t>
      </w:r>
      <w:proofErr w:type="spellEnd"/>
      <w:r w:rsidRPr="00300B1D">
        <w:rPr>
          <w:b/>
        </w:rPr>
        <w:t xml:space="preserve"> --</w:t>
      </w:r>
      <w:proofErr w:type="spellStart"/>
      <w:r w:rsidRPr="00300B1D">
        <w:rPr>
          <w:b/>
        </w:rPr>
        <w:t>purge</w:t>
      </w:r>
      <w:proofErr w:type="spellEnd"/>
      <w:r w:rsidRPr="00300B1D">
        <w:rPr>
          <w:b/>
        </w:rPr>
        <w:t xml:space="preserve"> </w:t>
      </w:r>
      <w:proofErr w:type="spellStart"/>
      <w:r w:rsidRPr="00300B1D">
        <w:rPr>
          <w:b/>
        </w:rPr>
        <w:t>remove</w:t>
      </w:r>
      <w:proofErr w:type="spellEnd"/>
      <w:r w:rsidRPr="00300B1D">
        <w:rPr>
          <w:b/>
        </w:rPr>
        <w:t xml:space="preserve"> </w:t>
      </w:r>
      <w:proofErr w:type="spellStart"/>
      <w:r w:rsidRPr="00300B1D">
        <w:rPr>
          <w:b/>
        </w:rPr>
        <w:t>nazwa_pakietu</w:t>
      </w:r>
      <w:proofErr w:type="spellEnd"/>
      <w:r>
        <w:t xml:space="preserve"> – usuwa pakiety razem z plikami konfiguracyjnymi</w:t>
      </w:r>
    </w:p>
    <w:p w:rsidR="00791E4C" w:rsidRDefault="00791E4C" w:rsidP="00791E4C">
      <w:proofErr w:type="spellStart"/>
      <w:r w:rsidRPr="008D28A2">
        <w:rPr>
          <w:b/>
        </w:rPr>
        <w:t>apt-get</w:t>
      </w:r>
      <w:proofErr w:type="spellEnd"/>
      <w:r w:rsidRPr="008D28A2">
        <w:rPr>
          <w:b/>
        </w:rPr>
        <w:t xml:space="preserve"> -h</w:t>
      </w:r>
      <w:r>
        <w:t xml:space="preserve"> – pomoc</w:t>
      </w:r>
    </w:p>
    <w:p w:rsidR="00791E4C" w:rsidRDefault="00791E4C" w:rsidP="00791E4C">
      <w:proofErr w:type="spellStart"/>
      <w:r w:rsidRPr="00123FAE">
        <w:rPr>
          <w:b/>
        </w:rPr>
        <w:t>Dpkg</w:t>
      </w:r>
      <w:proofErr w:type="spellEnd"/>
      <w:r>
        <w:t xml:space="preserve"> – jest narzędziem przeznaczonym do zarzadzania oprogramowaniem niskiego poziomu, tzn. do wykonywania podstawowych czynności typu instalacja, deinstalacja oraz rekonfiguracja pakietów bez możliwości rozwiązywania zależności</w:t>
      </w:r>
    </w:p>
    <w:p w:rsidR="00791E4C" w:rsidRPr="004C1D26" w:rsidRDefault="00791E4C" w:rsidP="00791E4C">
      <w:pPr>
        <w:rPr>
          <w:b/>
        </w:rPr>
      </w:pPr>
      <w:r w:rsidRPr="004C1D26">
        <w:rPr>
          <w:b/>
        </w:rPr>
        <w:t>Aby z terminala zrobić aktualizacje systemu należy wykonać następujące komendy:</w:t>
      </w:r>
    </w:p>
    <w:p w:rsidR="00791E4C" w:rsidRDefault="00791E4C" w:rsidP="00791E4C">
      <w:pPr>
        <w:pStyle w:val="Akapitzlist"/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loguje jako administrator</w:t>
      </w:r>
    </w:p>
    <w:p w:rsidR="00791E4C" w:rsidRDefault="00791E4C" w:rsidP="00791E4C">
      <w:pPr>
        <w:pStyle w:val="Akapitzlist"/>
        <w:numPr>
          <w:ilvl w:val="0"/>
          <w:numId w:val="11"/>
        </w:numPr>
      </w:pPr>
      <w:proofErr w:type="spellStart"/>
      <w:r>
        <w:t>apt-get</w:t>
      </w:r>
      <w:proofErr w:type="spellEnd"/>
      <w:r>
        <w:t xml:space="preserve"> update – sprawcza czy pojawiły się jakieś paczki</w:t>
      </w:r>
    </w:p>
    <w:p w:rsidR="00791E4C" w:rsidRDefault="00791E4C" w:rsidP="00791E4C">
      <w:pPr>
        <w:pStyle w:val="Akapitzlist"/>
        <w:numPr>
          <w:ilvl w:val="0"/>
          <w:numId w:val="11"/>
        </w:numPr>
      </w:pP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– instaluje nowe paczki</w:t>
      </w:r>
    </w:p>
    <w:p w:rsidR="00791E4C" w:rsidRDefault="00791E4C" w:rsidP="00791E4C">
      <w:pPr>
        <w:pStyle w:val="Akapitzlist"/>
        <w:numPr>
          <w:ilvl w:val="0"/>
          <w:numId w:val="11"/>
        </w:numPr>
      </w:pPr>
      <w:proofErr w:type="spellStart"/>
      <w:r>
        <w:t>apt-get</w:t>
      </w:r>
      <w:proofErr w:type="spellEnd"/>
      <w:r>
        <w:t xml:space="preserve"> </w:t>
      </w:r>
      <w:proofErr w:type="spellStart"/>
      <w:r>
        <w:t>autoclean</w:t>
      </w:r>
      <w:proofErr w:type="spellEnd"/>
      <w:r>
        <w:t xml:space="preserve"> – czyści cache</w:t>
      </w:r>
    </w:p>
    <w:p w:rsidR="00791E4C" w:rsidRDefault="00791E4C" w:rsidP="00791E4C">
      <w:pPr>
        <w:pStyle w:val="Akapitzlist"/>
        <w:numPr>
          <w:ilvl w:val="0"/>
          <w:numId w:val="11"/>
        </w:numPr>
      </w:pPr>
      <w:proofErr w:type="spellStart"/>
      <w:r>
        <w:t>apt-get</w:t>
      </w:r>
      <w:proofErr w:type="spellEnd"/>
      <w:r>
        <w:t xml:space="preserve"> </w:t>
      </w:r>
      <w:proofErr w:type="spellStart"/>
      <w:r>
        <w:t>autoremove</w:t>
      </w:r>
      <w:proofErr w:type="spellEnd"/>
      <w:r>
        <w:t xml:space="preserve"> – usuwa niepotrzebne pliki</w:t>
      </w:r>
    </w:p>
    <w:p w:rsidR="00791E4C" w:rsidRPr="00123FAE" w:rsidRDefault="00791E4C" w:rsidP="00791E4C">
      <w:pPr>
        <w:rPr>
          <w:b/>
        </w:rPr>
      </w:pPr>
      <w:r w:rsidRPr="00123FAE">
        <w:rPr>
          <w:b/>
        </w:rPr>
        <w:t>Optymalizacja środowiska poprzez:</w:t>
      </w:r>
    </w:p>
    <w:p w:rsidR="00791E4C" w:rsidRPr="00123FAE" w:rsidRDefault="00791E4C" w:rsidP="00791E4C">
      <w:pPr>
        <w:pStyle w:val="Akapitzlist"/>
        <w:numPr>
          <w:ilvl w:val="0"/>
          <w:numId w:val="10"/>
        </w:numPr>
      </w:pPr>
      <w:r w:rsidRPr="00123FAE">
        <w:t>Zmianę środowiska</w:t>
      </w:r>
    </w:p>
    <w:p w:rsidR="00791E4C" w:rsidRPr="00123FAE" w:rsidRDefault="00791E4C" w:rsidP="00791E4C">
      <w:pPr>
        <w:pStyle w:val="Akapitzlist"/>
        <w:numPr>
          <w:ilvl w:val="0"/>
          <w:numId w:val="10"/>
        </w:numPr>
      </w:pPr>
      <w:r w:rsidRPr="00123FAE">
        <w:t>Usuwanie niepotrzebnych plików</w:t>
      </w:r>
    </w:p>
    <w:p w:rsidR="00791E4C" w:rsidRPr="00123FAE" w:rsidRDefault="00791E4C" w:rsidP="00791E4C">
      <w:pPr>
        <w:pStyle w:val="Akapitzlist"/>
        <w:numPr>
          <w:ilvl w:val="0"/>
          <w:numId w:val="10"/>
        </w:numPr>
      </w:pPr>
      <w:r w:rsidRPr="00123FAE">
        <w:t xml:space="preserve">Można odinstalować pakiety zainstalowane </w:t>
      </w:r>
      <w:r>
        <w:t>automatycznie</w:t>
      </w:r>
      <w:r w:rsidRPr="00123FAE">
        <w:t>, które są już niepotrzebne:</w:t>
      </w:r>
    </w:p>
    <w:p w:rsidR="00791E4C" w:rsidRPr="00123FAE" w:rsidRDefault="00791E4C" w:rsidP="00791E4C">
      <w:pPr>
        <w:pStyle w:val="Akapitzlist"/>
        <w:numPr>
          <w:ilvl w:val="1"/>
          <w:numId w:val="10"/>
        </w:numPr>
      </w:pPr>
      <w:proofErr w:type="spellStart"/>
      <w:r w:rsidRPr="00123FAE">
        <w:lastRenderedPageBreak/>
        <w:t>apt-get</w:t>
      </w:r>
      <w:proofErr w:type="spellEnd"/>
      <w:r w:rsidRPr="00123FAE">
        <w:t xml:space="preserve"> </w:t>
      </w:r>
      <w:proofErr w:type="spellStart"/>
      <w:r w:rsidRPr="00123FAE">
        <w:t>autoremove</w:t>
      </w:r>
      <w:proofErr w:type="spellEnd"/>
    </w:p>
    <w:p w:rsidR="00791E4C" w:rsidRPr="00123FAE" w:rsidRDefault="00791E4C" w:rsidP="00791E4C">
      <w:pPr>
        <w:pStyle w:val="Akapitzlist"/>
        <w:numPr>
          <w:ilvl w:val="0"/>
          <w:numId w:val="10"/>
        </w:numPr>
      </w:pPr>
      <w:r w:rsidRPr="00123FAE">
        <w:t>Aby zaoszczędzić miejsce na dysku warto opróżnić lokalna pamięć cache zawierającą pobrane już pliki z pakietami:</w:t>
      </w:r>
    </w:p>
    <w:p w:rsidR="00791E4C" w:rsidRPr="00123FAE" w:rsidRDefault="00791E4C" w:rsidP="00791E4C">
      <w:pPr>
        <w:pStyle w:val="Akapitzlist"/>
        <w:numPr>
          <w:ilvl w:val="1"/>
          <w:numId w:val="10"/>
        </w:numPr>
      </w:pPr>
      <w:proofErr w:type="spellStart"/>
      <w:r w:rsidRPr="00123FAE">
        <w:t>apt-get</w:t>
      </w:r>
      <w:proofErr w:type="spellEnd"/>
      <w:r w:rsidRPr="00123FAE">
        <w:t xml:space="preserve"> </w:t>
      </w:r>
      <w:proofErr w:type="spellStart"/>
      <w:r w:rsidRPr="00123FAE">
        <w:t>clean</w:t>
      </w:r>
      <w:proofErr w:type="spellEnd"/>
    </w:p>
    <w:p w:rsidR="00791E4C" w:rsidRPr="00123FAE" w:rsidRDefault="00791E4C" w:rsidP="00791E4C">
      <w:pPr>
        <w:pStyle w:val="Akapitzlist"/>
        <w:numPr>
          <w:ilvl w:val="0"/>
          <w:numId w:val="10"/>
        </w:numPr>
      </w:pPr>
      <w:r>
        <w:t>U</w:t>
      </w:r>
      <w:r w:rsidRPr="00123FAE">
        <w:t>sunięcie starych wersji paczek instalacyjnych:</w:t>
      </w:r>
    </w:p>
    <w:p w:rsidR="00791E4C" w:rsidRPr="00123FAE" w:rsidRDefault="00791E4C" w:rsidP="00791E4C">
      <w:pPr>
        <w:pStyle w:val="Akapitzlist"/>
        <w:numPr>
          <w:ilvl w:val="1"/>
          <w:numId w:val="10"/>
        </w:numPr>
      </w:pPr>
      <w:proofErr w:type="spellStart"/>
      <w:r w:rsidRPr="00123FAE">
        <w:t>apt-get</w:t>
      </w:r>
      <w:proofErr w:type="spellEnd"/>
      <w:r w:rsidRPr="00123FAE">
        <w:t xml:space="preserve"> </w:t>
      </w:r>
      <w:proofErr w:type="spellStart"/>
      <w:r w:rsidRPr="00123FAE">
        <w:t>autoclean</w:t>
      </w:r>
      <w:proofErr w:type="spellEnd"/>
    </w:p>
    <w:p w:rsidR="00791E4C" w:rsidRPr="00123FAE" w:rsidRDefault="00791E4C" w:rsidP="00791E4C">
      <w:pPr>
        <w:pStyle w:val="Akapitzlist"/>
        <w:numPr>
          <w:ilvl w:val="0"/>
          <w:numId w:val="10"/>
        </w:numPr>
      </w:pPr>
      <w:r w:rsidRPr="00123FAE">
        <w:t>Wyłączę niepotrzebnych apletów</w:t>
      </w:r>
    </w:p>
    <w:p w:rsidR="00791E4C" w:rsidRDefault="00791E4C" w:rsidP="00791E4C">
      <w:pPr>
        <w:pStyle w:val="Akapitzlist"/>
        <w:numPr>
          <w:ilvl w:val="0"/>
          <w:numId w:val="10"/>
        </w:numPr>
      </w:pPr>
      <w:r w:rsidRPr="00123FAE">
        <w:t>Wyłączenie nieużywanych programów startowych</w:t>
      </w:r>
    </w:p>
    <w:p w:rsidR="00791E4C" w:rsidRPr="009E5627" w:rsidRDefault="00791E4C" w:rsidP="00791E4C">
      <w:pPr>
        <w:pStyle w:val="Nagwek1"/>
        <w:rPr>
          <w:b/>
        </w:rPr>
      </w:pPr>
      <w:r w:rsidRPr="009E5627">
        <w:rPr>
          <w:b/>
        </w:rPr>
        <w:t>Bezpieczeństwo systemu, zapora sieciowa, ochrona antywirusowa</w:t>
      </w:r>
    </w:p>
    <w:p w:rsidR="00791E4C" w:rsidRDefault="00791E4C" w:rsidP="00791E4C">
      <w:r w:rsidRPr="00532625">
        <w:rPr>
          <w:b/>
        </w:rPr>
        <w:t>UFW</w:t>
      </w:r>
      <w:r>
        <w:t xml:space="preserve"> (</w:t>
      </w:r>
      <w:proofErr w:type="spellStart"/>
      <w:r>
        <w:t>Uncomplicated</w:t>
      </w:r>
      <w:proofErr w:type="spellEnd"/>
      <w:r>
        <w:t xml:space="preserve"> Firewall) to domyśle narzędzie konfiguracyjne dla </w:t>
      </w:r>
      <w:proofErr w:type="spellStart"/>
      <w:r>
        <w:t>Ubuntu</w:t>
      </w:r>
      <w:proofErr w:type="spellEnd"/>
      <w:r>
        <w:t xml:space="preserve"> dostępne z poziomu terminala. Za jego pomocą można zarządzać firewallem. UFW znajduje się domyślnie w </w:t>
      </w:r>
      <w:proofErr w:type="spellStart"/>
      <w:r>
        <w:t>Ubuntu</w:t>
      </w:r>
      <w:proofErr w:type="spellEnd"/>
      <w:r>
        <w:t xml:space="preserve"> od wersji 8.04.</w:t>
      </w:r>
    </w:p>
    <w:p w:rsidR="00791E4C" w:rsidRDefault="00791E4C" w:rsidP="00791E4C">
      <w:proofErr w:type="spellStart"/>
      <w:r w:rsidRPr="00532625">
        <w:rPr>
          <w:b/>
        </w:rPr>
        <w:t>Gufw</w:t>
      </w:r>
      <w:proofErr w:type="spellEnd"/>
      <w:r>
        <w:t xml:space="preserve"> umożliwia użytkownikom </w:t>
      </w:r>
      <w:proofErr w:type="spellStart"/>
      <w:r>
        <w:t>Ubuntu</w:t>
      </w:r>
      <w:proofErr w:type="spellEnd"/>
      <w:r>
        <w:t xml:space="preserve"> łatwiejszą konfigurację </w:t>
      </w:r>
      <w:proofErr w:type="spellStart"/>
      <w:r>
        <w:t>firewalla</w:t>
      </w:r>
      <w:proofErr w:type="spellEnd"/>
      <w:r>
        <w:t xml:space="preserve"> przy użyciu graficznego interfejsu. Program pozwala na wykonywanie podstawowych komend takich jak uruchamianie i wstrzymanie </w:t>
      </w:r>
      <w:proofErr w:type="spellStart"/>
      <w:r>
        <w:t>firewalla</w:t>
      </w:r>
      <w:proofErr w:type="spellEnd"/>
      <w:r>
        <w:t>, jak również dodawanie reguł. Dzięki temu można np. ograniczać działanie niektórych programów, blokować wybrane numery po się przez niechcianymi pakietami.</w:t>
      </w:r>
    </w:p>
    <w:p w:rsidR="00791E4C" w:rsidRDefault="00791E4C" w:rsidP="00791E4C">
      <w:r>
        <w:t xml:space="preserve">Reguły stanowią właściwy element konfiguracyjny </w:t>
      </w:r>
      <w:proofErr w:type="spellStart"/>
      <w:r>
        <w:t>firewalla</w:t>
      </w:r>
      <w:proofErr w:type="spellEnd"/>
      <w:r>
        <w:t>, gdyż decydują jakie dane mają być odrzucane a jakie akceptowane w danym łańcuchu.</w:t>
      </w:r>
    </w:p>
    <w:p w:rsidR="00791E4C" w:rsidRDefault="00791E4C" w:rsidP="00791E4C">
      <w:proofErr w:type="spellStart"/>
      <w:r w:rsidRPr="00532625">
        <w:rPr>
          <w:b/>
        </w:rPr>
        <w:t>ClamAV</w:t>
      </w:r>
      <w:proofErr w:type="spellEnd"/>
      <w:r>
        <w:t xml:space="preserve"> jest standardowym oprogramowaniem instalowany na niemal wszystkich serwerach działających pod kontrolą różnych dystrybucji Linuksa. Można go również wykorzystać na domowym komputerze. </w:t>
      </w:r>
      <w:proofErr w:type="spellStart"/>
      <w:r>
        <w:t>ClamAV</w:t>
      </w:r>
      <w:proofErr w:type="spellEnd"/>
      <w:r>
        <w:t xml:space="preserve"> jest programem działającym w środowisku tekstowym. Można wykorzystać graficzną nakładkę na niego o nazwie </w:t>
      </w:r>
      <w:proofErr w:type="spellStart"/>
      <w:r>
        <w:t>ClamTK</w:t>
      </w:r>
      <w:proofErr w:type="spellEnd"/>
      <w:r>
        <w:t>.</w:t>
      </w:r>
    </w:p>
    <w:p w:rsidR="00791E4C" w:rsidRDefault="00791E4C" w:rsidP="00791E4C">
      <w:r>
        <w:t>Z reguły skanuje się jedynie katalogi użytkowników systemu i obowiązkowo partycje systemu Windows (o ile jest zamontowana).</w:t>
      </w:r>
    </w:p>
    <w:p w:rsidR="00791E4C" w:rsidRPr="00BB5C6A" w:rsidRDefault="00791E4C" w:rsidP="00791E4C">
      <w:pPr>
        <w:rPr>
          <w:b/>
        </w:rPr>
      </w:pPr>
      <w:r w:rsidRPr="00BB5C6A">
        <w:rPr>
          <w:b/>
        </w:rPr>
        <w:t>Instalacja programów z wiersza poleceń:</w:t>
      </w:r>
    </w:p>
    <w:p w:rsidR="00791E4C" w:rsidRDefault="00791E4C" w:rsidP="00791E4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gufw</w:t>
      </w:r>
      <w:proofErr w:type="spellEnd"/>
    </w:p>
    <w:p w:rsidR="00791E4C" w:rsidRDefault="00791E4C" w:rsidP="00791E4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clamtk</w:t>
      </w:r>
      <w:proofErr w:type="spellEnd"/>
    </w:p>
    <w:p w:rsidR="00791E4C" w:rsidRPr="00024744" w:rsidRDefault="00791E4C" w:rsidP="00791E4C">
      <w:pPr>
        <w:pStyle w:val="Nagwek1"/>
        <w:rPr>
          <w:b/>
        </w:rPr>
      </w:pPr>
      <w:r w:rsidRPr="00024744">
        <w:rPr>
          <w:b/>
        </w:rPr>
        <w:t>Alias, dowiązania do plików, strumienie i potoki</w:t>
      </w:r>
    </w:p>
    <w:p w:rsidR="00791E4C" w:rsidRDefault="00791E4C" w:rsidP="00791E4C">
      <w:r w:rsidRPr="009C35FA">
        <w:rPr>
          <w:b/>
        </w:rPr>
        <w:t>Polecenie Alias</w:t>
      </w:r>
      <w:r>
        <w:t xml:space="preserve"> można zdefiniować jako synonim innego polecenia, można też definiować alias jako najprostszą metodę automatyzacji rutynowych czynności użytkownika systemu operacyjnego Linux.</w:t>
      </w:r>
    </w:p>
    <w:p w:rsidR="00791E4C" w:rsidRDefault="00791E4C" w:rsidP="00791E4C">
      <w:r>
        <w:t>Alias może być używany tylko przez użytkownika, który go zdefiniował. Definicje aliasów zachowują ważność tylko do zakończenia danej sesji użytkownika. Po ponownym zalogowaniu alias należy zdefiniować na nowo.</w:t>
      </w:r>
    </w:p>
    <w:p w:rsidR="00791E4C" w:rsidRDefault="00791E4C" w:rsidP="00791E4C">
      <w:r>
        <w:t>Zapisać nowo utworzone aliasy na stałe można poprzez wpisanie ich do pliku /</w:t>
      </w:r>
      <w:proofErr w:type="spellStart"/>
      <w:r>
        <w:t>home</w:t>
      </w:r>
      <w:proofErr w:type="spellEnd"/>
      <w:r>
        <w:t>/</w:t>
      </w:r>
      <w:proofErr w:type="spellStart"/>
      <w:r>
        <w:t>nazwa_uzytkownika</w:t>
      </w:r>
      <w:proofErr w:type="spellEnd"/>
      <w:r>
        <w:t>/.</w:t>
      </w:r>
      <w:proofErr w:type="spellStart"/>
      <w:r>
        <w:t>bashrc</w:t>
      </w:r>
      <w:proofErr w:type="spellEnd"/>
    </w:p>
    <w:p w:rsidR="00791E4C" w:rsidRDefault="00791E4C" w:rsidP="00791E4C">
      <w:r>
        <w:t xml:space="preserve">Można też przechowywać nowo utworzone aliasy w pliku zewnętrznym – w przypadku </w:t>
      </w:r>
      <w:proofErr w:type="spellStart"/>
      <w:r>
        <w:t>Ubuntu</w:t>
      </w:r>
      <w:proofErr w:type="spellEnd"/>
      <w:r>
        <w:t xml:space="preserve"> jest to /</w:t>
      </w:r>
      <w:proofErr w:type="spellStart"/>
      <w:r>
        <w:t>home</w:t>
      </w:r>
      <w:proofErr w:type="spellEnd"/>
      <w:r>
        <w:t>/</w:t>
      </w:r>
      <w:proofErr w:type="spellStart"/>
      <w:r>
        <w:t>nazwa_użytkownika</w:t>
      </w:r>
      <w:proofErr w:type="spellEnd"/>
      <w:r>
        <w:t>/.</w:t>
      </w:r>
      <w:proofErr w:type="spellStart"/>
      <w:r>
        <w:t>bash_aliases</w:t>
      </w:r>
      <w:proofErr w:type="spellEnd"/>
    </w:p>
    <w:p w:rsidR="00791E4C" w:rsidRDefault="00791E4C" w:rsidP="00791E4C">
      <w:r>
        <w:t>I wpisać do tego pliku alias:</w:t>
      </w:r>
    </w:p>
    <w:p w:rsidR="00791E4C" w:rsidRDefault="00791E4C" w:rsidP="00791E4C">
      <w:r>
        <w:t xml:space="preserve">alias </w:t>
      </w:r>
      <w:proofErr w:type="spellStart"/>
      <w:r>
        <w:t>nazwa_aliasa</w:t>
      </w:r>
      <w:proofErr w:type="spellEnd"/>
      <w:r>
        <w:t>=’polecenie’</w:t>
      </w:r>
    </w:p>
    <w:p w:rsidR="00791E4C" w:rsidRDefault="00791E4C" w:rsidP="00791E4C">
      <w:r>
        <w:t>Po wpisaniu alias widać listę aliasów.</w:t>
      </w:r>
    </w:p>
    <w:p w:rsidR="00791E4C" w:rsidRPr="009C35FA" w:rsidRDefault="00791E4C" w:rsidP="00791E4C">
      <w:pPr>
        <w:rPr>
          <w:b/>
        </w:rPr>
      </w:pPr>
      <w:r w:rsidRPr="009C35FA">
        <w:rPr>
          <w:b/>
        </w:rPr>
        <w:t>Usunięcie aliasu:</w:t>
      </w:r>
    </w:p>
    <w:p w:rsidR="00791E4C" w:rsidRDefault="00791E4C" w:rsidP="00791E4C">
      <w:pPr>
        <w:ind w:firstLine="708"/>
      </w:pPr>
      <w:r>
        <w:t xml:space="preserve">$ </w:t>
      </w:r>
      <w:proofErr w:type="spellStart"/>
      <w:r>
        <w:t>unalias</w:t>
      </w:r>
      <w:proofErr w:type="spellEnd"/>
      <w:r>
        <w:t xml:space="preserve"> </w:t>
      </w:r>
      <w:proofErr w:type="spellStart"/>
      <w:r>
        <w:t>nazwa_aliasu</w:t>
      </w:r>
      <w:proofErr w:type="spellEnd"/>
    </w:p>
    <w:p w:rsidR="00791E4C" w:rsidRDefault="00791E4C" w:rsidP="00791E4C">
      <w:r w:rsidRPr="009C35FA">
        <w:rPr>
          <w:b/>
        </w:rPr>
        <w:t>I-</w:t>
      </w:r>
      <w:proofErr w:type="spellStart"/>
      <w:r w:rsidRPr="009C35FA">
        <w:rPr>
          <w:b/>
        </w:rPr>
        <w:t>wezeł</w:t>
      </w:r>
      <w:proofErr w:type="spellEnd"/>
      <w:r>
        <w:t xml:space="preserve"> (</w:t>
      </w:r>
      <w:proofErr w:type="spellStart"/>
      <w:r>
        <w:t>inode</w:t>
      </w:r>
      <w:proofErr w:type="spellEnd"/>
      <w:r>
        <w:t>) – jest to struktura danych opisująca pliki zapisane na dyski. I-węzeł zawiera informacje m. in. o: typie pliku, właścicielu, grupie, długości pliku, adresie, liczbie dowiązań. Długość pliku to jego wielkość, ilość zajmowanego miejsca na dysku. Adres to numer sektora, w którym znajduje się plik. Adresem są sektory dysku, w których należy szukać segmentów pliku (zwykle te sektory mają wielkość 512 bajtów). Liczba dowiązań jest to ilość skojarzonych „kopii” pliku ze zbiorem danych.</w:t>
      </w:r>
    </w:p>
    <w:p w:rsidR="00791E4C" w:rsidRDefault="00791E4C" w:rsidP="00791E4C">
      <w:r>
        <w:t>Utworzenie nowego pliku tworzy nowy i-węzeł. Gdy plik jest otwarty, jego i-węzeł jest przechowywany w pamięci operacyjnej. Przy zamykaniu pliku jego i-węzeł jest zapisywany na dysku.</w:t>
      </w:r>
    </w:p>
    <w:p w:rsidR="00791E4C" w:rsidRDefault="00791E4C" w:rsidP="00791E4C">
      <w:r w:rsidRPr="00810165">
        <w:rPr>
          <w:b/>
          <w:bCs/>
        </w:rPr>
        <w:lastRenderedPageBreak/>
        <w:t>Dowiązania</w:t>
      </w:r>
      <w:r>
        <w:t xml:space="preserve"> (</w:t>
      </w:r>
      <w:proofErr w:type="spellStart"/>
      <w:r>
        <w:t>links</w:t>
      </w:r>
      <w:proofErr w:type="spellEnd"/>
      <w:r>
        <w:t xml:space="preserve">) umożliwiają odwoływanie się do jednego pliku za pomocą różnych nazw, pozwalają również na umieszczenie jednego pliku w wielu miejscach w strukturze plików. Dowiązania dzielą się na twarde (hard </w:t>
      </w:r>
      <w:proofErr w:type="spellStart"/>
      <w:r>
        <w:t>links</w:t>
      </w:r>
      <w:proofErr w:type="spellEnd"/>
      <w:r>
        <w:t>) i symboliczne (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links</w:t>
      </w:r>
      <w:proofErr w:type="spellEnd"/>
      <w:r>
        <w:t>).</w:t>
      </w:r>
    </w:p>
    <w:p w:rsidR="00791E4C" w:rsidRPr="0064107D" w:rsidRDefault="00791E4C" w:rsidP="00791E4C">
      <w:pPr>
        <w:rPr>
          <w:b/>
          <w:bCs/>
        </w:rPr>
      </w:pPr>
      <w:r w:rsidRPr="0064107D">
        <w:rPr>
          <w:b/>
          <w:bCs/>
        </w:rPr>
        <w:t>Dowiązanie twarde</w:t>
      </w:r>
      <w:r>
        <w:t xml:space="preserve"> wskazuje na miejsce na dysku. Jeśli plik skasujemy i w jego miejscu umieścimy inny plik, to nasze dowiązanie będzie wskazywało na to samo miejsce, ale zupełnie inny plik.</w:t>
      </w:r>
    </w:p>
    <w:p w:rsidR="00791E4C" w:rsidRDefault="00791E4C" w:rsidP="00791E4C">
      <w:r>
        <w:t>Aby skasować obiekt w systemie plików, trzeba usunąć wszystkie odwołujące się do niego dowiązania.</w:t>
      </w:r>
    </w:p>
    <w:p w:rsidR="00791E4C" w:rsidRPr="00791E4C" w:rsidRDefault="00791E4C" w:rsidP="00791E4C">
      <w:pPr>
        <w:rPr>
          <w:b/>
          <w:bCs/>
        </w:rPr>
      </w:pPr>
      <w:r w:rsidRPr="00791E4C">
        <w:rPr>
          <w:b/>
          <w:bCs/>
        </w:rPr>
        <w:t>Do tworzenia dowiązań twardych służy polecenie:</w:t>
      </w:r>
    </w:p>
    <w:p w:rsidR="00791E4C" w:rsidRDefault="00791E4C" w:rsidP="00791E4C">
      <w:r>
        <w:tab/>
      </w:r>
      <w:proofErr w:type="spellStart"/>
      <w:r>
        <w:t>ln</w:t>
      </w:r>
      <w:proofErr w:type="spellEnd"/>
      <w:r>
        <w:t xml:space="preserve"> </w:t>
      </w:r>
      <w:proofErr w:type="spellStart"/>
      <w:r>
        <w:t>cel_dowiązania</w:t>
      </w:r>
      <w:proofErr w:type="spellEnd"/>
      <w:r>
        <w:t xml:space="preserve"> dowiązanie</w:t>
      </w:r>
    </w:p>
    <w:p w:rsidR="00791E4C" w:rsidRPr="00791E4C" w:rsidRDefault="00791E4C" w:rsidP="00791E4C">
      <w:pPr>
        <w:rPr>
          <w:b/>
          <w:bCs/>
        </w:rPr>
      </w:pPr>
      <w:r w:rsidRPr="00791E4C">
        <w:rPr>
          <w:b/>
          <w:bCs/>
        </w:rPr>
        <w:t>Gdzie:</w:t>
      </w:r>
    </w:p>
    <w:p w:rsidR="00791E4C" w:rsidRDefault="00791E4C" w:rsidP="00791E4C">
      <w:r>
        <w:tab/>
      </w:r>
      <w:proofErr w:type="spellStart"/>
      <w:r>
        <w:t>cel_dowiązania</w:t>
      </w:r>
      <w:proofErr w:type="spellEnd"/>
      <w:r>
        <w:t xml:space="preserve"> – plik, do którego chcemy zrobić dowiązanie</w:t>
      </w:r>
    </w:p>
    <w:p w:rsidR="00791E4C" w:rsidRDefault="00791E4C" w:rsidP="00791E4C">
      <w:r>
        <w:tab/>
        <w:t>dowiązanie – dodatkowa nazwa pliku, równoznaczna z wcześniej utworzonymi nazwami</w:t>
      </w:r>
    </w:p>
    <w:p w:rsidR="00791E4C" w:rsidRDefault="00791E4C" w:rsidP="00791E4C">
      <w:r w:rsidRPr="0064107D">
        <w:rPr>
          <w:b/>
          <w:bCs/>
        </w:rPr>
        <w:t>Dowiązanie symboliczne</w:t>
      </w:r>
      <w:r>
        <w:t xml:space="preserve"> jest związane z nazwą pliku. Jeżeli skasujemy plik, do którego prowadzi dowiązanie to system wyświetli błąd. Dowiązanie istnieje, ale prowadzi do nieistniejącego pliku.</w:t>
      </w:r>
    </w:p>
    <w:p w:rsidR="00791E4C" w:rsidRDefault="00791E4C" w:rsidP="00791E4C">
      <w:r>
        <w:t>Odpowiednikiem dowiązania symbolicznego w systemie Windows jest skrót.</w:t>
      </w:r>
    </w:p>
    <w:p w:rsidR="00791E4C" w:rsidRDefault="00791E4C" w:rsidP="00791E4C">
      <w:r>
        <w:t xml:space="preserve">Dowiązania symboliczne tworzy się analogicznie, jak dowiązania stałe, tylko dodając do polecenia </w:t>
      </w:r>
      <w:proofErr w:type="spellStart"/>
      <w:r>
        <w:t>ln</w:t>
      </w:r>
      <w:proofErr w:type="spellEnd"/>
      <w:r>
        <w:t xml:space="preserve"> parametr -s.</w:t>
      </w:r>
    </w:p>
    <w:p w:rsidR="00791E4C" w:rsidRDefault="00791E4C" w:rsidP="00791E4C">
      <w:r>
        <w:t>Dowiązania kasuje się tak jak pliki</w:t>
      </w:r>
    </w:p>
    <w:p w:rsidR="00791E4C" w:rsidRDefault="00791E4C" w:rsidP="00791E4C">
      <w:r>
        <w:t>Każdy uruchomiony w linuksie proces pobiera skądś dane, gdzieś wysyła wyniki swojego działania i komunikaty o błędach. Dane przesyłane są między urządzeniami w postaci strumieni.</w:t>
      </w:r>
    </w:p>
    <w:p w:rsidR="00791E4C" w:rsidRDefault="00791E4C" w:rsidP="00791E4C">
      <w:r>
        <w:t>Każdemu procesowi w Linuksie są przypisane trzy strumienie danych: wejściowy, wyjściowy oraz błędów.</w:t>
      </w:r>
    </w:p>
    <w:p w:rsidR="00791E4C" w:rsidRDefault="00791E4C" w:rsidP="00791E4C">
      <w:r>
        <w:t>Każdy proces w momencie uruchamiania musi mieć określone miejsca, z których pobiera dane i do których je przekazuje.</w:t>
      </w:r>
    </w:p>
    <w:p w:rsidR="00791E4C" w:rsidRDefault="00791E4C" w:rsidP="00791E4C">
      <w:r>
        <w:t xml:space="preserve">Domyślnym strumieniem danych dla powłoki </w:t>
      </w:r>
      <w:proofErr w:type="spellStart"/>
      <w:r>
        <w:t>bash</w:t>
      </w:r>
      <w:proofErr w:type="spellEnd"/>
      <w:r>
        <w:t xml:space="preserve"> jest klawiatura, dane wyjściowe i błędów są kierowane na ekran. Wszystkie procesy są identyfikowane poprzez liczby (deskryptory).</w:t>
      </w:r>
    </w:p>
    <w:p w:rsidR="00791E4C" w:rsidRDefault="00791E4C" w:rsidP="00791E4C">
      <w:r>
        <w:t>Strumienie danych przypisane każdemu procesowi są pokazywane na rysunku.</w:t>
      </w:r>
    </w:p>
    <w:p w:rsidR="00791E4C" w:rsidRDefault="00791E4C" w:rsidP="00791E4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2BF8C3" wp14:editId="53F2FA59">
                <wp:simplePos x="0" y="0"/>
                <wp:positionH relativeFrom="column">
                  <wp:posOffset>100330</wp:posOffset>
                </wp:positionH>
                <wp:positionV relativeFrom="paragraph">
                  <wp:posOffset>142875</wp:posOffset>
                </wp:positionV>
                <wp:extent cx="2752725" cy="1123950"/>
                <wp:effectExtent l="0" t="0" r="0" b="0"/>
                <wp:wrapNone/>
                <wp:docPr id="7" name="Grup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1123950"/>
                          <a:chOff x="0" y="47625"/>
                          <a:chExt cx="2752725" cy="1123950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1009650" y="47625"/>
                            <a:ext cx="6286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E4C" w:rsidRDefault="00791E4C" w:rsidP="00791E4C">
                              <w:pPr>
                                <w:jc w:val="center"/>
                              </w:pPr>
                              <w:r>
                                <w:t>Proces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Łącznik prosty ze strzałką 2"/>
                        <wps:cNvCnPr/>
                        <wps:spPr>
                          <a:xfrm>
                            <a:off x="1638300" y="171450"/>
                            <a:ext cx="600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Łącznik prosty ze strzałką 3"/>
                        <wps:cNvCnPr/>
                        <wps:spPr>
                          <a:xfrm>
                            <a:off x="409575" y="171450"/>
                            <a:ext cx="600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Łącznik prosty ze strzałką 4"/>
                        <wps:cNvCnPr/>
                        <wps:spPr>
                          <a:xfrm rot="5400000">
                            <a:off x="1023938" y="614362"/>
                            <a:ext cx="600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"/>
                            <a:ext cx="4953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1E4C" w:rsidRDefault="00791E4C" w:rsidP="00791E4C">
                              <w:proofErr w:type="spellStart"/>
                              <w:r>
                                <w:t>stdin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857250"/>
                            <a:ext cx="6191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1E4C" w:rsidRDefault="00791E4C" w:rsidP="00791E4C">
                              <w:proofErr w:type="spellStart"/>
                              <w:r>
                                <w:t>stderr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47625"/>
                            <a:ext cx="5810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1E4C" w:rsidRDefault="00791E4C" w:rsidP="00791E4C">
                              <w:proofErr w:type="spellStart"/>
                              <w:r>
                                <w:t>stdout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2BF8C3" id="Grupa 7" o:spid="_x0000_s1026" style="position:absolute;margin-left:7.9pt;margin-top:11.25pt;width:216.75pt;height:88.5pt;z-index:251659264;mso-height-relative:margin" coordorigin=",476" coordsize="27527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">
                <v:rect id="Prostokąt 1" o:spid="_x0000_s1027" style="position:absolute;left:10096;top:476;width:6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791E4C" w:rsidRDefault="00791E4C" w:rsidP="00791E4C">
                        <w:pPr>
                          <w:jc w:val="center"/>
                        </w:pPr>
                        <w:r>
                          <w:t>Proces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" o:spid="_x0000_s1028" type="#_x0000_t32" style="position:absolute;left:16383;top:1714;width:6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 id="Łącznik prosty ze strzałką 3" o:spid="_x0000_s1029" type="#_x0000_t32" style="position:absolute;left:4095;top:1714;width:6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Łącznik prosty ze strzałką 4" o:spid="_x0000_s1030" type="#_x0000_t32" style="position:absolute;left:10239;top:6143;width:600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31" type="#_x0000_t202" style="position:absolute;top:476;width:495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791E4C" w:rsidRDefault="00791E4C" w:rsidP="00791E4C">
                        <w:proofErr w:type="spellStart"/>
                        <w:r>
                          <w:t>stdin</w:t>
                        </w:r>
                        <w:proofErr w:type="spellEnd"/>
                      </w:p>
                    </w:txbxContent>
                  </v:textbox>
                </v:shape>
                <v:shape id="Pole tekstowe 2" o:spid="_x0000_s1032" type="#_x0000_t202" style="position:absolute;left:10763;top:8572;width:619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791E4C" w:rsidRDefault="00791E4C" w:rsidP="00791E4C">
                        <w:proofErr w:type="spellStart"/>
                        <w:r>
                          <w:t>stderr</w:t>
                        </w:r>
                        <w:proofErr w:type="spellEnd"/>
                      </w:p>
                    </w:txbxContent>
                  </v:textbox>
                </v:shape>
                <v:shape id="Pole tekstowe 2" o:spid="_x0000_s1033" type="#_x0000_t202" style="position:absolute;left:21717;top:476;width:581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791E4C" w:rsidRDefault="00791E4C" w:rsidP="00791E4C">
                        <w:proofErr w:type="spellStart"/>
                        <w:r>
                          <w:t>stdout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791E4C" w:rsidRDefault="00791E4C" w:rsidP="00791E4C"/>
    <w:p w:rsidR="00791E4C" w:rsidRDefault="00791E4C" w:rsidP="00791E4C"/>
    <w:p w:rsidR="00791E4C" w:rsidRDefault="00791E4C" w:rsidP="00791E4C"/>
    <w:p w:rsidR="00791E4C" w:rsidRDefault="00791E4C" w:rsidP="00791E4C"/>
    <w:p w:rsidR="00791E4C" w:rsidRDefault="00791E4C" w:rsidP="00791E4C">
      <w:pPr>
        <w:pStyle w:val="Akapitzlist"/>
        <w:numPr>
          <w:ilvl w:val="0"/>
          <w:numId w:val="14"/>
        </w:numPr>
      </w:pPr>
      <w:proofErr w:type="spellStart"/>
      <w:r>
        <w:t>stdin</w:t>
      </w:r>
      <w:proofErr w:type="spellEnd"/>
      <w:r>
        <w:t xml:space="preserve"> (standard </w:t>
      </w:r>
      <w:proofErr w:type="spellStart"/>
      <w:r>
        <w:t>input</w:t>
      </w:r>
      <w:proofErr w:type="spellEnd"/>
      <w:r>
        <w:t>) – standardowe wejście, z którego proces pobiera dane (domyślnie jest to klawiatura)</w:t>
      </w:r>
    </w:p>
    <w:p w:rsidR="00791E4C" w:rsidRDefault="00791E4C" w:rsidP="00791E4C">
      <w:pPr>
        <w:pStyle w:val="Akapitzlist"/>
        <w:numPr>
          <w:ilvl w:val="0"/>
          <w:numId w:val="14"/>
        </w:numPr>
      </w:pPr>
      <w:proofErr w:type="spellStart"/>
      <w:r>
        <w:t>stdout</w:t>
      </w:r>
      <w:proofErr w:type="spellEnd"/>
      <w:r>
        <w:t xml:space="preserve"> (standard </w:t>
      </w:r>
      <w:proofErr w:type="spellStart"/>
      <w:r>
        <w:t>output</w:t>
      </w:r>
      <w:proofErr w:type="spellEnd"/>
      <w:r>
        <w:t>) – standardowe wyjście, z którego wysyłany jest wynik działania procesu (domyślnie jest to ekran)</w:t>
      </w:r>
    </w:p>
    <w:p w:rsidR="00791E4C" w:rsidRDefault="00791E4C" w:rsidP="00791E4C">
      <w:pPr>
        <w:pStyle w:val="Akapitzlist"/>
        <w:numPr>
          <w:ilvl w:val="0"/>
          <w:numId w:val="14"/>
        </w:numPr>
      </w:pPr>
      <w:proofErr w:type="spellStart"/>
      <w:r>
        <w:t>stderr</w:t>
      </w:r>
      <w:proofErr w:type="spellEnd"/>
      <w:r>
        <w:t xml:space="preserve"> (standard error) – to standardowe wyjście błędów, gdzie trafiają wszystkie komunikaty o błędach (domyślnie jest to ekran)</w:t>
      </w:r>
    </w:p>
    <w:p w:rsidR="00791E4C" w:rsidRDefault="00791E4C" w:rsidP="00791E4C">
      <w:r w:rsidRPr="00FD3ADA">
        <w:rPr>
          <w:b/>
        </w:rPr>
        <w:t>Linux wszystkie urządzenia traktuje jak pliki</w:t>
      </w:r>
      <w:r>
        <w:t>, niezależnie od tego, czy to jest plik, folder, klawiatura, ekran itp., strumień. Powłoka Linuksa identyfikuje je za pomocą przyporządkowanych im liczb całkowitych, tak zwanych deskryptorów plików:</w:t>
      </w:r>
    </w:p>
    <w:p w:rsidR="00791E4C" w:rsidRDefault="00791E4C" w:rsidP="00791E4C">
      <w:pPr>
        <w:pStyle w:val="Akapitzlist"/>
        <w:numPr>
          <w:ilvl w:val="0"/>
          <w:numId w:val="13"/>
        </w:numPr>
      </w:pPr>
      <w:r>
        <w:t>0 to plik, z którego proces pobiera dane (</w:t>
      </w:r>
      <w:proofErr w:type="spellStart"/>
      <w:r>
        <w:t>stdin</w:t>
      </w:r>
      <w:proofErr w:type="spellEnd"/>
      <w:r>
        <w:t>)</w:t>
      </w:r>
    </w:p>
    <w:p w:rsidR="00791E4C" w:rsidRDefault="00791E4C" w:rsidP="00791E4C">
      <w:pPr>
        <w:pStyle w:val="Akapitzlist"/>
        <w:numPr>
          <w:ilvl w:val="0"/>
          <w:numId w:val="13"/>
        </w:numPr>
      </w:pPr>
      <w:r>
        <w:t>1 to plik, do którego proces zapisuje wyniki swojego działania (</w:t>
      </w:r>
      <w:proofErr w:type="spellStart"/>
      <w:r>
        <w:t>stdout</w:t>
      </w:r>
      <w:proofErr w:type="spellEnd"/>
      <w:r>
        <w:t>)</w:t>
      </w:r>
    </w:p>
    <w:p w:rsidR="00791E4C" w:rsidRDefault="00791E4C" w:rsidP="00791E4C">
      <w:pPr>
        <w:pStyle w:val="Akapitzlist"/>
        <w:numPr>
          <w:ilvl w:val="0"/>
          <w:numId w:val="13"/>
        </w:numPr>
      </w:pPr>
      <w:r>
        <w:t>2 to plik, do którego trafiają komunikaty o błędach (</w:t>
      </w:r>
      <w:proofErr w:type="spellStart"/>
      <w:r>
        <w:t>stderr</w:t>
      </w:r>
      <w:proofErr w:type="spellEnd"/>
      <w:r>
        <w:t>)</w:t>
      </w:r>
    </w:p>
    <w:p w:rsidR="00791E4C" w:rsidRPr="00FD3ADA" w:rsidRDefault="00791E4C" w:rsidP="00791E4C">
      <w:pPr>
        <w:rPr>
          <w:b/>
        </w:rPr>
      </w:pPr>
      <w:proofErr w:type="spellStart"/>
      <w:r w:rsidRPr="00FD3ADA">
        <w:rPr>
          <w:b/>
        </w:rPr>
        <w:t>Potokowanie</w:t>
      </w:r>
      <w:proofErr w:type="spellEnd"/>
      <w:r w:rsidRPr="00FD3ADA">
        <w:rPr>
          <w:b/>
        </w:rPr>
        <w:t xml:space="preserve"> strumienia danych</w:t>
      </w:r>
    </w:p>
    <w:p w:rsidR="00791E4C" w:rsidRDefault="00791E4C" w:rsidP="00791E4C">
      <w:r w:rsidRPr="00FD3ADA">
        <w:rPr>
          <w:b/>
        </w:rPr>
        <w:lastRenderedPageBreak/>
        <w:t>Zastosowanie znaku „|”</w:t>
      </w:r>
      <w:r>
        <w:t xml:space="preserve"> pozwala na łączenie wyjścia jednego polecenia z wejściem innego. Dane wygenerowane za pomocą pierwszego polecenia, przekazane zostaną na wejście następnego polecenia i po przetworzeniu przekazane na wejście kolejnego lub na ekran.</w:t>
      </w:r>
    </w:p>
    <w:p w:rsidR="00791E4C" w:rsidRPr="00FD3ADA" w:rsidRDefault="00791E4C" w:rsidP="00791E4C">
      <w:pPr>
        <w:rPr>
          <w:b/>
        </w:rPr>
      </w:pPr>
      <w:r w:rsidRPr="00FD3ADA">
        <w:rPr>
          <w:b/>
        </w:rPr>
        <w:t>Polecenia często wykorzystywane w potokach:</w:t>
      </w:r>
    </w:p>
    <w:p w:rsidR="00791E4C" w:rsidRDefault="00791E4C" w:rsidP="00791E4C">
      <w:pPr>
        <w:pStyle w:val="Akapitzlist"/>
        <w:numPr>
          <w:ilvl w:val="0"/>
          <w:numId w:val="12"/>
        </w:numPr>
      </w:pPr>
      <w:proofErr w:type="spellStart"/>
      <w:r w:rsidRPr="00FD3ADA">
        <w:rPr>
          <w:b/>
        </w:rPr>
        <w:t>more</w:t>
      </w:r>
      <w:proofErr w:type="spellEnd"/>
      <w:r>
        <w:t xml:space="preserve"> – służy do przeglądania tekstu strona po stronie, jeden ekran na raz, przewijanie stron możliwe tylko „do przodu”, np. </w:t>
      </w:r>
      <w:proofErr w:type="spellStart"/>
      <w:r>
        <w:t>ls</w:t>
      </w:r>
      <w:proofErr w:type="spellEnd"/>
      <w:r>
        <w:t xml:space="preserve">- l | </w:t>
      </w:r>
      <w:proofErr w:type="spellStart"/>
      <w:r>
        <w:t>more</w:t>
      </w:r>
      <w:proofErr w:type="spellEnd"/>
    </w:p>
    <w:p w:rsidR="00791E4C" w:rsidRDefault="00791E4C" w:rsidP="00791E4C">
      <w:pPr>
        <w:pStyle w:val="Akapitzlist"/>
        <w:numPr>
          <w:ilvl w:val="0"/>
          <w:numId w:val="12"/>
        </w:numPr>
      </w:pPr>
      <w:r w:rsidRPr="00FD3ADA">
        <w:rPr>
          <w:b/>
        </w:rPr>
        <w:t>less</w:t>
      </w:r>
      <w:r>
        <w:t xml:space="preserve"> – podobnie jak </w:t>
      </w:r>
      <w:proofErr w:type="spellStart"/>
      <w:r>
        <w:t>more</w:t>
      </w:r>
      <w:proofErr w:type="spellEnd"/>
      <w:r>
        <w:t xml:space="preserve">, ale przewijanie możliwe w obu kierunkach, np. </w:t>
      </w:r>
      <w:proofErr w:type="spellStart"/>
      <w:r>
        <w:t>ls</w:t>
      </w:r>
      <w:proofErr w:type="spellEnd"/>
      <w:r>
        <w:t xml:space="preserve"> -la | less</w:t>
      </w:r>
    </w:p>
    <w:p w:rsidR="00791E4C" w:rsidRDefault="00791E4C" w:rsidP="00791E4C">
      <w:pPr>
        <w:pStyle w:val="Akapitzlist"/>
        <w:numPr>
          <w:ilvl w:val="0"/>
          <w:numId w:val="12"/>
        </w:numPr>
      </w:pPr>
      <w:proofErr w:type="spellStart"/>
      <w:r w:rsidRPr="00FD3ADA">
        <w:rPr>
          <w:b/>
        </w:rPr>
        <w:t>cat</w:t>
      </w:r>
      <w:proofErr w:type="spellEnd"/>
      <w:r>
        <w:t xml:space="preserve"> – polecenie wyświetla na ekranie zawartość pliku tekstowego, np.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less</w:t>
      </w:r>
    </w:p>
    <w:p w:rsidR="00791E4C" w:rsidRDefault="00791E4C" w:rsidP="00791E4C">
      <w:pPr>
        <w:pStyle w:val="Akapitzlist"/>
        <w:numPr>
          <w:ilvl w:val="0"/>
          <w:numId w:val="12"/>
        </w:numPr>
      </w:pPr>
      <w:proofErr w:type="spellStart"/>
      <w:r w:rsidRPr="00FD3ADA">
        <w:rPr>
          <w:b/>
        </w:rPr>
        <w:t>grep</w:t>
      </w:r>
      <w:proofErr w:type="spellEnd"/>
      <w:r>
        <w:t xml:space="preserve"> – przeszukuje wskazany strumień danych, szukając linii zawierających ciąg znaków pasujących do podanego wzorca,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uczen</w:t>
      </w:r>
      <w:proofErr w:type="spellEnd"/>
    </w:p>
    <w:p w:rsidR="00791E4C" w:rsidRDefault="00791E4C" w:rsidP="00791E4C">
      <w:pPr>
        <w:pStyle w:val="Akapitzlist"/>
        <w:numPr>
          <w:ilvl w:val="0"/>
          <w:numId w:val="12"/>
        </w:numPr>
      </w:pPr>
      <w:proofErr w:type="spellStart"/>
      <w:r w:rsidRPr="00FD3ADA">
        <w:rPr>
          <w:b/>
        </w:rPr>
        <w:t>wc</w:t>
      </w:r>
      <w:proofErr w:type="spellEnd"/>
      <w:r>
        <w:t xml:space="preserve"> – wypisuje liczbę bajtów, słów lub linii w plikach, np. </w:t>
      </w:r>
      <w:proofErr w:type="spellStart"/>
      <w:r>
        <w:t>ls</w:t>
      </w:r>
      <w:proofErr w:type="spellEnd"/>
      <w:r>
        <w:t xml:space="preserve"> -la | </w:t>
      </w:r>
      <w:proofErr w:type="spellStart"/>
      <w:r>
        <w:t>wc</w:t>
      </w:r>
      <w:proofErr w:type="spellEnd"/>
      <w:r>
        <w:t xml:space="preserve"> -l</w:t>
      </w:r>
    </w:p>
    <w:p w:rsidR="00791E4C" w:rsidRDefault="00791E4C" w:rsidP="00791E4C">
      <w:pPr>
        <w:pStyle w:val="Akapitzlist"/>
        <w:numPr>
          <w:ilvl w:val="0"/>
          <w:numId w:val="12"/>
        </w:numPr>
      </w:pPr>
      <w:r w:rsidRPr="00FD3ADA">
        <w:rPr>
          <w:b/>
        </w:rPr>
        <w:t>sort</w:t>
      </w:r>
      <w:r>
        <w:t xml:space="preserve"> – sortuje, zlepia lub porównuje wszystkie linie z podanych plików, np.: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sort</w:t>
      </w:r>
    </w:p>
    <w:p w:rsidR="00791E4C" w:rsidRDefault="00791E4C" w:rsidP="00791E4C">
      <w:pPr>
        <w:pStyle w:val="Akapitzlist"/>
        <w:numPr>
          <w:ilvl w:val="0"/>
          <w:numId w:val="12"/>
        </w:numPr>
      </w:pPr>
      <w:proofErr w:type="spellStart"/>
      <w:r w:rsidRPr="00FD3ADA">
        <w:rPr>
          <w:b/>
        </w:rPr>
        <w:t>tee</w:t>
      </w:r>
      <w:proofErr w:type="spellEnd"/>
      <w:r>
        <w:t xml:space="preserve"> – rozgałęzienie strumienia. Pobiera dane ze strumienia wejściowego i tworzy dwa strumienie wyjściowe, jeden podłączony do standardowego wyjścia, a drugi do wskazanego pliku, np.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sort | </w:t>
      </w:r>
      <w:proofErr w:type="spellStart"/>
      <w:r>
        <w:t>tee</w:t>
      </w:r>
      <w:proofErr w:type="spellEnd"/>
      <w:r>
        <w:t xml:space="preserve"> </w:t>
      </w:r>
      <w:proofErr w:type="spellStart"/>
      <w:r>
        <w:t>konta_alfabetycznie</w:t>
      </w:r>
      <w:proofErr w:type="spellEnd"/>
    </w:p>
    <w:p w:rsidR="00791E4C" w:rsidRPr="00FD3ADA" w:rsidRDefault="00791E4C" w:rsidP="00791E4C">
      <w:pPr>
        <w:rPr>
          <w:b/>
        </w:rPr>
      </w:pPr>
      <w:r w:rsidRPr="00FD3ADA">
        <w:rPr>
          <w:b/>
        </w:rPr>
        <w:t>Przykład potoku</w:t>
      </w:r>
    </w:p>
    <w:p w:rsidR="00791E4C" w:rsidRDefault="00791E4C" w:rsidP="00791E4C">
      <w:pPr>
        <w:ind w:firstLine="708"/>
      </w:pPr>
      <w:r>
        <w:t xml:space="preserve">$ </w:t>
      </w:r>
      <w:proofErr w:type="spellStart"/>
      <w:r>
        <w:t>ls</w:t>
      </w:r>
      <w:proofErr w:type="spellEnd"/>
      <w:r>
        <w:t xml:space="preserve"> -la | </w:t>
      </w:r>
      <w:proofErr w:type="spellStart"/>
      <w:r>
        <w:t>grep</w:t>
      </w:r>
      <w:proofErr w:type="spellEnd"/>
      <w:r>
        <w:t xml:space="preserve"> plik | </w:t>
      </w:r>
      <w:proofErr w:type="spellStart"/>
      <w:r>
        <w:t>wc</w:t>
      </w:r>
      <w:proofErr w:type="spellEnd"/>
      <w:r>
        <w:t xml:space="preserve"> -l</w:t>
      </w:r>
    </w:p>
    <w:p w:rsidR="00791E4C" w:rsidRDefault="00791E4C" w:rsidP="00791E4C">
      <w:r>
        <w:t xml:space="preserve">W tym przykładzie polecenie </w:t>
      </w:r>
      <w:proofErr w:type="spellStart"/>
      <w:r>
        <w:t>ls</w:t>
      </w:r>
      <w:proofErr w:type="spellEnd"/>
      <w:r>
        <w:t xml:space="preserve"> -la wygeneruje zestaw danych, będący listą zbiorów w folderze bieżącym (każdy zbiór w nowej linii). Dane te przekazane zostaną na wejście polecenia </w:t>
      </w:r>
      <w:proofErr w:type="spellStart"/>
      <w:r>
        <w:t>grep</w:t>
      </w:r>
      <w:proofErr w:type="spellEnd"/>
      <w:r>
        <w:t xml:space="preserve">. Polecenie to wyszuka linie zawierające ciąg znaków „plik”. Polecenie </w:t>
      </w:r>
      <w:proofErr w:type="spellStart"/>
      <w:r>
        <w:t>wc</w:t>
      </w:r>
      <w:proofErr w:type="spellEnd"/>
      <w:r>
        <w:t xml:space="preserve"> pozwoli zliczyć linie w zbiorze danych uzyskanych na wejściu polecenia </w:t>
      </w:r>
      <w:proofErr w:type="spellStart"/>
      <w:r>
        <w:t>grep</w:t>
      </w:r>
      <w:proofErr w:type="spellEnd"/>
      <w:r>
        <w:t>. W konsekwencji przetwarzania danych przez cały potok uzyskamy liczbę plików zawierających w nazwie ciąg znaków „plik”.</w:t>
      </w:r>
    </w:p>
    <w:p w:rsidR="007B3C8D" w:rsidRPr="00791E4C" w:rsidRDefault="007B3C8D" w:rsidP="00791E4C"/>
    <w:sectPr w:rsidR="007B3C8D" w:rsidRPr="00791E4C" w:rsidSect="00B74A90">
      <w:footerReference w:type="default" r:id="rId7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2C0" w:rsidRDefault="00AB22C0" w:rsidP="007B3C8D">
      <w:pPr>
        <w:spacing w:after="0" w:line="240" w:lineRule="auto"/>
      </w:pPr>
      <w:r>
        <w:separator/>
      </w:r>
    </w:p>
  </w:endnote>
  <w:endnote w:type="continuationSeparator" w:id="0">
    <w:p w:rsidR="00AB22C0" w:rsidRDefault="00AB22C0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AB22C0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fldSimple w:instr=" FILENAME \* MERGEFORMAT ">
      <w:r w:rsidR="001A3B9B">
        <w:rPr>
          <w:noProof/>
        </w:rPr>
        <w:t>Systemy-Programy uruchamiające.docx</w:t>
      </w:r>
    </w:fldSimple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2C0" w:rsidRDefault="00AB22C0" w:rsidP="007B3C8D">
      <w:pPr>
        <w:spacing w:after="0" w:line="240" w:lineRule="auto"/>
      </w:pPr>
      <w:r>
        <w:separator/>
      </w:r>
    </w:p>
  </w:footnote>
  <w:footnote w:type="continuationSeparator" w:id="0">
    <w:p w:rsidR="00AB22C0" w:rsidRDefault="00AB22C0" w:rsidP="007B3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5D6"/>
    <w:multiLevelType w:val="hybridMultilevel"/>
    <w:tmpl w:val="EF96CC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AEC"/>
    <w:multiLevelType w:val="hybridMultilevel"/>
    <w:tmpl w:val="B0A42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824"/>
    <w:multiLevelType w:val="hybridMultilevel"/>
    <w:tmpl w:val="4FCCD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1F5C"/>
    <w:multiLevelType w:val="hybridMultilevel"/>
    <w:tmpl w:val="7006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6D4"/>
    <w:multiLevelType w:val="hybridMultilevel"/>
    <w:tmpl w:val="0D96B1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A747B"/>
    <w:multiLevelType w:val="hybridMultilevel"/>
    <w:tmpl w:val="CFEE5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F1FBF"/>
    <w:multiLevelType w:val="hybridMultilevel"/>
    <w:tmpl w:val="12D241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64716"/>
    <w:multiLevelType w:val="hybridMultilevel"/>
    <w:tmpl w:val="AB34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263C2"/>
    <w:multiLevelType w:val="hybridMultilevel"/>
    <w:tmpl w:val="B218E2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54E12"/>
    <w:multiLevelType w:val="hybridMultilevel"/>
    <w:tmpl w:val="949C9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26A8F"/>
    <w:multiLevelType w:val="hybridMultilevel"/>
    <w:tmpl w:val="72BAA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9312C"/>
    <w:multiLevelType w:val="hybridMultilevel"/>
    <w:tmpl w:val="20385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62C30"/>
    <w:multiLevelType w:val="hybridMultilevel"/>
    <w:tmpl w:val="BC9AE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B7E79"/>
    <w:multiLevelType w:val="hybridMultilevel"/>
    <w:tmpl w:val="754C3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8"/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1A3B9B"/>
    <w:rsid w:val="004F5B6B"/>
    <w:rsid w:val="00545B5B"/>
    <w:rsid w:val="005E3503"/>
    <w:rsid w:val="006B26D4"/>
    <w:rsid w:val="006D56A5"/>
    <w:rsid w:val="00791E4C"/>
    <w:rsid w:val="007B3C8D"/>
    <w:rsid w:val="00817620"/>
    <w:rsid w:val="009B573E"/>
    <w:rsid w:val="00AB22C0"/>
    <w:rsid w:val="00B74A90"/>
    <w:rsid w:val="00D319C4"/>
    <w:rsid w:val="00D6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791E4C"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paragraph" w:styleId="Akapitzlist">
    <w:name w:val="List Paragraph"/>
    <w:basedOn w:val="Normalny"/>
    <w:uiPriority w:val="34"/>
    <w:qFormat/>
    <w:rsid w:val="00791E4C"/>
    <w:pPr>
      <w:ind w:left="720"/>
      <w:contextualSpacing/>
    </w:pPr>
  </w:style>
  <w:style w:type="table" w:styleId="Tabelasiatki4akcent1">
    <w:name w:val="Grid Table 4 Accent 1"/>
    <w:basedOn w:val="Standardowy"/>
    <w:uiPriority w:val="49"/>
    <w:rsid w:val="00791E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6E63DF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6E63DF"/>
    <w:rsid w:val="00907B1D"/>
    <w:rsid w:val="00AA5EB9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4</TotalTime>
  <Pages>9</Pages>
  <Words>3292</Words>
  <Characters>19754</Characters>
  <Application>Microsoft Office Word</Application>
  <DocSecurity>0</DocSecurity>
  <Lines>164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2</cp:revision>
  <dcterms:created xsi:type="dcterms:W3CDTF">2020-05-01T08:07:00Z</dcterms:created>
  <dcterms:modified xsi:type="dcterms:W3CDTF">2020-05-01T08:11:00Z</dcterms:modified>
</cp:coreProperties>
</file>