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7C5AE" w14:textId="6B782114" w:rsidR="00D65D67" w:rsidRDefault="007B3C8D" w:rsidP="007B3C8D">
      <w:pPr>
        <w:pStyle w:val="Nagwek1"/>
        <w:rPr>
          <w:b/>
        </w:rPr>
      </w:pPr>
      <w:r w:rsidRPr="007B3C8D">
        <w:rPr>
          <w:b/>
        </w:rPr>
        <w:t>N</w:t>
      </w:r>
      <w:r w:rsidR="000F26EC">
        <w:rPr>
          <w:b/>
        </w:rPr>
        <w:t>otatki</w:t>
      </w:r>
    </w:p>
    <w:tbl>
      <w:tblPr>
        <w:tblStyle w:val="Tabelasiatki4akcent1"/>
        <w:tblW w:w="0" w:type="auto"/>
        <w:tblLook w:val="04A0" w:firstRow="1" w:lastRow="0" w:firstColumn="1" w:lastColumn="0" w:noHBand="0" w:noVBand="1"/>
      </w:tblPr>
      <w:tblGrid>
        <w:gridCol w:w="1345"/>
        <w:gridCol w:w="9983"/>
      </w:tblGrid>
      <w:tr w:rsidR="002A47B9" w14:paraId="6878B172" w14:textId="77777777" w:rsidTr="008F2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F4035B" w14:textId="62502F61" w:rsidR="002A47B9" w:rsidRDefault="002A47B9" w:rsidP="007B3C8D">
            <w:r>
              <w:t>Nazwa</w:t>
            </w:r>
          </w:p>
        </w:tc>
        <w:tc>
          <w:tcPr>
            <w:tcW w:w="0" w:type="auto"/>
          </w:tcPr>
          <w:p w14:paraId="2231B851" w14:textId="5E70E2D7" w:rsidR="002A47B9" w:rsidRDefault="002A47B9" w:rsidP="007B3C8D">
            <w:pPr>
              <w:cnfStyle w:val="100000000000" w:firstRow="1" w:lastRow="0" w:firstColumn="0" w:lastColumn="0" w:oddVBand="0" w:evenVBand="0" w:oddHBand="0" w:evenHBand="0" w:firstRowFirstColumn="0" w:firstRowLastColumn="0" w:lastRowFirstColumn="0" w:lastRowLastColumn="0"/>
            </w:pPr>
            <w:r>
              <w:t>Opis</w:t>
            </w:r>
          </w:p>
        </w:tc>
      </w:tr>
      <w:tr w:rsidR="00DF7A9E" w14:paraId="5F76E60A"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F893ED" w14:textId="0134BFC3" w:rsidR="00DF7A9E" w:rsidRPr="004D3449" w:rsidRDefault="00DF7A9E" w:rsidP="007B3C8D">
            <w:r>
              <w:t>SELECT</w:t>
            </w:r>
          </w:p>
        </w:tc>
        <w:tc>
          <w:tcPr>
            <w:tcW w:w="0" w:type="auto"/>
          </w:tcPr>
          <w:p w14:paraId="054FBF9F" w14:textId="2BF34995" w:rsidR="00DF7A9E" w:rsidRDefault="00ED7A78" w:rsidP="007B3C8D">
            <w:pPr>
              <w:cnfStyle w:val="000000100000" w:firstRow="0" w:lastRow="0" w:firstColumn="0" w:lastColumn="0" w:oddVBand="0" w:evenVBand="0" w:oddHBand="1" w:evenHBand="0" w:firstRowFirstColumn="0" w:firstRowLastColumn="0" w:lastRowFirstColumn="0" w:lastRowLastColumn="0"/>
            </w:pPr>
            <w:r>
              <w:t>Wybór danych z tabeli</w:t>
            </w:r>
          </w:p>
        </w:tc>
      </w:tr>
      <w:tr w:rsidR="00DF7A9E" w14:paraId="34F9C07A"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0BE842AA" w14:textId="4D8545A6" w:rsidR="00DF7A9E" w:rsidRPr="004D3449" w:rsidRDefault="00DF7A9E" w:rsidP="007B3C8D">
            <w:r>
              <w:t>FROM</w:t>
            </w:r>
          </w:p>
        </w:tc>
        <w:tc>
          <w:tcPr>
            <w:tcW w:w="0" w:type="auto"/>
          </w:tcPr>
          <w:p w14:paraId="6852364B" w14:textId="6CA681FD" w:rsidR="00DF7A9E" w:rsidRDefault="00ED7A78" w:rsidP="007B3C8D">
            <w:pPr>
              <w:cnfStyle w:val="000000000000" w:firstRow="0" w:lastRow="0" w:firstColumn="0" w:lastColumn="0" w:oddVBand="0" w:evenVBand="0" w:oddHBand="0" w:evenHBand="0" w:firstRowFirstColumn="0" w:firstRowLastColumn="0" w:lastRowFirstColumn="0" w:lastRowLastColumn="0"/>
            </w:pPr>
            <w:r>
              <w:t>Określenie z której tabeli mają być wybierane dane</w:t>
            </w:r>
          </w:p>
        </w:tc>
      </w:tr>
      <w:tr w:rsidR="00DF7A9E" w14:paraId="602A0D0D"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5D290C" w14:textId="313059F5" w:rsidR="00DF7A9E" w:rsidRDefault="00DF7A9E" w:rsidP="007B3C8D">
            <w:r>
              <w:t>WHERE</w:t>
            </w:r>
          </w:p>
        </w:tc>
        <w:tc>
          <w:tcPr>
            <w:tcW w:w="0" w:type="auto"/>
          </w:tcPr>
          <w:p w14:paraId="5CFC8FEB" w14:textId="6A123F57" w:rsidR="00DF7A9E" w:rsidRDefault="00D70D49" w:rsidP="007B3C8D">
            <w:pPr>
              <w:cnfStyle w:val="000000100000" w:firstRow="0" w:lastRow="0" w:firstColumn="0" w:lastColumn="0" w:oddVBand="0" w:evenVBand="0" w:oddHBand="1" w:evenHBand="0" w:firstRowFirstColumn="0" w:firstRowLastColumn="0" w:lastRowFirstColumn="0" w:lastRowLastColumn="0"/>
            </w:pPr>
            <w:r>
              <w:t>Filtruje rekordy</w:t>
            </w:r>
          </w:p>
        </w:tc>
      </w:tr>
      <w:tr w:rsidR="00B55361" w14:paraId="0AFD51A6"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32D64175" w14:textId="2276F1C2" w:rsidR="00B55361" w:rsidRDefault="00B55361" w:rsidP="007B3C8D">
            <w:r>
              <w:t>AS</w:t>
            </w:r>
          </w:p>
        </w:tc>
        <w:tc>
          <w:tcPr>
            <w:tcW w:w="0" w:type="auto"/>
          </w:tcPr>
          <w:p w14:paraId="6099E544" w14:textId="540003F9" w:rsidR="00B55361" w:rsidRDefault="00B55361" w:rsidP="007B3C8D">
            <w:pPr>
              <w:cnfStyle w:val="000000000000" w:firstRow="0" w:lastRow="0" w:firstColumn="0" w:lastColumn="0" w:oddVBand="0" w:evenVBand="0" w:oddHBand="0" w:evenHBand="0" w:firstRowFirstColumn="0" w:firstRowLastColumn="0" w:lastRowFirstColumn="0" w:lastRowLastColumn="0"/>
            </w:pPr>
            <w:r>
              <w:t xml:space="preserve">Alias, </w:t>
            </w:r>
            <w:r w:rsidR="006221E1">
              <w:t>nazwa kolumny w kwerendzie</w:t>
            </w:r>
          </w:p>
        </w:tc>
      </w:tr>
      <w:tr w:rsidR="002A47B9" w14:paraId="15B4C515"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3C6131" w14:textId="6A4F89C3" w:rsidR="002A47B9" w:rsidRPr="004D3449" w:rsidRDefault="004D3449" w:rsidP="007B3C8D">
            <w:r w:rsidRPr="004D3449">
              <w:t>%</w:t>
            </w:r>
          </w:p>
        </w:tc>
        <w:tc>
          <w:tcPr>
            <w:tcW w:w="0" w:type="auto"/>
          </w:tcPr>
          <w:p w14:paraId="1C697B88" w14:textId="4EB00760" w:rsidR="002A47B9" w:rsidRDefault="004D3449" w:rsidP="007B3C8D">
            <w:pPr>
              <w:cnfStyle w:val="000000100000" w:firstRow="0" w:lastRow="0" w:firstColumn="0" w:lastColumn="0" w:oddVBand="0" w:evenVBand="0" w:oddHBand="1" w:evenHBand="0" w:firstRowFirstColumn="0" w:firstRowLastColumn="0" w:lastRowFirstColumn="0" w:lastRowLastColumn="0"/>
            </w:pPr>
            <w:r>
              <w:t>Wiele lub brak znaków</w:t>
            </w:r>
          </w:p>
        </w:tc>
      </w:tr>
      <w:tr w:rsidR="002A47B9" w14:paraId="3BC8A242"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52F984B4" w14:textId="5217DF3E" w:rsidR="002A47B9" w:rsidRPr="004D3449" w:rsidRDefault="004D3449" w:rsidP="007B3C8D">
            <w:r w:rsidRPr="004D3449">
              <w:t>_</w:t>
            </w:r>
          </w:p>
        </w:tc>
        <w:tc>
          <w:tcPr>
            <w:tcW w:w="0" w:type="auto"/>
          </w:tcPr>
          <w:p w14:paraId="4964D192" w14:textId="5FECC7E0" w:rsidR="002A47B9" w:rsidRDefault="004D3449" w:rsidP="007B3C8D">
            <w:pPr>
              <w:cnfStyle w:val="000000000000" w:firstRow="0" w:lastRow="0" w:firstColumn="0" w:lastColumn="0" w:oddVBand="0" w:evenVBand="0" w:oddHBand="0" w:evenHBand="0" w:firstRowFirstColumn="0" w:firstRowLastColumn="0" w:lastRowFirstColumn="0" w:lastRowLastColumn="0"/>
            </w:pPr>
            <w:r>
              <w:t>Dokładnie jeden znak</w:t>
            </w:r>
          </w:p>
        </w:tc>
      </w:tr>
      <w:tr w:rsidR="00161585" w:rsidRPr="00161585" w14:paraId="3FB12F52"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4DE1D" w14:textId="795E01E4" w:rsidR="00161585" w:rsidRPr="004D3449" w:rsidRDefault="00161585" w:rsidP="007B3C8D">
            <w:r>
              <w:t>*</w:t>
            </w:r>
          </w:p>
        </w:tc>
        <w:tc>
          <w:tcPr>
            <w:tcW w:w="0" w:type="auto"/>
          </w:tcPr>
          <w:p w14:paraId="2229FBE4" w14:textId="321E9EB6" w:rsidR="00161585" w:rsidRPr="00161585" w:rsidRDefault="00161585" w:rsidP="007B3C8D">
            <w:pPr>
              <w:cnfStyle w:val="000000100000" w:firstRow="0" w:lastRow="0" w:firstColumn="0" w:lastColumn="0" w:oddVBand="0" w:evenVBand="0" w:oddHBand="1" w:evenHBand="0" w:firstRowFirstColumn="0" w:firstRowLastColumn="0" w:lastRowFirstColumn="0" w:lastRowLastColumn="0"/>
            </w:pPr>
            <w:r w:rsidRPr="00161585">
              <w:t>Wszystkie kolumny tabeli</w:t>
            </w:r>
          </w:p>
        </w:tc>
      </w:tr>
      <w:tr w:rsidR="004D3449" w14:paraId="3757CBCA"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1B059E1D" w14:textId="0F7FA81F" w:rsidR="004D3449" w:rsidRDefault="004D3449" w:rsidP="004D3449">
            <w:r>
              <w:t>DISTINCT</w:t>
            </w:r>
          </w:p>
        </w:tc>
        <w:tc>
          <w:tcPr>
            <w:tcW w:w="0" w:type="auto"/>
          </w:tcPr>
          <w:p w14:paraId="418F73BC" w14:textId="4F83B1D3" w:rsidR="004D3449" w:rsidRDefault="004D3449" w:rsidP="004D3449">
            <w:pPr>
              <w:cnfStyle w:val="000000000000" w:firstRow="0" w:lastRow="0" w:firstColumn="0" w:lastColumn="0" w:oddVBand="0" w:evenVBand="0" w:oddHBand="0" w:evenHBand="0" w:firstRowFirstColumn="0" w:firstRowLastColumn="0" w:lastRowFirstColumn="0" w:lastRowLastColumn="0"/>
            </w:pPr>
            <w:r>
              <w:t>Wyświetla unikatowe wartości</w:t>
            </w:r>
            <w:r w:rsidR="00B23411">
              <w:t>, nie będą się powtarzać</w:t>
            </w:r>
          </w:p>
        </w:tc>
      </w:tr>
      <w:tr w:rsidR="004D3449" w14:paraId="3075ED5D"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B92A7" w14:textId="0E340FBF" w:rsidR="004D3449" w:rsidRDefault="004D3449" w:rsidP="004D3449">
            <w:r>
              <w:t>COUNT</w:t>
            </w:r>
          </w:p>
        </w:tc>
        <w:tc>
          <w:tcPr>
            <w:tcW w:w="0" w:type="auto"/>
          </w:tcPr>
          <w:p w14:paraId="5965C651" w14:textId="7E4CB8E5" w:rsidR="004D3449" w:rsidRDefault="004D3449" w:rsidP="004D3449">
            <w:pPr>
              <w:cnfStyle w:val="000000100000" w:firstRow="0" w:lastRow="0" w:firstColumn="0" w:lastColumn="0" w:oddVBand="0" w:evenVBand="0" w:oddHBand="1" w:evenHBand="0" w:firstRowFirstColumn="0" w:firstRowLastColumn="0" w:lastRowFirstColumn="0" w:lastRowLastColumn="0"/>
            </w:pPr>
            <w:r>
              <w:t xml:space="preserve">Wyświetla ilość wierszy (samo </w:t>
            </w:r>
            <w:r w:rsidRPr="00654AC6">
              <w:rPr>
                <w:b/>
              </w:rPr>
              <w:t>COUNT</w:t>
            </w:r>
            <w:r>
              <w:t xml:space="preserve"> – ilość wierszy w tabeli)</w:t>
            </w:r>
          </w:p>
        </w:tc>
      </w:tr>
      <w:tr w:rsidR="004D3449" w14:paraId="6AB40456"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5DACB99B" w14:textId="25634216" w:rsidR="004D3449" w:rsidRDefault="004D3449" w:rsidP="004D3449">
            <w:r>
              <w:t>GROUP BY</w:t>
            </w:r>
          </w:p>
        </w:tc>
        <w:tc>
          <w:tcPr>
            <w:tcW w:w="0" w:type="auto"/>
          </w:tcPr>
          <w:p w14:paraId="5FAA0EB6" w14:textId="6EA0B6E7" w:rsidR="004D3449" w:rsidRDefault="004D3449" w:rsidP="004D3449">
            <w:pPr>
              <w:cnfStyle w:val="000000000000" w:firstRow="0" w:lastRow="0" w:firstColumn="0" w:lastColumn="0" w:oddVBand="0" w:evenVBand="0" w:oddHBand="0" w:evenHBand="0" w:firstRowFirstColumn="0" w:firstRowLastColumn="0" w:lastRowFirstColumn="0" w:lastRowLastColumn="0"/>
            </w:pPr>
            <w:r>
              <w:t>Grupowanie wartości w kolumnie</w:t>
            </w:r>
            <w:r w:rsidR="00FB27A8">
              <w:t xml:space="preserve"> o takich samych wartościach</w:t>
            </w:r>
            <w:r w:rsidR="008F2AE6">
              <w:t>, rekordy nie będą się powtarzać</w:t>
            </w:r>
          </w:p>
          <w:p w14:paraId="46594B8C" w14:textId="6A6919B4" w:rsidR="00147BB9" w:rsidRDefault="00A36076" w:rsidP="004D3449">
            <w:pPr>
              <w:cnfStyle w:val="000000000000" w:firstRow="0" w:lastRow="0" w:firstColumn="0" w:lastColumn="0" w:oddVBand="0" w:evenVBand="0" w:oddHBand="0" w:evenHBand="0" w:firstRowFirstColumn="0" w:firstRowLastColumn="0" w:lastRowFirstColumn="0" w:lastRowLastColumn="0"/>
            </w:pPr>
            <w:r>
              <w:rPr>
                <w:b/>
              </w:rPr>
              <w:t>GROUP</w:t>
            </w:r>
            <w:r w:rsidR="00147BB9">
              <w:t xml:space="preserve"> </w:t>
            </w:r>
            <w:r w:rsidR="00147BB9" w:rsidRPr="006F6E87">
              <w:rPr>
                <w:b/>
              </w:rPr>
              <w:t>BY</w:t>
            </w:r>
            <w:r w:rsidR="00147BB9">
              <w:t xml:space="preserve"> 2 </w:t>
            </w:r>
            <w:r w:rsidR="006F6E87" w:rsidRPr="009C383B">
              <w:rPr>
                <w:rFonts w:cstheme="minorHAnsi"/>
                <w:b/>
              </w:rPr>
              <w:t>→</w:t>
            </w:r>
            <w:r w:rsidR="00147BB9">
              <w:t xml:space="preserve"> </w:t>
            </w:r>
            <w:r>
              <w:t>grupowanie</w:t>
            </w:r>
            <w:r w:rsidR="00147BB9">
              <w:t xml:space="preserve"> po drugiej </w:t>
            </w:r>
            <w:r w:rsidR="006F6E87">
              <w:t>kolumnie w kwerendzie</w:t>
            </w:r>
          </w:p>
        </w:tc>
      </w:tr>
      <w:tr w:rsidR="000F4F52" w14:paraId="547CD8D9"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5F6029" w14:textId="115A8E4B" w:rsidR="000F4F52" w:rsidRDefault="000F4F52" w:rsidP="004D3449">
            <w:r>
              <w:t>HAVING</w:t>
            </w:r>
          </w:p>
        </w:tc>
        <w:tc>
          <w:tcPr>
            <w:tcW w:w="0" w:type="auto"/>
          </w:tcPr>
          <w:p w14:paraId="51F8E52D" w14:textId="047DD1FC" w:rsidR="000F4F52" w:rsidRDefault="000F4C5F" w:rsidP="004D3449">
            <w:pPr>
              <w:cnfStyle w:val="000000100000" w:firstRow="0" w:lastRow="0" w:firstColumn="0" w:lastColumn="0" w:oddVBand="0" w:evenVBand="0" w:oddHBand="1" w:evenHBand="0" w:firstRowFirstColumn="0" w:firstRowLastColumn="0" w:lastRowFirstColumn="0" w:lastRowLastColumn="0"/>
            </w:pPr>
            <w:r>
              <w:t xml:space="preserve">Działa tak jak WHERE ale dotyczy </w:t>
            </w:r>
            <w:r w:rsidRPr="000F4C5F">
              <w:t xml:space="preserve">tylko </w:t>
            </w:r>
            <w:r w:rsidRPr="00654AC6">
              <w:rPr>
                <w:b/>
              </w:rPr>
              <w:t>GROUP</w:t>
            </w:r>
            <w:r w:rsidRPr="000F4C5F">
              <w:t xml:space="preserve"> </w:t>
            </w:r>
            <w:r w:rsidRPr="00654AC6">
              <w:rPr>
                <w:b/>
              </w:rPr>
              <w:t>BY</w:t>
            </w:r>
            <w:r w:rsidR="00275F5F" w:rsidRPr="00275F5F">
              <w:t>;</w:t>
            </w:r>
            <w:r w:rsidR="00275F5F">
              <w:rPr>
                <w:b/>
              </w:rPr>
              <w:t xml:space="preserve"> </w:t>
            </w:r>
            <w:r w:rsidR="00275F5F" w:rsidRPr="00275F5F">
              <w:t>ogranicza</w:t>
            </w:r>
            <w:r w:rsidR="00275F5F">
              <w:rPr>
                <w:b/>
              </w:rPr>
              <w:t xml:space="preserve"> GROUP BY</w:t>
            </w:r>
          </w:p>
        </w:tc>
      </w:tr>
      <w:tr w:rsidR="004D3449" w14:paraId="4152F1C5"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17823C88" w14:textId="2706E255" w:rsidR="004D3449" w:rsidRDefault="004D3449" w:rsidP="004D3449">
            <w:r>
              <w:t>LIKE</w:t>
            </w:r>
          </w:p>
        </w:tc>
        <w:tc>
          <w:tcPr>
            <w:tcW w:w="0" w:type="auto"/>
          </w:tcPr>
          <w:p w14:paraId="7A58F243" w14:textId="1A9AF3F1" w:rsidR="004D3449" w:rsidRDefault="005143E0" w:rsidP="004D3449">
            <w:pPr>
              <w:cnfStyle w:val="000000000000" w:firstRow="0" w:lastRow="0" w:firstColumn="0" w:lastColumn="0" w:oddVBand="0" w:evenVBand="0" w:oddHBand="0" w:evenHBand="0" w:firstRowFirstColumn="0" w:firstRowLastColumn="0" w:lastRowFirstColumn="0" w:lastRowLastColumn="0"/>
            </w:pPr>
            <w:r>
              <w:t>Sprawdza nazwę</w:t>
            </w:r>
            <w:r w:rsidR="00606801">
              <w:t>, wyświetla je</w:t>
            </w:r>
          </w:p>
        </w:tc>
      </w:tr>
      <w:tr w:rsidR="00C6126B" w14:paraId="2584FF0C"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C9A6D" w14:textId="617B53EE" w:rsidR="00C6126B" w:rsidRDefault="00606801" w:rsidP="004D3449">
            <w:r>
              <w:t>NOT LIKE</w:t>
            </w:r>
          </w:p>
        </w:tc>
        <w:tc>
          <w:tcPr>
            <w:tcW w:w="0" w:type="auto"/>
          </w:tcPr>
          <w:p w14:paraId="092D2F87" w14:textId="3276A6BF" w:rsidR="00C6126B" w:rsidRDefault="00606801" w:rsidP="004D3449">
            <w:pPr>
              <w:cnfStyle w:val="000000100000" w:firstRow="0" w:lastRow="0" w:firstColumn="0" w:lastColumn="0" w:oddVBand="0" w:evenVBand="0" w:oddHBand="1" w:evenHBand="0" w:firstRowFirstColumn="0" w:firstRowLastColumn="0" w:lastRowFirstColumn="0" w:lastRowLastColumn="0"/>
            </w:pPr>
            <w:r>
              <w:t>Sprawdza nazwę, nie wyświetla ich</w:t>
            </w:r>
          </w:p>
        </w:tc>
      </w:tr>
      <w:tr w:rsidR="004D3449" w14:paraId="5AB270E3"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60EED698" w14:textId="412644D2" w:rsidR="004D3449" w:rsidRDefault="004D3449" w:rsidP="004D3449">
            <w:r>
              <w:t>IN</w:t>
            </w:r>
          </w:p>
        </w:tc>
        <w:tc>
          <w:tcPr>
            <w:tcW w:w="0" w:type="auto"/>
          </w:tcPr>
          <w:p w14:paraId="45AB60EE" w14:textId="095097BE" w:rsidR="004D3449" w:rsidRDefault="004D3449" w:rsidP="004D3449">
            <w:pPr>
              <w:cnfStyle w:val="000000000000" w:firstRow="0" w:lastRow="0" w:firstColumn="0" w:lastColumn="0" w:oddVBand="0" w:evenVBand="0" w:oddHBand="0" w:evenHBand="0" w:firstRowFirstColumn="0" w:firstRowLastColumn="0" w:lastRowFirstColumn="0" w:lastRowLastColumn="0"/>
            </w:pPr>
            <w:r>
              <w:t xml:space="preserve">Wyświetla takie </w:t>
            </w:r>
            <w:r w:rsidR="000F4F52">
              <w:t>j</w:t>
            </w:r>
            <w:r>
              <w:t>ak z góry podane</w:t>
            </w:r>
            <w:r w:rsidR="00486D8D">
              <w:t xml:space="preserve">, znajduje się w </w:t>
            </w:r>
            <w:r w:rsidR="00486D8D" w:rsidRPr="00654AC6">
              <w:rPr>
                <w:b/>
              </w:rPr>
              <w:t>WHERE</w:t>
            </w:r>
          </w:p>
        </w:tc>
      </w:tr>
      <w:tr w:rsidR="00C2297D" w14:paraId="3DC331C3"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76166" w14:textId="33CD9144" w:rsidR="00C2297D" w:rsidRDefault="00C2297D" w:rsidP="004D3449">
            <w:r>
              <w:t>NOT IN</w:t>
            </w:r>
          </w:p>
        </w:tc>
        <w:tc>
          <w:tcPr>
            <w:tcW w:w="0" w:type="auto"/>
          </w:tcPr>
          <w:p w14:paraId="54E05900" w14:textId="3F55D60C" w:rsidR="00C2297D" w:rsidRDefault="00DF7A9E" w:rsidP="004D3449">
            <w:pPr>
              <w:cnfStyle w:val="000000100000" w:firstRow="0" w:lastRow="0" w:firstColumn="0" w:lastColumn="0" w:oddVBand="0" w:evenVBand="0" w:oddHBand="1" w:evenHBand="0" w:firstRowFirstColumn="0" w:firstRowLastColumn="0" w:lastRowFirstColumn="0" w:lastRowLastColumn="0"/>
            </w:pPr>
            <w:r>
              <w:t xml:space="preserve">Nie wyświetla takie jak z góry podane, znajduje się w </w:t>
            </w:r>
            <w:r w:rsidRPr="0092402E">
              <w:rPr>
                <w:b/>
              </w:rPr>
              <w:t>WHERE</w:t>
            </w:r>
          </w:p>
        </w:tc>
      </w:tr>
      <w:tr w:rsidR="000F4A82" w14:paraId="01DAEAE8"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2483A320" w14:textId="0144AEB8" w:rsidR="000F4A82" w:rsidRDefault="000F4A82" w:rsidP="004D3449">
            <w:r>
              <w:t>CONCAT</w:t>
            </w:r>
          </w:p>
        </w:tc>
        <w:tc>
          <w:tcPr>
            <w:tcW w:w="0" w:type="auto"/>
          </w:tcPr>
          <w:p w14:paraId="6915BC05" w14:textId="54794EF6" w:rsidR="000F4A82" w:rsidRDefault="00972A4C" w:rsidP="004D3449">
            <w:pPr>
              <w:cnfStyle w:val="000000000000" w:firstRow="0" w:lastRow="0" w:firstColumn="0" w:lastColumn="0" w:oddVBand="0" w:evenVBand="0" w:oddHBand="0" w:evenHBand="0" w:firstRowFirstColumn="0" w:firstRowLastColumn="0" w:lastRowFirstColumn="0" w:lastRowLastColumn="0"/>
            </w:pPr>
            <w:r>
              <w:t xml:space="preserve">Łączenie ze sobą dwa lub więcej </w:t>
            </w:r>
            <w:r w:rsidRPr="006A05A4">
              <w:rPr>
                <w:b/>
              </w:rPr>
              <w:t>STRING</w:t>
            </w:r>
          </w:p>
        </w:tc>
      </w:tr>
      <w:tr w:rsidR="00C7279B" w14:paraId="08030B77"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4B814D" w14:textId="2D5EB523" w:rsidR="00C7279B" w:rsidRDefault="00C7279B" w:rsidP="00C7279B">
            <w:r>
              <w:t>ORDER BY</w:t>
            </w:r>
          </w:p>
        </w:tc>
        <w:tc>
          <w:tcPr>
            <w:tcW w:w="0" w:type="auto"/>
          </w:tcPr>
          <w:p w14:paraId="36AC3892" w14:textId="52A99258" w:rsidR="00C7279B" w:rsidRDefault="002D0DD6" w:rsidP="00C7279B">
            <w:pPr>
              <w:cnfStyle w:val="000000100000" w:firstRow="0" w:lastRow="0" w:firstColumn="0" w:lastColumn="0" w:oddVBand="0" w:evenVBand="0" w:oddHBand="1" w:evenHBand="0" w:firstRowFirstColumn="0" w:firstRowLastColumn="0" w:lastRowFirstColumn="0" w:lastRowLastColumn="0"/>
            </w:pPr>
            <w:r>
              <w:t>Sortowanie rekordów</w:t>
            </w:r>
            <w:r w:rsidR="0093049A">
              <w:t>, domyślnie rosnąco (</w:t>
            </w:r>
            <w:r w:rsidR="0093049A" w:rsidRPr="00654AC6">
              <w:rPr>
                <w:b/>
              </w:rPr>
              <w:t>ASC</w:t>
            </w:r>
            <w:r w:rsidR="0093049A">
              <w:t>) lub malejąco (</w:t>
            </w:r>
            <w:r w:rsidR="0093049A" w:rsidRPr="00654AC6">
              <w:rPr>
                <w:b/>
              </w:rPr>
              <w:t>DESC</w:t>
            </w:r>
            <w:r w:rsidR="0093049A">
              <w:t>)</w:t>
            </w:r>
            <w:r w:rsidR="00A36076">
              <w:br/>
            </w:r>
            <w:r w:rsidR="00A36076">
              <w:rPr>
                <w:b/>
              </w:rPr>
              <w:t>ORDER</w:t>
            </w:r>
            <w:r w:rsidR="00A36076">
              <w:t xml:space="preserve"> </w:t>
            </w:r>
            <w:r w:rsidR="00A36076" w:rsidRPr="006F6E87">
              <w:rPr>
                <w:b/>
              </w:rPr>
              <w:t>BY</w:t>
            </w:r>
            <w:r w:rsidR="00A36076">
              <w:t xml:space="preserve"> 2 </w:t>
            </w:r>
            <w:r w:rsidR="00A36076" w:rsidRPr="009C383B">
              <w:rPr>
                <w:rFonts w:cstheme="minorHAnsi"/>
                <w:b/>
              </w:rPr>
              <w:t>→</w:t>
            </w:r>
            <w:r w:rsidR="00A36076">
              <w:t xml:space="preserve"> sortowanie po drugiej kolumnie w kwerendzie</w:t>
            </w:r>
          </w:p>
        </w:tc>
      </w:tr>
      <w:tr w:rsidR="00C7279B" w14:paraId="369F6A4B"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577AFE80" w14:textId="0C036D45" w:rsidR="00C7279B" w:rsidRDefault="00C7279B" w:rsidP="00C7279B">
            <w:r>
              <w:t>REPLACE</w:t>
            </w:r>
          </w:p>
        </w:tc>
        <w:tc>
          <w:tcPr>
            <w:tcW w:w="0" w:type="auto"/>
          </w:tcPr>
          <w:p w14:paraId="24825263" w14:textId="2D5E7EC7" w:rsidR="00C7279B" w:rsidRPr="00551F48" w:rsidRDefault="00B02351" w:rsidP="00C7279B">
            <w:pPr>
              <w:cnfStyle w:val="000000000000" w:firstRow="0" w:lastRow="0" w:firstColumn="0" w:lastColumn="0" w:oddVBand="0" w:evenVBand="0" w:oddHBand="0" w:evenHBand="0" w:firstRowFirstColumn="0" w:firstRowLastColumn="0" w:lastRowFirstColumn="0" w:lastRowLastColumn="0"/>
            </w:pPr>
            <w:r>
              <w:t xml:space="preserve">Zastępowanie danych w </w:t>
            </w:r>
            <w:r w:rsidRPr="004E4B0F">
              <w:rPr>
                <w:b/>
              </w:rPr>
              <w:t>STRING</w:t>
            </w:r>
            <w:r w:rsidR="00551F48">
              <w:rPr>
                <w:b/>
              </w:rPr>
              <w:t xml:space="preserve"> </w:t>
            </w:r>
            <w:r w:rsidR="00551F48" w:rsidRPr="00551F48">
              <w:t>nowym</w:t>
            </w:r>
            <w:r w:rsidR="00551F48">
              <w:rPr>
                <w:b/>
              </w:rPr>
              <w:t xml:space="preserve"> STRING</w:t>
            </w:r>
          </w:p>
        </w:tc>
      </w:tr>
      <w:tr w:rsidR="00C7279B" w14:paraId="19C6E716"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8B2A6" w14:textId="15D0F281" w:rsidR="00C7279B" w:rsidRDefault="00C7279B" w:rsidP="00C7279B">
            <w:r>
              <w:t>ROUND</w:t>
            </w:r>
          </w:p>
        </w:tc>
        <w:tc>
          <w:tcPr>
            <w:tcW w:w="0" w:type="auto"/>
          </w:tcPr>
          <w:p w14:paraId="773A7C7E" w14:textId="7972A90E" w:rsidR="00C7279B" w:rsidRDefault="004A06C7" w:rsidP="00C7279B">
            <w:pPr>
              <w:cnfStyle w:val="000000100000" w:firstRow="0" w:lastRow="0" w:firstColumn="0" w:lastColumn="0" w:oddVBand="0" w:evenVBand="0" w:oddHBand="1" w:evenHBand="0" w:firstRowFirstColumn="0" w:firstRowLastColumn="0" w:lastRowFirstColumn="0" w:lastRowLastColumn="0"/>
            </w:pPr>
            <w:r>
              <w:t xml:space="preserve">Zaokrąglanie do </w:t>
            </w:r>
            <w:r w:rsidR="00EF2CA5">
              <w:t>określonej liczby miejsc po przecinku</w:t>
            </w:r>
          </w:p>
        </w:tc>
      </w:tr>
      <w:tr w:rsidR="00C7279B" w14:paraId="69A37D35"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5CE2C8DE" w14:textId="7EF1733D" w:rsidR="00C7279B" w:rsidRDefault="00C7279B" w:rsidP="00C7279B">
            <w:r>
              <w:t>LENGTH</w:t>
            </w:r>
          </w:p>
        </w:tc>
        <w:tc>
          <w:tcPr>
            <w:tcW w:w="0" w:type="auto"/>
          </w:tcPr>
          <w:p w14:paraId="0340D7CD" w14:textId="61D53AAD" w:rsidR="00C7279B" w:rsidRDefault="00B31AD0" w:rsidP="00C7279B">
            <w:pPr>
              <w:cnfStyle w:val="000000000000" w:firstRow="0" w:lastRow="0" w:firstColumn="0" w:lastColumn="0" w:oddVBand="0" w:evenVBand="0" w:oddHBand="0" w:evenHBand="0" w:firstRowFirstColumn="0" w:firstRowLastColumn="0" w:lastRowFirstColumn="0" w:lastRowLastColumn="0"/>
            </w:pPr>
            <w:r>
              <w:t xml:space="preserve">Zwraca długość danego </w:t>
            </w:r>
            <w:r w:rsidRPr="00654AC6">
              <w:rPr>
                <w:b/>
              </w:rPr>
              <w:t>STRING</w:t>
            </w:r>
            <w:r w:rsidR="00625575">
              <w:t xml:space="preserve"> w bajtach (spacje też)</w:t>
            </w:r>
          </w:p>
        </w:tc>
      </w:tr>
      <w:tr w:rsidR="00C7279B" w14:paraId="5D9D6C40"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77449" w14:textId="3A68C942" w:rsidR="00C7279B" w:rsidRDefault="00C7279B" w:rsidP="00C7279B">
            <w:r>
              <w:t>LEFT</w:t>
            </w:r>
          </w:p>
        </w:tc>
        <w:tc>
          <w:tcPr>
            <w:tcW w:w="0" w:type="auto"/>
          </w:tcPr>
          <w:p w14:paraId="2AC4DEA0" w14:textId="6DF4984F" w:rsidR="00C7279B" w:rsidRDefault="00594EDC" w:rsidP="00C7279B">
            <w:pPr>
              <w:cnfStyle w:val="000000100000" w:firstRow="0" w:lastRow="0" w:firstColumn="0" w:lastColumn="0" w:oddVBand="0" w:evenVBand="0" w:oddHBand="1" w:evenHBand="0" w:firstRowFirstColumn="0" w:firstRowLastColumn="0" w:lastRowFirstColumn="0" w:lastRowLastColumn="0"/>
            </w:pPr>
            <w:r>
              <w:t xml:space="preserve">Zwraca ilość znaków z </w:t>
            </w:r>
            <w:r w:rsidRPr="006F6A72">
              <w:rPr>
                <w:b/>
              </w:rPr>
              <w:t>STRING</w:t>
            </w:r>
            <w:r>
              <w:t xml:space="preserve"> licząc od lew</w:t>
            </w:r>
            <w:r w:rsidR="006F6A72">
              <w:t>ej strony</w:t>
            </w:r>
          </w:p>
        </w:tc>
      </w:tr>
      <w:tr w:rsidR="00765E6E" w14:paraId="7947E95D"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7009745F" w14:textId="3AB51F5F" w:rsidR="00765E6E" w:rsidRDefault="00765E6E" w:rsidP="00C7279B">
            <w:r>
              <w:t>MID</w:t>
            </w:r>
          </w:p>
        </w:tc>
        <w:tc>
          <w:tcPr>
            <w:tcW w:w="0" w:type="auto"/>
          </w:tcPr>
          <w:p w14:paraId="35C247C4" w14:textId="4263C6BC" w:rsidR="00765E6E" w:rsidRDefault="00765E6E" w:rsidP="00C7279B">
            <w:pPr>
              <w:cnfStyle w:val="000000000000" w:firstRow="0" w:lastRow="0" w:firstColumn="0" w:lastColumn="0" w:oddVBand="0" w:evenVBand="0" w:oddHBand="0" w:evenHBand="0" w:firstRowFirstColumn="0" w:firstRowLastColumn="0" w:lastRowFirstColumn="0" w:lastRowLastColumn="0"/>
            </w:pPr>
            <w:r>
              <w:t xml:space="preserve">Zwraca ilość znaków z </w:t>
            </w:r>
            <w:r w:rsidRPr="00583E0B">
              <w:rPr>
                <w:b/>
              </w:rPr>
              <w:t>STRING</w:t>
            </w:r>
            <w:r>
              <w:t xml:space="preserve"> </w:t>
            </w:r>
            <w:r w:rsidR="00583E0B">
              <w:t>licząc</w:t>
            </w:r>
            <w:r>
              <w:t xml:space="preserve"> od start</w:t>
            </w:r>
          </w:p>
        </w:tc>
      </w:tr>
      <w:tr w:rsidR="009D266A" w14:paraId="3626BCDC"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744218" w14:textId="308C518C" w:rsidR="009D266A" w:rsidRDefault="009D266A" w:rsidP="00C7279B">
            <w:r>
              <w:t>SUBSTRING</w:t>
            </w:r>
          </w:p>
        </w:tc>
        <w:tc>
          <w:tcPr>
            <w:tcW w:w="0" w:type="auto"/>
          </w:tcPr>
          <w:p w14:paraId="7918594C" w14:textId="5920AC80" w:rsidR="009D266A" w:rsidRDefault="009D266A" w:rsidP="00C7279B">
            <w:pPr>
              <w:cnfStyle w:val="000000100000" w:firstRow="0" w:lastRow="0" w:firstColumn="0" w:lastColumn="0" w:oddVBand="0" w:evenVBand="0" w:oddHBand="1" w:evenHBand="0" w:firstRowFirstColumn="0" w:firstRowLastColumn="0" w:lastRowFirstColumn="0" w:lastRowLastColumn="0"/>
            </w:pPr>
            <w:r>
              <w:t xml:space="preserve">Zwraca ilość znaków z </w:t>
            </w:r>
            <w:r w:rsidRPr="00583E0B">
              <w:rPr>
                <w:b/>
              </w:rPr>
              <w:t>STRING</w:t>
            </w:r>
            <w:r>
              <w:t xml:space="preserve"> licząc od start</w:t>
            </w:r>
          </w:p>
        </w:tc>
      </w:tr>
      <w:tr w:rsidR="00C7279B" w14:paraId="2058467D"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36B5200B" w14:textId="0270763F" w:rsidR="00C7279B" w:rsidRDefault="00C7279B" w:rsidP="00C7279B">
            <w:r>
              <w:t>IS NULL</w:t>
            </w:r>
          </w:p>
        </w:tc>
        <w:tc>
          <w:tcPr>
            <w:tcW w:w="0" w:type="auto"/>
          </w:tcPr>
          <w:p w14:paraId="5D9B0D40" w14:textId="3CFD9EA3" w:rsidR="00C7279B" w:rsidRDefault="00A23B71" w:rsidP="00C7279B">
            <w:pPr>
              <w:cnfStyle w:val="000000000000" w:firstRow="0" w:lastRow="0" w:firstColumn="0" w:lastColumn="0" w:oddVBand="0" w:evenVBand="0" w:oddHBand="0" w:evenHBand="0" w:firstRowFirstColumn="0" w:firstRowLastColumn="0" w:lastRowFirstColumn="0" w:lastRowLastColumn="0"/>
            </w:pPr>
            <w:r>
              <w:t>Służy do sprawdzania wartości pustych (</w:t>
            </w:r>
            <w:r w:rsidRPr="004E4B0F">
              <w:rPr>
                <w:b/>
              </w:rPr>
              <w:t>NULL</w:t>
            </w:r>
            <w:r>
              <w:t>)</w:t>
            </w:r>
          </w:p>
        </w:tc>
      </w:tr>
      <w:tr w:rsidR="00C7279B" w14:paraId="48284F71"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8C20E" w14:textId="77BB8DBE" w:rsidR="00C7279B" w:rsidRDefault="00C7279B" w:rsidP="00C7279B">
            <w:r>
              <w:t>IS NOT NULL</w:t>
            </w:r>
          </w:p>
        </w:tc>
        <w:tc>
          <w:tcPr>
            <w:tcW w:w="0" w:type="auto"/>
          </w:tcPr>
          <w:p w14:paraId="7B996E45" w14:textId="089E0C1D" w:rsidR="00F07142" w:rsidRDefault="00A23B71" w:rsidP="00C7279B">
            <w:pPr>
              <w:cnfStyle w:val="000000100000" w:firstRow="0" w:lastRow="0" w:firstColumn="0" w:lastColumn="0" w:oddVBand="0" w:evenVBand="0" w:oddHBand="1" w:evenHBand="0" w:firstRowFirstColumn="0" w:firstRowLastColumn="0" w:lastRowFirstColumn="0" w:lastRowLastColumn="0"/>
            </w:pPr>
            <w:r>
              <w:t>Służy do sprawdzania wartości nie pustych (</w:t>
            </w:r>
            <w:r w:rsidRPr="004E4B0F">
              <w:rPr>
                <w:b/>
              </w:rPr>
              <w:t>NOT</w:t>
            </w:r>
            <w:r>
              <w:t xml:space="preserve"> </w:t>
            </w:r>
            <w:r w:rsidRPr="004E4B0F">
              <w:rPr>
                <w:b/>
              </w:rPr>
              <w:t>NULL</w:t>
            </w:r>
            <w:r>
              <w:t>)</w:t>
            </w:r>
          </w:p>
        </w:tc>
      </w:tr>
      <w:tr w:rsidR="00F07142" w14:paraId="5C2D1C64"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4FAD23C9" w14:textId="547CD299" w:rsidR="00F07142" w:rsidRDefault="00F07142" w:rsidP="00C7279B">
            <w:r>
              <w:t>BETWEEN</w:t>
            </w:r>
          </w:p>
        </w:tc>
        <w:tc>
          <w:tcPr>
            <w:tcW w:w="0" w:type="auto"/>
          </w:tcPr>
          <w:p w14:paraId="4042C284" w14:textId="5225A5C9" w:rsidR="00F07142" w:rsidRDefault="00F07142" w:rsidP="00C7279B">
            <w:pPr>
              <w:cnfStyle w:val="000000000000" w:firstRow="0" w:lastRow="0" w:firstColumn="0" w:lastColumn="0" w:oddVBand="0" w:evenVBand="0" w:oddHBand="0" w:evenHBand="0" w:firstRowFirstColumn="0" w:firstRowLastColumn="0" w:lastRowFirstColumn="0" w:lastRowLastColumn="0"/>
            </w:pPr>
            <w:r>
              <w:t>Pozwala na sprawdzanie przedział</w:t>
            </w:r>
            <w:r w:rsidR="00E253F7">
              <w:t>u</w:t>
            </w:r>
          </w:p>
        </w:tc>
      </w:tr>
      <w:tr w:rsidR="00197CC7" w14:paraId="04F2CD91" w14:textId="77777777" w:rsidTr="008F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D5B28" w14:textId="6436A334" w:rsidR="00197CC7" w:rsidRDefault="00197CC7" w:rsidP="00C7279B">
            <w:r>
              <w:t>LIMIT</w:t>
            </w:r>
          </w:p>
        </w:tc>
        <w:tc>
          <w:tcPr>
            <w:tcW w:w="0" w:type="auto"/>
          </w:tcPr>
          <w:p w14:paraId="727EC906" w14:textId="2A44C4BB" w:rsidR="00197CC7" w:rsidRDefault="00FF511E" w:rsidP="00C7279B">
            <w:pPr>
              <w:cnfStyle w:val="000000100000" w:firstRow="0" w:lastRow="0" w:firstColumn="0" w:lastColumn="0" w:oddVBand="0" w:evenVBand="0" w:oddHBand="1" w:evenHBand="0" w:firstRowFirstColumn="0" w:firstRowLastColumn="0" w:lastRowFirstColumn="0" w:lastRowLastColumn="0"/>
            </w:pPr>
            <w:r>
              <w:t>Maksymalna ilość zwracanych rekordów</w:t>
            </w:r>
          </w:p>
        </w:tc>
      </w:tr>
      <w:tr w:rsidR="00C16EBB" w14:paraId="2A5C9FCC" w14:textId="77777777" w:rsidTr="008F2AE6">
        <w:tc>
          <w:tcPr>
            <w:cnfStyle w:val="001000000000" w:firstRow="0" w:lastRow="0" w:firstColumn="1" w:lastColumn="0" w:oddVBand="0" w:evenVBand="0" w:oddHBand="0" w:evenHBand="0" w:firstRowFirstColumn="0" w:firstRowLastColumn="0" w:lastRowFirstColumn="0" w:lastRowLastColumn="0"/>
            <w:tcW w:w="0" w:type="auto"/>
          </w:tcPr>
          <w:p w14:paraId="2CAC894A" w14:textId="49B0CDAF" w:rsidR="00C16EBB" w:rsidRDefault="00C16EBB" w:rsidP="00C7279B">
            <w:r>
              <w:t>CASE</w:t>
            </w:r>
          </w:p>
        </w:tc>
        <w:tc>
          <w:tcPr>
            <w:tcW w:w="0" w:type="auto"/>
          </w:tcPr>
          <w:p w14:paraId="721BAA2E" w14:textId="2A7F5C96" w:rsidR="00C16EBB" w:rsidRDefault="00C16EBB" w:rsidP="00C7279B">
            <w:pPr>
              <w:cnfStyle w:val="000000000000" w:firstRow="0" w:lastRow="0" w:firstColumn="0" w:lastColumn="0" w:oddVBand="0" w:evenVBand="0" w:oddHBand="0" w:evenHBand="0" w:firstRowFirstColumn="0" w:firstRowLastColumn="0" w:lastRowFirstColumn="0" w:lastRowLastColumn="0"/>
            </w:pPr>
            <w:r>
              <w:t>Warunki</w:t>
            </w:r>
            <w:r w:rsidR="00B44B5E">
              <w:t xml:space="preserve">, jeśli dany warunek jest spełniony wyświetla określone informacje, jeśli nie wyświetla informacje zawarte po </w:t>
            </w:r>
            <w:r w:rsidR="00B44B5E" w:rsidRPr="00B44B5E">
              <w:rPr>
                <w:b/>
              </w:rPr>
              <w:t>ELSE</w:t>
            </w:r>
          </w:p>
        </w:tc>
      </w:tr>
    </w:tbl>
    <w:p w14:paraId="1AD51055" w14:textId="42817A2D" w:rsidR="00945C7E" w:rsidRPr="0011015E" w:rsidRDefault="00945C7E" w:rsidP="0011015E">
      <w:pPr>
        <w:pStyle w:val="Nagwek2"/>
        <w:rPr>
          <w:b/>
        </w:rPr>
      </w:pPr>
      <w:r w:rsidRPr="0011015E">
        <w:rPr>
          <w:b/>
        </w:rPr>
        <w:t>Kolejność:</w:t>
      </w:r>
    </w:p>
    <w:p w14:paraId="7C38E995" w14:textId="7C462427" w:rsidR="00945C7E" w:rsidRPr="00DD6412" w:rsidRDefault="00945C7E" w:rsidP="003A2BE8">
      <w:pPr>
        <w:pStyle w:val="Akapitzlist"/>
        <w:numPr>
          <w:ilvl w:val="0"/>
          <w:numId w:val="8"/>
        </w:numPr>
      </w:pPr>
      <w:r w:rsidRPr="00DD6412">
        <w:t>SELECT</w:t>
      </w:r>
    </w:p>
    <w:p w14:paraId="29E5EC13" w14:textId="2A2BC765" w:rsidR="00945C7E" w:rsidRPr="00DD6412" w:rsidRDefault="00945C7E" w:rsidP="003A2BE8">
      <w:pPr>
        <w:pStyle w:val="Akapitzlist"/>
        <w:numPr>
          <w:ilvl w:val="0"/>
          <w:numId w:val="8"/>
        </w:numPr>
      </w:pPr>
      <w:r w:rsidRPr="00DD6412">
        <w:t>FROM</w:t>
      </w:r>
    </w:p>
    <w:p w14:paraId="6C8D394B" w14:textId="5F38D555" w:rsidR="00945C7E" w:rsidRPr="00DD6412" w:rsidRDefault="00945C7E" w:rsidP="003A2BE8">
      <w:pPr>
        <w:pStyle w:val="Akapitzlist"/>
        <w:numPr>
          <w:ilvl w:val="0"/>
          <w:numId w:val="8"/>
        </w:numPr>
      </w:pPr>
      <w:r w:rsidRPr="00DD6412">
        <w:t>WHERE</w:t>
      </w:r>
    </w:p>
    <w:p w14:paraId="638FFC59" w14:textId="431FBBCE" w:rsidR="00945C7E" w:rsidRPr="00DD6412" w:rsidRDefault="00945C7E" w:rsidP="003A2BE8">
      <w:pPr>
        <w:pStyle w:val="Akapitzlist"/>
        <w:numPr>
          <w:ilvl w:val="0"/>
          <w:numId w:val="8"/>
        </w:numPr>
      </w:pPr>
      <w:r w:rsidRPr="00DD6412">
        <w:t>GROUP BY</w:t>
      </w:r>
    </w:p>
    <w:p w14:paraId="3374AFFE" w14:textId="298F2C02" w:rsidR="00945C7E" w:rsidRPr="00DD6412" w:rsidRDefault="00945C7E" w:rsidP="003A2BE8">
      <w:pPr>
        <w:pStyle w:val="Akapitzlist"/>
        <w:numPr>
          <w:ilvl w:val="0"/>
          <w:numId w:val="8"/>
        </w:numPr>
      </w:pPr>
      <w:r w:rsidRPr="00DD6412">
        <w:t>HAVING</w:t>
      </w:r>
    </w:p>
    <w:p w14:paraId="74981D8B" w14:textId="78172D46" w:rsidR="00945C7E" w:rsidRDefault="00945C7E" w:rsidP="003A2BE8">
      <w:pPr>
        <w:pStyle w:val="Akapitzlist"/>
        <w:numPr>
          <w:ilvl w:val="0"/>
          <w:numId w:val="8"/>
        </w:numPr>
      </w:pPr>
      <w:r w:rsidRPr="00DD6412">
        <w:t>ORDER BY</w:t>
      </w:r>
    </w:p>
    <w:p w14:paraId="2C30D788" w14:textId="13B99B3B" w:rsidR="00FC72D7" w:rsidRPr="00DD6412" w:rsidRDefault="00FC72D7" w:rsidP="003A2BE8">
      <w:pPr>
        <w:pStyle w:val="Akapitzlist"/>
        <w:numPr>
          <w:ilvl w:val="0"/>
          <w:numId w:val="8"/>
        </w:numPr>
      </w:pPr>
      <w:r>
        <w:t>LIMIT</w:t>
      </w:r>
    </w:p>
    <w:p w14:paraId="59BED287" w14:textId="07502295" w:rsidR="008B094F" w:rsidRDefault="008B094F" w:rsidP="007B3C8D">
      <w:pPr>
        <w:rPr>
          <w:b/>
        </w:rPr>
      </w:pPr>
      <w:r>
        <w:rPr>
          <w:b/>
        </w:rPr>
        <w:t>Typy baz danych:</w:t>
      </w:r>
    </w:p>
    <w:p w14:paraId="2C77B839" w14:textId="2A556900" w:rsidR="008B094F" w:rsidRPr="00916C7F" w:rsidRDefault="008B094F" w:rsidP="008B094F">
      <w:pPr>
        <w:pStyle w:val="Akapitzlist"/>
        <w:numPr>
          <w:ilvl w:val="0"/>
          <w:numId w:val="27"/>
        </w:numPr>
      </w:pPr>
      <w:r w:rsidRPr="00916C7F">
        <w:t>Relacyjne</w:t>
      </w:r>
    </w:p>
    <w:p w14:paraId="29A9E464" w14:textId="0AE40B06" w:rsidR="008B094F" w:rsidRPr="008B094F" w:rsidRDefault="008B094F" w:rsidP="008B094F">
      <w:pPr>
        <w:pStyle w:val="Akapitzlist"/>
        <w:numPr>
          <w:ilvl w:val="0"/>
          <w:numId w:val="27"/>
        </w:numPr>
        <w:rPr>
          <w:b/>
        </w:rPr>
      </w:pPr>
      <w:r w:rsidRPr="00916C7F">
        <w:t>Nie</w:t>
      </w:r>
      <w:r w:rsidRPr="008B094F">
        <w:rPr>
          <w:b/>
        </w:rPr>
        <w:t xml:space="preserve"> </w:t>
      </w:r>
      <w:r w:rsidRPr="00916C7F">
        <w:t>relacyjne</w:t>
      </w:r>
      <w:r w:rsidR="00916C7F">
        <w:t xml:space="preserve"> (obiektowe)</w:t>
      </w:r>
    </w:p>
    <w:p w14:paraId="14B8FE9E" w14:textId="56D1739B" w:rsidR="008B094F" w:rsidRPr="00916C7F" w:rsidRDefault="008B094F" w:rsidP="008B094F">
      <w:pPr>
        <w:pStyle w:val="Akapitzlist"/>
        <w:numPr>
          <w:ilvl w:val="0"/>
          <w:numId w:val="27"/>
        </w:numPr>
      </w:pPr>
      <w:r w:rsidRPr="00916C7F">
        <w:t>Grafowe</w:t>
      </w:r>
    </w:p>
    <w:p w14:paraId="1A485B1B" w14:textId="57876F25" w:rsidR="00E6218B" w:rsidRDefault="00E6218B" w:rsidP="007B3C8D">
      <w:pPr>
        <w:rPr>
          <w:b/>
        </w:rPr>
      </w:pPr>
      <w:r>
        <w:rPr>
          <w:b/>
        </w:rPr>
        <w:t>Rodzaje relacji:</w:t>
      </w:r>
    </w:p>
    <w:p w14:paraId="01BFD04D" w14:textId="3C01B7D2" w:rsidR="00E6218B" w:rsidRPr="00422CF4" w:rsidRDefault="00E6218B" w:rsidP="00E6218B">
      <w:pPr>
        <w:pStyle w:val="Akapitzlist"/>
        <w:numPr>
          <w:ilvl w:val="0"/>
          <w:numId w:val="32"/>
        </w:numPr>
      </w:pPr>
      <w:r w:rsidRPr="00422CF4">
        <w:t>1 : 1</w:t>
      </w:r>
    </w:p>
    <w:p w14:paraId="2F45C3ED" w14:textId="7F85812A" w:rsidR="00E6218B" w:rsidRPr="00422CF4" w:rsidRDefault="00E6218B" w:rsidP="00E6218B">
      <w:pPr>
        <w:pStyle w:val="Akapitzlist"/>
        <w:numPr>
          <w:ilvl w:val="0"/>
          <w:numId w:val="32"/>
        </w:numPr>
      </w:pPr>
      <w:r w:rsidRPr="00422CF4">
        <w:t>1 :</w:t>
      </w:r>
      <w:r w:rsidRPr="00422CF4">
        <w:rPr>
          <w:rFonts w:cstheme="minorHAnsi"/>
        </w:rPr>
        <w:t xml:space="preserve"> ∞</w:t>
      </w:r>
    </w:p>
    <w:p w14:paraId="399F8AB9" w14:textId="7E9C0343" w:rsidR="00E6218B" w:rsidRPr="00422CF4" w:rsidRDefault="00E6218B" w:rsidP="00E6218B">
      <w:pPr>
        <w:pStyle w:val="Akapitzlist"/>
        <w:numPr>
          <w:ilvl w:val="0"/>
          <w:numId w:val="32"/>
        </w:numPr>
      </w:pPr>
      <w:r w:rsidRPr="00422CF4">
        <w:rPr>
          <w:rFonts w:cstheme="minorHAnsi"/>
        </w:rPr>
        <w:t>∞ : ∞</w:t>
      </w:r>
    </w:p>
    <w:p w14:paraId="2A2820C9" w14:textId="405F1228" w:rsidR="008B094F" w:rsidRDefault="008B094F" w:rsidP="007B3C8D">
      <w:pPr>
        <w:rPr>
          <w:b/>
        </w:rPr>
      </w:pPr>
      <w:r>
        <w:rPr>
          <w:b/>
        </w:rPr>
        <w:t>W jakich plikach</w:t>
      </w:r>
      <w:r w:rsidR="003D1B01">
        <w:rPr>
          <w:b/>
        </w:rPr>
        <w:t xml:space="preserve">, w </w:t>
      </w:r>
      <w:r w:rsidR="00E6218B">
        <w:rPr>
          <w:b/>
        </w:rPr>
        <w:t>usystematyzowany sposób</w:t>
      </w:r>
      <w:r>
        <w:rPr>
          <w:b/>
        </w:rPr>
        <w:t xml:space="preserve"> przechowuje się bazy danych:</w:t>
      </w:r>
    </w:p>
    <w:p w14:paraId="65DF5AA0" w14:textId="6E440E4A" w:rsidR="008B094F" w:rsidRPr="00FD3A15" w:rsidRDefault="002C7EC2" w:rsidP="00DB1E50">
      <w:pPr>
        <w:pStyle w:val="Akapitzlist"/>
        <w:numPr>
          <w:ilvl w:val="0"/>
          <w:numId w:val="28"/>
        </w:numPr>
      </w:pPr>
      <w:r w:rsidRPr="00FD3A15">
        <w:rPr>
          <w:b/>
        </w:rPr>
        <w:lastRenderedPageBreak/>
        <w:t>.</w:t>
      </w:r>
      <w:proofErr w:type="spellStart"/>
      <w:r w:rsidRPr="00FD3A15">
        <w:rPr>
          <w:b/>
        </w:rPr>
        <w:t>csv</w:t>
      </w:r>
      <w:proofErr w:type="spellEnd"/>
      <w:r w:rsidRPr="00FD3A15">
        <w:t>,</w:t>
      </w:r>
      <w:r w:rsidR="00792B5E" w:rsidRPr="00FD3A15">
        <w:t xml:space="preserve"> </w:t>
      </w:r>
      <w:proofErr w:type="spellStart"/>
      <w:r w:rsidR="00FD3A15" w:rsidRPr="00FD3A15">
        <w:t>comma-separated</w:t>
      </w:r>
      <w:proofErr w:type="spellEnd"/>
      <w:r w:rsidR="00FD3A15" w:rsidRPr="00FD3A15">
        <w:t xml:space="preserve"> </w:t>
      </w:r>
      <w:proofErr w:type="spellStart"/>
      <w:r w:rsidR="00FD3A15" w:rsidRPr="00FD3A15">
        <w:t>values</w:t>
      </w:r>
      <w:r w:rsidR="00792B5E" w:rsidRPr="00FD3A15">
        <w:t>,</w:t>
      </w:r>
      <w:r w:rsidRPr="00FD3A15">
        <w:t>wartości</w:t>
      </w:r>
      <w:proofErr w:type="spellEnd"/>
      <w:r w:rsidRPr="00FD3A15">
        <w:t xml:space="preserve"> </w:t>
      </w:r>
      <w:proofErr w:type="spellStart"/>
      <w:r w:rsidRPr="00FD3A15">
        <w:t>odzdzielone</w:t>
      </w:r>
      <w:proofErr w:type="spellEnd"/>
      <w:r w:rsidRPr="00FD3A15">
        <w:t xml:space="preserve"> „ , ” lub „ ; ”</w:t>
      </w:r>
      <w:r w:rsidR="00281D84" w:rsidRPr="00FD3A15">
        <w:t>, spacją lub dowolnym innym znakiem</w:t>
      </w:r>
    </w:p>
    <w:p w14:paraId="1C734B09" w14:textId="52D31C91" w:rsidR="002C7EC2" w:rsidRPr="00FD3A15" w:rsidRDefault="002C7EC2" w:rsidP="00DB1E50">
      <w:pPr>
        <w:pStyle w:val="Akapitzlist"/>
        <w:numPr>
          <w:ilvl w:val="0"/>
          <w:numId w:val="28"/>
        </w:numPr>
      </w:pPr>
      <w:r w:rsidRPr="00FD3A15">
        <w:rPr>
          <w:b/>
        </w:rPr>
        <w:t>.</w:t>
      </w:r>
      <w:proofErr w:type="spellStart"/>
      <w:r w:rsidRPr="00FD3A15">
        <w:rPr>
          <w:b/>
        </w:rPr>
        <w:t>json</w:t>
      </w:r>
      <w:proofErr w:type="spellEnd"/>
      <w:r w:rsidR="00281D84" w:rsidRPr="00FD3A15">
        <w:t>,</w:t>
      </w:r>
      <w:r w:rsidR="00945916" w:rsidRPr="00945916">
        <w:t xml:space="preserve"> JavaScript Object </w:t>
      </w:r>
      <w:proofErr w:type="spellStart"/>
      <w:r w:rsidR="00945916" w:rsidRPr="00945916">
        <w:t>Notation</w:t>
      </w:r>
      <w:proofErr w:type="spellEnd"/>
      <w:r w:rsidR="00945916">
        <w:t>,</w:t>
      </w:r>
      <w:r w:rsidR="00281D84" w:rsidRPr="00FD3A15">
        <w:t xml:space="preserve"> </w:t>
      </w:r>
      <w:proofErr w:type="spellStart"/>
      <w:r w:rsidR="00281D84" w:rsidRPr="00FD3A15">
        <w:t>java</w:t>
      </w:r>
      <w:proofErr w:type="spellEnd"/>
      <w:r w:rsidR="00281D84" w:rsidRPr="00FD3A15">
        <w:t xml:space="preserve"> </w:t>
      </w:r>
      <w:proofErr w:type="spellStart"/>
      <w:r w:rsidR="00281D84" w:rsidRPr="00FD3A15">
        <w:t>script</w:t>
      </w:r>
      <w:proofErr w:type="spellEnd"/>
      <w:r w:rsidR="00281D84" w:rsidRPr="00FD3A15">
        <w:t xml:space="preserve"> </w:t>
      </w:r>
      <w:proofErr w:type="spellStart"/>
      <w:r w:rsidR="00281D84" w:rsidRPr="00FD3A15">
        <w:t>objcet</w:t>
      </w:r>
      <w:proofErr w:type="spellEnd"/>
      <w:r w:rsidR="00792B5E" w:rsidRPr="00FD3A15">
        <w:t xml:space="preserve">, słownikowe, klucz i wartość </w:t>
      </w:r>
      <w:r w:rsidR="00792B5E" w:rsidRPr="00FD3A15">
        <w:rPr>
          <w:highlight w:val="magenta"/>
        </w:rPr>
        <w:t>???</w:t>
      </w:r>
    </w:p>
    <w:p w14:paraId="3830FC05" w14:textId="066A3C6B" w:rsidR="002C7EC2" w:rsidRPr="00FD3A15" w:rsidRDefault="002C7EC2" w:rsidP="00DB1E50">
      <w:pPr>
        <w:pStyle w:val="Akapitzlist"/>
        <w:numPr>
          <w:ilvl w:val="0"/>
          <w:numId w:val="28"/>
        </w:numPr>
      </w:pPr>
      <w:r w:rsidRPr="00FD3A15">
        <w:rPr>
          <w:b/>
        </w:rPr>
        <w:t>.</w:t>
      </w:r>
      <w:proofErr w:type="spellStart"/>
      <w:r w:rsidRPr="00FD3A15">
        <w:rPr>
          <w:b/>
        </w:rPr>
        <w:t>xml</w:t>
      </w:r>
      <w:proofErr w:type="spellEnd"/>
      <w:r w:rsidR="00792B5E" w:rsidRPr="00FD3A15">
        <w:t>,</w:t>
      </w:r>
      <w:r w:rsidR="000848B0" w:rsidRPr="000848B0">
        <w:t xml:space="preserve"> </w:t>
      </w:r>
      <w:proofErr w:type="spellStart"/>
      <w:r w:rsidR="000848B0" w:rsidRPr="000848B0">
        <w:t>Extensible</w:t>
      </w:r>
      <w:proofErr w:type="spellEnd"/>
      <w:r w:rsidR="000848B0" w:rsidRPr="000848B0">
        <w:t xml:space="preserve"> </w:t>
      </w:r>
      <w:proofErr w:type="spellStart"/>
      <w:r w:rsidR="000848B0" w:rsidRPr="000848B0">
        <w:t>Markup</w:t>
      </w:r>
      <w:proofErr w:type="spellEnd"/>
      <w:r w:rsidR="000848B0" w:rsidRPr="000848B0">
        <w:t xml:space="preserve"> Language</w:t>
      </w:r>
      <w:r w:rsidR="00792B5E" w:rsidRPr="00FD3A15">
        <w:t xml:space="preserve"> </w:t>
      </w:r>
      <w:r w:rsidR="000848B0">
        <w:t>,</w:t>
      </w:r>
      <w:r w:rsidR="00792B5E" w:rsidRPr="00FD3A15">
        <w:t xml:space="preserve">struktura podobna do </w:t>
      </w:r>
      <w:proofErr w:type="spellStart"/>
      <w:r w:rsidR="00792B5E" w:rsidRPr="00FD3A15">
        <w:t>html</w:t>
      </w:r>
      <w:proofErr w:type="spellEnd"/>
    </w:p>
    <w:p w14:paraId="42277788" w14:textId="43F87787" w:rsidR="007B3C8D" w:rsidRPr="000F26EC" w:rsidRDefault="002A47B9" w:rsidP="007B3C8D">
      <w:pPr>
        <w:rPr>
          <w:b/>
        </w:rPr>
      </w:pPr>
      <w:r w:rsidRPr="000F26EC">
        <w:rPr>
          <w:b/>
        </w:rPr>
        <w:t>Typy danych</w:t>
      </w:r>
      <w:r w:rsidR="002F7168">
        <w:rPr>
          <w:b/>
        </w:rPr>
        <w:t>,</w:t>
      </w:r>
      <w:r w:rsidR="00F0710B">
        <w:rPr>
          <w:b/>
        </w:rPr>
        <w:t xml:space="preserve"> indeksy:</w:t>
      </w:r>
    </w:p>
    <w:p w14:paraId="4E93F962" w14:textId="233D4FCB" w:rsidR="002A47B9" w:rsidRDefault="009D6C48" w:rsidP="000F26EC">
      <w:pPr>
        <w:pStyle w:val="Akapitzlist"/>
        <w:numPr>
          <w:ilvl w:val="0"/>
          <w:numId w:val="1"/>
        </w:numPr>
      </w:pPr>
      <w:proofErr w:type="spellStart"/>
      <w:r w:rsidRPr="00DD6412">
        <w:rPr>
          <w:b/>
        </w:rPr>
        <w:t>Klastrowane</w:t>
      </w:r>
      <w:proofErr w:type="spellEnd"/>
      <w:r>
        <w:t xml:space="preserve"> – tylko jeden indeks w tabeli</w:t>
      </w:r>
      <w:r w:rsidR="00844045">
        <w:t>, odwołanie do pamięci fizycznej, sortuje rekordy</w:t>
      </w:r>
    </w:p>
    <w:p w14:paraId="5ACC3BDF" w14:textId="272F20B4" w:rsidR="009D6C48" w:rsidRDefault="009D6C48" w:rsidP="000F26EC">
      <w:pPr>
        <w:pStyle w:val="Akapitzlist"/>
        <w:numPr>
          <w:ilvl w:val="0"/>
          <w:numId w:val="1"/>
        </w:numPr>
      </w:pPr>
      <w:proofErr w:type="spellStart"/>
      <w:r w:rsidRPr="00DD6412">
        <w:rPr>
          <w:b/>
        </w:rPr>
        <w:t>Nieklastrowane</w:t>
      </w:r>
      <w:proofErr w:type="spellEnd"/>
      <w:r>
        <w:t xml:space="preserve"> – odwołanie do pamięci fizycznej</w:t>
      </w:r>
    </w:p>
    <w:p w14:paraId="6D927D5E" w14:textId="619B9A27" w:rsidR="00E25896" w:rsidRDefault="00E25896">
      <w:pPr>
        <w:pStyle w:val="Nagwek2"/>
        <w:rPr>
          <w:b/>
        </w:rPr>
      </w:pPr>
      <w:r w:rsidRPr="00EE2E35">
        <w:rPr>
          <w:b/>
        </w:rPr>
        <w:t>P</w:t>
      </w:r>
      <w:r w:rsidR="005E7DF4">
        <w:rPr>
          <w:b/>
        </w:rPr>
        <w:t xml:space="preserve">odzapytanie </w:t>
      </w:r>
      <w:bookmarkStart w:id="0" w:name="_GoBack"/>
      <w:bookmarkEnd w:id="0"/>
      <w:r w:rsidRPr="00EE2E35">
        <w:rPr>
          <w:b/>
        </w:rPr>
        <w:t>(</w:t>
      </w:r>
      <w:r w:rsidR="00EE2E35" w:rsidRPr="00EE2E35">
        <w:rPr>
          <w:b/>
          <w:lang w:val="en-US"/>
        </w:rPr>
        <w:t>subquery</w:t>
      </w:r>
      <w:r w:rsidRPr="00EE2E35">
        <w:rPr>
          <w:b/>
        </w:rPr>
        <w:t>)</w:t>
      </w:r>
    </w:p>
    <w:p w14:paraId="5C3BAD15" w14:textId="3D73865B" w:rsidR="00983EFC" w:rsidRDefault="00E565D4" w:rsidP="00EE2E35">
      <w:r w:rsidRPr="00E565D4">
        <w:t>Podzapytanie to zapytanie SQL, które umieszczone jest wewnątrz innego zapytania. Podzapytanie zawsze otoczone jest parą nawiasów</w:t>
      </w:r>
      <w:r>
        <w:t>.</w:t>
      </w:r>
      <w:r w:rsidR="004167AC">
        <w:t xml:space="preserve"> Może wystąpić w SELECT, FROM,  WHERE.</w:t>
      </w:r>
      <w:r w:rsidR="009662F0">
        <w:t xml:space="preserve"> Używane kiedy jedno zapytanie ma bazować na wyniku drugiego zapytania</w:t>
      </w:r>
      <w:r w:rsidR="00C80B7A">
        <w:t xml:space="preserve">. </w:t>
      </w:r>
      <w:r w:rsidR="00C80B7A" w:rsidRPr="00C80B7A">
        <w:t>Nazwy kolumn w podzapytaniach należy poprzedzać nazwami lub aliasami nazw tabel. Jeśli kolumna o podanej nazwie nie istnieje w tabeli odczytywanej przez wewnętrzne zapytanie, SQL Server sprawdza, czy kolumna o tej nazwie istnieje w tabeli odczytywanej przez zapytanie zewnętrzne. Jeżeli tak, zostanie ona użyta do sprawdzenia warunku WHERE.</w:t>
      </w:r>
    </w:p>
    <w:p w14:paraId="16A43459" w14:textId="227ACDF3" w:rsidR="004167AC" w:rsidRPr="00983EFC" w:rsidRDefault="004167AC" w:rsidP="00EE2E35">
      <w:r w:rsidRPr="00983EFC">
        <w:rPr>
          <w:b/>
        </w:rPr>
        <w:t>Używane są  do:</w:t>
      </w:r>
    </w:p>
    <w:p w14:paraId="10C92278" w14:textId="5D8E25B7" w:rsidR="004167AC" w:rsidRDefault="004167AC" w:rsidP="00983EFC">
      <w:pPr>
        <w:pStyle w:val="Akapitzlist"/>
        <w:numPr>
          <w:ilvl w:val="0"/>
          <w:numId w:val="26"/>
        </w:numPr>
      </w:pPr>
      <w:r>
        <w:t>Porównywania wyrażeń do rezultatu kwerendy</w:t>
      </w:r>
    </w:p>
    <w:p w14:paraId="3149D691" w14:textId="0491D1ED" w:rsidR="004167AC" w:rsidRDefault="004167AC" w:rsidP="00983EFC">
      <w:pPr>
        <w:pStyle w:val="Akapitzlist"/>
        <w:numPr>
          <w:ilvl w:val="0"/>
          <w:numId w:val="26"/>
        </w:numPr>
      </w:pPr>
      <w:r>
        <w:t>Określania czy wyrażenie zawiera się w rezultacie kwerendy</w:t>
      </w:r>
    </w:p>
    <w:p w14:paraId="692F15CF" w14:textId="14160983" w:rsidR="004167AC" w:rsidRDefault="004167AC" w:rsidP="00983EFC">
      <w:pPr>
        <w:pStyle w:val="Akapitzlist"/>
        <w:numPr>
          <w:ilvl w:val="0"/>
          <w:numId w:val="26"/>
        </w:numPr>
      </w:pPr>
      <w:r>
        <w:t xml:space="preserve">Sprawdzenia czy </w:t>
      </w:r>
      <w:r w:rsidR="00983EFC">
        <w:t>kwerenda wybierze jakiś rekord</w:t>
      </w:r>
    </w:p>
    <w:p w14:paraId="2C779D24" w14:textId="3158685F" w:rsidR="008534CF" w:rsidRPr="00513720" w:rsidRDefault="008534CF" w:rsidP="00513720">
      <w:pPr>
        <w:rPr>
          <w:b/>
        </w:rPr>
      </w:pPr>
      <w:proofErr w:type="spellStart"/>
      <w:r w:rsidRPr="00513720">
        <w:rPr>
          <w:b/>
        </w:rPr>
        <w:t>Syntax</w:t>
      </w:r>
      <w:proofErr w:type="spellEnd"/>
    </w:p>
    <w:tbl>
      <w:tblPr>
        <w:tblStyle w:val="Tabela-Siatka"/>
        <w:tblW w:w="0" w:type="auto"/>
        <w:tblLook w:val="04A0" w:firstRow="1" w:lastRow="0" w:firstColumn="1" w:lastColumn="0" w:noHBand="0" w:noVBand="1"/>
      </w:tblPr>
      <w:tblGrid>
        <w:gridCol w:w="11328"/>
      </w:tblGrid>
      <w:tr w:rsidR="00331C97" w14:paraId="25D1BA51" w14:textId="77777777" w:rsidTr="00331C97">
        <w:tc>
          <w:tcPr>
            <w:tcW w:w="11328" w:type="dxa"/>
          </w:tcPr>
          <w:p w14:paraId="4D7CB580" w14:textId="3F47766E" w:rsidR="00331C97" w:rsidRDefault="00331C97" w:rsidP="00BA7FD9">
            <w:r w:rsidRPr="008534CF">
              <w:rPr>
                <w:b/>
              </w:rPr>
              <w:t>SELECT</w:t>
            </w:r>
            <w:r>
              <w:t xml:space="preserve"> </w:t>
            </w:r>
            <w:proofErr w:type="spellStart"/>
            <w:r>
              <w:t>select_list</w:t>
            </w:r>
            <w:proofErr w:type="spellEnd"/>
          </w:p>
          <w:p w14:paraId="768D20AA" w14:textId="0B4B8174" w:rsidR="00331C97" w:rsidRDefault="00331C97" w:rsidP="00BA7FD9">
            <w:r w:rsidRPr="008534CF">
              <w:rPr>
                <w:b/>
              </w:rPr>
              <w:t>FROM</w:t>
            </w:r>
            <w:r>
              <w:t xml:space="preserve"> </w:t>
            </w:r>
            <w:proofErr w:type="spellStart"/>
            <w:r>
              <w:t>table</w:t>
            </w:r>
            <w:proofErr w:type="spellEnd"/>
          </w:p>
          <w:p w14:paraId="3D069D57" w14:textId="77777777" w:rsidR="00C11C5D" w:rsidRDefault="00331C97" w:rsidP="00BA7FD9">
            <w:r w:rsidRPr="008534CF">
              <w:rPr>
                <w:b/>
              </w:rPr>
              <w:t>WHERE</w:t>
            </w:r>
            <w:r>
              <w:t xml:space="preserve"> </w:t>
            </w:r>
            <w:proofErr w:type="spellStart"/>
            <w:r>
              <w:t>expr_operato</w:t>
            </w:r>
            <w:r w:rsidR="00C11C5D">
              <w:t>r</w:t>
            </w:r>
            <w:proofErr w:type="spellEnd"/>
          </w:p>
          <w:p w14:paraId="2F8ABF8E" w14:textId="77777777" w:rsidR="00C11C5D" w:rsidRDefault="00C11C5D" w:rsidP="00BA7FD9">
            <w:r>
              <w:tab/>
              <w:t>(</w:t>
            </w:r>
            <w:r w:rsidRPr="008534CF">
              <w:rPr>
                <w:b/>
              </w:rPr>
              <w:t>SELECT</w:t>
            </w:r>
            <w:r>
              <w:t xml:space="preserve"> </w:t>
            </w:r>
            <w:proofErr w:type="spellStart"/>
            <w:r>
              <w:t>select_list</w:t>
            </w:r>
            <w:proofErr w:type="spellEnd"/>
          </w:p>
          <w:p w14:paraId="751E488A" w14:textId="78E38180" w:rsidR="00C11C5D" w:rsidRDefault="00C11C5D" w:rsidP="00BA7FD9">
            <w:r>
              <w:tab/>
            </w:r>
            <w:r w:rsidRPr="008534CF">
              <w:rPr>
                <w:b/>
              </w:rPr>
              <w:t>FROM</w:t>
            </w:r>
            <w:r>
              <w:t xml:space="preserve"> </w:t>
            </w:r>
            <w:proofErr w:type="spellStart"/>
            <w:r>
              <w:t>table</w:t>
            </w:r>
            <w:proofErr w:type="spellEnd"/>
            <w:r>
              <w:t>)</w:t>
            </w:r>
          </w:p>
        </w:tc>
      </w:tr>
    </w:tbl>
    <w:p w14:paraId="3AE3C03B" w14:textId="07A511AE" w:rsidR="00CC378B" w:rsidRDefault="00CC378B" w:rsidP="00CC378B">
      <w:pPr>
        <w:pStyle w:val="Nagwek2"/>
        <w:rPr>
          <w:b/>
        </w:rPr>
      </w:pPr>
      <w:r>
        <w:rPr>
          <w:b/>
        </w:rPr>
        <w:t>CASE</w:t>
      </w:r>
    </w:p>
    <w:p w14:paraId="62A3FCFA" w14:textId="0C419195" w:rsidR="004C4C22" w:rsidRPr="004C4C22" w:rsidRDefault="004C4C22" w:rsidP="004C4C22">
      <w:r>
        <w:t xml:space="preserve">Dla każdego wiersza zwraca </w:t>
      </w:r>
      <w:r w:rsidR="00395106">
        <w:t>wynik</w:t>
      </w:r>
      <w:r w:rsidR="0029523D">
        <w:t xml:space="preserve"> (</w:t>
      </w:r>
      <w:r w:rsidR="0029523D" w:rsidRPr="001E461D">
        <w:rPr>
          <w:b/>
        </w:rPr>
        <w:t>THEN</w:t>
      </w:r>
      <w:r w:rsidR="0029523D">
        <w:t>)</w:t>
      </w:r>
      <w:r w:rsidR="00395106">
        <w:t xml:space="preserve"> zależny od warunku</w:t>
      </w:r>
      <w:r w:rsidR="0029523D">
        <w:t xml:space="preserve"> (</w:t>
      </w:r>
      <w:r w:rsidR="0029523D" w:rsidRPr="001E461D">
        <w:rPr>
          <w:b/>
        </w:rPr>
        <w:t>WHEN</w:t>
      </w:r>
      <w:r w:rsidR="0029523D">
        <w:t xml:space="preserve">), jeśli żaden z warunków nie zostanie spełniony zwraca to co znajduje się po </w:t>
      </w:r>
      <w:r w:rsidR="0029523D" w:rsidRPr="001E461D">
        <w:rPr>
          <w:b/>
        </w:rPr>
        <w:t>ELSE</w:t>
      </w:r>
      <w:r w:rsidR="0029523D">
        <w:t>.</w:t>
      </w:r>
    </w:p>
    <w:p w14:paraId="0CF3DD6F" w14:textId="5C16B46F" w:rsidR="00CC378B" w:rsidRPr="00CC378B" w:rsidRDefault="00CC378B" w:rsidP="00CC378B">
      <w:proofErr w:type="spellStart"/>
      <w:r w:rsidRPr="00CC378B">
        <w:rPr>
          <w:b/>
        </w:rPr>
        <w:t>Syntax</w:t>
      </w:r>
      <w:proofErr w:type="spellEnd"/>
    </w:p>
    <w:tbl>
      <w:tblPr>
        <w:tblStyle w:val="Tabela-Siatka"/>
        <w:tblW w:w="0" w:type="auto"/>
        <w:tblLook w:val="04A0" w:firstRow="1" w:lastRow="0" w:firstColumn="1" w:lastColumn="0" w:noHBand="0" w:noVBand="1"/>
      </w:tblPr>
      <w:tblGrid>
        <w:gridCol w:w="11328"/>
      </w:tblGrid>
      <w:tr w:rsidR="00CC378B" w14:paraId="6F22F31B" w14:textId="77777777" w:rsidTr="00CC378B">
        <w:tc>
          <w:tcPr>
            <w:tcW w:w="11328" w:type="dxa"/>
          </w:tcPr>
          <w:p w14:paraId="693A9FBE" w14:textId="4C1D10FB" w:rsidR="00CC378B" w:rsidRDefault="00CC378B" w:rsidP="00CC378B">
            <w:r w:rsidRPr="00CC378B">
              <w:rPr>
                <w:b/>
              </w:rPr>
              <w:t>CASE</w:t>
            </w:r>
          </w:p>
          <w:p w14:paraId="2ACE0269" w14:textId="43D22DB6" w:rsidR="00CC378B" w:rsidRDefault="00CC378B" w:rsidP="00CC378B">
            <w:r>
              <w:tab/>
            </w:r>
            <w:r w:rsidRPr="00CC378B">
              <w:rPr>
                <w:b/>
              </w:rPr>
              <w:t>WHEN</w:t>
            </w:r>
            <w:r>
              <w:t xml:space="preserve"> warunek </w:t>
            </w:r>
            <w:r w:rsidRPr="00CC378B">
              <w:rPr>
                <w:b/>
              </w:rPr>
              <w:t>THEN</w:t>
            </w:r>
            <w:r>
              <w:t xml:space="preserve"> …</w:t>
            </w:r>
          </w:p>
          <w:p w14:paraId="6D29CED4" w14:textId="77777777" w:rsidR="00CC378B" w:rsidRDefault="00CC378B" w:rsidP="00CC378B">
            <w:r>
              <w:tab/>
            </w:r>
            <w:r w:rsidRPr="00CC378B">
              <w:rPr>
                <w:b/>
              </w:rPr>
              <w:t>ELSE</w:t>
            </w:r>
            <w:r>
              <w:t xml:space="preserve"> …</w:t>
            </w:r>
          </w:p>
          <w:p w14:paraId="2E14CDAB" w14:textId="66D9C9BC" w:rsidR="00CC378B" w:rsidRDefault="00CC378B" w:rsidP="00CC378B">
            <w:r>
              <w:tab/>
            </w:r>
            <w:r>
              <w:t>END AS alias</w:t>
            </w:r>
          </w:p>
        </w:tc>
      </w:tr>
    </w:tbl>
    <w:p w14:paraId="6E14ED7F" w14:textId="77777777" w:rsidR="00CC378B" w:rsidRPr="00CC378B" w:rsidRDefault="00CC378B" w:rsidP="00CC378B"/>
    <w:p w14:paraId="13F32C6E" w14:textId="0093A313" w:rsidR="002C1F35" w:rsidRDefault="002C1F35" w:rsidP="00655A62">
      <w:pPr>
        <w:pStyle w:val="Nagwek1"/>
        <w:rPr>
          <w:b/>
        </w:rPr>
      </w:pPr>
      <w:r w:rsidRPr="00655A62">
        <w:rPr>
          <w:b/>
        </w:rPr>
        <w:t>Przykłady</w:t>
      </w:r>
      <w:r w:rsidR="005718D3">
        <w:rPr>
          <w:b/>
        </w:rPr>
        <w:t xml:space="preserve"> i </w:t>
      </w:r>
      <w:r w:rsidR="005718D3" w:rsidRPr="00BA7FD9">
        <w:rPr>
          <w:b/>
          <w:lang w:val="en-US"/>
        </w:rPr>
        <w:t>syntax</w:t>
      </w:r>
    </w:p>
    <w:p w14:paraId="35515720" w14:textId="5C6116A3" w:rsidR="00815D35" w:rsidRDefault="00815D35" w:rsidP="00E96213">
      <w:pPr>
        <w:rPr>
          <w:b/>
        </w:rPr>
      </w:pPr>
      <w:r>
        <w:rPr>
          <w:b/>
        </w:rPr>
        <w:t xml:space="preserve">AS </w:t>
      </w:r>
      <w:r>
        <w:t>Alias, nazwa kolumny w kwerendzie</w:t>
      </w:r>
    </w:p>
    <w:tbl>
      <w:tblPr>
        <w:tblStyle w:val="Tabela-Siatka"/>
        <w:tblW w:w="0" w:type="auto"/>
        <w:tblLook w:val="04A0" w:firstRow="1" w:lastRow="0" w:firstColumn="1" w:lastColumn="0" w:noHBand="0" w:noVBand="1"/>
      </w:tblPr>
      <w:tblGrid>
        <w:gridCol w:w="11328"/>
      </w:tblGrid>
      <w:tr w:rsidR="00815D35" w14:paraId="20CF9390" w14:textId="77777777" w:rsidTr="00815D35">
        <w:tc>
          <w:tcPr>
            <w:tcW w:w="11328" w:type="dxa"/>
          </w:tcPr>
          <w:p w14:paraId="5A2A38BD" w14:textId="33E89F6D" w:rsidR="00815D35" w:rsidRPr="009E0835" w:rsidRDefault="009E0835" w:rsidP="00E96213">
            <w:r w:rsidRPr="009E0835">
              <w:rPr>
                <w:b/>
              </w:rPr>
              <w:t>SELECT</w:t>
            </w:r>
            <w:r w:rsidRPr="009E0835">
              <w:t> </w:t>
            </w:r>
            <w:proofErr w:type="spellStart"/>
            <w:r w:rsidRPr="009E0835">
              <w:rPr>
                <w:iCs/>
              </w:rPr>
              <w:t>column_name</w:t>
            </w:r>
            <w:proofErr w:type="spellEnd"/>
            <w:r w:rsidRPr="009E0835">
              <w:t> </w:t>
            </w:r>
            <w:r w:rsidRPr="009E0835">
              <w:rPr>
                <w:b/>
              </w:rPr>
              <w:t>AS</w:t>
            </w:r>
            <w:r w:rsidRPr="009E0835">
              <w:t> </w:t>
            </w:r>
            <w:proofErr w:type="spellStart"/>
            <w:r w:rsidRPr="009E0835">
              <w:rPr>
                <w:iCs/>
              </w:rPr>
              <w:t>alias_name</w:t>
            </w:r>
            <w:proofErr w:type="spellEnd"/>
            <w:r w:rsidRPr="009E0835">
              <w:br/>
            </w:r>
            <w:r w:rsidRPr="009E0835">
              <w:rPr>
                <w:b/>
              </w:rPr>
              <w:t>FROM</w:t>
            </w:r>
            <w:r w:rsidRPr="009E0835">
              <w:t> </w:t>
            </w:r>
            <w:proofErr w:type="spellStart"/>
            <w:r w:rsidRPr="009E0835">
              <w:rPr>
                <w:iCs/>
              </w:rPr>
              <w:t>table_name</w:t>
            </w:r>
            <w:proofErr w:type="spellEnd"/>
          </w:p>
        </w:tc>
      </w:tr>
    </w:tbl>
    <w:p w14:paraId="7307603E" w14:textId="03A3932A" w:rsidR="00E96213" w:rsidRPr="002E2ABB" w:rsidRDefault="00E96213" w:rsidP="00E96213">
      <w:pPr>
        <w:rPr>
          <w:b/>
        </w:rPr>
      </w:pPr>
      <w:r w:rsidRPr="002E2ABB">
        <w:rPr>
          <w:b/>
        </w:rPr>
        <w:t>CONCAT</w:t>
      </w:r>
      <w:r w:rsidR="00D207CA" w:rsidRPr="00D207CA">
        <w:t xml:space="preserve"> </w:t>
      </w:r>
      <w:r w:rsidR="00D207CA">
        <w:t>Łączenie ze sobą dwóch lub więcej STRING</w:t>
      </w:r>
    </w:p>
    <w:tbl>
      <w:tblPr>
        <w:tblStyle w:val="Tabela-Siatka"/>
        <w:tblW w:w="0" w:type="auto"/>
        <w:tblLook w:val="04A0" w:firstRow="1" w:lastRow="0" w:firstColumn="1" w:lastColumn="0" w:noHBand="0" w:noVBand="1"/>
      </w:tblPr>
      <w:tblGrid>
        <w:gridCol w:w="11328"/>
      </w:tblGrid>
      <w:tr w:rsidR="004B3AB3" w14:paraId="233A3C62" w14:textId="77777777" w:rsidTr="004B3AB3">
        <w:tc>
          <w:tcPr>
            <w:tcW w:w="11328" w:type="dxa"/>
          </w:tcPr>
          <w:p w14:paraId="7BE3FFBD" w14:textId="77777777" w:rsidR="004B3AB3" w:rsidRDefault="004B3AB3" w:rsidP="004B3AB3">
            <w:pPr>
              <w:rPr>
                <w:lang w:val="en-US"/>
              </w:rPr>
            </w:pPr>
            <w:r w:rsidRPr="002E2ABB">
              <w:rPr>
                <w:b/>
                <w:lang w:val="en-US"/>
              </w:rPr>
              <w:t>SELECT</w:t>
            </w:r>
            <w:r w:rsidRPr="00655A62">
              <w:rPr>
                <w:lang w:val="en-US"/>
              </w:rPr>
              <w:t xml:space="preserve"> </w:t>
            </w:r>
            <w:proofErr w:type="spellStart"/>
            <w:r w:rsidRPr="00655A62">
              <w:rPr>
                <w:lang w:val="en-US"/>
              </w:rPr>
              <w:t>CustomerName</w:t>
            </w:r>
            <w:proofErr w:type="spellEnd"/>
            <w:r w:rsidRPr="00655A62">
              <w:rPr>
                <w:lang w:val="en-US"/>
              </w:rPr>
              <w:t xml:space="preserve">, </w:t>
            </w:r>
            <w:r w:rsidRPr="002E2ABB">
              <w:rPr>
                <w:b/>
                <w:lang w:val="en-US"/>
              </w:rPr>
              <w:t>CONCAT</w:t>
            </w:r>
            <w:r w:rsidRPr="00655A62">
              <w:rPr>
                <w:lang w:val="en-US"/>
              </w:rPr>
              <w:t xml:space="preserve">(Address, " ", </w:t>
            </w:r>
            <w:proofErr w:type="spellStart"/>
            <w:r w:rsidRPr="00655A62">
              <w:rPr>
                <w:lang w:val="en-US"/>
              </w:rPr>
              <w:t>PostalCode</w:t>
            </w:r>
            <w:proofErr w:type="spellEnd"/>
            <w:r w:rsidRPr="00655A62">
              <w:rPr>
                <w:lang w:val="en-US"/>
              </w:rPr>
              <w:t xml:space="preserve">, " ", City) </w:t>
            </w:r>
            <w:r w:rsidRPr="002E2ABB">
              <w:rPr>
                <w:b/>
                <w:lang w:val="en-US"/>
              </w:rPr>
              <w:t>AS</w:t>
            </w:r>
            <w:r w:rsidRPr="00655A62">
              <w:rPr>
                <w:lang w:val="en-US"/>
              </w:rPr>
              <w:t xml:space="preserve"> Address</w:t>
            </w:r>
          </w:p>
          <w:p w14:paraId="252F50C4" w14:textId="663E377F" w:rsidR="004B3AB3" w:rsidRPr="004B3AB3" w:rsidRDefault="004B3AB3" w:rsidP="004B3AB3">
            <w:pPr>
              <w:rPr>
                <w:lang w:val="en-US"/>
              </w:rPr>
            </w:pPr>
            <w:r w:rsidRPr="002E2ABB">
              <w:rPr>
                <w:b/>
              </w:rPr>
              <w:t>FROM</w:t>
            </w:r>
            <w:r>
              <w:t xml:space="preserve"> </w:t>
            </w:r>
            <w:proofErr w:type="spellStart"/>
            <w:r>
              <w:t>Customers</w:t>
            </w:r>
            <w:proofErr w:type="spellEnd"/>
          </w:p>
        </w:tc>
      </w:tr>
      <w:tr w:rsidR="009525DA" w14:paraId="38BE4C96" w14:textId="77777777" w:rsidTr="004B3AB3">
        <w:tc>
          <w:tcPr>
            <w:tcW w:w="11328" w:type="dxa"/>
          </w:tcPr>
          <w:p w14:paraId="5815006D" w14:textId="798D639E" w:rsidR="009525DA" w:rsidRPr="009525DA" w:rsidRDefault="009525DA" w:rsidP="004B3AB3">
            <w:pPr>
              <w:rPr>
                <w:lang w:val="en-US"/>
              </w:rPr>
            </w:pPr>
            <w:r w:rsidRPr="009525DA">
              <w:rPr>
                <w:b/>
              </w:rPr>
              <w:t>CONCAT</w:t>
            </w:r>
            <w:r w:rsidRPr="009525DA">
              <w:t>(</w:t>
            </w:r>
            <w:r w:rsidRPr="009525DA">
              <w:rPr>
                <w:iCs/>
              </w:rPr>
              <w:t>expression1</w:t>
            </w:r>
            <w:r w:rsidRPr="009525DA">
              <w:t>, </w:t>
            </w:r>
            <w:r w:rsidRPr="009525DA">
              <w:rPr>
                <w:iCs/>
              </w:rPr>
              <w:t>expression2</w:t>
            </w:r>
            <w:r w:rsidRPr="009525DA">
              <w:t>, </w:t>
            </w:r>
            <w:r w:rsidRPr="009525DA">
              <w:rPr>
                <w:iCs/>
              </w:rPr>
              <w:t>expression3</w:t>
            </w:r>
            <w:r w:rsidRPr="009525DA">
              <w:t>,...)</w:t>
            </w:r>
          </w:p>
        </w:tc>
      </w:tr>
    </w:tbl>
    <w:p w14:paraId="2D9F3DB8" w14:textId="5D5731F5" w:rsidR="00E96213" w:rsidRPr="002E2ABB" w:rsidRDefault="00E96213" w:rsidP="00E96213">
      <w:pPr>
        <w:rPr>
          <w:b/>
        </w:rPr>
      </w:pPr>
      <w:r w:rsidRPr="002E2ABB">
        <w:rPr>
          <w:b/>
        </w:rPr>
        <w:t>ORDER BY</w:t>
      </w:r>
      <w:r w:rsidR="00A7744F">
        <w:rPr>
          <w:b/>
        </w:rPr>
        <w:t xml:space="preserve"> </w:t>
      </w:r>
      <w:r w:rsidR="004E4B0F">
        <w:t>Sortowanie rekordów, domyślnie rosnąco (</w:t>
      </w:r>
      <w:r w:rsidR="004E4B0F" w:rsidRPr="00654AC6">
        <w:rPr>
          <w:b/>
        </w:rPr>
        <w:t>ASC</w:t>
      </w:r>
      <w:r w:rsidR="004E4B0F">
        <w:t>) lub malejąco (</w:t>
      </w:r>
      <w:r w:rsidR="004E4B0F" w:rsidRPr="00654AC6">
        <w:rPr>
          <w:b/>
        </w:rPr>
        <w:t>DESC</w:t>
      </w:r>
      <w:r w:rsidR="004E4B0F">
        <w:t>)</w:t>
      </w:r>
    </w:p>
    <w:tbl>
      <w:tblPr>
        <w:tblStyle w:val="Tabela-Siatka"/>
        <w:tblW w:w="0" w:type="auto"/>
        <w:tblLook w:val="04A0" w:firstRow="1" w:lastRow="0" w:firstColumn="1" w:lastColumn="0" w:noHBand="0" w:noVBand="1"/>
      </w:tblPr>
      <w:tblGrid>
        <w:gridCol w:w="11328"/>
      </w:tblGrid>
      <w:tr w:rsidR="004B3AB3" w14:paraId="5F0074D9" w14:textId="77777777" w:rsidTr="004B3AB3">
        <w:tc>
          <w:tcPr>
            <w:tcW w:w="11328" w:type="dxa"/>
          </w:tcPr>
          <w:p w14:paraId="34DACF1B" w14:textId="77777777" w:rsidR="002E2ABB" w:rsidRDefault="002E2ABB" w:rsidP="002E2ABB">
            <w:pPr>
              <w:rPr>
                <w:lang w:val="en-US"/>
              </w:rPr>
            </w:pPr>
            <w:r w:rsidRPr="002E2ABB">
              <w:rPr>
                <w:b/>
                <w:lang w:val="en-US"/>
              </w:rPr>
              <w:t>SELECT</w:t>
            </w:r>
            <w:r w:rsidRPr="005308D0">
              <w:rPr>
                <w:lang w:val="en-US"/>
              </w:rPr>
              <w:t xml:space="preserve"> *</w:t>
            </w:r>
          </w:p>
          <w:p w14:paraId="41F509BC" w14:textId="60C30670" w:rsidR="002E2ABB" w:rsidRPr="005308D0" w:rsidRDefault="002E2ABB" w:rsidP="002E2ABB">
            <w:pPr>
              <w:rPr>
                <w:lang w:val="en-US"/>
              </w:rPr>
            </w:pPr>
            <w:r w:rsidRPr="002E2ABB">
              <w:rPr>
                <w:b/>
                <w:lang w:val="en-US"/>
              </w:rPr>
              <w:t>FROM</w:t>
            </w:r>
            <w:r w:rsidRPr="005308D0">
              <w:rPr>
                <w:lang w:val="en-US"/>
              </w:rPr>
              <w:t xml:space="preserve"> Customers</w:t>
            </w:r>
          </w:p>
          <w:p w14:paraId="4ADEC38A" w14:textId="23761F8A" w:rsidR="004B3AB3" w:rsidRDefault="002E2ABB" w:rsidP="002E2ABB">
            <w:r w:rsidRPr="002E2ABB">
              <w:rPr>
                <w:b/>
                <w:lang w:val="en-US"/>
              </w:rPr>
              <w:t>ORDER</w:t>
            </w:r>
            <w:r w:rsidRPr="005308D0">
              <w:rPr>
                <w:lang w:val="en-US"/>
              </w:rPr>
              <w:t xml:space="preserve"> </w:t>
            </w:r>
            <w:r w:rsidRPr="00E253F7">
              <w:rPr>
                <w:b/>
                <w:lang w:val="en-US"/>
              </w:rPr>
              <w:t>BY</w:t>
            </w:r>
            <w:r w:rsidRPr="005308D0">
              <w:rPr>
                <w:lang w:val="en-US"/>
              </w:rPr>
              <w:t xml:space="preserve"> Country</w:t>
            </w:r>
          </w:p>
        </w:tc>
      </w:tr>
      <w:tr w:rsidR="00553B0C" w14:paraId="1DD4EDFF" w14:textId="77777777" w:rsidTr="004B3AB3">
        <w:tc>
          <w:tcPr>
            <w:tcW w:w="11328" w:type="dxa"/>
          </w:tcPr>
          <w:p w14:paraId="1AE6A858" w14:textId="6F0E6A05" w:rsidR="00553B0C" w:rsidRPr="00DB67A2" w:rsidRDefault="00DB67A2" w:rsidP="002E2ABB">
            <w:pPr>
              <w:rPr>
                <w:lang w:val="en-US"/>
              </w:rPr>
            </w:pPr>
            <w:r w:rsidRPr="00DB67A2">
              <w:rPr>
                <w:b/>
              </w:rPr>
              <w:t>SELECT</w:t>
            </w:r>
            <w:r w:rsidRPr="00DB67A2">
              <w:t> </w:t>
            </w:r>
            <w:r w:rsidRPr="00DB67A2">
              <w:rPr>
                <w:iCs/>
              </w:rPr>
              <w:t>column1</w:t>
            </w:r>
            <w:r w:rsidRPr="00DB67A2">
              <w:t>,</w:t>
            </w:r>
            <w:r w:rsidRPr="00DB67A2">
              <w:rPr>
                <w:iCs/>
              </w:rPr>
              <w:t> column2, ...</w:t>
            </w:r>
            <w:r w:rsidRPr="00DB67A2">
              <w:br/>
            </w:r>
            <w:r w:rsidRPr="00DB67A2">
              <w:rPr>
                <w:b/>
              </w:rPr>
              <w:t>FROM</w:t>
            </w:r>
            <w:r w:rsidRPr="00DB67A2">
              <w:t> </w:t>
            </w:r>
            <w:proofErr w:type="spellStart"/>
            <w:r w:rsidRPr="00DB67A2">
              <w:rPr>
                <w:iCs/>
              </w:rPr>
              <w:t>table_name</w:t>
            </w:r>
            <w:proofErr w:type="spellEnd"/>
            <w:r w:rsidRPr="00DB67A2">
              <w:br/>
            </w:r>
            <w:r w:rsidRPr="00DB67A2">
              <w:rPr>
                <w:b/>
              </w:rPr>
              <w:t>ORDER</w:t>
            </w:r>
            <w:r w:rsidRPr="00DB67A2">
              <w:t> </w:t>
            </w:r>
            <w:r w:rsidRPr="00DB67A2">
              <w:rPr>
                <w:b/>
              </w:rPr>
              <w:t>BY</w:t>
            </w:r>
            <w:r w:rsidRPr="00DB67A2">
              <w:t> </w:t>
            </w:r>
            <w:r w:rsidRPr="00DB67A2">
              <w:rPr>
                <w:iCs/>
              </w:rPr>
              <w:t>column1, column2, ... </w:t>
            </w:r>
            <w:r w:rsidRPr="00DB67A2">
              <w:rPr>
                <w:b/>
              </w:rPr>
              <w:t>ASC|DESC</w:t>
            </w:r>
          </w:p>
        </w:tc>
      </w:tr>
    </w:tbl>
    <w:p w14:paraId="5E80C5A6" w14:textId="4A8D2F31" w:rsidR="00E96213" w:rsidRDefault="00E96213" w:rsidP="00E96213">
      <w:pPr>
        <w:rPr>
          <w:b/>
        </w:rPr>
      </w:pPr>
      <w:r w:rsidRPr="002E2ABB">
        <w:rPr>
          <w:b/>
        </w:rPr>
        <w:t>LENGTH</w:t>
      </w:r>
      <w:r w:rsidR="00A7744F">
        <w:rPr>
          <w:b/>
        </w:rPr>
        <w:t xml:space="preserve"> </w:t>
      </w:r>
      <w:r w:rsidR="00A7744F">
        <w:t xml:space="preserve">Zwraca długość danego </w:t>
      </w:r>
      <w:r w:rsidR="00A7744F" w:rsidRPr="004E4B0F">
        <w:rPr>
          <w:b/>
        </w:rPr>
        <w:t>STRING</w:t>
      </w:r>
      <w:r w:rsidR="00A7744F">
        <w:t xml:space="preserve"> w bajtach (spacje też)</w:t>
      </w:r>
    </w:p>
    <w:tbl>
      <w:tblPr>
        <w:tblStyle w:val="Tabela-Siatka"/>
        <w:tblW w:w="0" w:type="auto"/>
        <w:tblLook w:val="04A0" w:firstRow="1" w:lastRow="0" w:firstColumn="1" w:lastColumn="0" w:noHBand="0" w:noVBand="1"/>
      </w:tblPr>
      <w:tblGrid>
        <w:gridCol w:w="11328"/>
      </w:tblGrid>
      <w:tr w:rsidR="005126C2" w14:paraId="477FAFC7" w14:textId="77777777" w:rsidTr="002E2ABB">
        <w:tc>
          <w:tcPr>
            <w:tcW w:w="11328" w:type="dxa"/>
          </w:tcPr>
          <w:p w14:paraId="7282AD03" w14:textId="77777777" w:rsidR="005126C2" w:rsidRPr="004577D4" w:rsidRDefault="005126C2" w:rsidP="005126C2">
            <w:pPr>
              <w:rPr>
                <w:lang w:val="en-US"/>
              </w:rPr>
            </w:pPr>
            <w:r w:rsidRPr="00711A2E">
              <w:rPr>
                <w:b/>
                <w:lang w:val="en-US"/>
              </w:rPr>
              <w:lastRenderedPageBreak/>
              <w:t>SELECT</w:t>
            </w:r>
            <w:r w:rsidRPr="004577D4">
              <w:rPr>
                <w:lang w:val="en-US"/>
              </w:rPr>
              <w:t xml:space="preserve"> </w:t>
            </w:r>
            <w:proofErr w:type="spellStart"/>
            <w:r w:rsidRPr="004577D4">
              <w:rPr>
                <w:lang w:val="en-US"/>
              </w:rPr>
              <w:t>CustomerName</w:t>
            </w:r>
            <w:proofErr w:type="spellEnd"/>
            <w:r w:rsidRPr="004577D4">
              <w:rPr>
                <w:lang w:val="en-US"/>
              </w:rPr>
              <w:t xml:space="preserve">, </w:t>
            </w:r>
            <w:r w:rsidRPr="00711A2E">
              <w:rPr>
                <w:b/>
                <w:lang w:val="en-US"/>
              </w:rPr>
              <w:t>LENGTH</w:t>
            </w:r>
            <w:r w:rsidRPr="004577D4">
              <w:rPr>
                <w:lang w:val="en-US"/>
              </w:rPr>
              <w:t>(</w:t>
            </w:r>
            <w:proofErr w:type="spellStart"/>
            <w:r w:rsidRPr="004577D4">
              <w:rPr>
                <w:lang w:val="en-US"/>
              </w:rPr>
              <w:t>CustomerName</w:t>
            </w:r>
            <w:proofErr w:type="spellEnd"/>
            <w:r w:rsidRPr="004577D4">
              <w:rPr>
                <w:lang w:val="en-US"/>
              </w:rPr>
              <w:t xml:space="preserve">) </w:t>
            </w:r>
            <w:r w:rsidRPr="00711A2E">
              <w:rPr>
                <w:b/>
                <w:lang w:val="en-US"/>
              </w:rPr>
              <w:t>AS</w:t>
            </w:r>
            <w:r w:rsidRPr="004577D4">
              <w:rPr>
                <w:lang w:val="en-US"/>
              </w:rPr>
              <w:t xml:space="preserve"> </w:t>
            </w:r>
            <w:proofErr w:type="spellStart"/>
            <w:r w:rsidRPr="004577D4">
              <w:rPr>
                <w:lang w:val="en-US"/>
              </w:rPr>
              <w:t>LengthOfName</w:t>
            </w:r>
            <w:proofErr w:type="spellEnd"/>
          </w:p>
          <w:p w14:paraId="015C2838" w14:textId="1A344507" w:rsidR="005126C2" w:rsidRPr="005126C2" w:rsidRDefault="005126C2" w:rsidP="005126C2">
            <w:pPr>
              <w:rPr>
                <w:b/>
              </w:rPr>
            </w:pPr>
            <w:r w:rsidRPr="00711A2E">
              <w:rPr>
                <w:b/>
                <w:lang w:val="en-US"/>
              </w:rPr>
              <w:t>FROM</w:t>
            </w:r>
            <w:r w:rsidRPr="004577D4">
              <w:rPr>
                <w:lang w:val="en-US"/>
              </w:rPr>
              <w:t xml:space="preserve"> Customers</w:t>
            </w:r>
          </w:p>
        </w:tc>
      </w:tr>
      <w:tr w:rsidR="005126C2" w14:paraId="45D4812A" w14:textId="77777777" w:rsidTr="002E2ABB">
        <w:tc>
          <w:tcPr>
            <w:tcW w:w="11328" w:type="dxa"/>
          </w:tcPr>
          <w:p w14:paraId="73C0C863" w14:textId="55559103" w:rsidR="005126C2" w:rsidRPr="00711A2E" w:rsidRDefault="005126C2" w:rsidP="00711A2E">
            <w:pPr>
              <w:rPr>
                <w:b/>
                <w:lang w:val="en-US"/>
              </w:rPr>
            </w:pPr>
            <w:r w:rsidRPr="005126C2">
              <w:rPr>
                <w:b/>
              </w:rPr>
              <w:t>LENGTH</w:t>
            </w:r>
            <w:r w:rsidRPr="005126C2">
              <w:t>(</w:t>
            </w:r>
            <w:r w:rsidRPr="005126C2">
              <w:rPr>
                <w:iCs/>
              </w:rPr>
              <w:t>string</w:t>
            </w:r>
            <w:r w:rsidRPr="005126C2">
              <w:t>)</w:t>
            </w:r>
          </w:p>
        </w:tc>
      </w:tr>
    </w:tbl>
    <w:p w14:paraId="2A1EC182" w14:textId="60262C12" w:rsidR="002F255B" w:rsidRPr="00DC3BCF" w:rsidRDefault="00E96213" w:rsidP="00E96213">
      <w:pPr>
        <w:rPr>
          <w:b/>
        </w:rPr>
      </w:pPr>
      <w:r w:rsidRPr="00DC3BCF">
        <w:rPr>
          <w:b/>
        </w:rPr>
        <w:t>IS NULL</w:t>
      </w:r>
      <w:r w:rsidR="00A7744F">
        <w:t xml:space="preserve"> Służy do sprawdzania wartości pustych (</w:t>
      </w:r>
      <w:r w:rsidR="00A7744F" w:rsidRPr="004E4B0F">
        <w:rPr>
          <w:b/>
        </w:rPr>
        <w:t>NULL</w:t>
      </w:r>
      <w:r w:rsidR="00A7744F">
        <w:t>)</w:t>
      </w:r>
    </w:p>
    <w:tbl>
      <w:tblPr>
        <w:tblStyle w:val="Tabela-Siatka"/>
        <w:tblW w:w="0" w:type="auto"/>
        <w:tblLook w:val="04A0" w:firstRow="1" w:lastRow="0" w:firstColumn="1" w:lastColumn="0" w:noHBand="0" w:noVBand="1"/>
      </w:tblPr>
      <w:tblGrid>
        <w:gridCol w:w="11328"/>
      </w:tblGrid>
      <w:tr w:rsidR="00BC46F3" w14:paraId="50C4ADCC" w14:textId="77777777" w:rsidTr="002F255B">
        <w:tc>
          <w:tcPr>
            <w:tcW w:w="11328" w:type="dxa"/>
          </w:tcPr>
          <w:p w14:paraId="28100C4C" w14:textId="77777777" w:rsidR="00BC46F3" w:rsidRPr="00E41FA1" w:rsidRDefault="00BC46F3" w:rsidP="00BC46F3">
            <w:pPr>
              <w:rPr>
                <w:lang w:val="en-US"/>
              </w:rPr>
            </w:pPr>
            <w:r w:rsidRPr="00D86034">
              <w:rPr>
                <w:b/>
                <w:lang w:val="en-US"/>
              </w:rPr>
              <w:t>SELECT</w:t>
            </w:r>
            <w:r w:rsidRPr="00E41FA1">
              <w:rPr>
                <w:lang w:val="en-US"/>
              </w:rPr>
              <w:t xml:space="preserve"> </w:t>
            </w:r>
            <w:proofErr w:type="spellStart"/>
            <w:r w:rsidRPr="00E41FA1">
              <w:rPr>
                <w:lang w:val="en-US"/>
              </w:rPr>
              <w:t>CustomerName</w:t>
            </w:r>
            <w:proofErr w:type="spellEnd"/>
            <w:r w:rsidRPr="00E41FA1">
              <w:rPr>
                <w:lang w:val="en-US"/>
              </w:rPr>
              <w:t xml:space="preserve">, </w:t>
            </w:r>
            <w:proofErr w:type="spellStart"/>
            <w:r w:rsidRPr="00E41FA1">
              <w:rPr>
                <w:lang w:val="en-US"/>
              </w:rPr>
              <w:t>ContactName</w:t>
            </w:r>
            <w:proofErr w:type="spellEnd"/>
            <w:r w:rsidRPr="00E41FA1">
              <w:rPr>
                <w:lang w:val="en-US"/>
              </w:rPr>
              <w:t>, Address</w:t>
            </w:r>
          </w:p>
          <w:p w14:paraId="0AB49974" w14:textId="77777777" w:rsidR="00BC46F3" w:rsidRPr="00E41FA1" w:rsidRDefault="00BC46F3" w:rsidP="00BC46F3">
            <w:pPr>
              <w:rPr>
                <w:lang w:val="en-US"/>
              </w:rPr>
            </w:pPr>
            <w:r w:rsidRPr="00D86034">
              <w:rPr>
                <w:b/>
                <w:lang w:val="en-US"/>
              </w:rPr>
              <w:t>FROM</w:t>
            </w:r>
            <w:r w:rsidRPr="00E41FA1">
              <w:rPr>
                <w:lang w:val="en-US"/>
              </w:rPr>
              <w:t xml:space="preserve"> Customers</w:t>
            </w:r>
          </w:p>
          <w:p w14:paraId="6622668A" w14:textId="4D6FA273" w:rsidR="00BC46F3" w:rsidRPr="00D86034" w:rsidRDefault="00BC46F3" w:rsidP="00BC46F3">
            <w:pPr>
              <w:rPr>
                <w:b/>
                <w:lang w:val="en-US"/>
              </w:rPr>
            </w:pPr>
            <w:r w:rsidRPr="00D86034">
              <w:rPr>
                <w:b/>
                <w:lang w:val="en-US"/>
              </w:rPr>
              <w:t>WHER</w:t>
            </w:r>
            <w:r w:rsidRPr="00E41FA1">
              <w:rPr>
                <w:lang w:val="en-US"/>
              </w:rPr>
              <w:t xml:space="preserve">E Address </w:t>
            </w:r>
            <w:r w:rsidRPr="00D86034">
              <w:rPr>
                <w:b/>
                <w:lang w:val="en-US"/>
              </w:rPr>
              <w:t>IS NULL</w:t>
            </w:r>
          </w:p>
        </w:tc>
      </w:tr>
      <w:tr w:rsidR="002F255B" w14:paraId="4CA90B3A" w14:textId="77777777" w:rsidTr="002F255B">
        <w:tc>
          <w:tcPr>
            <w:tcW w:w="11328" w:type="dxa"/>
          </w:tcPr>
          <w:p w14:paraId="02F002D3" w14:textId="1706283F" w:rsidR="002F255B" w:rsidRPr="00BC46F3" w:rsidRDefault="00BC46F3" w:rsidP="00D86034">
            <w:r w:rsidRPr="00BC46F3">
              <w:rPr>
                <w:b/>
              </w:rPr>
              <w:t>SELECT</w:t>
            </w:r>
            <w:r w:rsidRPr="00BC46F3">
              <w:t> </w:t>
            </w:r>
            <w:proofErr w:type="spellStart"/>
            <w:r w:rsidRPr="00BC46F3">
              <w:rPr>
                <w:iCs/>
              </w:rPr>
              <w:t>column_names</w:t>
            </w:r>
            <w:proofErr w:type="spellEnd"/>
            <w:r w:rsidRPr="00BC46F3">
              <w:rPr>
                <w:iCs/>
              </w:rPr>
              <w:br/>
            </w:r>
            <w:r w:rsidRPr="00BC46F3">
              <w:rPr>
                <w:b/>
              </w:rPr>
              <w:t>FROM</w:t>
            </w:r>
            <w:r w:rsidRPr="00BC46F3">
              <w:t> </w:t>
            </w:r>
            <w:proofErr w:type="spellStart"/>
            <w:r w:rsidRPr="00BC46F3">
              <w:rPr>
                <w:iCs/>
              </w:rPr>
              <w:t>table_name</w:t>
            </w:r>
            <w:proofErr w:type="spellEnd"/>
            <w:r w:rsidRPr="00BC46F3">
              <w:br/>
            </w:r>
            <w:r w:rsidRPr="00BC46F3">
              <w:rPr>
                <w:b/>
              </w:rPr>
              <w:t>WHERE</w:t>
            </w:r>
            <w:r w:rsidRPr="00BC46F3">
              <w:t> </w:t>
            </w:r>
            <w:proofErr w:type="spellStart"/>
            <w:r w:rsidRPr="00BC46F3">
              <w:rPr>
                <w:iCs/>
              </w:rPr>
              <w:t>column_name</w:t>
            </w:r>
            <w:proofErr w:type="spellEnd"/>
            <w:r w:rsidRPr="00BC46F3">
              <w:t> </w:t>
            </w:r>
            <w:r w:rsidRPr="00BC46F3">
              <w:rPr>
                <w:b/>
              </w:rPr>
              <w:t>IS</w:t>
            </w:r>
            <w:r w:rsidRPr="00BC46F3">
              <w:t> </w:t>
            </w:r>
            <w:r w:rsidRPr="00BC46F3">
              <w:rPr>
                <w:b/>
              </w:rPr>
              <w:t>NULL</w:t>
            </w:r>
          </w:p>
        </w:tc>
      </w:tr>
    </w:tbl>
    <w:p w14:paraId="50F7B17C" w14:textId="1FAEE66D" w:rsidR="00E96213" w:rsidRPr="00A7744F" w:rsidRDefault="00E96213" w:rsidP="00E96213">
      <w:r w:rsidRPr="00DC3BCF">
        <w:rPr>
          <w:b/>
        </w:rPr>
        <w:t>IS NOT NULL</w:t>
      </w:r>
      <w:r w:rsidR="00A7744F">
        <w:t xml:space="preserve"> Służy do sprawdzania wartości nie pustych (</w:t>
      </w:r>
      <w:r w:rsidR="00A7744F" w:rsidRPr="004E4B0F">
        <w:rPr>
          <w:b/>
        </w:rPr>
        <w:t>NOT</w:t>
      </w:r>
      <w:r w:rsidR="00A7744F">
        <w:t xml:space="preserve"> </w:t>
      </w:r>
      <w:r w:rsidR="00A7744F" w:rsidRPr="004E4B0F">
        <w:rPr>
          <w:b/>
        </w:rPr>
        <w:t>NULL</w:t>
      </w:r>
      <w:r w:rsidR="00A7744F">
        <w:t>)</w:t>
      </w:r>
    </w:p>
    <w:tbl>
      <w:tblPr>
        <w:tblStyle w:val="Tabela-Siatka"/>
        <w:tblW w:w="0" w:type="auto"/>
        <w:tblLook w:val="04A0" w:firstRow="1" w:lastRow="0" w:firstColumn="1" w:lastColumn="0" w:noHBand="0" w:noVBand="1"/>
      </w:tblPr>
      <w:tblGrid>
        <w:gridCol w:w="11328"/>
      </w:tblGrid>
      <w:tr w:rsidR="00D86034" w14:paraId="190D1A5C" w14:textId="77777777" w:rsidTr="00D86034">
        <w:tc>
          <w:tcPr>
            <w:tcW w:w="11328" w:type="dxa"/>
          </w:tcPr>
          <w:p w14:paraId="6B0E2778" w14:textId="31C631AB" w:rsidR="00D86034" w:rsidRDefault="00DC3BCF" w:rsidP="00E96213">
            <w:r w:rsidRPr="00DC3BCF">
              <w:rPr>
                <w:b/>
              </w:rPr>
              <w:t>SELECT</w:t>
            </w:r>
            <w:r w:rsidRPr="0055645E">
              <w:t> </w:t>
            </w:r>
            <w:proofErr w:type="spellStart"/>
            <w:r w:rsidRPr="0055645E">
              <w:t>CustomerName</w:t>
            </w:r>
            <w:proofErr w:type="spellEnd"/>
            <w:r w:rsidRPr="0055645E">
              <w:t xml:space="preserve">, </w:t>
            </w:r>
            <w:proofErr w:type="spellStart"/>
            <w:r w:rsidRPr="0055645E">
              <w:t>ContactName</w:t>
            </w:r>
            <w:proofErr w:type="spellEnd"/>
            <w:r w:rsidRPr="0055645E">
              <w:t xml:space="preserve">, </w:t>
            </w:r>
            <w:proofErr w:type="spellStart"/>
            <w:r w:rsidRPr="0055645E">
              <w:t>Address</w:t>
            </w:r>
            <w:proofErr w:type="spellEnd"/>
            <w:r w:rsidRPr="0055645E">
              <w:br/>
            </w:r>
            <w:r w:rsidRPr="00DC3BCF">
              <w:rPr>
                <w:b/>
              </w:rPr>
              <w:t>FROM</w:t>
            </w:r>
            <w:r w:rsidRPr="0055645E">
              <w:t> </w:t>
            </w:r>
            <w:proofErr w:type="spellStart"/>
            <w:r w:rsidRPr="0055645E">
              <w:t>Customers</w:t>
            </w:r>
            <w:proofErr w:type="spellEnd"/>
            <w:r w:rsidRPr="0055645E">
              <w:br/>
            </w:r>
            <w:r w:rsidRPr="00DC3BCF">
              <w:rPr>
                <w:b/>
              </w:rPr>
              <w:t>WHERE</w:t>
            </w:r>
            <w:r w:rsidRPr="0055645E">
              <w:t> </w:t>
            </w:r>
            <w:proofErr w:type="spellStart"/>
            <w:r w:rsidRPr="0055645E">
              <w:t>Address</w:t>
            </w:r>
            <w:proofErr w:type="spellEnd"/>
            <w:r w:rsidRPr="0055645E">
              <w:t> </w:t>
            </w:r>
            <w:r w:rsidRPr="00DC3BCF">
              <w:rPr>
                <w:b/>
              </w:rPr>
              <w:t>IS NOT NULL</w:t>
            </w:r>
          </w:p>
        </w:tc>
      </w:tr>
      <w:tr w:rsidR="008A17E0" w14:paraId="15073712" w14:textId="77777777" w:rsidTr="00D86034">
        <w:tc>
          <w:tcPr>
            <w:tcW w:w="11328" w:type="dxa"/>
          </w:tcPr>
          <w:p w14:paraId="663186A4" w14:textId="6242B80D" w:rsidR="008A17E0" w:rsidRPr="006B50F1" w:rsidRDefault="006B50F1" w:rsidP="00E96213">
            <w:pPr>
              <w:rPr>
                <w:b/>
              </w:rPr>
            </w:pPr>
            <w:r w:rsidRPr="006B50F1">
              <w:rPr>
                <w:b/>
              </w:rPr>
              <w:t>SELECT </w:t>
            </w:r>
            <w:proofErr w:type="spellStart"/>
            <w:r w:rsidRPr="006B50F1">
              <w:rPr>
                <w:iCs/>
              </w:rPr>
              <w:t>column_names</w:t>
            </w:r>
            <w:proofErr w:type="spellEnd"/>
            <w:r w:rsidRPr="006B50F1">
              <w:rPr>
                <w:b/>
                <w:iCs/>
              </w:rPr>
              <w:br/>
            </w:r>
            <w:r w:rsidRPr="006B50F1">
              <w:rPr>
                <w:b/>
              </w:rPr>
              <w:t>FROM </w:t>
            </w:r>
            <w:proofErr w:type="spellStart"/>
            <w:r w:rsidRPr="006B50F1">
              <w:rPr>
                <w:iCs/>
              </w:rPr>
              <w:t>table_name</w:t>
            </w:r>
            <w:proofErr w:type="spellEnd"/>
            <w:r w:rsidRPr="006B50F1">
              <w:rPr>
                <w:b/>
              </w:rPr>
              <w:br/>
              <w:t>WHERE </w:t>
            </w:r>
            <w:proofErr w:type="spellStart"/>
            <w:r w:rsidRPr="006B50F1">
              <w:rPr>
                <w:iCs/>
              </w:rPr>
              <w:t>column_name</w:t>
            </w:r>
            <w:proofErr w:type="spellEnd"/>
            <w:r w:rsidRPr="006B50F1">
              <w:rPr>
                <w:b/>
              </w:rPr>
              <w:t> IS NOT NULL</w:t>
            </w:r>
          </w:p>
        </w:tc>
      </w:tr>
    </w:tbl>
    <w:p w14:paraId="0F11D4D6" w14:textId="7396E5BA" w:rsidR="00E166E6" w:rsidRDefault="00E166E6" w:rsidP="00E166E6">
      <w:pPr>
        <w:rPr>
          <w:b/>
        </w:rPr>
      </w:pPr>
      <w:r w:rsidRPr="004E4B0F">
        <w:rPr>
          <w:b/>
        </w:rPr>
        <w:t>REPLACE</w:t>
      </w:r>
      <w:r w:rsidR="004E4B0F">
        <w:t xml:space="preserve"> zastępowanie danych w </w:t>
      </w:r>
      <w:r w:rsidR="004E4B0F" w:rsidRPr="004E4B0F">
        <w:rPr>
          <w:b/>
        </w:rPr>
        <w:t>STRING</w:t>
      </w:r>
    </w:p>
    <w:tbl>
      <w:tblPr>
        <w:tblStyle w:val="Tabela-Siatka"/>
        <w:tblW w:w="0" w:type="auto"/>
        <w:tblLook w:val="04A0" w:firstRow="1" w:lastRow="0" w:firstColumn="1" w:lastColumn="0" w:noHBand="0" w:noVBand="1"/>
      </w:tblPr>
      <w:tblGrid>
        <w:gridCol w:w="11328"/>
      </w:tblGrid>
      <w:tr w:rsidR="004E4B0F" w14:paraId="42E5BBF6" w14:textId="77777777" w:rsidTr="004E4B0F">
        <w:tc>
          <w:tcPr>
            <w:tcW w:w="11328" w:type="dxa"/>
          </w:tcPr>
          <w:p w14:paraId="564C29A0" w14:textId="3A3F2C0D" w:rsidR="004E4B0F" w:rsidRDefault="00710ABC" w:rsidP="004E4B0F">
            <w:r w:rsidRPr="00710ABC">
              <w:rPr>
                <w:b/>
              </w:rPr>
              <w:t>SELECT</w:t>
            </w:r>
            <w:r w:rsidRPr="00710ABC">
              <w:t> </w:t>
            </w:r>
            <w:r w:rsidRPr="00710ABC">
              <w:rPr>
                <w:b/>
              </w:rPr>
              <w:t>REPLACE</w:t>
            </w:r>
            <w:r w:rsidRPr="00710ABC">
              <w:t>('SQL Tutorial', 'T', 'M')</w:t>
            </w:r>
          </w:p>
        </w:tc>
      </w:tr>
      <w:tr w:rsidR="004E4B0F" w14:paraId="040AAD70" w14:textId="77777777" w:rsidTr="004E4B0F">
        <w:tc>
          <w:tcPr>
            <w:tcW w:w="11328" w:type="dxa"/>
          </w:tcPr>
          <w:p w14:paraId="0268A83C" w14:textId="226CB52A" w:rsidR="004E4B0F" w:rsidRPr="00710ABC" w:rsidRDefault="00710ABC" w:rsidP="004E4B0F">
            <w:r w:rsidRPr="00710ABC">
              <w:rPr>
                <w:b/>
              </w:rPr>
              <w:t>REPLACE</w:t>
            </w:r>
            <w:r w:rsidRPr="00710ABC">
              <w:t>(</w:t>
            </w:r>
            <w:r w:rsidRPr="00710ABC">
              <w:rPr>
                <w:iCs/>
              </w:rPr>
              <w:t>string</w:t>
            </w:r>
            <w:r w:rsidRPr="00710ABC">
              <w:t>, </w:t>
            </w:r>
            <w:proofErr w:type="spellStart"/>
            <w:r w:rsidRPr="00710ABC">
              <w:rPr>
                <w:iCs/>
              </w:rPr>
              <w:t>old_string</w:t>
            </w:r>
            <w:proofErr w:type="spellEnd"/>
            <w:r w:rsidRPr="00710ABC">
              <w:t>, </w:t>
            </w:r>
            <w:proofErr w:type="spellStart"/>
            <w:r w:rsidRPr="00710ABC">
              <w:rPr>
                <w:iCs/>
              </w:rPr>
              <w:t>new_string</w:t>
            </w:r>
            <w:proofErr w:type="spellEnd"/>
            <w:r w:rsidRPr="00710ABC">
              <w:t>)</w:t>
            </w:r>
          </w:p>
        </w:tc>
      </w:tr>
    </w:tbl>
    <w:p w14:paraId="74DB710A" w14:textId="771B34F1" w:rsidR="00EF2CA5" w:rsidRPr="005126C2" w:rsidRDefault="00EF2CA5" w:rsidP="00EF2CA5">
      <w:pPr>
        <w:rPr>
          <w:b/>
        </w:rPr>
      </w:pPr>
      <w:r w:rsidRPr="005126C2">
        <w:rPr>
          <w:b/>
        </w:rPr>
        <w:t>ROUND</w:t>
      </w:r>
      <w:r w:rsidR="0031572C" w:rsidRPr="0031572C">
        <w:t xml:space="preserve"> </w:t>
      </w:r>
      <w:r w:rsidR="0031572C">
        <w:t>Zaokrąglanie do określonej liczby miejsc po przecinku</w:t>
      </w:r>
    </w:p>
    <w:tbl>
      <w:tblPr>
        <w:tblStyle w:val="Tabela-Siatka"/>
        <w:tblW w:w="0" w:type="auto"/>
        <w:tblLook w:val="04A0" w:firstRow="1" w:lastRow="0" w:firstColumn="1" w:lastColumn="0" w:noHBand="0" w:noVBand="1"/>
      </w:tblPr>
      <w:tblGrid>
        <w:gridCol w:w="11328"/>
      </w:tblGrid>
      <w:tr w:rsidR="004446CD" w14:paraId="65070EBF" w14:textId="77777777" w:rsidTr="00EF2CA5">
        <w:tc>
          <w:tcPr>
            <w:tcW w:w="11328" w:type="dxa"/>
          </w:tcPr>
          <w:p w14:paraId="551D6DB8" w14:textId="73CC12F3" w:rsidR="004446CD" w:rsidRPr="004446CD" w:rsidRDefault="005B6932" w:rsidP="00EF2CA5">
            <w:pPr>
              <w:rPr>
                <w:rFonts w:cstheme="minorHAnsi"/>
                <w:b/>
                <w:color w:val="000000"/>
                <w:szCs w:val="23"/>
                <w:shd w:val="clear" w:color="auto" w:fill="FFFFFF"/>
              </w:rPr>
            </w:pPr>
            <w:r w:rsidRPr="005B6932">
              <w:rPr>
                <w:rFonts w:cstheme="minorHAnsi"/>
                <w:b/>
                <w:color w:val="000000"/>
                <w:szCs w:val="23"/>
                <w:shd w:val="clear" w:color="auto" w:fill="FFFFFF"/>
              </w:rPr>
              <w:t>SELECT ROUND</w:t>
            </w:r>
            <w:r w:rsidRPr="005B6932">
              <w:rPr>
                <w:rFonts w:cstheme="minorHAnsi"/>
                <w:color w:val="000000"/>
                <w:szCs w:val="23"/>
                <w:shd w:val="clear" w:color="auto" w:fill="FFFFFF"/>
              </w:rPr>
              <w:t>(235.415, 2)</w:t>
            </w:r>
            <w:r w:rsidRPr="005B6932">
              <w:rPr>
                <w:rFonts w:cstheme="minorHAnsi"/>
                <w:b/>
                <w:color w:val="000000"/>
                <w:szCs w:val="23"/>
                <w:shd w:val="clear" w:color="auto" w:fill="FFFFFF"/>
              </w:rPr>
              <w:t> AS </w:t>
            </w:r>
            <w:proofErr w:type="spellStart"/>
            <w:r w:rsidRPr="005B6932">
              <w:rPr>
                <w:rFonts w:cstheme="minorHAnsi"/>
                <w:color w:val="000000"/>
                <w:szCs w:val="23"/>
                <w:shd w:val="clear" w:color="auto" w:fill="FFFFFF"/>
              </w:rPr>
              <w:t>RoundValue</w:t>
            </w:r>
            <w:proofErr w:type="spellEnd"/>
          </w:p>
        </w:tc>
      </w:tr>
      <w:tr w:rsidR="00EF2CA5" w14:paraId="52CFEE0C" w14:textId="77777777" w:rsidTr="00EF2CA5">
        <w:tc>
          <w:tcPr>
            <w:tcW w:w="11328" w:type="dxa"/>
          </w:tcPr>
          <w:p w14:paraId="7262C942" w14:textId="5BC84F23" w:rsidR="00EF2CA5" w:rsidRPr="0090102C" w:rsidRDefault="004446CD" w:rsidP="00EF2CA5">
            <w:pPr>
              <w:rPr>
                <w:rFonts w:cstheme="minorHAnsi"/>
              </w:rPr>
            </w:pPr>
            <w:r w:rsidRPr="0090102C">
              <w:rPr>
                <w:rFonts w:cstheme="minorHAnsi"/>
                <w:b/>
                <w:color w:val="000000"/>
                <w:szCs w:val="23"/>
                <w:shd w:val="clear" w:color="auto" w:fill="FFFFFF"/>
              </w:rPr>
              <w:t>ROUND</w:t>
            </w:r>
            <w:r w:rsidRPr="0090102C">
              <w:rPr>
                <w:rFonts w:cstheme="minorHAnsi"/>
                <w:color w:val="000000"/>
                <w:szCs w:val="23"/>
                <w:shd w:val="clear" w:color="auto" w:fill="FFFFFF"/>
              </w:rPr>
              <w:t>(</w:t>
            </w:r>
            <w:proofErr w:type="spellStart"/>
            <w:r w:rsidRPr="0090102C">
              <w:rPr>
                <w:rStyle w:val="Uwydatnienie"/>
                <w:rFonts w:cstheme="minorHAnsi"/>
                <w:i w:val="0"/>
                <w:color w:val="000000"/>
                <w:szCs w:val="23"/>
              </w:rPr>
              <w:t>number</w:t>
            </w:r>
            <w:proofErr w:type="spellEnd"/>
            <w:r w:rsidRPr="0090102C">
              <w:rPr>
                <w:rFonts w:cstheme="minorHAnsi"/>
                <w:color w:val="000000"/>
                <w:szCs w:val="23"/>
                <w:shd w:val="clear" w:color="auto" w:fill="FFFFFF"/>
              </w:rPr>
              <w:t>,</w:t>
            </w:r>
            <w:r w:rsidRPr="0090102C">
              <w:rPr>
                <w:rFonts w:cstheme="minorHAnsi"/>
                <w:i/>
                <w:color w:val="000000"/>
                <w:szCs w:val="23"/>
                <w:shd w:val="clear" w:color="auto" w:fill="FFFFFF"/>
              </w:rPr>
              <w:t> </w:t>
            </w:r>
            <w:proofErr w:type="spellStart"/>
            <w:r w:rsidRPr="0090102C">
              <w:rPr>
                <w:rStyle w:val="Uwydatnienie"/>
                <w:rFonts w:cstheme="minorHAnsi"/>
                <w:i w:val="0"/>
                <w:color w:val="000000"/>
                <w:szCs w:val="23"/>
              </w:rPr>
              <w:t>decimals</w:t>
            </w:r>
            <w:proofErr w:type="spellEnd"/>
            <w:r w:rsidRPr="0090102C">
              <w:rPr>
                <w:rFonts w:cstheme="minorHAnsi"/>
                <w:color w:val="000000"/>
                <w:szCs w:val="23"/>
                <w:shd w:val="clear" w:color="auto" w:fill="FFFFFF"/>
              </w:rPr>
              <w:t>,</w:t>
            </w:r>
            <w:r w:rsidRPr="0090102C">
              <w:rPr>
                <w:rFonts w:cstheme="minorHAnsi"/>
                <w:i/>
                <w:color w:val="000000"/>
                <w:szCs w:val="23"/>
                <w:shd w:val="clear" w:color="auto" w:fill="FFFFFF"/>
              </w:rPr>
              <w:t> </w:t>
            </w:r>
            <w:proofErr w:type="spellStart"/>
            <w:r w:rsidRPr="0090102C">
              <w:rPr>
                <w:rStyle w:val="Uwydatnienie"/>
                <w:rFonts w:cstheme="minorHAnsi"/>
                <w:i w:val="0"/>
                <w:color w:val="000000"/>
                <w:szCs w:val="23"/>
              </w:rPr>
              <w:t>operation</w:t>
            </w:r>
            <w:proofErr w:type="spellEnd"/>
            <w:r w:rsidRPr="0090102C">
              <w:rPr>
                <w:rFonts w:cstheme="minorHAnsi"/>
                <w:color w:val="000000"/>
                <w:szCs w:val="23"/>
                <w:shd w:val="clear" w:color="auto" w:fill="FFFFFF"/>
              </w:rPr>
              <w:t>)</w:t>
            </w:r>
          </w:p>
        </w:tc>
      </w:tr>
    </w:tbl>
    <w:p w14:paraId="0A1817E2" w14:textId="651E15B6" w:rsidR="00197CC7" w:rsidRPr="00197CC7" w:rsidRDefault="00D84992" w:rsidP="00D84992">
      <w:r w:rsidRPr="00D84992">
        <w:rPr>
          <w:b/>
        </w:rPr>
        <w:t>LEFT</w:t>
      </w:r>
      <w:r w:rsidR="006F6A72">
        <w:rPr>
          <w:b/>
        </w:rPr>
        <w:t xml:space="preserve"> </w:t>
      </w:r>
      <w:r w:rsidR="006F6A72">
        <w:t xml:space="preserve">Zwraca ilość znaków z </w:t>
      </w:r>
      <w:r w:rsidR="006F6A72" w:rsidRPr="006F6A72">
        <w:rPr>
          <w:b/>
        </w:rPr>
        <w:t>STRING</w:t>
      </w:r>
      <w:r w:rsidR="006F6A72">
        <w:t xml:space="preserve"> licząc od lewej strony</w:t>
      </w:r>
    </w:p>
    <w:tbl>
      <w:tblPr>
        <w:tblStyle w:val="Tabela-Siatka"/>
        <w:tblW w:w="0" w:type="auto"/>
        <w:tblLook w:val="04A0" w:firstRow="1" w:lastRow="0" w:firstColumn="1" w:lastColumn="0" w:noHBand="0" w:noVBand="1"/>
      </w:tblPr>
      <w:tblGrid>
        <w:gridCol w:w="11328"/>
      </w:tblGrid>
      <w:tr w:rsidR="00D84992" w14:paraId="16AE43FD" w14:textId="77777777" w:rsidTr="00D84992">
        <w:tc>
          <w:tcPr>
            <w:tcW w:w="11328" w:type="dxa"/>
          </w:tcPr>
          <w:p w14:paraId="36B346C2" w14:textId="52EF1D2D" w:rsidR="00D84992" w:rsidRDefault="006F6A72" w:rsidP="00D84992">
            <w:r w:rsidRPr="006F6A72">
              <w:rPr>
                <w:b/>
              </w:rPr>
              <w:t>SELECT</w:t>
            </w:r>
            <w:r w:rsidRPr="006F6A72">
              <w:t> </w:t>
            </w:r>
            <w:r w:rsidRPr="006F6A72">
              <w:rPr>
                <w:b/>
              </w:rPr>
              <w:t>LEFT</w:t>
            </w:r>
            <w:r w:rsidRPr="006F6A72">
              <w:t>('SQL Tutorial', 3) AS </w:t>
            </w:r>
            <w:proofErr w:type="spellStart"/>
            <w:r w:rsidRPr="006F6A72">
              <w:t>ExtractString</w:t>
            </w:r>
            <w:proofErr w:type="spellEnd"/>
          </w:p>
        </w:tc>
      </w:tr>
      <w:tr w:rsidR="00D84992" w14:paraId="76DF000D" w14:textId="77777777" w:rsidTr="00D84992">
        <w:tc>
          <w:tcPr>
            <w:tcW w:w="11328" w:type="dxa"/>
          </w:tcPr>
          <w:p w14:paraId="36730DA3" w14:textId="7A0D4C4B" w:rsidR="00D84992" w:rsidRPr="006F6A72" w:rsidRDefault="006F6A72" w:rsidP="00D84992">
            <w:r w:rsidRPr="006F6A72">
              <w:rPr>
                <w:b/>
              </w:rPr>
              <w:t>LEFT</w:t>
            </w:r>
            <w:r w:rsidRPr="006F6A72">
              <w:t>(</w:t>
            </w:r>
            <w:r w:rsidRPr="006F6A72">
              <w:rPr>
                <w:iCs/>
              </w:rPr>
              <w:t>string</w:t>
            </w:r>
            <w:r w:rsidRPr="006F6A72">
              <w:t>, </w:t>
            </w:r>
            <w:proofErr w:type="spellStart"/>
            <w:r w:rsidRPr="006F6A72">
              <w:rPr>
                <w:iCs/>
              </w:rPr>
              <w:t>number_of_chars</w:t>
            </w:r>
            <w:proofErr w:type="spellEnd"/>
            <w:r w:rsidRPr="006F6A72">
              <w:t>)</w:t>
            </w:r>
          </w:p>
        </w:tc>
      </w:tr>
    </w:tbl>
    <w:p w14:paraId="5F1673E7" w14:textId="77777777" w:rsidR="00197CC7" w:rsidRDefault="00197CC7" w:rsidP="00197CC7">
      <w:r w:rsidRPr="003B1852">
        <w:rPr>
          <w:b/>
        </w:rPr>
        <w:t>MID</w:t>
      </w:r>
      <w:r w:rsidRPr="003B1852">
        <w:t xml:space="preserve"> </w:t>
      </w:r>
      <w:r>
        <w:t xml:space="preserve">Zwraca ilość znaków z </w:t>
      </w:r>
      <w:r w:rsidRPr="00583E0B">
        <w:rPr>
          <w:b/>
        </w:rPr>
        <w:t>STRING</w:t>
      </w:r>
      <w:r>
        <w:t xml:space="preserve"> licząc od start</w:t>
      </w:r>
    </w:p>
    <w:tbl>
      <w:tblPr>
        <w:tblStyle w:val="Tabela-Siatka"/>
        <w:tblW w:w="0" w:type="auto"/>
        <w:tblLook w:val="04A0" w:firstRow="1" w:lastRow="0" w:firstColumn="1" w:lastColumn="0" w:noHBand="0" w:noVBand="1"/>
      </w:tblPr>
      <w:tblGrid>
        <w:gridCol w:w="11328"/>
      </w:tblGrid>
      <w:tr w:rsidR="00197CC7" w14:paraId="10FDE594" w14:textId="77777777" w:rsidTr="00C16EBB">
        <w:tc>
          <w:tcPr>
            <w:tcW w:w="11328" w:type="dxa"/>
          </w:tcPr>
          <w:p w14:paraId="7B69480C" w14:textId="77777777" w:rsidR="00197CC7" w:rsidRDefault="00197CC7" w:rsidP="00C16EBB">
            <w:r w:rsidRPr="003B1852">
              <w:rPr>
                <w:b/>
              </w:rPr>
              <w:t>SELECT</w:t>
            </w:r>
            <w:r w:rsidRPr="003B1852">
              <w:t> </w:t>
            </w:r>
            <w:r w:rsidRPr="003B1852">
              <w:rPr>
                <w:b/>
              </w:rPr>
              <w:t>MID</w:t>
            </w:r>
            <w:r w:rsidRPr="003B1852">
              <w:t>("SQL Tutorial", 5, 3) </w:t>
            </w:r>
            <w:r w:rsidRPr="003B1852">
              <w:rPr>
                <w:b/>
              </w:rPr>
              <w:t>AS</w:t>
            </w:r>
            <w:r w:rsidRPr="003B1852">
              <w:t> </w:t>
            </w:r>
            <w:proofErr w:type="spellStart"/>
            <w:r w:rsidRPr="003B1852">
              <w:t>ExtractString</w:t>
            </w:r>
            <w:proofErr w:type="spellEnd"/>
          </w:p>
        </w:tc>
      </w:tr>
      <w:tr w:rsidR="00197CC7" w14:paraId="4B3807AD" w14:textId="77777777" w:rsidTr="00C16EBB">
        <w:tc>
          <w:tcPr>
            <w:tcW w:w="11328" w:type="dxa"/>
          </w:tcPr>
          <w:p w14:paraId="775D23EC" w14:textId="77777777" w:rsidR="00197CC7" w:rsidRPr="003B1852" w:rsidRDefault="00197CC7" w:rsidP="00C16EBB">
            <w:r w:rsidRPr="003B1852">
              <w:rPr>
                <w:b/>
              </w:rPr>
              <w:t>MID</w:t>
            </w:r>
            <w:r w:rsidRPr="003B1852">
              <w:t>(</w:t>
            </w:r>
            <w:r w:rsidRPr="003B1852">
              <w:rPr>
                <w:iCs/>
              </w:rPr>
              <w:t>string</w:t>
            </w:r>
            <w:r w:rsidRPr="003B1852">
              <w:t>, </w:t>
            </w:r>
            <w:r w:rsidRPr="003B1852">
              <w:rPr>
                <w:iCs/>
              </w:rPr>
              <w:t>start</w:t>
            </w:r>
            <w:r w:rsidRPr="003B1852">
              <w:t>, </w:t>
            </w:r>
            <w:proofErr w:type="spellStart"/>
            <w:r w:rsidRPr="003B1852">
              <w:rPr>
                <w:iCs/>
              </w:rPr>
              <w:t>length</w:t>
            </w:r>
            <w:proofErr w:type="spellEnd"/>
            <w:r w:rsidRPr="003B1852">
              <w:t>)</w:t>
            </w:r>
          </w:p>
        </w:tc>
      </w:tr>
    </w:tbl>
    <w:p w14:paraId="4F038753" w14:textId="5F99551B" w:rsidR="006D2F0A" w:rsidRDefault="006D2F0A" w:rsidP="00D40F78">
      <w:pPr>
        <w:rPr>
          <w:b/>
        </w:rPr>
      </w:pPr>
      <w:r>
        <w:rPr>
          <w:b/>
        </w:rPr>
        <w:t>SUBSTRING</w:t>
      </w:r>
      <w:r w:rsidR="00F83F13">
        <w:rPr>
          <w:b/>
        </w:rPr>
        <w:t xml:space="preserve"> </w:t>
      </w:r>
      <w:r w:rsidR="00F83F13">
        <w:t xml:space="preserve">Zwraca ilość znaków z </w:t>
      </w:r>
      <w:r w:rsidR="00F83F13" w:rsidRPr="00583E0B">
        <w:rPr>
          <w:b/>
        </w:rPr>
        <w:t>STRING</w:t>
      </w:r>
      <w:r w:rsidR="00F83F13">
        <w:t xml:space="preserve"> licząc od start</w:t>
      </w:r>
    </w:p>
    <w:tbl>
      <w:tblPr>
        <w:tblStyle w:val="Tabela-Siatka"/>
        <w:tblW w:w="0" w:type="auto"/>
        <w:tblLook w:val="04A0" w:firstRow="1" w:lastRow="0" w:firstColumn="1" w:lastColumn="0" w:noHBand="0" w:noVBand="1"/>
      </w:tblPr>
      <w:tblGrid>
        <w:gridCol w:w="11328"/>
      </w:tblGrid>
      <w:tr w:rsidR="00A9177A" w14:paraId="0E4DFD9A" w14:textId="77777777" w:rsidTr="00A9177A">
        <w:tc>
          <w:tcPr>
            <w:tcW w:w="11328" w:type="dxa"/>
          </w:tcPr>
          <w:p w14:paraId="56EFA112" w14:textId="77777777" w:rsidR="00A9177A" w:rsidRPr="00A9177A" w:rsidRDefault="00A9177A" w:rsidP="00A9177A">
            <w:r w:rsidRPr="00A9177A">
              <w:rPr>
                <w:b/>
              </w:rPr>
              <w:t>SELECT</w:t>
            </w:r>
            <w:r w:rsidRPr="00A9177A">
              <w:t xml:space="preserve"> </w:t>
            </w:r>
            <w:r w:rsidRPr="00A9177A">
              <w:rPr>
                <w:b/>
              </w:rPr>
              <w:t>SUBSTRING</w:t>
            </w:r>
            <w:r w:rsidRPr="00A9177A">
              <w:t>(</w:t>
            </w:r>
            <w:proofErr w:type="spellStart"/>
            <w:r w:rsidRPr="00A9177A">
              <w:t>CustomerName</w:t>
            </w:r>
            <w:proofErr w:type="spellEnd"/>
            <w:r w:rsidRPr="00A9177A">
              <w:t xml:space="preserve">, 2, 5) </w:t>
            </w:r>
            <w:r w:rsidRPr="00A9177A">
              <w:rPr>
                <w:b/>
              </w:rPr>
              <w:t>AS</w:t>
            </w:r>
            <w:r w:rsidRPr="00A9177A">
              <w:t xml:space="preserve"> </w:t>
            </w:r>
            <w:proofErr w:type="spellStart"/>
            <w:r w:rsidRPr="00A9177A">
              <w:t>ExtractString</w:t>
            </w:r>
            <w:proofErr w:type="spellEnd"/>
          </w:p>
          <w:p w14:paraId="025191AB" w14:textId="4203094E" w:rsidR="00A9177A" w:rsidRDefault="00A9177A" w:rsidP="00A9177A">
            <w:pPr>
              <w:rPr>
                <w:b/>
              </w:rPr>
            </w:pPr>
            <w:r w:rsidRPr="00A9177A">
              <w:rPr>
                <w:b/>
              </w:rPr>
              <w:t>FROM</w:t>
            </w:r>
            <w:r w:rsidRPr="00A9177A">
              <w:t xml:space="preserve"> </w:t>
            </w:r>
            <w:proofErr w:type="spellStart"/>
            <w:r w:rsidRPr="00A9177A">
              <w:t>Customers</w:t>
            </w:r>
            <w:proofErr w:type="spellEnd"/>
            <w:r w:rsidRPr="00A9177A">
              <w:t>;</w:t>
            </w:r>
          </w:p>
        </w:tc>
      </w:tr>
      <w:tr w:rsidR="00A9177A" w14:paraId="5BAA8561" w14:textId="77777777" w:rsidTr="00A9177A">
        <w:tc>
          <w:tcPr>
            <w:tcW w:w="11328" w:type="dxa"/>
          </w:tcPr>
          <w:p w14:paraId="6106C46D" w14:textId="0AA7CDE1" w:rsidR="00A9177A" w:rsidRPr="009D266A" w:rsidRDefault="009D266A" w:rsidP="00D40F78">
            <w:r w:rsidRPr="009D266A">
              <w:rPr>
                <w:b/>
              </w:rPr>
              <w:t>SUBSTRING</w:t>
            </w:r>
            <w:r w:rsidRPr="009D266A">
              <w:t xml:space="preserve">(string, start, </w:t>
            </w:r>
            <w:proofErr w:type="spellStart"/>
            <w:r w:rsidRPr="009D266A">
              <w:t>length</w:t>
            </w:r>
            <w:proofErr w:type="spellEnd"/>
            <w:r w:rsidRPr="009D266A">
              <w:t>)</w:t>
            </w:r>
          </w:p>
        </w:tc>
      </w:tr>
    </w:tbl>
    <w:p w14:paraId="6B768BC4" w14:textId="55AFA96C" w:rsidR="00060A91" w:rsidRDefault="00060A91" w:rsidP="00D40F78">
      <w:pPr>
        <w:rPr>
          <w:b/>
        </w:rPr>
      </w:pPr>
      <w:r>
        <w:rPr>
          <w:b/>
        </w:rPr>
        <w:t>BETWEEN</w:t>
      </w:r>
      <w:r w:rsidR="0031572C">
        <w:rPr>
          <w:b/>
        </w:rPr>
        <w:t xml:space="preserve"> </w:t>
      </w:r>
      <w:r w:rsidR="0031572C">
        <w:t>Pozwala na sprawdzanie przedziału</w:t>
      </w:r>
    </w:p>
    <w:tbl>
      <w:tblPr>
        <w:tblStyle w:val="Tabela-Siatka"/>
        <w:tblW w:w="0" w:type="auto"/>
        <w:tblLook w:val="04A0" w:firstRow="1" w:lastRow="0" w:firstColumn="1" w:lastColumn="0" w:noHBand="0" w:noVBand="1"/>
      </w:tblPr>
      <w:tblGrid>
        <w:gridCol w:w="11328"/>
      </w:tblGrid>
      <w:tr w:rsidR="00060A91" w14:paraId="3A13E20E" w14:textId="77777777" w:rsidTr="00060A91">
        <w:tc>
          <w:tcPr>
            <w:tcW w:w="11328" w:type="dxa"/>
          </w:tcPr>
          <w:p w14:paraId="48D938C1" w14:textId="77777777" w:rsidR="00F20131" w:rsidRDefault="00F20131" w:rsidP="00D40F78">
            <w:r w:rsidRPr="00F20131">
              <w:rPr>
                <w:b/>
              </w:rPr>
              <w:t>SELECT</w:t>
            </w:r>
            <w:r w:rsidRPr="00F20131">
              <w:t> *</w:t>
            </w:r>
          </w:p>
          <w:p w14:paraId="22C9FDA2" w14:textId="51125F27" w:rsidR="00060A91" w:rsidRPr="00F20131" w:rsidRDefault="00F20131" w:rsidP="00D40F78">
            <w:r w:rsidRPr="00F20131">
              <w:rPr>
                <w:b/>
              </w:rPr>
              <w:t>FROM</w:t>
            </w:r>
            <w:r w:rsidRPr="00F20131">
              <w:t> Products</w:t>
            </w:r>
            <w:r w:rsidRPr="00F20131">
              <w:br/>
            </w:r>
            <w:r w:rsidRPr="00F20131">
              <w:rPr>
                <w:b/>
              </w:rPr>
              <w:t>WHERE</w:t>
            </w:r>
            <w:r w:rsidRPr="00F20131">
              <w:t> </w:t>
            </w:r>
            <w:proofErr w:type="spellStart"/>
            <w:r w:rsidRPr="00F20131">
              <w:t>Price</w:t>
            </w:r>
            <w:proofErr w:type="spellEnd"/>
            <w:r w:rsidRPr="00F20131">
              <w:t> </w:t>
            </w:r>
            <w:r w:rsidRPr="00F20131">
              <w:rPr>
                <w:b/>
              </w:rPr>
              <w:t>BETWEEN</w:t>
            </w:r>
            <w:r w:rsidRPr="00F20131">
              <w:t> 10 </w:t>
            </w:r>
            <w:r w:rsidRPr="00F20131">
              <w:rPr>
                <w:b/>
              </w:rPr>
              <w:t>AND</w:t>
            </w:r>
            <w:r w:rsidRPr="00F20131">
              <w:t> 20;</w:t>
            </w:r>
          </w:p>
        </w:tc>
      </w:tr>
      <w:tr w:rsidR="00060A91" w14:paraId="0B4605B0" w14:textId="77777777" w:rsidTr="00060A91">
        <w:tc>
          <w:tcPr>
            <w:tcW w:w="11328" w:type="dxa"/>
          </w:tcPr>
          <w:p w14:paraId="27D40163" w14:textId="45715C42" w:rsidR="00060A91" w:rsidRPr="00F20131" w:rsidRDefault="00F20131" w:rsidP="00D40F78">
            <w:r w:rsidRPr="00F20131">
              <w:rPr>
                <w:b/>
              </w:rPr>
              <w:t>SELECT</w:t>
            </w:r>
            <w:r w:rsidRPr="00F20131">
              <w:t> </w:t>
            </w:r>
            <w:proofErr w:type="spellStart"/>
            <w:r w:rsidRPr="00F20131">
              <w:rPr>
                <w:iCs/>
              </w:rPr>
              <w:t>column_name</w:t>
            </w:r>
            <w:proofErr w:type="spellEnd"/>
            <w:r w:rsidRPr="00F20131">
              <w:rPr>
                <w:iCs/>
              </w:rPr>
              <w:t>(s)</w:t>
            </w:r>
            <w:r w:rsidRPr="00F20131">
              <w:br/>
            </w:r>
            <w:r w:rsidRPr="00F20131">
              <w:rPr>
                <w:b/>
              </w:rPr>
              <w:t>FROM</w:t>
            </w:r>
            <w:r w:rsidRPr="00F20131">
              <w:t> </w:t>
            </w:r>
            <w:proofErr w:type="spellStart"/>
            <w:r w:rsidRPr="00F20131">
              <w:rPr>
                <w:iCs/>
              </w:rPr>
              <w:t>table_name</w:t>
            </w:r>
            <w:proofErr w:type="spellEnd"/>
            <w:r w:rsidRPr="00F20131">
              <w:br/>
            </w:r>
            <w:r w:rsidRPr="00F20131">
              <w:rPr>
                <w:b/>
              </w:rPr>
              <w:t>WHERE</w:t>
            </w:r>
            <w:r w:rsidRPr="00F20131">
              <w:t> </w:t>
            </w:r>
            <w:proofErr w:type="spellStart"/>
            <w:r w:rsidRPr="00F20131">
              <w:rPr>
                <w:iCs/>
              </w:rPr>
              <w:t>column_name</w:t>
            </w:r>
            <w:proofErr w:type="spellEnd"/>
            <w:r w:rsidRPr="00F20131">
              <w:rPr>
                <w:iCs/>
              </w:rPr>
              <w:t> </w:t>
            </w:r>
            <w:r w:rsidRPr="00F20131">
              <w:rPr>
                <w:b/>
              </w:rPr>
              <w:t>BETWEEN</w:t>
            </w:r>
            <w:r w:rsidRPr="00F20131">
              <w:t> </w:t>
            </w:r>
            <w:r w:rsidRPr="00F20131">
              <w:rPr>
                <w:iCs/>
              </w:rPr>
              <w:t>value1</w:t>
            </w:r>
            <w:r w:rsidRPr="00F20131">
              <w:t> </w:t>
            </w:r>
            <w:r w:rsidRPr="00F20131">
              <w:rPr>
                <w:b/>
              </w:rPr>
              <w:t>AND</w:t>
            </w:r>
            <w:r w:rsidRPr="00F20131">
              <w:t> </w:t>
            </w:r>
            <w:r w:rsidRPr="00F20131">
              <w:rPr>
                <w:iCs/>
              </w:rPr>
              <w:t>value2;</w:t>
            </w:r>
          </w:p>
        </w:tc>
      </w:tr>
    </w:tbl>
    <w:p w14:paraId="20EDAEBB" w14:textId="34CFB460" w:rsidR="00197CC7" w:rsidRPr="00197CC7" w:rsidRDefault="00197CC7" w:rsidP="00197CC7">
      <w:pPr>
        <w:rPr>
          <w:b/>
        </w:rPr>
      </w:pPr>
      <w:r w:rsidRPr="00197CC7">
        <w:rPr>
          <w:b/>
        </w:rPr>
        <w:t>LIMIT</w:t>
      </w:r>
      <w:r w:rsidR="009D266A">
        <w:rPr>
          <w:b/>
        </w:rPr>
        <w:t xml:space="preserve"> </w:t>
      </w:r>
      <w:r w:rsidR="009D266A">
        <w:t>Maksymalna ilość zwracanych rekordów</w:t>
      </w:r>
    </w:p>
    <w:tbl>
      <w:tblPr>
        <w:tblStyle w:val="Tabela-Siatka"/>
        <w:tblW w:w="0" w:type="auto"/>
        <w:tblLook w:val="04A0" w:firstRow="1" w:lastRow="0" w:firstColumn="1" w:lastColumn="0" w:noHBand="0" w:noVBand="1"/>
      </w:tblPr>
      <w:tblGrid>
        <w:gridCol w:w="11328"/>
      </w:tblGrid>
      <w:tr w:rsidR="00197CC7" w14:paraId="33B08B3A" w14:textId="77777777" w:rsidTr="00197CC7">
        <w:tc>
          <w:tcPr>
            <w:tcW w:w="11328" w:type="dxa"/>
          </w:tcPr>
          <w:p w14:paraId="3A6D2AD8" w14:textId="77777777" w:rsidR="00B260BE" w:rsidRDefault="00B260BE" w:rsidP="00B260BE">
            <w:r w:rsidRPr="00B260BE">
              <w:rPr>
                <w:b/>
              </w:rPr>
              <w:t>SELECT</w:t>
            </w:r>
            <w:r>
              <w:t xml:space="preserve"> *</w:t>
            </w:r>
          </w:p>
          <w:p w14:paraId="6B10BCE9" w14:textId="12FACBE7" w:rsidR="00B260BE" w:rsidRDefault="00B260BE" w:rsidP="00B260BE">
            <w:r w:rsidRPr="00B260BE">
              <w:rPr>
                <w:b/>
              </w:rPr>
              <w:t>FROM</w:t>
            </w:r>
            <w:r>
              <w:t xml:space="preserve"> </w:t>
            </w:r>
            <w:proofErr w:type="spellStart"/>
            <w:r>
              <w:t>Customers</w:t>
            </w:r>
            <w:proofErr w:type="spellEnd"/>
          </w:p>
          <w:p w14:paraId="090F86BC" w14:textId="7C2C1786" w:rsidR="00197CC7" w:rsidRDefault="00B260BE" w:rsidP="00B260BE">
            <w:r w:rsidRPr="00B260BE">
              <w:rPr>
                <w:b/>
              </w:rPr>
              <w:t>LIMIT</w:t>
            </w:r>
            <w:r>
              <w:t xml:space="preserve"> 10;</w:t>
            </w:r>
          </w:p>
        </w:tc>
      </w:tr>
      <w:tr w:rsidR="00197CC7" w14:paraId="437EFB0D" w14:textId="77777777" w:rsidTr="00197CC7">
        <w:tc>
          <w:tcPr>
            <w:tcW w:w="11328" w:type="dxa"/>
          </w:tcPr>
          <w:p w14:paraId="16D9FB00" w14:textId="1EA477B7" w:rsidR="00197CC7" w:rsidRPr="0057125C" w:rsidRDefault="0057125C" w:rsidP="00197CC7">
            <w:r w:rsidRPr="0057125C">
              <w:rPr>
                <w:b/>
              </w:rPr>
              <w:t>SELECT</w:t>
            </w:r>
            <w:r w:rsidRPr="0057125C">
              <w:t> </w:t>
            </w:r>
            <w:proofErr w:type="spellStart"/>
            <w:r w:rsidRPr="0057125C">
              <w:rPr>
                <w:iCs/>
              </w:rPr>
              <w:t>column_name</w:t>
            </w:r>
            <w:proofErr w:type="spellEnd"/>
            <w:r w:rsidRPr="0057125C">
              <w:rPr>
                <w:iCs/>
              </w:rPr>
              <w:t>(s)</w:t>
            </w:r>
            <w:r w:rsidRPr="0057125C">
              <w:br/>
            </w:r>
            <w:r w:rsidRPr="0057125C">
              <w:rPr>
                <w:b/>
              </w:rPr>
              <w:t>FROM</w:t>
            </w:r>
            <w:r w:rsidRPr="0057125C">
              <w:t> </w:t>
            </w:r>
            <w:proofErr w:type="spellStart"/>
            <w:r w:rsidRPr="0057125C">
              <w:rPr>
                <w:iCs/>
              </w:rPr>
              <w:t>table_name</w:t>
            </w:r>
            <w:proofErr w:type="spellEnd"/>
            <w:r w:rsidRPr="0057125C">
              <w:rPr>
                <w:iCs/>
              </w:rPr>
              <w:br/>
            </w:r>
            <w:r w:rsidRPr="0057125C">
              <w:rPr>
                <w:b/>
              </w:rPr>
              <w:t>WHERE</w:t>
            </w:r>
            <w:r w:rsidRPr="0057125C">
              <w:t> </w:t>
            </w:r>
            <w:proofErr w:type="spellStart"/>
            <w:r w:rsidRPr="0057125C">
              <w:rPr>
                <w:iCs/>
              </w:rPr>
              <w:t>condition</w:t>
            </w:r>
            <w:proofErr w:type="spellEnd"/>
            <w:r w:rsidRPr="0057125C">
              <w:br/>
            </w:r>
            <w:r w:rsidRPr="0057125C">
              <w:rPr>
                <w:b/>
              </w:rPr>
              <w:t>LIMIT</w:t>
            </w:r>
            <w:r w:rsidRPr="0057125C">
              <w:t> </w:t>
            </w:r>
            <w:proofErr w:type="spellStart"/>
            <w:r w:rsidRPr="0057125C">
              <w:rPr>
                <w:iCs/>
              </w:rPr>
              <w:t>number</w:t>
            </w:r>
            <w:proofErr w:type="spellEnd"/>
            <w:r w:rsidRPr="0057125C">
              <w:t>;</w:t>
            </w:r>
          </w:p>
        </w:tc>
      </w:tr>
    </w:tbl>
    <w:p w14:paraId="75466956" w14:textId="7B2D6451" w:rsidR="002E1C9C" w:rsidRDefault="002E1C9C" w:rsidP="003045B1">
      <w:pPr>
        <w:pStyle w:val="Nagwek1"/>
        <w:rPr>
          <w:b/>
        </w:rPr>
      </w:pPr>
      <w:r>
        <w:rPr>
          <w:b/>
        </w:rPr>
        <w:lastRenderedPageBreak/>
        <w:t xml:space="preserve">Kwerendy z </w:t>
      </w:r>
      <w:r w:rsidR="003706B6">
        <w:rPr>
          <w:b/>
        </w:rPr>
        <w:t>lekcji</w:t>
      </w:r>
    </w:p>
    <w:p w14:paraId="1283C4C0" w14:textId="73D33F49" w:rsidR="00887E5A" w:rsidRDefault="00887E5A" w:rsidP="00887E5A">
      <w:pPr>
        <w:pStyle w:val="Nagwek2"/>
        <w:rPr>
          <w:b/>
        </w:rPr>
      </w:pPr>
      <w:r w:rsidRPr="00887E5A">
        <w:rPr>
          <w:b/>
        </w:rPr>
        <w:t>Zadanie 1</w:t>
      </w:r>
    </w:p>
    <w:p w14:paraId="0A2FC244" w14:textId="5DE7F10E" w:rsidR="009C6165" w:rsidRPr="009C6165" w:rsidRDefault="00410FA9" w:rsidP="00705E33">
      <w:pPr>
        <w:pStyle w:val="Akapitzlist"/>
        <w:numPr>
          <w:ilvl w:val="0"/>
          <w:numId w:val="12"/>
        </w:numPr>
      </w:pPr>
      <w:r>
        <w:t>Wyświetl imię, nazwisko i inicjały (w jednej kolumnie) dla wszystkich klientów, których inicjały to te same litery.</w:t>
      </w:r>
      <w:r w:rsidR="002E604B">
        <w:t xml:space="preserve"> </w:t>
      </w:r>
      <w:r>
        <w:t>Wyniki posortuj malejąco po imieniu, i rosnąco po nazwisku.</w:t>
      </w:r>
    </w:p>
    <w:tbl>
      <w:tblPr>
        <w:tblStyle w:val="Tabela-Siatka"/>
        <w:tblW w:w="0" w:type="auto"/>
        <w:tblLook w:val="04A0" w:firstRow="1" w:lastRow="0" w:firstColumn="1" w:lastColumn="0" w:noHBand="0" w:noVBand="1"/>
      </w:tblPr>
      <w:tblGrid>
        <w:gridCol w:w="11328"/>
      </w:tblGrid>
      <w:tr w:rsidR="009C6165" w14:paraId="2635AA4E" w14:textId="77777777" w:rsidTr="009C6165">
        <w:tc>
          <w:tcPr>
            <w:tcW w:w="11328" w:type="dxa"/>
          </w:tcPr>
          <w:p w14:paraId="09838185" w14:textId="77777777" w:rsidR="009E1129" w:rsidRDefault="009E1129" w:rsidP="009E1129">
            <w:r w:rsidRPr="00BF6200">
              <w:rPr>
                <w:b/>
              </w:rPr>
              <w:t>SELECT</w:t>
            </w:r>
            <w:r>
              <w:t xml:space="preserve"> </w:t>
            </w:r>
            <w:proofErr w:type="spellStart"/>
            <w:r>
              <w:t>first_name</w:t>
            </w:r>
            <w:proofErr w:type="spellEnd"/>
            <w:r>
              <w:t xml:space="preserve">, </w:t>
            </w:r>
            <w:proofErr w:type="spellStart"/>
            <w:r>
              <w:t>last_name</w:t>
            </w:r>
            <w:proofErr w:type="spellEnd"/>
            <w:r>
              <w:t xml:space="preserve">, </w:t>
            </w:r>
            <w:r w:rsidRPr="00BF6200">
              <w:rPr>
                <w:b/>
              </w:rPr>
              <w:t>CONCAT</w:t>
            </w:r>
            <w:r>
              <w:t>(</w:t>
            </w:r>
            <w:r w:rsidRPr="00BF6200">
              <w:rPr>
                <w:b/>
              </w:rPr>
              <w:t>LEFT</w:t>
            </w:r>
            <w:r>
              <w:t>(</w:t>
            </w:r>
            <w:proofErr w:type="spellStart"/>
            <w:r>
              <w:t>first_name</w:t>
            </w:r>
            <w:proofErr w:type="spellEnd"/>
            <w:r>
              <w:t xml:space="preserve">, 1), </w:t>
            </w:r>
            <w:r w:rsidRPr="00BF6200">
              <w:rPr>
                <w:b/>
              </w:rPr>
              <w:t>LEFT</w:t>
            </w:r>
            <w:r>
              <w:t>(</w:t>
            </w:r>
            <w:proofErr w:type="spellStart"/>
            <w:r>
              <w:t>last_name</w:t>
            </w:r>
            <w:proofErr w:type="spellEnd"/>
            <w:r>
              <w:t xml:space="preserve">, 1)) </w:t>
            </w:r>
            <w:r w:rsidRPr="00BF6200">
              <w:rPr>
                <w:b/>
              </w:rPr>
              <w:t>AS</w:t>
            </w:r>
            <w:r>
              <w:t xml:space="preserve"> </w:t>
            </w:r>
            <w:proofErr w:type="spellStart"/>
            <w:r>
              <w:t>Inicjaly</w:t>
            </w:r>
            <w:proofErr w:type="spellEnd"/>
          </w:p>
          <w:p w14:paraId="150C7D26" w14:textId="77777777" w:rsidR="009E1129" w:rsidRDefault="009E1129" w:rsidP="009E1129">
            <w:r w:rsidRPr="00BF6200">
              <w:rPr>
                <w:b/>
              </w:rPr>
              <w:t>FROM</w:t>
            </w:r>
            <w:r>
              <w:t xml:space="preserve"> </w:t>
            </w:r>
            <w:proofErr w:type="spellStart"/>
            <w:r>
              <w:t>customer</w:t>
            </w:r>
            <w:proofErr w:type="spellEnd"/>
          </w:p>
          <w:p w14:paraId="1B29C644" w14:textId="77777777" w:rsidR="009E1129" w:rsidRDefault="009E1129" w:rsidP="009E1129">
            <w:r w:rsidRPr="00BF6200">
              <w:rPr>
                <w:b/>
              </w:rPr>
              <w:t>WHERE</w:t>
            </w:r>
            <w:r>
              <w:t xml:space="preserve"> </w:t>
            </w:r>
            <w:r w:rsidRPr="00BF6200">
              <w:rPr>
                <w:b/>
              </w:rPr>
              <w:t>LEFT</w:t>
            </w:r>
            <w:r>
              <w:t xml:space="preserve">(first_name,1) = </w:t>
            </w:r>
            <w:r w:rsidRPr="00BF6200">
              <w:rPr>
                <w:b/>
              </w:rPr>
              <w:t>LEFT</w:t>
            </w:r>
            <w:r>
              <w:t>(last_name,1)</w:t>
            </w:r>
          </w:p>
          <w:p w14:paraId="6D210124" w14:textId="2CA7DFAB" w:rsidR="009C6165" w:rsidRDefault="009E1129" w:rsidP="009E1129">
            <w:r w:rsidRPr="009E1129">
              <w:rPr>
                <w:b/>
              </w:rPr>
              <w:t>ORDER</w:t>
            </w:r>
            <w:r>
              <w:t xml:space="preserve"> </w:t>
            </w:r>
            <w:r w:rsidRPr="009E1129">
              <w:rPr>
                <w:b/>
              </w:rPr>
              <w:t>BY</w:t>
            </w:r>
            <w:r>
              <w:t xml:space="preserve"> 1 </w:t>
            </w:r>
            <w:r w:rsidRPr="009E1129">
              <w:rPr>
                <w:b/>
              </w:rPr>
              <w:t>DESC</w:t>
            </w:r>
            <w:r>
              <w:t>, 2</w:t>
            </w:r>
          </w:p>
        </w:tc>
      </w:tr>
    </w:tbl>
    <w:p w14:paraId="1E9F69CA" w14:textId="062AE338" w:rsidR="000E2FF9" w:rsidRDefault="008218A5" w:rsidP="00C85365">
      <w:pPr>
        <w:pStyle w:val="Akapitzlist"/>
        <w:numPr>
          <w:ilvl w:val="0"/>
          <w:numId w:val="12"/>
        </w:numPr>
      </w:pPr>
      <w:r>
        <w:t>Wyświetl sumę długości filmów, ich średnią długość, minimalną długość oraz maksymalną długość na każdy rating w tabeli.</w:t>
      </w:r>
      <w:r w:rsidR="002E604B">
        <w:t xml:space="preserve"> </w:t>
      </w:r>
      <w:r>
        <w:t>Ograniczając wyniki do filmów które w swojej nazwę posiadają ciąg znaków "the"</w:t>
      </w:r>
      <w:r w:rsidR="002E604B">
        <w:t xml:space="preserve">. </w:t>
      </w:r>
      <w:r>
        <w:t>Wyniki posortuj rosnąco po sumie długości.</w:t>
      </w:r>
    </w:p>
    <w:tbl>
      <w:tblPr>
        <w:tblStyle w:val="Tabela-Siatka"/>
        <w:tblW w:w="0" w:type="auto"/>
        <w:tblLook w:val="04A0" w:firstRow="1" w:lastRow="0" w:firstColumn="1" w:lastColumn="0" w:noHBand="0" w:noVBand="1"/>
      </w:tblPr>
      <w:tblGrid>
        <w:gridCol w:w="11328"/>
      </w:tblGrid>
      <w:tr w:rsidR="008218A5" w14:paraId="7E458C0C" w14:textId="77777777" w:rsidTr="008218A5">
        <w:tc>
          <w:tcPr>
            <w:tcW w:w="11328" w:type="dxa"/>
          </w:tcPr>
          <w:p w14:paraId="31C36776" w14:textId="565BB40D" w:rsidR="00F731DA" w:rsidRDefault="00F731DA" w:rsidP="00F731DA">
            <w:r w:rsidRPr="001E19F2">
              <w:rPr>
                <w:b/>
              </w:rPr>
              <w:t>SELECT</w:t>
            </w:r>
            <w:r>
              <w:t xml:space="preserve"> rating, </w:t>
            </w:r>
            <w:r w:rsidRPr="001E19F2">
              <w:rPr>
                <w:b/>
              </w:rPr>
              <w:t>SUM</w:t>
            </w:r>
            <w:r>
              <w:t>(</w:t>
            </w:r>
            <w:proofErr w:type="spellStart"/>
            <w:r>
              <w:t>length</w:t>
            </w:r>
            <w:proofErr w:type="spellEnd"/>
            <w:r>
              <w:t xml:space="preserve">) </w:t>
            </w:r>
            <w:r w:rsidRPr="001E19F2">
              <w:rPr>
                <w:b/>
              </w:rPr>
              <w:t>AS</w:t>
            </w:r>
            <w:r>
              <w:t xml:space="preserve"> S</w:t>
            </w:r>
            <w:r w:rsidR="001E19F2">
              <w:t>uma</w:t>
            </w:r>
            <w:r>
              <w:t>,</w:t>
            </w:r>
            <w:r w:rsidR="001E19F2">
              <w:t xml:space="preserve"> </w:t>
            </w:r>
            <w:r w:rsidRPr="001E19F2">
              <w:rPr>
                <w:b/>
              </w:rPr>
              <w:t>AVG</w:t>
            </w:r>
            <w:r>
              <w:t>(</w:t>
            </w:r>
            <w:proofErr w:type="spellStart"/>
            <w:r>
              <w:t>length</w:t>
            </w:r>
            <w:proofErr w:type="spellEnd"/>
            <w:r>
              <w:t xml:space="preserve">) </w:t>
            </w:r>
            <w:r w:rsidRPr="001E19F2">
              <w:rPr>
                <w:b/>
              </w:rPr>
              <w:t>AS</w:t>
            </w:r>
            <w:r>
              <w:t xml:space="preserve"> </w:t>
            </w:r>
            <w:proofErr w:type="spellStart"/>
            <w:r>
              <w:t>Srednia</w:t>
            </w:r>
            <w:proofErr w:type="spellEnd"/>
            <w:r>
              <w:t>,</w:t>
            </w:r>
            <w:r w:rsidR="001E19F2">
              <w:t xml:space="preserve"> </w:t>
            </w:r>
            <w:r w:rsidRPr="001E19F2">
              <w:rPr>
                <w:b/>
              </w:rPr>
              <w:t>MIN</w:t>
            </w:r>
            <w:r>
              <w:t>(</w:t>
            </w:r>
            <w:proofErr w:type="spellStart"/>
            <w:r>
              <w:t>length</w:t>
            </w:r>
            <w:proofErr w:type="spellEnd"/>
            <w:r>
              <w:t xml:space="preserve">) </w:t>
            </w:r>
            <w:r w:rsidRPr="001E19F2">
              <w:rPr>
                <w:b/>
              </w:rPr>
              <w:t>AS</w:t>
            </w:r>
            <w:r>
              <w:t xml:space="preserve"> </w:t>
            </w:r>
            <w:proofErr w:type="spellStart"/>
            <w:r>
              <w:t>Miniumum</w:t>
            </w:r>
            <w:proofErr w:type="spellEnd"/>
            <w:r>
              <w:t>,</w:t>
            </w:r>
            <w:r w:rsidR="001E19F2">
              <w:t xml:space="preserve"> </w:t>
            </w:r>
            <w:r w:rsidRPr="001E19F2">
              <w:rPr>
                <w:b/>
              </w:rPr>
              <w:t>MAX</w:t>
            </w:r>
            <w:r>
              <w:t>(</w:t>
            </w:r>
            <w:proofErr w:type="spellStart"/>
            <w:r>
              <w:t>length</w:t>
            </w:r>
            <w:proofErr w:type="spellEnd"/>
            <w:r>
              <w:t xml:space="preserve">) </w:t>
            </w:r>
            <w:r w:rsidRPr="001E19F2">
              <w:rPr>
                <w:b/>
              </w:rPr>
              <w:t>AS</w:t>
            </w:r>
            <w:r>
              <w:t xml:space="preserve"> Maksimum</w:t>
            </w:r>
          </w:p>
          <w:p w14:paraId="3064F0A3" w14:textId="77777777" w:rsidR="00F731DA" w:rsidRDefault="00F731DA" w:rsidP="00F731DA">
            <w:r w:rsidRPr="001E19F2">
              <w:rPr>
                <w:b/>
              </w:rPr>
              <w:t>FROM</w:t>
            </w:r>
            <w:r>
              <w:t xml:space="preserve"> film</w:t>
            </w:r>
          </w:p>
          <w:p w14:paraId="2B705DBB" w14:textId="77777777" w:rsidR="00F731DA" w:rsidRDefault="00F731DA" w:rsidP="00F731DA">
            <w:r w:rsidRPr="001E19F2">
              <w:rPr>
                <w:b/>
              </w:rPr>
              <w:t>WHERE</w:t>
            </w:r>
            <w:r>
              <w:t xml:space="preserve"> </w:t>
            </w:r>
            <w:proofErr w:type="spellStart"/>
            <w:r>
              <w:t>title</w:t>
            </w:r>
            <w:proofErr w:type="spellEnd"/>
            <w:r>
              <w:t xml:space="preserve"> </w:t>
            </w:r>
            <w:r w:rsidRPr="001E19F2">
              <w:rPr>
                <w:b/>
              </w:rPr>
              <w:t>LIKE</w:t>
            </w:r>
            <w:r>
              <w:t xml:space="preserve"> '%the%'</w:t>
            </w:r>
          </w:p>
          <w:p w14:paraId="10C89179" w14:textId="77777777" w:rsidR="00F731DA" w:rsidRDefault="00F731DA" w:rsidP="00F731DA">
            <w:r w:rsidRPr="001E19F2">
              <w:rPr>
                <w:b/>
              </w:rPr>
              <w:t>GROUP</w:t>
            </w:r>
            <w:r>
              <w:t xml:space="preserve"> </w:t>
            </w:r>
            <w:r w:rsidRPr="001E19F2">
              <w:rPr>
                <w:b/>
              </w:rPr>
              <w:t>BY</w:t>
            </w:r>
            <w:r>
              <w:t xml:space="preserve"> rating</w:t>
            </w:r>
          </w:p>
          <w:p w14:paraId="4CA5589E" w14:textId="79818DD2" w:rsidR="008218A5" w:rsidRDefault="00F731DA" w:rsidP="00F731DA">
            <w:r w:rsidRPr="001E19F2">
              <w:rPr>
                <w:b/>
              </w:rPr>
              <w:t>ORDER</w:t>
            </w:r>
            <w:r>
              <w:t xml:space="preserve"> </w:t>
            </w:r>
            <w:r w:rsidRPr="001E19F2">
              <w:rPr>
                <w:b/>
              </w:rPr>
              <w:t>BY</w:t>
            </w:r>
            <w:r>
              <w:t xml:space="preserve"> 2</w:t>
            </w:r>
          </w:p>
        </w:tc>
      </w:tr>
    </w:tbl>
    <w:p w14:paraId="1FFE0B82" w14:textId="70830B78" w:rsidR="00F731DA" w:rsidRDefault="0092496A" w:rsidP="00C85365">
      <w:pPr>
        <w:pStyle w:val="Akapitzlist"/>
        <w:numPr>
          <w:ilvl w:val="0"/>
          <w:numId w:val="12"/>
        </w:numPr>
      </w:pPr>
      <w:r>
        <w:t>Wyświetl na każdy rating sumę długości filmu, dla filmów których długość jest równa lub mniejsza od średniej długości wszystkich filmów w tabeli.</w:t>
      </w:r>
      <w:r w:rsidR="002E604B">
        <w:t xml:space="preserve"> </w:t>
      </w:r>
      <w:r>
        <w:t>Wyniki posortuj malejąco po sumie długości filmów.</w:t>
      </w:r>
    </w:p>
    <w:tbl>
      <w:tblPr>
        <w:tblStyle w:val="Tabela-Siatka"/>
        <w:tblW w:w="0" w:type="auto"/>
        <w:tblLook w:val="04A0" w:firstRow="1" w:lastRow="0" w:firstColumn="1" w:lastColumn="0" w:noHBand="0" w:noVBand="1"/>
      </w:tblPr>
      <w:tblGrid>
        <w:gridCol w:w="11328"/>
      </w:tblGrid>
      <w:tr w:rsidR="00F54CCD" w14:paraId="5547C7F8" w14:textId="77777777" w:rsidTr="00F54CCD">
        <w:tc>
          <w:tcPr>
            <w:tcW w:w="11328" w:type="dxa"/>
          </w:tcPr>
          <w:p w14:paraId="2B502D0F" w14:textId="77777777" w:rsidR="001E1125" w:rsidRDefault="001E1125" w:rsidP="001E1125">
            <w:r w:rsidRPr="001E19F2">
              <w:rPr>
                <w:b/>
              </w:rPr>
              <w:t>SELECT</w:t>
            </w:r>
            <w:r>
              <w:t xml:space="preserve"> rating, </w:t>
            </w:r>
            <w:r w:rsidRPr="001E19F2">
              <w:rPr>
                <w:b/>
              </w:rPr>
              <w:t>SUM</w:t>
            </w:r>
            <w:r>
              <w:t>(</w:t>
            </w:r>
            <w:proofErr w:type="spellStart"/>
            <w:r w:rsidRPr="001E19F2">
              <w:t>length</w:t>
            </w:r>
            <w:proofErr w:type="spellEnd"/>
            <w:r>
              <w:t xml:space="preserve">) </w:t>
            </w:r>
            <w:r w:rsidRPr="00B00891">
              <w:rPr>
                <w:b/>
              </w:rPr>
              <w:t>AS</w:t>
            </w:r>
            <w:r>
              <w:t xml:space="preserve"> Suma</w:t>
            </w:r>
          </w:p>
          <w:p w14:paraId="3DDD50CC" w14:textId="77777777" w:rsidR="001E1125" w:rsidRDefault="001E1125" w:rsidP="001E1125">
            <w:r w:rsidRPr="00D75411">
              <w:rPr>
                <w:b/>
              </w:rPr>
              <w:t>FROM</w:t>
            </w:r>
            <w:r>
              <w:t xml:space="preserve"> film</w:t>
            </w:r>
          </w:p>
          <w:p w14:paraId="6E716C5C" w14:textId="77777777" w:rsidR="001E1125" w:rsidRDefault="001E1125" w:rsidP="001E1125">
            <w:r w:rsidRPr="00D75411">
              <w:rPr>
                <w:b/>
              </w:rPr>
              <w:t>WHERE</w:t>
            </w:r>
            <w:r>
              <w:t xml:space="preserve"> </w:t>
            </w:r>
            <w:proofErr w:type="spellStart"/>
            <w:r>
              <w:t>length</w:t>
            </w:r>
            <w:proofErr w:type="spellEnd"/>
            <w:r>
              <w:t xml:space="preserve"> &lt;= (</w:t>
            </w:r>
            <w:r w:rsidRPr="00D75411">
              <w:rPr>
                <w:b/>
              </w:rPr>
              <w:t>SELECT</w:t>
            </w:r>
            <w:r>
              <w:t xml:space="preserve"> </w:t>
            </w:r>
            <w:r w:rsidRPr="00D75411">
              <w:rPr>
                <w:b/>
              </w:rPr>
              <w:t>AVG</w:t>
            </w:r>
            <w:r>
              <w:t>(</w:t>
            </w:r>
            <w:proofErr w:type="spellStart"/>
            <w:r>
              <w:t>length</w:t>
            </w:r>
            <w:proofErr w:type="spellEnd"/>
            <w:r>
              <w:t xml:space="preserve">) </w:t>
            </w:r>
            <w:r w:rsidRPr="00D75411">
              <w:rPr>
                <w:b/>
              </w:rPr>
              <w:t>FROM</w:t>
            </w:r>
            <w:r>
              <w:t xml:space="preserve"> film)</w:t>
            </w:r>
          </w:p>
          <w:p w14:paraId="105705DA" w14:textId="77777777" w:rsidR="001E1125" w:rsidRDefault="001E1125" w:rsidP="001E1125">
            <w:r w:rsidRPr="00D75411">
              <w:rPr>
                <w:b/>
              </w:rPr>
              <w:t>GROUP</w:t>
            </w:r>
            <w:r>
              <w:t xml:space="preserve"> </w:t>
            </w:r>
            <w:r w:rsidRPr="00D75411">
              <w:rPr>
                <w:b/>
              </w:rPr>
              <w:t>BY</w:t>
            </w:r>
            <w:r>
              <w:t xml:space="preserve"> rating</w:t>
            </w:r>
          </w:p>
          <w:p w14:paraId="122FF7F2" w14:textId="75883C8E" w:rsidR="00F54CCD" w:rsidRDefault="001E1125" w:rsidP="001E1125">
            <w:r w:rsidRPr="00D75411">
              <w:rPr>
                <w:b/>
              </w:rPr>
              <w:t>ORDER</w:t>
            </w:r>
            <w:r>
              <w:t xml:space="preserve"> </w:t>
            </w:r>
            <w:r w:rsidRPr="00D75411">
              <w:rPr>
                <w:b/>
              </w:rPr>
              <w:t>BY</w:t>
            </w:r>
            <w:r>
              <w:t xml:space="preserve"> 2 </w:t>
            </w:r>
            <w:r w:rsidRPr="00D75411">
              <w:rPr>
                <w:b/>
              </w:rPr>
              <w:t>DESC</w:t>
            </w:r>
          </w:p>
        </w:tc>
      </w:tr>
    </w:tbl>
    <w:p w14:paraId="319187E4" w14:textId="571933A8" w:rsidR="0092496A" w:rsidRDefault="00F54CCD" w:rsidP="00C85365">
      <w:pPr>
        <w:pStyle w:val="Akapitzlist"/>
        <w:numPr>
          <w:ilvl w:val="0"/>
          <w:numId w:val="12"/>
        </w:numPr>
      </w:pPr>
      <w:r>
        <w:t>Dla każdego filmu który posiada w swoim tytule trzy litery "a", wyświetl tytuł filmu oraz ilość aktorów grających w filmie.</w:t>
      </w:r>
      <w:r w:rsidR="002E604B">
        <w:t xml:space="preserve"> </w:t>
      </w:r>
      <w:r>
        <w:t>Wyniki posortuj po liczbie aktorów grających w filmie.</w:t>
      </w:r>
    </w:p>
    <w:tbl>
      <w:tblPr>
        <w:tblStyle w:val="Tabela-Siatka"/>
        <w:tblW w:w="0" w:type="auto"/>
        <w:tblLook w:val="04A0" w:firstRow="1" w:lastRow="0" w:firstColumn="1" w:lastColumn="0" w:noHBand="0" w:noVBand="1"/>
      </w:tblPr>
      <w:tblGrid>
        <w:gridCol w:w="11328"/>
      </w:tblGrid>
      <w:tr w:rsidR="00F54CCD" w14:paraId="7E8AFFFE" w14:textId="77777777" w:rsidTr="00F54CCD">
        <w:tc>
          <w:tcPr>
            <w:tcW w:w="11328" w:type="dxa"/>
          </w:tcPr>
          <w:p w14:paraId="6EE7AC24" w14:textId="7DEE384B" w:rsidR="00C85365" w:rsidRDefault="00C85365" w:rsidP="00C85365">
            <w:r w:rsidRPr="002723C0">
              <w:rPr>
                <w:b/>
              </w:rPr>
              <w:t>SELECT</w:t>
            </w:r>
            <w:r>
              <w:t xml:space="preserve"> </w:t>
            </w:r>
            <w:proofErr w:type="spellStart"/>
            <w:r>
              <w:t>title</w:t>
            </w:r>
            <w:proofErr w:type="spellEnd"/>
            <w:r>
              <w:t>, (</w:t>
            </w:r>
            <w:r w:rsidRPr="002723C0">
              <w:rPr>
                <w:b/>
              </w:rPr>
              <w:t>SELECT</w:t>
            </w:r>
            <w:r>
              <w:t xml:space="preserve"> </w:t>
            </w:r>
            <w:r w:rsidR="009C512F" w:rsidRPr="009C512F">
              <w:rPr>
                <w:b/>
              </w:rPr>
              <w:t>COUNT</w:t>
            </w:r>
            <w:r>
              <w:t xml:space="preserve">(*) </w:t>
            </w:r>
            <w:r w:rsidRPr="002723C0">
              <w:rPr>
                <w:b/>
              </w:rPr>
              <w:t>FROM</w:t>
            </w:r>
            <w:r>
              <w:t xml:space="preserve"> </w:t>
            </w:r>
            <w:proofErr w:type="spellStart"/>
            <w:r>
              <w:t>film_actor</w:t>
            </w:r>
            <w:proofErr w:type="spellEnd"/>
            <w:r>
              <w:t xml:space="preserve"> </w:t>
            </w:r>
            <w:r w:rsidRPr="002723C0">
              <w:rPr>
                <w:b/>
              </w:rPr>
              <w:t>WHERE</w:t>
            </w:r>
            <w:r>
              <w:t xml:space="preserve"> </w:t>
            </w:r>
            <w:proofErr w:type="spellStart"/>
            <w:r>
              <w:t>film.film_id</w:t>
            </w:r>
            <w:proofErr w:type="spellEnd"/>
            <w:r>
              <w:t xml:space="preserve"> = </w:t>
            </w:r>
            <w:proofErr w:type="spellStart"/>
            <w:r>
              <w:t>film_actor.film_id</w:t>
            </w:r>
            <w:proofErr w:type="spellEnd"/>
            <w:r>
              <w:t xml:space="preserve">) </w:t>
            </w:r>
            <w:r w:rsidRPr="002723C0">
              <w:rPr>
                <w:b/>
              </w:rPr>
              <w:t>AS</w:t>
            </w:r>
            <w:r>
              <w:t xml:space="preserve"> </w:t>
            </w:r>
            <w:proofErr w:type="spellStart"/>
            <w:r>
              <w:t>Liczba_aktorow</w:t>
            </w:r>
            <w:proofErr w:type="spellEnd"/>
          </w:p>
          <w:p w14:paraId="48C3D0A5" w14:textId="77777777" w:rsidR="00C85365" w:rsidRDefault="00C85365" w:rsidP="00C85365">
            <w:r w:rsidRPr="002723C0">
              <w:rPr>
                <w:b/>
              </w:rPr>
              <w:t>FROM</w:t>
            </w:r>
            <w:r>
              <w:t xml:space="preserve"> film</w:t>
            </w:r>
          </w:p>
          <w:p w14:paraId="1B28359E" w14:textId="77777777" w:rsidR="00C85365" w:rsidRDefault="00C85365" w:rsidP="00C85365">
            <w:r w:rsidRPr="002723C0">
              <w:rPr>
                <w:b/>
              </w:rPr>
              <w:t>WHERE</w:t>
            </w:r>
            <w:r>
              <w:t xml:space="preserve"> </w:t>
            </w:r>
            <w:proofErr w:type="spellStart"/>
            <w:r>
              <w:t>title</w:t>
            </w:r>
            <w:proofErr w:type="spellEnd"/>
            <w:r>
              <w:t xml:space="preserve"> </w:t>
            </w:r>
            <w:r w:rsidRPr="00F85CAE">
              <w:rPr>
                <w:b/>
              </w:rPr>
              <w:t>LIKE</w:t>
            </w:r>
            <w:r>
              <w:t xml:space="preserve"> '%</w:t>
            </w:r>
            <w:proofErr w:type="spellStart"/>
            <w:r>
              <w:t>a%a%a</w:t>
            </w:r>
            <w:proofErr w:type="spellEnd"/>
            <w:r>
              <w:t>%'</w:t>
            </w:r>
          </w:p>
          <w:p w14:paraId="097F9530" w14:textId="709DA28C" w:rsidR="00F54CCD" w:rsidRDefault="00C85365" w:rsidP="00C85365">
            <w:r w:rsidRPr="002723C0">
              <w:rPr>
                <w:b/>
              </w:rPr>
              <w:t>ORDER</w:t>
            </w:r>
            <w:r>
              <w:t xml:space="preserve"> </w:t>
            </w:r>
            <w:r w:rsidRPr="002723C0">
              <w:rPr>
                <w:b/>
              </w:rPr>
              <w:t>BY</w:t>
            </w:r>
            <w:r>
              <w:t xml:space="preserve"> 2</w:t>
            </w:r>
          </w:p>
        </w:tc>
      </w:tr>
    </w:tbl>
    <w:p w14:paraId="10DA781F" w14:textId="2DB2D1B8" w:rsidR="00772BC9" w:rsidRDefault="00772BC9" w:rsidP="00772BC9">
      <w:pPr>
        <w:pStyle w:val="Nagwek2"/>
        <w:rPr>
          <w:b/>
        </w:rPr>
      </w:pPr>
      <w:r w:rsidRPr="00772BC9">
        <w:rPr>
          <w:b/>
        </w:rPr>
        <w:t>Zadanie 2</w:t>
      </w:r>
    </w:p>
    <w:p w14:paraId="402453C4" w14:textId="0664A46D" w:rsidR="00B0129D" w:rsidRDefault="00B0129D" w:rsidP="007E406C">
      <w:pPr>
        <w:pStyle w:val="Akapitzlist"/>
        <w:numPr>
          <w:ilvl w:val="0"/>
          <w:numId w:val="25"/>
        </w:numPr>
      </w:pPr>
      <w:r>
        <w:t>Wyświetl tytuł oraz ilość słów w opisie filmu.</w:t>
      </w:r>
      <w:r w:rsidR="002E604B">
        <w:t xml:space="preserve"> </w:t>
      </w:r>
      <w:r>
        <w:t>Wyniki ogranicz do top 25 filmów z najdłuższym opisem.</w:t>
      </w:r>
      <w:r w:rsidR="002E604B">
        <w:t xml:space="preserve"> </w:t>
      </w:r>
      <w:r>
        <w:t>Wyniki posortuj od A do Z</w:t>
      </w:r>
    </w:p>
    <w:tbl>
      <w:tblPr>
        <w:tblStyle w:val="Tabela-Siatka"/>
        <w:tblW w:w="0" w:type="auto"/>
        <w:tblLook w:val="04A0" w:firstRow="1" w:lastRow="0" w:firstColumn="1" w:lastColumn="0" w:noHBand="0" w:noVBand="1"/>
      </w:tblPr>
      <w:tblGrid>
        <w:gridCol w:w="11328"/>
      </w:tblGrid>
      <w:tr w:rsidR="00FB618D" w14:paraId="40CB15C9" w14:textId="77777777" w:rsidTr="00FB618D">
        <w:tc>
          <w:tcPr>
            <w:tcW w:w="11328" w:type="dxa"/>
          </w:tcPr>
          <w:p w14:paraId="0AA8E645" w14:textId="77777777" w:rsidR="00FB16E2" w:rsidRDefault="00FB16E2" w:rsidP="00FB16E2">
            <w:r w:rsidRPr="00FB16E2">
              <w:rPr>
                <w:b/>
              </w:rPr>
              <w:t>SELECT</w:t>
            </w:r>
            <w:r>
              <w:t xml:space="preserve"> </w:t>
            </w:r>
            <w:proofErr w:type="spellStart"/>
            <w:r>
              <w:t>title</w:t>
            </w:r>
            <w:proofErr w:type="spellEnd"/>
            <w:r>
              <w:t xml:space="preserve">, </w:t>
            </w:r>
            <w:r w:rsidRPr="00FB16E2">
              <w:rPr>
                <w:b/>
              </w:rPr>
              <w:t>LENGTH</w:t>
            </w:r>
            <w:r>
              <w:t>(</w:t>
            </w:r>
            <w:proofErr w:type="spellStart"/>
            <w:r>
              <w:t>description</w:t>
            </w:r>
            <w:proofErr w:type="spellEnd"/>
            <w:r>
              <w:t>)-</w:t>
            </w:r>
            <w:proofErr w:type="spellStart"/>
            <w:r>
              <w:t>length</w:t>
            </w:r>
            <w:proofErr w:type="spellEnd"/>
            <w:r>
              <w:t>(</w:t>
            </w:r>
            <w:r w:rsidRPr="00FB16E2">
              <w:rPr>
                <w:b/>
              </w:rPr>
              <w:t>REPLACE</w:t>
            </w:r>
            <w:r>
              <w:t>(</w:t>
            </w:r>
            <w:proofErr w:type="spellStart"/>
            <w:r>
              <w:t>description</w:t>
            </w:r>
            <w:proofErr w:type="spellEnd"/>
            <w:r>
              <w:t xml:space="preserve">, ' ',''))+1 </w:t>
            </w:r>
            <w:r w:rsidRPr="00FB16E2">
              <w:rPr>
                <w:b/>
              </w:rPr>
              <w:t>AS</w:t>
            </w:r>
            <w:r>
              <w:t xml:space="preserve"> </w:t>
            </w:r>
            <w:proofErr w:type="spellStart"/>
            <w:r>
              <w:t>Ilosc_slow</w:t>
            </w:r>
            <w:proofErr w:type="spellEnd"/>
          </w:p>
          <w:p w14:paraId="0C96AA74" w14:textId="77777777" w:rsidR="00FB16E2" w:rsidRDefault="00FB16E2" w:rsidP="00FB16E2">
            <w:r w:rsidRPr="00FB16E2">
              <w:rPr>
                <w:b/>
              </w:rPr>
              <w:t>FROM</w:t>
            </w:r>
            <w:r>
              <w:t xml:space="preserve"> film</w:t>
            </w:r>
          </w:p>
          <w:p w14:paraId="0B15DF43" w14:textId="77777777" w:rsidR="00FB16E2" w:rsidRDefault="00FB16E2" w:rsidP="00FB16E2">
            <w:r w:rsidRPr="00FB16E2">
              <w:rPr>
                <w:b/>
              </w:rPr>
              <w:t>ORDER</w:t>
            </w:r>
            <w:r>
              <w:t xml:space="preserve"> </w:t>
            </w:r>
            <w:r w:rsidRPr="00FB16E2">
              <w:rPr>
                <w:b/>
              </w:rPr>
              <w:t>BY</w:t>
            </w:r>
            <w:r>
              <w:t xml:space="preserve"> 2, 1</w:t>
            </w:r>
          </w:p>
          <w:p w14:paraId="06A34642" w14:textId="6122CCE1" w:rsidR="00FB618D" w:rsidRDefault="00FB16E2" w:rsidP="00FB16E2">
            <w:r w:rsidRPr="00FB16E2">
              <w:rPr>
                <w:b/>
              </w:rPr>
              <w:t>LIMIT</w:t>
            </w:r>
            <w:r>
              <w:t xml:space="preserve"> 25</w:t>
            </w:r>
          </w:p>
        </w:tc>
      </w:tr>
    </w:tbl>
    <w:p w14:paraId="1BB7A8A1" w14:textId="6FBA8E36" w:rsidR="00FB618D" w:rsidRDefault="005B6A08" w:rsidP="007E406C">
      <w:pPr>
        <w:pStyle w:val="Akapitzlist"/>
        <w:numPr>
          <w:ilvl w:val="0"/>
          <w:numId w:val="25"/>
        </w:numPr>
      </w:pPr>
      <w:r>
        <w:t xml:space="preserve">Wyświetl dla każdego ratingu długość filmu, </w:t>
      </w:r>
      <w:proofErr w:type="spellStart"/>
      <w:r>
        <w:t>rental</w:t>
      </w:r>
      <w:proofErr w:type="spellEnd"/>
      <w:r>
        <w:t xml:space="preserve"> </w:t>
      </w:r>
      <w:proofErr w:type="spellStart"/>
      <w:r>
        <w:t>duration</w:t>
      </w:r>
      <w:proofErr w:type="spellEnd"/>
      <w:r>
        <w:t xml:space="preserve"> oraz ilość filmów których </w:t>
      </w:r>
      <w:proofErr w:type="spellStart"/>
      <w:r>
        <w:t>rental</w:t>
      </w:r>
      <w:proofErr w:type="spellEnd"/>
      <w:r>
        <w:t xml:space="preserve"> </w:t>
      </w:r>
      <w:proofErr w:type="spellStart"/>
      <w:r>
        <w:t>duration</w:t>
      </w:r>
      <w:proofErr w:type="spellEnd"/>
      <w:r>
        <w:t xml:space="preserve"> jest parzysta, a film posiada przynajmniej dwa </w:t>
      </w:r>
      <w:proofErr w:type="spellStart"/>
      <w:r>
        <w:t>special</w:t>
      </w:r>
      <w:proofErr w:type="spellEnd"/>
      <w:r>
        <w:t xml:space="preserve"> </w:t>
      </w:r>
      <w:proofErr w:type="spellStart"/>
      <w:r>
        <w:t>features</w:t>
      </w:r>
      <w:proofErr w:type="spellEnd"/>
      <w:r>
        <w:t>.</w:t>
      </w:r>
      <w:r w:rsidR="002E604B">
        <w:t xml:space="preserve"> </w:t>
      </w:r>
      <w:r>
        <w:t xml:space="preserve">Wyniki posortuj malejąco po </w:t>
      </w:r>
      <w:proofErr w:type="spellStart"/>
      <w:r>
        <w:t>rental</w:t>
      </w:r>
      <w:proofErr w:type="spellEnd"/>
      <w:r>
        <w:t xml:space="preserve"> </w:t>
      </w:r>
      <w:proofErr w:type="spellStart"/>
      <w:r>
        <w:t>duration</w:t>
      </w:r>
      <w:proofErr w:type="spellEnd"/>
      <w:r>
        <w:t>.</w:t>
      </w:r>
    </w:p>
    <w:tbl>
      <w:tblPr>
        <w:tblStyle w:val="Tabela-Siatka"/>
        <w:tblW w:w="0" w:type="auto"/>
        <w:tblLook w:val="04A0" w:firstRow="1" w:lastRow="0" w:firstColumn="1" w:lastColumn="0" w:noHBand="0" w:noVBand="1"/>
      </w:tblPr>
      <w:tblGrid>
        <w:gridCol w:w="11328"/>
      </w:tblGrid>
      <w:tr w:rsidR="00D13840" w14:paraId="41DDF670" w14:textId="77777777" w:rsidTr="0052158D">
        <w:trPr>
          <w:trHeight w:val="655"/>
        </w:trPr>
        <w:tc>
          <w:tcPr>
            <w:tcW w:w="11328" w:type="dxa"/>
          </w:tcPr>
          <w:p w14:paraId="481080AD" w14:textId="77777777" w:rsidR="007F0583" w:rsidRDefault="007F0583" w:rsidP="007F0583">
            <w:r w:rsidRPr="007F0583">
              <w:rPr>
                <w:b/>
              </w:rPr>
              <w:t>SELECT</w:t>
            </w:r>
            <w:r>
              <w:t xml:space="preserve"> rating, </w:t>
            </w:r>
            <w:proofErr w:type="spellStart"/>
            <w:r>
              <w:t>rental_duration</w:t>
            </w:r>
            <w:proofErr w:type="spellEnd"/>
            <w:r>
              <w:t xml:space="preserve">, </w:t>
            </w:r>
            <w:r w:rsidRPr="007F0583">
              <w:rPr>
                <w:b/>
              </w:rPr>
              <w:t>COUNT</w:t>
            </w:r>
            <w:r>
              <w:t xml:space="preserve">(*), </w:t>
            </w:r>
            <w:r w:rsidRPr="007F0583">
              <w:rPr>
                <w:b/>
              </w:rPr>
              <w:t>SUM</w:t>
            </w:r>
            <w:r>
              <w:t>(</w:t>
            </w:r>
            <w:proofErr w:type="spellStart"/>
            <w:r>
              <w:t>length</w:t>
            </w:r>
            <w:proofErr w:type="spellEnd"/>
            <w:r>
              <w:t>)</w:t>
            </w:r>
          </w:p>
          <w:p w14:paraId="3C2540B1" w14:textId="77777777" w:rsidR="007F0583" w:rsidRDefault="007F0583" w:rsidP="007F0583">
            <w:r w:rsidRPr="007F0583">
              <w:rPr>
                <w:b/>
              </w:rPr>
              <w:t>FROM</w:t>
            </w:r>
            <w:r>
              <w:t xml:space="preserve"> film</w:t>
            </w:r>
          </w:p>
          <w:p w14:paraId="7C2FA9F4" w14:textId="4370A41E" w:rsidR="007F0583" w:rsidRDefault="007F0583" w:rsidP="007F0583">
            <w:r w:rsidRPr="007F0583">
              <w:rPr>
                <w:b/>
              </w:rPr>
              <w:t>WHERE</w:t>
            </w:r>
            <w:r>
              <w:t xml:space="preserve"> </w:t>
            </w:r>
            <w:proofErr w:type="spellStart"/>
            <w:r>
              <w:t>rental_duration</w:t>
            </w:r>
            <w:proofErr w:type="spellEnd"/>
            <w:r>
              <w:t xml:space="preserve"> </w:t>
            </w:r>
            <w:r w:rsidRPr="00100767">
              <w:t>%</w:t>
            </w:r>
            <w:r>
              <w:t xml:space="preserve"> 2 = 0 </w:t>
            </w:r>
            <w:r w:rsidRPr="007F0583">
              <w:rPr>
                <w:b/>
              </w:rPr>
              <w:t>AND</w:t>
            </w:r>
            <w:r>
              <w:t xml:space="preserve"> </w:t>
            </w:r>
            <w:proofErr w:type="spellStart"/>
            <w:r>
              <w:t>special_features</w:t>
            </w:r>
            <w:proofErr w:type="spellEnd"/>
            <w:r>
              <w:t xml:space="preserve"> </w:t>
            </w:r>
            <w:r w:rsidRPr="007F0583">
              <w:rPr>
                <w:b/>
              </w:rPr>
              <w:t>LIK</w:t>
            </w:r>
            <w:r>
              <w:rPr>
                <w:b/>
              </w:rPr>
              <w:t>E</w:t>
            </w:r>
            <w:r>
              <w:t xml:space="preserve"> '%,%'</w:t>
            </w:r>
          </w:p>
          <w:p w14:paraId="4B97E5CF" w14:textId="77777777" w:rsidR="007F0583" w:rsidRDefault="007F0583" w:rsidP="007F0583">
            <w:r w:rsidRPr="00100767">
              <w:rPr>
                <w:b/>
              </w:rPr>
              <w:t>GROUP</w:t>
            </w:r>
            <w:r>
              <w:t xml:space="preserve"> </w:t>
            </w:r>
            <w:r w:rsidRPr="00100767">
              <w:rPr>
                <w:b/>
              </w:rPr>
              <w:t>BY</w:t>
            </w:r>
            <w:r>
              <w:t xml:space="preserve"> rating</w:t>
            </w:r>
          </w:p>
          <w:p w14:paraId="6EB571DC" w14:textId="1D580CE5" w:rsidR="00D13840" w:rsidRDefault="007F0583" w:rsidP="007F0583">
            <w:r w:rsidRPr="00100767">
              <w:rPr>
                <w:b/>
              </w:rPr>
              <w:t>ORDER</w:t>
            </w:r>
            <w:r>
              <w:t xml:space="preserve"> </w:t>
            </w:r>
            <w:r w:rsidRPr="00100767">
              <w:rPr>
                <w:b/>
              </w:rPr>
              <w:t>BY</w:t>
            </w:r>
            <w:r>
              <w:t xml:space="preserve"> 2 </w:t>
            </w:r>
            <w:r w:rsidRPr="00F844CE">
              <w:rPr>
                <w:b/>
              </w:rPr>
              <w:t>DESC</w:t>
            </w:r>
          </w:p>
        </w:tc>
      </w:tr>
    </w:tbl>
    <w:p w14:paraId="2870FA76" w14:textId="7A3B9B46" w:rsidR="00D13840" w:rsidRDefault="00A24FB4" w:rsidP="007E406C">
      <w:pPr>
        <w:pStyle w:val="Akapitzlist"/>
        <w:numPr>
          <w:ilvl w:val="0"/>
          <w:numId w:val="25"/>
        </w:numPr>
      </w:pPr>
      <w:r>
        <w:t xml:space="preserve">Wyświetl dla wszystkich unikatowych adresów z </w:t>
      </w:r>
      <w:proofErr w:type="spellStart"/>
      <w:r>
        <w:t>Californi</w:t>
      </w:r>
      <w:proofErr w:type="spellEnd"/>
      <w:r>
        <w:t xml:space="preserve"> ile osób z danego adresu jest użytkownikami.</w:t>
      </w:r>
      <w:r w:rsidR="002E604B">
        <w:t xml:space="preserve"> </w:t>
      </w:r>
      <w:r>
        <w:t xml:space="preserve">Wyniki posortuj  po adresie i liczbie </w:t>
      </w:r>
      <w:proofErr w:type="spellStart"/>
      <w:r>
        <w:t>wypożyczeń</w:t>
      </w:r>
      <w:proofErr w:type="spellEnd"/>
      <w:r>
        <w:t xml:space="preserve"> rosnąco.</w:t>
      </w:r>
    </w:p>
    <w:tbl>
      <w:tblPr>
        <w:tblStyle w:val="Tabela-Siatka"/>
        <w:tblW w:w="0" w:type="auto"/>
        <w:tblLook w:val="04A0" w:firstRow="1" w:lastRow="0" w:firstColumn="1" w:lastColumn="0" w:noHBand="0" w:noVBand="1"/>
      </w:tblPr>
      <w:tblGrid>
        <w:gridCol w:w="11328"/>
      </w:tblGrid>
      <w:tr w:rsidR="00762B21" w14:paraId="3ABF764D" w14:textId="77777777" w:rsidTr="00762B21">
        <w:tc>
          <w:tcPr>
            <w:tcW w:w="11328" w:type="dxa"/>
          </w:tcPr>
          <w:p w14:paraId="6DFF1379" w14:textId="77777777" w:rsidR="00DB1286" w:rsidRDefault="00DB1286" w:rsidP="00DB1286">
            <w:r w:rsidRPr="00DB1286">
              <w:rPr>
                <w:b/>
              </w:rPr>
              <w:t>SELECT</w:t>
            </w:r>
            <w:r>
              <w:t xml:space="preserve"> </w:t>
            </w:r>
            <w:r w:rsidRPr="00DB1286">
              <w:rPr>
                <w:b/>
              </w:rPr>
              <w:t>DISTINCT</w:t>
            </w:r>
            <w:r>
              <w:t xml:space="preserve"> </w:t>
            </w:r>
            <w:proofErr w:type="spellStart"/>
            <w:r>
              <w:t>address.address</w:t>
            </w:r>
            <w:proofErr w:type="spellEnd"/>
            <w:r>
              <w:t>, (</w:t>
            </w:r>
            <w:r w:rsidRPr="00DB1286">
              <w:rPr>
                <w:b/>
              </w:rPr>
              <w:t>SELECT</w:t>
            </w:r>
            <w:r>
              <w:t xml:space="preserve"> </w:t>
            </w:r>
            <w:r w:rsidRPr="00DB1286">
              <w:rPr>
                <w:b/>
              </w:rPr>
              <w:t>COUNT</w:t>
            </w:r>
            <w:r>
              <w:t xml:space="preserve">(*) </w:t>
            </w:r>
            <w:r w:rsidRPr="00DB1286">
              <w:rPr>
                <w:b/>
              </w:rPr>
              <w:t>FROM</w:t>
            </w:r>
            <w:r>
              <w:t xml:space="preserve"> </w:t>
            </w:r>
            <w:proofErr w:type="spellStart"/>
            <w:r>
              <w:t>customer</w:t>
            </w:r>
            <w:proofErr w:type="spellEnd"/>
            <w:r>
              <w:t xml:space="preserve"> </w:t>
            </w:r>
            <w:r w:rsidRPr="00DB1286">
              <w:rPr>
                <w:b/>
              </w:rPr>
              <w:t>WHERE</w:t>
            </w:r>
            <w:r>
              <w:t xml:space="preserve"> </w:t>
            </w:r>
            <w:proofErr w:type="spellStart"/>
            <w:r>
              <w:t>customer.address_id</w:t>
            </w:r>
            <w:proofErr w:type="spellEnd"/>
            <w:r>
              <w:t xml:space="preserve"> = </w:t>
            </w:r>
            <w:proofErr w:type="spellStart"/>
            <w:r>
              <w:t>address.address_id</w:t>
            </w:r>
            <w:proofErr w:type="spellEnd"/>
            <w:r>
              <w:t xml:space="preserve">) </w:t>
            </w:r>
            <w:r w:rsidRPr="00DB1286">
              <w:rPr>
                <w:b/>
              </w:rPr>
              <w:t>AS</w:t>
            </w:r>
            <w:r>
              <w:t xml:space="preserve"> </w:t>
            </w:r>
            <w:proofErr w:type="spellStart"/>
            <w:r>
              <w:t>Ilosc_klientow</w:t>
            </w:r>
            <w:proofErr w:type="spellEnd"/>
          </w:p>
          <w:p w14:paraId="6D9AF407" w14:textId="77777777" w:rsidR="00DB1286" w:rsidRDefault="00DB1286" w:rsidP="00DB1286">
            <w:r w:rsidRPr="00DB1286">
              <w:rPr>
                <w:b/>
              </w:rPr>
              <w:t>FROM</w:t>
            </w:r>
            <w:r>
              <w:t xml:space="preserve"> </w:t>
            </w:r>
            <w:proofErr w:type="spellStart"/>
            <w:r>
              <w:t>address</w:t>
            </w:r>
            <w:proofErr w:type="spellEnd"/>
          </w:p>
          <w:p w14:paraId="6C90A01C" w14:textId="77777777" w:rsidR="00DB1286" w:rsidRDefault="00DB1286" w:rsidP="00DB1286">
            <w:r w:rsidRPr="00DB1286">
              <w:rPr>
                <w:b/>
              </w:rPr>
              <w:t>WHERE</w:t>
            </w:r>
            <w:r>
              <w:t xml:space="preserve"> </w:t>
            </w:r>
            <w:proofErr w:type="spellStart"/>
            <w:r>
              <w:t>address.district</w:t>
            </w:r>
            <w:proofErr w:type="spellEnd"/>
            <w:r>
              <w:t xml:space="preserve"> = 'California'</w:t>
            </w:r>
          </w:p>
          <w:p w14:paraId="6339C821" w14:textId="035B3DD9" w:rsidR="00762B21" w:rsidRDefault="00DB1286" w:rsidP="00DB1286">
            <w:r w:rsidRPr="00DB1286">
              <w:rPr>
                <w:b/>
              </w:rPr>
              <w:t>ORDER</w:t>
            </w:r>
            <w:r>
              <w:t xml:space="preserve"> </w:t>
            </w:r>
            <w:r w:rsidRPr="00DB1286">
              <w:rPr>
                <w:b/>
              </w:rPr>
              <w:t>BY</w:t>
            </w:r>
            <w:r>
              <w:t xml:space="preserve"> 1, 2</w:t>
            </w:r>
          </w:p>
        </w:tc>
      </w:tr>
    </w:tbl>
    <w:p w14:paraId="485B5DBB" w14:textId="0CE1E6E9" w:rsidR="00212346" w:rsidRDefault="003B480A" w:rsidP="007E406C">
      <w:pPr>
        <w:pStyle w:val="Akapitzlist"/>
        <w:numPr>
          <w:ilvl w:val="0"/>
          <w:numId w:val="25"/>
        </w:numPr>
      </w:pPr>
      <w:r>
        <w:t>Wyświetl kraj oraz ilość miast z danego kraju.</w:t>
      </w:r>
      <w:r w:rsidR="002E604B">
        <w:t xml:space="preserve"> </w:t>
      </w:r>
      <w:r>
        <w:t>Wyniki posortuj malejąco po liczbie miast.</w:t>
      </w:r>
    </w:p>
    <w:tbl>
      <w:tblPr>
        <w:tblStyle w:val="Tabela-Siatka"/>
        <w:tblW w:w="0" w:type="auto"/>
        <w:tblLook w:val="04A0" w:firstRow="1" w:lastRow="0" w:firstColumn="1" w:lastColumn="0" w:noHBand="0" w:noVBand="1"/>
      </w:tblPr>
      <w:tblGrid>
        <w:gridCol w:w="11328"/>
      </w:tblGrid>
      <w:tr w:rsidR="003B480A" w14:paraId="2B0D8E61" w14:textId="77777777" w:rsidTr="003B480A">
        <w:tc>
          <w:tcPr>
            <w:tcW w:w="11328" w:type="dxa"/>
          </w:tcPr>
          <w:p w14:paraId="1CBD056B" w14:textId="77777777" w:rsidR="00D04BB2" w:rsidRPr="00D04BB2" w:rsidRDefault="00D04BB2" w:rsidP="00D04BB2">
            <w:r w:rsidRPr="00D04BB2">
              <w:rPr>
                <w:b/>
              </w:rPr>
              <w:lastRenderedPageBreak/>
              <w:t>SELECT</w:t>
            </w:r>
            <w:r w:rsidRPr="00D04BB2">
              <w:t xml:space="preserve"> country, (</w:t>
            </w:r>
            <w:r w:rsidRPr="00D04BB2">
              <w:rPr>
                <w:b/>
              </w:rPr>
              <w:t>SELECT</w:t>
            </w:r>
            <w:r w:rsidRPr="00D04BB2">
              <w:t xml:space="preserve"> </w:t>
            </w:r>
            <w:r w:rsidRPr="00D04BB2">
              <w:rPr>
                <w:b/>
              </w:rPr>
              <w:t>COUNT</w:t>
            </w:r>
            <w:r w:rsidRPr="00D04BB2">
              <w:t xml:space="preserve">(*) </w:t>
            </w:r>
            <w:r w:rsidRPr="00D04BB2">
              <w:rPr>
                <w:b/>
              </w:rPr>
              <w:t>FROM</w:t>
            </w:r>
            <w:r w:rsidRPr="00D04BB2">
              <w:t xml:space="preserve"> </w:t>
            </w:r>
            <w:proofErr w:type="spellStart"/>
            <w:r w:rsidRPr="00D04BB2">
              <w:t>city</w:t>
            </w:r>
            <w:proofErr w:type="spellEnd"/>
            <w:r w:rsidRPr="00D04BB2">
              <w:t xml:space="preserve"> </w:t>
            </w:r>
            <w:r w:rsidRPr="00D04BB2">
              <w:rPr>
                <w:b/>
              </w:rPr>
              <w:t>WHERE</w:t>
            </w:r>
            <w:r w:rsidRPr="00D04BB2">
              <w:t xml:space="preserve"> </w:t>
            </w:r>
            <w:proofErr w:type="spellStart"/>
            <w:r w:rsidRPr="00D04BB2">
              <w:t>country.country_id</w:t>
            </w:r>
            <w:proofErr w:type="spellEnd"/>
            <w:r w:rsidRPr="00D04BB2">
              <w:t xml:space="preserve"> = </w:t>
            </w:r>
            <w:proofErr w:type="spellStart"/>
            <w:r w:rsidRPr="00D04BB2">
              <w:t>city.country_id</w:t>
            </w:r>
            <w:proofErr w:type="spellEnd"/>
            <w:r w:rsidRPr="00D04BB2">
              <w:t xml:space="preserve">) </w:t>
            </w:r>
            <w:r w:rsidRPr="00D04BB2">
              <w:rPr>
                <w:b/>
              </w:rPr>
              <w:t>AS</w:t>
            </w:r>
            <w:r w:rsidRPr="00D04BB2">
              <w:t xml:space="preserve"> '</w:t>
            </w:r>
            <w:proofErr w:type="spellStart"/>
            <w:r w:rsidRPr="00D04BB2">
              <w:t>Ilosc</w:t>
            </w:r>
            <w:proofErr w:type="spellEnd"/>
            <w:r w:rsidRPr="00D04BB2">
              <w:t xml:space="preserve"> miast'</w:t>
            </w:r>
          </w:p>
          <w:p w14:paraId="1A858AF4" w14:textId="77777777" w:rsidR="00D04BB2" w:rsidRPr="00D04BB2" w:rsidRDefault="00D04BB2" w:rsidP="00D04BB2">
            <w:r w:rsidRPr="00D04BB2">
              <w:rPr>
                <w:b/>
              </w:rPr>
              <w:t>FROM</w:t>
            </w:r>
            <w:r w:rsidRPr="00D04BB2">
              <w:t xml:space="preserve"> country</w:t>
            </w:r>
          </w:p>
          <w:p w14:paraId="2C11343B" w14:textId="10306525" w:rsidR="003B480A" w:rsidRDefault="00D04BB2" w:rsidP="00D04BB2">
            <w:r w:rsidRPr="00D04BB2">
              <w:rPr>
                <w:b/>
              </w:rPr>
              <w:t>ORDER</w:t>
            </w:r>
            <w:r w:rsidRPr="00D04BB2">
              <w:t xml:space="preserve"> </w:t>
            </w:r>
            <w:r w:rsidRPr="00D04BB2">
              <w:rPr>
                <w:b/>
              </w:rPr>
              <w:t>BY</w:t>
            </w:r>
            <w:r w:rsidRPr="00D04BB2">
              <w:t xml:space="preserve"> 2 </w:t>
            </w:r>
            <w:r w:rsidRPr="00D04BB2">
              <w:rPr>
                <w:b/>
              </w:rPr>
              <w:t>DESC</w:t>
            </w:r>
          </w:p>
        </w:tc>
      </w:tr>
    </w:tbl>
    <w:p w14:paraId="7EBE95E1" w14:textId="3160527F" w:rsidR="0052158D" w:rsidRDefault="0052158D" w:rsidP="0052158D">
      <w:pPr>
        <w:pStyle w:val="Nagwek2"/>
        <w:rPr>
          <w:b/>
        </w:rPr>
      </w:pPr>
      <w:r w:rsidRPr="0052158D">
        <w:rPr>
          <w:b/>
        </w:rPr>
        <w:t>Zadanie 3</w:t>
      </w:r>
    </w:p>
    <w:p w14:paraId="574992CC" w14:textId="76582CA2" w:rsidR="003A7C2E" w:rsidRDefault="003A7C2E" w:rsidP="00C2312D">
      <w:pPr>
        <w:pStyle w:val="Akapitzlist"/>
        <w:numPr>
          <w:ilvl w:val="0"/>
          <w:numId w:val="29"/>
        </w:numPr>
      </w:pPr>
      <w:r>
        <w:t xml:space="preserve">Dla każdego ratingu wyświetl sumę, wartość maksymalną, minimalną </w:t>
      </w:r>
      <w:proofErr w:type="spellStart"/>
      <w:r>
        <w:t>rental_duration</w:t>
      </w:r>
      <w:proofErr w:type="spellEnd"/>
      <w:r>
        <w:t xml:space="preserve"> oraz ile razy</w:t>
      </w:r>
      <w:r w:rsidR="002316D9">
        <w:t xml:space="preserve"> dany rating występuje w tabeli. Wyniki posortuj po liczbie wierszy na rating i rosnąco po sumie </w:t>
      </w:r>
      <w:proofErr w:type="spellStart"/>
      <w:r w:rsidR="002316D9">
        <w:t>rental_duration</w:t>
      </w:r>
      <w:proofErr w:type="spellEnd"/>
    </w:p>
    <w:tbl>
      <w:tblPr>
        <w:tblStyle w:val="Tabela-Siatka"/>
        <w:tblW w:w="0" w:type="auto"/>
        <w:tblLook w:val="04A0" w:firstRow="1" w:lastRow="0" w:firstColumn="1" w:lastColumn="0" w:noHBand="0" w:noVBand="1"/>
      </w:tblPr>
      <w:tblGrid>
        <w:gridCol w:w="11328"/>
      </w:tblGrid>
      <w:tr w:rsidR="0092576B" w14:paraId="492D3D7E" w14:textId="77777777" w:rsidTr="0092576B">
        <w:tc>
          <w:tcPr>
            <w:tcW w:w="11328" w:type="dxa"/>
          </w:tcPr>
          <w:p w14:paraId="599E6FC8" w14:textId="77777777" w:rsidR="00677183" w:rsidRDefault="00677183" w:rsidP="00677183">
            <w:r w:rsidRPr="00677183">
              <w:rPr>
                <w:b/>
              </w:rPr>
              <w:t>SELECT</w:t>
            </w:r>
            <w:r>
              <w:t xml:space="preserve"> rating, </w:t>
            </w:r>
            <w:r w:rsidRPr="00677183">
              <w:rPr>
                <w:b/>
              </w:rPr>
              <w:t>SUM</w:t>
            </w:r>
            <w:r>
              <w:t>(</w:t>
            </w:r>
            <w:proofErr w:type="spellStart"/>
            <w:r>
              <w:t>rental_duration</w:t>
            </w:r>
            <w:proofErr w:type="spellEnd"/>
            <w:r>
              <w:t xml:space="preserve">), </w:t>
            </w:r>
            <w:r w:rsidRPr="00677183">
              <w:rPr>
                <w:b/>
              </w:rPr>
              <w:t>MAX</w:t>
            </w:r>
            <w:r>
              <w:t>(</w:t>
            </w:r>
            <w:proofErr w:type="spellStart"/>
            <w:r>
              <w:t>rental_duration</w:t>
            </w:r>
            <w:proofErr w:type="spellEnd"/>
            <w:r>
              <w:t xml:space="preserve">), </w:t>
            </w:r>
            <w:r w:rsidRPr="00677183">
              <w:rPr>
                <w:b/>
              </w:rPr>
              <w:t>MIN</w:t>
            </w:r>
            <w:r>
              <w:t>(</w:t>
            </w:r>
            <w:proofErr w:type="spellStart"/>
            <w:r>
              <w:t>rental_duration</w:t>
            </w:r>
            <w:proofErr w:type="spellEnd"/>
            <w:r>
              <w:t xml:space="preserve">), </w:t>
            </w:r>
            <w:r w:rsidRPr="00677183">
              <w:rPr>
                <w:b/>
              </w:rPr>
              <w:t>COUNT</w:t>
            </w:r>
            <w:r>
              <w:t>(rating)</w:t>
            </w:r>
          </w:p>
          <w:p w14:paraId="2E334125" w14:textId="77777777" w:rsidR="00677183" w:rsidRDefault="00677183" w:rsidP="00677183">
            <w:r w:rsidRPr="00677183">
              <w:rPr>
                <w:b/>
              </w:rPr>
              <w:t>FROM</w:t>
            </w:r>
            <w:r>
              <w:t xml:space="preserve"> film</w:t>
            </w:r>
          </w:p>
          <w:p w14:paraId="7F56FB15" w14:textId="77777777" w:rsidR="00677183" w:rsidRDefault="00677183" w:rsidP="00677183">
            <w:r w:rsidRPr="00677183">
              <w:rPr>
                <w:b/>
              </w:rPr>
              <w:t>GROUP</w:t>
            </w:r>
            <w:r>
              <w:t xml:space="preserve"> </w:t>
            </w:r>
            <w:r w:rsidRPr="00677183">
              <w:rPr>
                <w:b/>
              </w:rPr>
              <w:t>BY</w:t>
            </w:r>
            <w:r>
              <w:t xml:space="preserve"> rating</w:t>
            </w:r>
          </w:p>
          <w:p w14:paraId="55E4E4E0" w14:textId="46EB623E" w:rsidR="0092576B" w:rsidRDefault="00677183" w:rsidP="00677183">
            <w:r w:rsidRPr="00677183">
              <w:rPr>
                <w:b/>
              </w:rPr>
              <w:t>ORDER</w:t>
            </w:r>
            <w:r>
              <w:t xml:space="preserve"> </w:t>
            </w:r>
            <w:r w:rsidRPr="00677183">
              <w:rPr>
                <w:b/>
              </w:rPr>
              <w:t>BY</w:t>
            </w:r>
            <w:r>
              <w:t xml:space="preserve"> 5 </w:t>
            </w:r>
            <w:r w:rsidRPr="00677183">
              <w:rPr>
                <w:b/>
              </w:rPr>
              <w:t>DESC</w:t>
            </w:r>
            <w:r>
              <w:t xml:space="preserve">, 2 </w:t>
            </w:r>
            <w:r w:rsidRPr="00677183">
              <w:rPr>
                <w:b/>
              </w:rPr>
              <w:t>ASC</w:t>
            </w:r>
          </w:p>
        </w:tc>
      </w:tr>
    </w:tbl>
    <w:p w14:paraId="2FB54A2C" w14:textId="5442844A" w:rsidR="002316D9" w:rsidRDefault="0092576B" w:rsidP="00C2312D">
      <w:pPr>
        <w:pStyle w:val="Akapitzlist"/>
        <w:numPr>
          <w:ilvl w:val="0"/>
          <w:numId w:val="29"/>
        </w:numPr>
      </w:pPr>
      <w:r>
        <w:t>Wyniki ogranicz jedynie do filmów posiadających literę „a” w swoim tytule</w:t>
      </w:r>
    </w:p>
    <w:tbl>
      <w:tblPr>
        <w:tblStyle w:val="Tabela-Siatka"/>
        <w:tblW w:w="0" w:type="auto"/>
        <w:tblLook w:val="04A0" w:firstRow="1" w:lastRow="0" w:firstColumn="1" w:lastColumn="0" w:noHBand="0" w:noVBand="1"/>
      </w:tblPr>
      <w:tblGrid>
        <w:gridCol w:w="11328"/>
      </w:tblGrid>
      <w:tr w:rsidR="0092576B" w14:paraId="3ACEB32A" w14:textId="77777777" w:rsidTr="0092576B">
        <w:tc>
          <w:tcPr>
            <w:tcW w:w="11328" w:type="dxa"/>
          </w:tcPr>
          <w:p w14:paraId="0D913BE6" w14:textId="77777777" w:rsidR="00BB1372" w:rsidRDefault="00BB1372" w:rsidP="00BB1372">
            <w:r w:rsidRPr="00BB1372">
              <w:rPr>
                <w:b/>
              </w:rPr>
              <w:t>SELECT</w:t>
            </w:r>
            <w:r>
              <w:t xml:space="preserve"> rating, </w:t>
            </w:r>
            <w:r w:rsidRPr="00BB1372">
              <w:rPr>
                <w:b/>
              </w:rPr>
              <w:t>SUM</w:t>
            </w:r>
            <w:r>
              <w:t>(</w:t>
            </w:r>
            <w:proofErr w:type="spellStart"/>
            <w:r>
              <w:t>rental_duration</w:t>
            </w:r>
            <w:proofErr w:type="spellEnd"/>
            <w:r>
              <w:t xml:space="preserve">), </w:t>
            </w:r>
            <w:r w:rsidRPr="00BB1372">
              <w:rPr>
                <w:b/>
              </w:rPr>
              <w:t>MAX</w:t>
            </w:r>
            <w:r>
              <w:t>(</w:t>
            </w:r>
            <w:proofErr w:type="spellStart"/>
            <w:r>
              <w:t>rental_duration</w:t>
            </w:r>
            <w:proofErr w:type="spellEnd"/>
            <w:r>
              <w:t xml:space="preserve">), </w:t>
            </w:r>
            <w:r w:rsidRPr="00BB1372">
              <w:rPr>
                <w:b/>
              </w:rPr>
              <w:t>MIN</w:t>
            </w:r>
            <w:r>
              <w:t>(</w:t>
            </w:r>
            <w:proofErr w:type="spellStart"/>
            <w:r>
              <w:t>rental_duration</w:t>
            </w:r>
            <w:proofErr w:type="spellEnd"/>
            <w:r>
              <w:t xml:space="preserve">), </w:t>
            </w:r>
            <w:r w:rsidRPr="00BB1372">
              <w:rPr>
                <w:b/>
              </w:rPr>
              <w:t>COUNT</w:t>
            </w:r>
            <w:r>
              <w:t>(rating)</w:t>
            </w:r>
          </w:p>
          <w:p w14:paraId="17B38D12" w14:textId="77777777" w:rsidR="00BB1372" w:rsidRDefault="00BB1372" w:rsidP="00BB1372">
            <w:r w:rsidRPr="00BB1372">
              <w:rPr>
                <w:b/>
              </w:rPr>
              <w:t>FROM</w:t>
            </w:r>
            <w:r>
              <w:t xml:space="preserve"> film</w:t>
            </w:r>
          </w:p>
          <w:p w14:paraId="5E37ACF3" w14:textId="77777777" w:rsidR="00BB1372" w:rsidRDefault="00BB1372" w:rsidP="00BB1372">
            <w:r w:rsidRPr="00BB1372">
              <w:rPr>
                <w:b/>
              </w:rPr>
              <w:t>WHERE</w:t>
            </w:r>
            <w:r>
              <w:t xml:space="preserve"> </w:t>
            </w:r>
            <w:proofErr w:type="spellStart"/>
            <w:r>
              <w:t>title</w:t>
            </w:r>
            <w:proofErr w:type="spellEnd"/>
            <w:r>
              <w:t xml:space="preserve"> </w:t>
            </w:r>
            <w:r w:rsidRPr="00BB1372">
              <w:rPr>
                <w:b/>
              </w:rPr>
              <w:t>LIKE</w:t>
            </w:r>
            <w:r>
              <w:t xml:space="preserve"> '%a%'</w:t>
            </w:r>
          </w:p>
          <w:p w14:paraId="18F2D613" w14:textId="77777777" w:rsidR="00BB1372" w:rsidRDefault="00BB1372" w:rsidP="00BB1372">
            <w:r w:rsidRPr="00BB1372">
              <w:rPr>
                <w:b/>
              </w:rPr>
              <w:t>GROUP</w:t>
            </w:r>
            <w:r>
              <w:t xml:space="preserve"> </w:t>
            </w:r>
            <w:r w:rsidRPr="00BB1372">
              <w:rPr>
                <w:b/>
              </w:rPr>
              <w:t>BY</w:t>
            </w:r>
            <w:r>
              <w:t xml:space="preserve"> rating</w:t>
            </w:r>
          </w:p>
          <w:p w14:paraId="6065C1F5" w14:textId="370B4AAE" w:rsidR="0092576B" w:rsidRDefault="00BB1372" w:rsidP="00BB1372">
            <w:r w:rsidRPr="00BB1372">
              <w:rPr>
                <w:b/>
              </w:rPr>
              <w:t>ORDER</w:t>
            </w:r>
            <w:r>
              <w:t xml:space="preserve"> </w:t>
            </w:r>
            <w:r w:rsidRPr="00BB1372">
              <w:rPr>
                <w:b/>
              </w:rPr>
              <w:t>BY</w:t>
            </w:r>
            <w:r>
              <w:t xml:space="preserve"> 5 </w:t>
            </w:r>
            <w:r w:rsidRPr="00BB1372">
              <w:rPr>
                <w:b/>
              </w:rPr>
              <w:t>DESC</w:t>
            </w:r>
            <w:r>
              <w:t xml:space="preserve">, 2 </w:t>
            </w:r>
            <w:r w:rsidRPr="00BB1372">
              <w:rPr>
                <w:b/>
              </w:rPr>
              <w:t>ASC</w:t>
            </w:r>
          </w:p>
        </w:tc>
      </w:tr>
    </w:tbl>
    <w:p w14:paraId="16D9FEF3" w14:textId="20361858" w:rsidR="0092576B" w:rsidRDefault="0092576B" w:rsidP="00C2312D">
      <w:pPr>
        <w:pStyle w:val="Akapitzlist"/>
        <w:numPr>
          <w:ilvl w:val="0"/>
          <w:numId w:val="29"/>
        </w:numPr>
      </w:pPr>
      <w:r>
        <w:t>Wyniki ogranicz do filmów których długość jest większa od średniej długości wszystkich filmów</w:t>
      </w:r>
    </w:p>
    <w:tbl>
      <w:tblPr>
        <w:tblStyle w:val="Tabela-Siatka"/>
        <w:tblW w:w="0" w:type="auto"/>
        <w:tblLook w:val="04A0" w:firstRow="1" w:lastRow="0" w:firstColumn="1" w:lastColumn="0" w:noHBand="0" w:noVBand="1"/>
      </w:tblPr>
      <w:tblGrid>
        <w:gridCol w:w="11328"/>
      </w:tblGrid>
      <w:tr w:rsidR="0092576B" w14:paraId="4BE7EBEC" w14:textId="77777777" w:rsidTr="0092576B">
        <w:tc>
          <w:tcPr>
            <w:tcW w:w="11328" w:type="dxa"/>
          </w:tcPr>
          <w:p w14:paraId="53831A2E" w14:textId="77777777" w:rsidR="00C55D62" w:rsidRDefault="00C55D62" w:rsidP="00C55D62">
            <w:r w:rsidRPr="00C55D62">
              <w:rPr>
                <w:b/>
              </w:rPr>
              <w:t>SELECT</w:t>
            </w:r>
            <w:r>
              <w:t xml:space="preserve"> rating, </w:t>
            </w:r>
            <w:r w:rsidRPr="00C55D62">
              <w:rPr>
                <w:b/>
              </w:rPr>
              <w:t>SUM</w:t>
            </w:r>
            <w:r>
              <w:t>(</w:t>
            </w:r>
            <w:proofErr w:type="spellStart"/>
            <w:r>
              <w:t>rental_duration</w:t>
            </w:r>
            <w:proofErr w:type="spellEnd"/>
            <w:r>
              <w:t xml:space="preserve">), </w:t>
            </w:r>
            <w:r w:rsidRPr="00C55D62">
              <w:rPr>
                <w:b/>
              </w:rPr>
              <w:t>MAX</w:t>
            </w:r>
            <w:r>
              <w:t>(</w:t>
            </w:r>
            <w:proofErr w:type="spellStart"/>
            <w:r>
              <w:t>rental_duration</w:t>
            </w:r>
            <w:proofErr w:type="spellEnd"/>
            <w:r>
              <w:t xml:space="preserve">), </w:t>
            </w:r>
            <w:r w:rsidRPr="00C55D62">
              <w:rPr>
                <w:b/>
              </w:rPr>
              <w:t>MIN</w:t>
            </w:r>
            <w:r>
              <w:t>(</w:t>
            </w:r>
            <w:proofErr w:type="spellStart"/>
            <w:r>
              <w:t>rental_duration</w:t>
            </w:r>
            <w:proofErr w:type="spellEnd"/>
            <w:r>
              <w:t xml:space="preserve">), </w:t>
            </w:r>
            <w:r w:rsidRPr="00C55D62">
              <w:rPr>
                <w:b/>
              </w:rPr>
              <w:t>COUNT</w:t>
            </w:r>
            <w:r>
              <w:t>(rating)</w:t>
            </w:r>
          </w:p>
          <w:p w14:paraId="67902B9A" w14:textId="77777777" w:rsidR="00C55D62" w:rsidRDefault="00C55D62" w:rsidP="00C55D62">
            <w:r w:rsidRPr="00C55D62">
              <w:rPr>
                <w:b/>
              </w:rPr>
              <w:t>FROM</w:t>
            </w:r>
            <w:r>
              <w:t xml:space="preserve"> film</w:t>
            </w:r>
          </w:p>
          <w:p w14:paraId="20E5AB6F" w14:textId="77777777" w:rsidR="00C55D62" w:rsidRDefault="00C55D62" w:rsidP="00C55D62">
            <w:r w:rsidRPr="00C55D62">
              <w:rPr>
                <w:b/>
              </w:rPr>
              <w:t>WHERE</w:t>
            </w:r>
            <w:r>
              <w:t xml:space="preserve"> </w:t>
            </w:r>
            <w:proofErr w:type="spellStart"/>
            <w:r>
              <w:t>title</w:t>
            </w:r>
            <w:proofErr w:type="spellEnd"/>
            <w:r>
              <w:t xml:space="preserve"> </w:t>
            </w:r>
            <w:r w:rsidRPr="00C55D62">
              <w:rPr>
                <w:b/>
              </w:rPr>
              <w:t>LIKE</w:t>
            </w:r>
            <w:r>
              <w:t xml:space="preserve"> '%a%' </w:t>
            </w:r>
            <w:r w:rsidRPr="00C55D62">
              <w:rPr>
                <w:b/>
              </w:rPr>
              <w:t>AND</w:t>
            </w:r>
            <w:r>
              <w:t xml:space="preserve"> </w:t>
            </w:r>
            <w:proofErr w:type="spellStart"/>
            <w:r>
              <w:t>length</w:t>
            </w:r>
            <w:proofErr w:type="spellEnd"/>
            <w:r>
              <w:t xml:space="preserve"> </w:t>
            </w:r>
            <w:r w:rsidRPr="00AE5B12">
              <w:t>&gt;</w:t>
            </w:r>
            <w:r>
              <w:t xml:space="preserve"> (</w:t>
            </w:r>
            <w:r w:rsidRPr="00C55D62">
              <w:rPr>
                <w:b/>
              </w:rPr>
              <w:t>SELECT</w:t>
            </w:r>
            <w:r>
              <w:t xml:space="preserve"> </w:t>
            </w:r>
            <w:r w:rsidRPr="00C55D62">
              <w:rPr>
                <w:b/>
              </w:rPr>
              <w:t>AVG</w:t>
            </w:r>
            <w:r>
              <w:t>(</w:t>
            </w:r>
            <w:proofErr w:type="spellStart"/>
            <w:r>
              <w:t>length</w:t>
            </w:r>
            <w:proofErr w:type="spellEnd"/>
            <w:r>
              <w:t xml:space="preserve">) </w:t>
            </w:r>
            <w:r w:rsidRPr="00C55D62">
              <w:rPr>
                <w:b/>
              </w:rPr>
              <w:t>FROM</w:t>
            </w:r>
            <w:r>
              <w:t xml:space="preserve"> film)</w:t>
            </w:r>
          </w:p>
          <w:p w14:paraId="25EE77CD" w14:textId="77777777" w:rsidR="00C55D62" w:rsidRDefault="00C55D62" w:rsidP="00C55D62">
            <w:r w:rsidRPr="00C55D62">
              <w:rPr>
                <w:b/>
              </w:rPr>
              <w:t>GROUP</w:t>
            </w:r>
            <w:r>
              <w:t xml:space="preserve"> </w:t>
            </w:r>
            <w:r w:rsidRPr="00C55D62">
              <w:rPr>
                <w:b/>
              </w:rPr>
              <w:t>BY</w:t>
            </w:r>
            <w:r>
              <w:t xml:space="preserve"> rating</w:t>
            </w:r>
          </w:p>
          <w:p w14:paraId="24898CB6" w14:textId="4876A8F9" w:rsidR="0092576B" w:rsidRDefault="00C55D62" w:rsidP="00C55D62">
            <w:r w:rsidRPr="00C55D62">
              <w:rPr>
                <w:b/>
              </w:rPr>
              <w:t>ORDER</w:t>
            </w:r>
            <w:r>
              <w:t xml:space="preserve"> </w:t>
            </w:r>
            <w:r w:rsidRPr="00C55D62">
              <w:rPr>
                <w:b/>
              </w:rPr>
              <w:t>BY</w:t>
            </w:r>
            <w:r>
              <w:t xml:space="preserve"> 5 </w:t>
            </w:r>
            <w:r w:rsidRPr="00C55D62">
              <w:rPr>
                <w:b/>
              </w:rPr>
              <w:t>DESC</w:t>
            </w:r>
            <w:r>
              <w:t xml:space="preserve">, 2 </w:t>
            </w:r>
            <w:r w:rsidRPr="00C55D62">
              <w:rPr>
                <w:b/>
              </w:rPr>
              <w:t>ASC</w:t>
            </w:r>
          </w:p>
        </w:tc>
      </w:tr>
    </w:tbl>
    <w:p w14:paraId="5650AD47" w14:textId="20204E99" w:rsidR="0092576B" w:rsidRDefault="008E6893" w:rsidP="00C2312D">
      <w:pPr>
        <w:pStyle w:val="Akapitzlist"/>
        <w:numPr>
          <w:ilvl w:val="0"/>
          <w:numId w:val="29"/>
        </w:numPr>
      </w:pPr>
      <w:r>
        <w:t>Wyniki ogranicz do tych których minimum długości filmów jest większe od 85 minut</w:t>
      </w:r>
    </w:p>
    <w:tbl>
      <w:tblPr>
        <w:tblStyle w:val="Tabela-Siatka"/>
        <w:tblW w:w="0" w:type="auto"/>
        <w:tblLook w:val="04A0" w:firstRow="1" w:lastRow="0" w:firstColumn="1" w:lastColumn="0" w:noHBand="0" w:noVBand="1"/>
      </w:tblPr>
      <w:tblGrid>
        <w:gridCol w:w="11328"/>
      </w:tblGrid>
      <w:tr w:rsidR="008E6893" w14:paraId="1F0AB91D" w14:textId="77777777" w:rsidTr="008E6893">
        <w:tc>
          <w:tcPr>
            <w:tcW w:w="11328" w:type="dxa"/>
          </w:tcPr>
          <w:p w14:paraId="42961806" w14:textId="77777777" w:rsidR="00C1027E" w:rsidRDefault="00C1027E" w:rsidP="00C1027E">
            <w:r w:rsidRPr="00C1027E">
              <w:rPr>
                <w:b/>
              </w:rPr>
              <w:t>SELECT</w:t>
            </w:r>
            <w:r>
              <w:t xml:space="preserve"> rating, </w:t>
            </w:r>
            <w:r w:rsidRPr="00C1027E">
              <w:rPr>
                <w:b/>
              </w:rPr>
              <w:t>SUM</w:t>
            </w:r>
            <w:r>
              <w:t>(</w:t>
            </w:r>
            <w:proofErr w:type="spellStart"/>
            <w:r>
              <w:t>rental_duration</w:t>
            </w:r>
            <w:proofErr w:type="spellEnd"/>
            <w:r>
              <w:t xml:space="preserve">), </w:t>
            </w:r>
            <w:r w:rsidRPr="00C1027E">
              <w:rPr>
                <w:b/>
              </w:rPr>
              <w:t>MAX</w:t>
            </w:r>
            <w:r>
              <w:t>(</w:t>
            </w:r>
            <w:proofErr w:type="spellStart"/>
            <w:r>
              <w:t>rental_duration</w:t>
            </w:r>
            <w:proofErr w:type="spellEnd"/>
            <w:r>
              <w:t xml:space="preserve">), </w:t>
            </w:r>
            <w:r w:rsidRPr="00C1027E">
              <w:rPr>
                <w:b/>
              </w:rPr>
              <w:t>MIN</w:t>
            </w:r>
            <w:r>
              <w:t>(</w:t>
            </w:r>
            <w:proofErr w:type="spellStart"/>
            <w:r>
              <w:t>rental_duration</w:t>
            </w:r>
            <w:proofErr w:type="spellEnd"/>
            <w:r>
              <w:t xml:space="preserve">), </w:t>
            </w:r>
            <w:r w:rsidRPr="00C1027E">
              <w:rPr>
                <w:b/>
              </w:rPr>
              <w:t>COUNT</w:t>
            </w:r>
            <w:r>
              <w:t>(rating)</w:t>
            </w:r>
          </w:p>
          <w:p w14:paraId="132477B9" w14:textId="77777777" w:rsidR="00C1027E" w:rsidRDefault="00C1027E" w:rsidP="00C1027E">
            <w:r w:rsidRPr="00C1027E">
              <w:rPr>
                <w:b/>
              </w:rPr>
              <w:t>FROM</w:t>
            </w:r>
            <w:r>
              <w:t xml:space="preserve"> film</w:t>
            </w:r>
          </w:p>
          <w:p w14:paraId="7911AA01" w14:textId="77777777" w:rsidR="00C1027E" w:rsidRDefault="00C1027E" w:rsidP="00C1027E">
            <w:r w:rsidRPr="00C1027E">
              <w:rPr>
                <w:b/>
              </w:rPr>
              <w:t>WHERE</w:t>
            </w:r>
            <w:r>
              <w:t xml:space="preserve"> </w:t>
            </w:r>
            <w:proofErr w:type="spellStart"/>
            <w:r>
              <w:t>title</w:t>
            </w:r>
            <w:proofErr w:type="spellEnd"/>
            <w:r>
              <w:t xml:space="preserve"> </w:t>
            </w:r>
            <w:r w:rsidRPr="00C1027E">
              <w:rPr>
                <w:b/>
              </w:rPr>
              <w:t>LIKE</w:t>
            </w:r>
            <w:r>
              <w:t xml:space="preserve"> '%a%' </w:t>
            </w:r>
            <w:r w:rsidRPr="00C1027E">
              <w:rPr>
                <w:b/>
              </w:rPr>
              <w:t>AND</w:t>
            </w:r>
            <w:r>
              <w:t xml:space="preserve"> </w:t>
            </w:r>
            <w:proofErr w:type="spellStart"/>
            <w:r>
              <w:t>length</w:t>
            </w:r>
            <w:proofErr w:type="spellEnd"/>
            <w:r>
              <w:t xml:space="preserve"> </w:t>
            </w:r>
            <w:r w:rsidRPr="00AE5B12">
              <w:t>&gt;</w:t>
            </w:r>
            <w:r>
              <w:t xml:space="preserve"> (</w:t>
            </w:r>
            <w:r w:rsidRPr="00C1027E">
              <w:rPr>
                <w:b/>
              </w:rPr>
              <w:t>SELECT</w:t>
            </w:r>
            <w:r>
              <w:t xml:space="preserve"> </w:t>
            </w:r>
            <w:r w:rsidRPr="00C1027E">
              <w:rPr>
                <w:b/>
              </w:rPr>
              <w:t>AVG</w:t>
            </w:r>
            <w:r>
              <w:t>(</w:t>
            </w:r>
            <w:proofErr w:type="spellStart"/>
            <w:r>
              <w:t>length</w:t>
            </w:r>
            <w:proofErr w:type="spellEnd"/>
            <w:r>
              <w:t xml:space="preserve">) </w:t>
            </w:r>
            <w:r w:rsidRPr="00C1027E">
              <w:rPr>
                <w:b/>
              </w:rPr>
              <w:t>FROM</w:t>
            </w:r>
            <w:r>
              <w:t xml:space="preserve"> film)</w:t>
            </w:r>
          </w:p>
          <w:p w14:paraId="35B3D23D" w14:textId="77777777" w:rsidR="00C1027E" w:rsidRDefault="00C1027E" w:rsidP="00C1027E">
            <w:r w:rsidRPr="00C1027E">
              <w:rPr>
                <w:b/>
              </w:rPr>
              <w:t>GROUP</w:t>
            </w:r>
            <w:r>
              <w:t xml:space="preserve"> </w:t>
            </w:r>
            <w:r w:rsidRPr="00C1027E">
              <w:rPr>
                <w:b/>
              </w:rPr>
              <w:t>BY</w:t>
            </w:r>
            <w:r>
              <w:t xml:space="preserve"> rating</w:t>
            </w:r>
          </w:p>
          <w:p w14:paraId="4E953AF6" w14:textId="77777777" w:rsidR="00C1027E" w:rsidRDefault="00C1027E" w:rsidP="00C1027E">
            <w:r w:rsidRPr="00C1027E">
              <w:rPr>
                <w:b/>
              </w:rPr>
              <w:t>HAVING</w:t>
            </w:r>
            <w:r>
              <w:t xml:space="preserve"> 85 </w:t>
            </w:r>
            <w:r w:rsidRPr="00AE5B12">
              <w:t>&lt;</w:t>
            </w:r>
            <w:r>
              <w:t xml:space="preserve"> (</w:t>
            </w:r>
            <w:r w:rsidRPr="00C1027E">
              <w:rPr>
                <w:b/>
              </w:rPr>
              <w:t>SELECT</w:t>
            </w:r>
            <w:r>
              <w:t xml:space="preserve"> </w:t>
            </w:r>
            <w:r w:rsidRPr="00C1027E">
              <w:rPr>
                <w:b/>
              </w:rPr>
              <w:t>SUM</w:t>
            </w:r>
            <w:r>
              <w:t>(</w:t>
            </w:r>
            <w:proofErr w:type="spellStart"/>
            <w:r>
              <w:t>length</w:t>
            </w:r>
            <w:proofErr w:type="spellEnd"/>
            <w:r>
              <w:t xml:space="preserve">) </w:t>
            </w:r>
            <w:r w:rsidRPr="00C1027E">
              <w:rPr>
                <w:b/>
              </w:rPr>
              <w:t>FROM</w:t>
            </w:r>
            <w:r>
              <w:t xml:space="preserve"> film)</w:t>
            </w:r>
          </w:p>
          <w:p w14:paraId="4740E129" w14:textId="4E03D02D" w:rsidR="008E6893" w:rsidRDefault="00C1027E" w:rsidP="00C1027E">
            <w:r w:rsidRPr="00C1027E">
              <w:rPr>
                <w:b/>
              </w:rPr>
              <w:t>ORDER</w:t>
            </w:r>
            <w:r>
              <w:t xml:space="preserve"> </w:t>
            </w:r>
            <w:r w:rsidRPr="00C1027E">
              <w:rPr>
                <w:b/>
              </w:rPr>
              <w:t>BY</w:t>
            </w:r>
            <w:r>
              <w:t xml:space="preserve"> 5 </w:t>
            </w:r>
            <w:r w:rsidRPr="00C1027E">
              <w:rPr>
                <w:b/>
              </w:rPr>
              <w:t>DESC</w:t>
            </w:r>
            <w:r>
              <w:t xml:space="preserve">, 2 </w:t>
            </w:r>
            <w:r w:rsidRPr="00C1027E">
              <w:rPr>
                <w:b/>
              </w:rPr>
              <w:t>ASC</w:t>
            </w:r>
          </w:p>
        </w:tc>
      </w:tr>
    </w:tbl>
    <w:p w14:paraId="13A27994" w14:textId="663B6D7B" w:rsidR="00A4065F" w:rsidRDefault="000D32B9" w:rsidP="00C2312D">
      <w:pPr>
        <w:pStyle w:val="Akapitzlist"/>
        <w:numPr>
          <w:ilvl w:val="0"/>
          <w:numId w:val="29"/>
        </w:numPr>
      </w:pPr>
      <w:r>
        <w:t xml:space="preserve">Dla każdego </w:t>
      </w:r>
      <w:proofErr w:type="spellStart"/>
      <w:r>
        <w:t>rental_rate</w:t>
      </w:r>
      <w:proofErr w:type="spellEnd"/>
      <w:r>
        <w:t xml:space="preserve"> wyświetl </w:t>
      </w:r>
      <w:proofErr w:type="spellStart"/>
      <w:r>
        <w:t>rental_rate</w:t>
      </w:r>
      <w:proofErr w:type="spellEnd"/>
      <w:r>
        <w:t xml:space="preserve">, sumę, średnią długości filmów oraz ilość filmów. Wyniki posortuj rosnąco po </w:t>
      </w:r>
      <w:proofErr w:type="spellStart"/>
      <w:r>
        <w:t>rental_rate</w:t>
      </w:r>
      <w:proofErr w:type="spellEnd"/>
      <w:r w:rsidR="00A4065F">
        <w:t xml:space="preserve"> i malejąco po </w:t>
      </w:r>
      <w:proofErr w:type="spellStart"/>
      <w:r w:rsidR="00A4065F">
        <w:t>rental_rate</w:t>
      </w:r>
      <w:proofErr w:type="spellEnd"/>
    </w:p>
    <w:tbl>
      <w:tblPr>
        <w:tblStyle w:val="Tabela-Siatka"/>
        <w:tblW w:w="0" w:type="auto"/>
        <w:tblLook w:val="04A0" w:firstRow="1" w:lastRow="0" w:firstColumn="1" w:lastColumn="0" w:noHBand="0" w:noVBand="1"/>
      </w:tblPr>
      <w:tblGrid>
        <w:gridCol w:w="11328"/>
      </w:tblGrid>
      <w:tr w:rsidR="00A4065F" w14:paraId="7ED09AD3" w14:textId="77777777" w:rsidTr="00C94876">
        <w:tc>
          <w:tcPr>
            <w:tcW w:w="11328" w:type="dxa"/>
            <w:tcBorders>
              <w:top w:val="single" w:sz="4" w:space="0" w:color="auto"/>
              <w:left w:val="single" w:sz="4" w:space="0" w:color="auto"/>
              <w:bottom w:val="single" w:sz="4" w:space="0" w:color="auto"/>
              <w:right w:val="single" w:sz="4" w:space="0" w:color="auto"/>
            </w:tcBorders>
          </w:tcPr>
          <w:p w14:paraId="5B20946C" w14:textId="77777777" w:rsidR="00CB58BE" w:rsidRDefault="00CB58BE" w:rsidP="00CB58BE">
            <w:r w:rsidRPr="00CB58BE">
              <w:rPr>
                <w:b/>
              </w:rPr>
              <w:t>SELECT</w:t>
            </w:r>
            <w:r>
              <w:t xml:space="preserve"> </w:t>
            </w:r>
            <w:proofErr w:type="spellStart"/>
            <w:r>
              <w:t>rental_rate</w:t>
            </w:r>
            <w:proofErr w:type="spellEnd"/>
            <w:r>
              <w:t xml:space="preserve">, </w:t>
            </w:r>
            <w:r w:rsidRPr="00CB58BE">
              <w:rPr>
                <w:b/>
              </w:rPr>
              <w:t>SUM</w:t>
            </w:r>
            <w:r>
              <w:t>(</w:t>
            </w:r>
            <w:proofErr w:type="spellStart"/>
            <w:r>
              <w:t>length</w:t>
            </w:r>
            <w:proofErr w:type="spellEnd"/>
            <w:r>
              <w:t xml:space="preserve">), </w:t>
            </w:r>
            <w:r w:rsidRPr="00CB58BE">
              <w:rPr>
                <w:b/>
              </w:rPr>
              <w:t>AVG</w:t>
            </w:r>
            <w:r>
              <w:t>(</w:t>
            </w:r>
            <w:proofErr w:type="spellStart"/>
            <w:r>
              <w:t>length</w:t>
            </w:r>
            <w:proofErr w:type="spellEnd"/>
            <w:r>
              <w:t xml:space="preserve">), </w:t>
            </w:r>
            <w:r w:rsidRPr="00CB58BE">
              <w:rPr>
                <w:b/>
              </w:rPr>
              <w:t>COUNT</w:t>
            </w:r>
            <w:r>
              <w:t>(*)</w:t>
            </w:r>
          </w:p>
          <w:p w14:paraId="0BEADA6A" w14:textId="2F7B1274" w:rsidR="00CB58BE" w:rsidRDefault="00CB58BE" w:rsidP="00CB58BE">
            <w:r w:rsidRPr="00CB58BE">
              <w:rPr>
                <w:b/>
              </w:rPr>
              <w:t>FROM</w:t>
            </w:r>
            <w:r>
              <w:t xml:space="preserve"> film</w:t>
            </w:r>
          </w:p>
          <w:p w14:paraId="1F7FB57F" w14:textId="67AD7817" w:rsidR="0028357D" w:rsidRDefault="0028357D" w:rsidP="00CB58BE">
            <w:r w:rsidRPr="0028357D">
              <w:rPr>
                <w:b/>
              </w:rPr>
              <w:t>GROUP</w:t>
            </w:r>
            <w:r>
              <w:t xml:space="preserve"> </w:t>
            </w:r>
            <w:r w:rsidRPr="0028357D">
              <w:rPr>
                <w:b/>
              </w:rPr>
              <w:t>BY</w:t>
            </w:r>
            <w:r>
              <w:t xml:space="preserve"> </w:t>
            </w:r>
            <w:proofErr w:type="spellStart"/>
            <w:r>
              <w:t>rental_rate</w:t>
            </w:r>
            <w:proofErr w:type="spellEnd"/>
          </w:p>
          <w:p w14:paraId="0B0CA2DC" w14:textId="77777777" w:rsidR="00A4065F" w:rsidRDefault="00CB58BE" w:rsidP="00CB58BE">
            <w:r w:rsidRPr="00CB58BE">
              <w:rPr>
                <w:b/>
              </w:rPr>
              <w:t>ORDER</w:t>
            </w:r>
            <w:r>
              <w:t xml:space="preserve"> </w:t>
            </w:r>
            <w:r w:rsidRPr="00CB58BE">
              <w:rPr>
                <w:b/>
              </w:rPr>
              <w:t>BY</w:t>
            </w:r>
            <w:r>
              <w:t xml:space="preserve"> 1 </w:t>
            </w:r>
            <w:r w:rsidRPr="00CB58BE">
              <w:rPr>
                <w:b/>
              </w:rPr>
              <w:t>DESC</w:t>
            </w:r>
            <w:r>
              <w:t xml:space="preserve">, 1 </w:t>
            </w:r>
            <w:r w:rsidRPr="00CB58BE">
              <w:rPr>
                <w:b/>
              </w:rPr>
              <w:t>ASC</w:t>
            </w:r>
          </w:p>
        </w:tc>
      </w:tr>
    </w:tbl>
    <w:p w14:paraId="3FADAEC2" w14:textId="51AF0ED0" w:rsidR="00A4065F" w:rsidRDefault="00A4065F" w:rsidP="00C2312D">
      <w:pPr>
        <w:pStyle w:val="Akapitzlist"/>
        <w:numPr>
          <w:ilvl w:val="0"/>
          <w:numId w:val="29"/>
        </w:numPr>
      </w:pPr>
      <w:r>
        <w:t>Zapytanie ogranicz do filmów których druga litera to „t”</w:t>
      </w:r>
    </w:p>
    <w:tbl>
      <w:tblPr>
        <w:tblStyle w:val="Tabela-Siatka"/>
        <w:tblW w:w="0" w:type="auto"/>
        <w:tblLook w:val="04A0" w:firstRow="1" w:lastRow="0" w:firstColumn="1" w:lastColumn="0" w:noHBand="0" w:noVBand="1"/>
      </w:tblPr>
      <w:tblGrid>
        <w:gridCol w:w="11328"/>
      </w:tblGrid>
      <w:tr w:rsidR="00A4065F" w14:paraId="38968167" w14:textId="77777777" w:rsidTr="00A4065F">
        <w:tc>
          <w:tcPr>
            <w:tcW w:w="11328" w:type="dxa"/>
          </w:tcPr>
          <w:p w14:paraId="29F954E0" w14:textId="77777777" w:rsidR="001666FF" w:rsidRDefault="001666FF" w:rsidP="001666FF">
            <w:r w:rsidRPr="001666FF">
              <w:rPr>
                <w:b/>
              </w:rPr>
              <w:t>SELECT</w:t>
            </w:r>
            <w:r>
              <w:t xml:space="preserve"> </w:t>
            </w:r>
            <w:proofErr w:type="spellStart"/>
            <w:r>
              <w:t>rental_rate</w:t>
            </w:r>
            <w:proofErr w:type="spellEnd"/>
            <w:r>
              <w:t xml:space="preserve">, </w:t>
            </w:r>
            <w:r w:rsidRPr="001666FF">
              <w:rPr>
                <w:b/>
              </w:rPr>
              <w:t>SUM</w:t>
            </w:r>
            <w:r>
              <w:t>(</w:t>
            </w:r>
            <w:proofErr w:type="spellStart"/>
            <w:r>
              <w:t>length</w:t>
            </w:r>
            <w:proofErr w:type="spellEnd"/>
            <w:r>
              <w:t xml:space="preserve">), </w:t>
            </w:r>
            <w:r w:rsidRPr="001666FF">
              <w:rPr>
                <w:b/>
              </w:rPr>
              <w:t>AVG</w:t>
            </w:r>
            <w:r>
              <w:t>(</w:t>
            </w:r>
            <w:proofErr w:type="spellStart"/>
            <w:r>
              <w:t>length</w:t>
            </w:r>
            <w:proofErr w:type="spellEnd"/>
            <w:r>
              <w:t xml:space="preserve">), </w:t>
            </w:r>
            <w:r w:rsidRPr="001666FF">
              <w:rPr>
                <w:b/>
              </w:rPr>
              <w:t>COUNT</w:t>
            </w:r>
            <w:r>
              <w:t>(*)</w:t>
            </w:r>
          </w:p>
          <w:p w14:paraId="5D39D19E" w14:textId="77777777" w:rsidR="001666FF" w:rsidRDefault="001666FF" w:rsidP="001666FF">
            <w:r w:rsidRPr="001666FF">
              <w:rPr>
                <w:b/>
              </w:rPr>
              <w:t>FROM</w:t>
            </w:r>
            <w:r>
              <w:t xml:space="preserve"> film</w:t>
            </w:r>
          </w:p>
          <w:p w14:paraId="0E2B75BD" w14:textId="1DFDE602" w:rsidR="001666FF" w:rsidRDefault="001666FF" w:rsidP="001666FF">
            <w:r w:rsidRPr="001666FF">
              <w:rPr>
                <w:b/>
              </w:rPr>
              <w:t>WHERE</w:t>
            </w:r>
            <w:r>
              <w:t xml:space="preserve"> </w:t>
            </w:r>
            <w:proofErr w:type="spellStart"/>
            <w:r>
              <w:t>title</w:t>
            </w:r>
            <w:proofErr w:type="spellEnd"/>
            <w:r>
              <w:t xml:space="preserve"> </w:t>
            </w:r>
            <w:r w:rsidRPr="001666FF">
              <w:rPr>
                <w:b/>
              </w:rPr>
              <w:t>LIKE</w:t>
            </w:r>
            <w:r>
              <w:t xml:space="preserve"> '_t%'</w:t>
            </w:r>
          </w:p>
          <w:p w14:paraId="306D940C" w14:textId="292863EE" w:rsidR="00AB66BD" w:rsidRDefault="00AB66BD" w:rsidP="001666FF">
            <w:r w:rsidRPr="00AB66BD">
              <w:rPr>
                <w:b/>
              </w:rPr>
              <w:t>GROUP</w:t>
            </w:r>
            <w:r>
              <w:t xml:space="preserve"> </w:t>
            </w:r>
            <w:r w:rsidRPr="00AB66BD">
              <w:rPr>
                <w:b/>
              </w:rPr>
              <w:t>BY</w:t>
            </w:r>
            <w:r>
              <w:t xml:space="preserve"> </w:t>
            </w:r>
            <w:proofErr w:type="spellStart"/>
            <w:r>
              <w:t>rental_rate</w:t>
            </w:r>
            <w:proofErr w:type="spellEnd"/>
          </w:p>
          <w:p w14:paraId="2D3DD80F" w14:textId="3450973F" w:rsidR="00A4065F" w:rsidRDefault="001666FF" w:rsidP="001666FF">
            <w:r w:rsidRPr="001666FF">
              <w:rPr>
                <w:b/>
              </w:rPr>
              <w:t>ORDER</w:t>
            </w:r>
            <w:r>
              <w:t xml:space="preserve"> </w:t>
            </w:r>
            <w:r w:rsidRPr="001666FF">
              <w:rPr>
                <w:b/>
              </w:rPr>
              <w:t>BY</w:t>
            </w:r>
            <w:r>
              <w:t xml:space="preserve"> 1 </w:t>
            </w:r>
            <w:r w:rsidRPr="001666FF">
              <w:rPr>
                <w:b/>
              </w:rPr>
              <w:t>DESC</w:t>
            </w:r>
            <w:r>
              <w:t xml:space="preserve">, 1 </w:t>
            </w:r>
            <w:r w:rsidRPr="001666FF">
              <w:rPr>
                <w:b/>
              </w:rPr>
              <w:t>ASC</w:t>
            </w:r>
          </w:p>
        </w:tc>
      </w:tr>
    </w:tbl>
    <w:p w14:paraId="0D89DE71" w14:textId="1683136A" w:rsidR="00D60B86" w:rsidRDefault="00D60B86" w:rsidP="00C2312D">
      <w:pPr>
        <w:pStyle w:val="Akapitzlist"/>
        <w:numPr>
          <w:ilvl w:val="0"/>
          <w:numId w:val="29"/>
        </w:numPr>
      </w:pPr>
      <w:r>
        <w:t xml:space="preserve">Wyświetl również dla każdego </w:t>
      </w:r>
      <w:proofErr w:type="spellStart"/>
      <w:r>
        <w:t>rental_rate</w:t>
      </w:r>
      <w:proofErr w:type="spellEnd"/>
      <w:r>
        <w:t xml:space="preserve"> sumę długości </w:t>
      </w:r>
      <w:r w:rsidR="00EB28B6">
        <w:t>wszystkich</w:t>
      </w:r>
      <w:r>
        <w:t xml:space="preserve"> filmów</w:t>
      </w:r>
      <w:r w:rsidR="00EB28B6">
        <w:t xml:space="preserve">, dla których </w:t>
      </w:r>
      <w:proofErr w:type="spellStart"/>
      <w:r w:rsidR="00EB28B6">
        <w:t>rental_rate</w:t>
      </w:r>
      <w:proofErr w:type="spellEnd"/>
      <w:r w:rsidR="00EB28B6">
        <w:t xml:space="preserve"> jest różne od obecnego </w:t>
      </w:r>
      <w:proofErr w:type="spellStart"/>
      <w:r w:rsidR="00EB28B6">
        <w:t>rental_rate</w:t>
      </w:r>
      <w:proofErr w:type="spellEnd"/>
    </w:p>
    <w:tbl>
      <w:tblPr>
        <w:tblStyle w:val="Tabela-Siatka"/>
        <w:tblW w:w="0" w:type="auto"/>
        <w:tblLook w:val="04A0" w:firstRow="1" w:lastRow="0" w:firstColumn="1" w:lastColumn="0" w:noHBand="0" w:noVBand="1"/>
      </w:tblPr>
      <w:tblGrid>
        <w:gridCol w:w="11328"/>
      </w:tblGrid>
      <w:tr w:rsidR="00EB28B6" w14:paraId="0CE38AAE" w14:textId="77777777" w:rsidTr="00EB28B6">
        <w:tc>
          <w:tcPr>
            <w:tcW w:w="11328" w:type="dxa"/>
          </w:tcPr>
          <w:p w14:paraId="33B57352" w14:textId="77777777" w:rsidR="00D41B5F" w:rsidRDefault="00D41B5F" w:rsidP="00D41B5F">
            <w:r w:rsidRPr="00D41B5F">
              <w:rPr>
                <w:b/>
              </w:rPr>
              <w:t>SELECT</w:t>
            </w:r>
            <w:r>
              <w:t xml:space="preserve"> tab1.rental_rate, </w:t>
            </w:r>
            <w:r w:rsidRPr="00D41B5F">
              <w:rPr>
                <w:b/>
              </w:rPr>
              <w:t>SUM</w:t>
            </w:r>
            <w:r>
              <w:t xml:space="preserve">(tab1.length) </w:t>
            </w:r>
            <w:r w:rsidRPr="00D41B5F">
              <w:rPr>
                <w:b/>
              </w:rPr>
              <w:t>AS</w:t>
            </w:r>
            <w:r>
              <w:t xml:space="preserve"> Suma, </w:t>
            </w:r>
            <w:r w:rsidRPr="00D41B5F">
              <w:rPr>
                <w:b/>
              </w:rPr>
              <w:t>AVG</w:t>
            </w:r>
            <w:r>
              <w:t xml:space="preserve">(tab1.length) </w:t>
            </w:r>
            <w:r w:rsidRPr="00D41B5F">
              <w:rPr>
                <w:b/>
              </w:rPr>
              <w:t>AS</w:t>
            </w:r>
            <w:r>
              <w:t xml:space="preserve"> </w:t>
            </w:r>
            <w:proofErr w:type="spellStart"/>
            <w:r>
              <w:t>Srednia</w:t>
            </w:r>
            <w:proofErr w:type="spellEnd"/>
            <w:r>
              <w:t xml:space="preserve">, </w:t>
            </w:r>
            <w:r w:rsidRPr="00D41B5F">
              <w:rPr>
                <w:b/>
              </w:rPr>
              <w:t>COUNT</w:t>
            </w:r>
            <w:r>
              <w:t xml:space="preserve">(*) </w:t>
            </w:r>
            <w:r w:rsidRPr="00D41B5F">
              <w:rPr>
                <w:b/>
              </w:rPr>
              <w:t>AS</w:t>
            </w:r>
            <w:r>
              <w:t xml:space="preserve"> Ile, (</w:t>
            </w:r>
            <w:r w:rsidRPr="00D41B5F">
              <w:rPr>
                <w:b/>
              </w:rPr>
              <w:t>SELECT</w:t>
            </w:r>
            <w:r>
              <w:t xml:space="preserve"> </w:t>
            </w:r>
            <w:r w:rsidRPr="00D41B5F">
              <w:rPr>
                <w:b/>
              </w:rPr>
              <w:t>SUM</w:t>
            </w:r>
            <w:r>
              <w:t xml:space="preserve">(tab2.length) </w:t>
            </w:r>
            <w:r w:rsidRPr="00D41B5F">
              <w:rPr>
                <w:b/>
              </w:rPr>
              <w:t>FROM</w:t>
            </w:r>
            <w:r>
              <w:t xml:space="preserve"> film tab2 </w:t>
            </w:r>
            <w:r w:rsidRPr="00D41B5F">
              <w:rPr>
                <w:b/>
              </w:rPr>
              <w:t>WHERE</w:t>
            </w:r>
            <w:r>
              <w:t xml:space="preserve"> tab2.rental_rate </w:t>
            </w:r>
            <w:r w:rsidRPr="00AE5B12">
              <w:t>&lt;&gt;</w:t>
            </w:r>
            <w:r>
              <w:t xml:space="preserve"> tab1.rental_rate) </w:t>
            </w:r>
            <w:r w:rsidRPr="00D41B5F">
              <w:rPr>
                <w:b/>
              </w:rPr>
              <w:t>AS</w:t>
            </w:r>
            <w:r>
              <w:t xml:space="preserve"> INNE</w:t>
            </w:r>
          </w:p>
          <w:p w14:paraId="5315DA71" w14:textId="77777777" w:rsidR="00D41B5F" w:rsidRDefault="00D41B5F" w:rsidP="00D41B5F">
            <w:r w:rsidRPr="00D41B5F">
              <w:rPr>
                <w:b/>
              </w:rPr>
              <w:t>FROM</w:t>
            </w:r>
            <w:r>
              <w:t xml:space="preserve"> film tab1</w:t>
            </w:r>
          </w:p>
          <w:p w14:paraId="086A1019" w14:textId="77777777" w:rsidR="00D41B5F" w:rsidRDefault="00D41B5F" w:rsidP="00D41B5F">
            <w:r w:rsidRPr="00D41B5F">
              <w:rPr>
                <w:b/>
              </w:rPr>
              <w:t>WHERE</w:t>
            </w:r>
            <w:r>
              <w:t xml:space="preserve"> tab1.title </w:t>
            </w:r>
            <w:r w:rsidRPr="00D41B5F">
              <w:rPr>
                <w:b/>
              </w:rPr>
              <w:t>LIKE</w:t>
            </w:r>
            <w:r>
              <w:t xml:space="preserve"> '_t%'</w:t>
            </w:r>
          </w:p>
          <w:p w14:paraId="67F849E6" w14:textId="77777777" w:rsidR="00D41B5F" w:rsidRDefault="00D41B5F" w:rsidP="00D41B5F">
            <w:r w:rsidRPr="00D41B5F">
              <w:rPr>
                <w:b/>
              </w:rPr>
              <w:t>GROUP</w:t>
            </w:r>
            <w:r>
              <w:t xml:space="preserve"> </w:t>
            </w:r>
            <w:r w:rsidRPr="00D41B5F">
              <w:rPr>
                <w:b/>
              </w:rPr>
              <w:t>BY</w:t>
            </w:r>
            <w:r>
              <w:t xml:space="preserve"> 1</w:t>
            </w:r>
          </w:p>
          <w:p w14:paraId="2AEACDBD" w14:textId="3B37ECF3" w:rsidR="00EB28B6" w:rsidRDefault="00D41B5F" w:rsidP="00D41B5F">
            <w:r w:rsidRPr="00D41B5F">
              <w:rPr>
                <w:b/>
              </w:rPr>
              <w:t>ORDER</w:t>
            </w:r>
            <w:r>
              <w:t xml:space="preserve"> </w:t>
            </w:r>
            <w:r w:rsidRPr="00D41B5F">
              <w:rPr>
                <w:b/>
              </w:rPr>
              <w:t>BY</w:t>
            </w:r>
            <w:r>
              <w:t xml:space="preserve"> 1</w:t>
            </w:r>
          </w:p>
        </w:tc>
      </w:tr>
    </w:tbl>
    <w:p w14:paraId="5FB16B16" w14:textId="6DCAB69E" w:rsidR="00EB28B6" w:rsidRDefault="00EB28B6" w:rsidP="00C2312D">
      <w:pPr>
        <w:pStyle w:val="Akapitzlist"/>
        <w:numPr>
          <w:ilvl w:val="0"/>
          <w:numId w:val="29"/>
        </w:numPr>
      </w:pPr>
      <w:r>
        <w:t xml:space="preserve">Wyniki ogranicz do rekordów gdzie suma długości filmów na </w:t>
      </w:r>
      <w:proofErr w:type="spellStart"/>
      <w:r>
        <w:t>rental_rate</w:t>
      </w:r>
      <w:proofErr w:type="spellEnd"/>
      <w:r>
        <w:t xml:space="preserve"> jest podzielna przez 5</w:t>
      </w:r>
    </w:p>
    <w:tbl>
      <w:tblPr>
        <w:tblStyle w:val="Tabela-Siatka"/>
        <w:tblW w:w="0" w:type="auto"/>
        <w:tblLook w:val="04A0" w:firstRow="1" w:lastRow="0" w:firstColumn="1" w:lastColumn="0" w:noHBand="0" w:noVBand="1"/>
      </w:tblPr>
      <w:tblGrid>
        <w:gridCol w:w="11328"/>
      </w:tblGrid>
      <w:tr w:rsidR="00EB28B6" w14:paraId="4AD3234E" w14:textId="77777777" w:rsidTr="00EB28B6">
        <w:tc>
          <w:tcPr>
            <w:tcW w:w="11328" w:type="dxa"/>
          </w:tcPr>
          <w:p w14:paraId="668177F9" w14:textId="77777777" w:rsidR="00BE2EE1" w:rsidRDefault="00BE2EE1" w:rsidP="00BE2EE1">
            <w:r w:rsidRPr="00BE2EE1">
              <w:rPr>
                <w:b/>
              </w:rPr>
              <w:t>SELECT</w:t>
            </w:r>
            <w:r>
              <w:t xml:space="preserve"> tab1.rental_rate, </w:t>
            </w:r>
            <w:r w:rsidRPr="00BE2EE1">
              <w:rPr>
                <w:b/>
              </w:rPr>
              <w:t>SUM</w:t>
            </w:r>
            <w:r>
              <w:t xml:space="preserve">(tab1.length) </w:t>
            </w:r>
            <w:r w:rsidRPr="00BE2EE1">
              <w:rPr>
                <w:b/>
              </w:rPr>
              <w:t>AS</w:t>
            </w:r>
            <w:r>
              <w:t xml:space="preserve"> Suma, </w:t>
            </w:r>
            <w:r w:rsidRPr="00BE2EE1">
              <w:rPr>
                <w:b/>
              </w:rPr>
              <w:t>AVG</w:t>
            </w:r>
            <w:r>
              <w:t xml:space="preserve">(tab1.length) </w:t>
            </w:r>
            <w:r w:rsidRPr="00BE2EE1">
              <w:rPr>
                <w:b/>
              </w:rPr>
              <w:t>AS</w:t>
            </w:r>
            <w:r>
              <w:t xml:space="preserve"> </w:t>
            </w:r>
            <w:proofErr w:type="spellStart"/>
            <w:r>
              <w:t>Srednia</w:t>
            </w:r>
            <w:proofErr w:type="spellEnd"/>
            <w:r>
              <w:t xml:space="preserve">, </w:t>
            </w:r>
            <w:r w:rsidRPr="00BE2EE1">
              <w:rPr>
                <w:b/>
              </w:rPr>
              <w:t>COUNT</w:t>
            </w:r>
            <w:r>
              <w:t xml:space="preserve">(*) </w:t>
            </w:r>
            <w:r w:rsidRPr="00BE2EE1">
              <w:rPr>
                <w:b/>
              </w:rPr>
              <w:t>AS</w:t>
            </w:r>
            <w:r>
              <w:t xml:space="preserve"> Ile, (</w:t>
            </w:r>
            <w:r w:rsidRPr="00BE2EE1">
              <w:rPr>
                <w:b/>
              </w:rPr>
              <w:t>SELECT</w:t>
            </w:r>
            <w:r>
              <w:t xml:space="preserve"> </w:t>
            </w:r>
            <w:r w:rsidRPr="00BE2EE1">
              <w:rPr>
                <w:b/>
              </w:rPr>
              <w:t>SUM</w:t>
            </w:r>
            <w:r>
              <w:t xml:space="preserve">(tab2.length) </w:t>
            </w:r>
            <w:r w:rsidRPr="00BE2EE1">
              <w:rPr>
                <w:b/>
              </w:rPr>
              <w:t>FROM</w:t>
            </w:r>
            <w:r>
              <w:t xml:space="preserve"> film tab2 </w:t>
            </w:r>
            <w:r w:rsidRPr="00BE2EE1">
              <w:rPr>
                <w:b/>
              </w:rPr>
              <w:t>WHERE</w:t>
            </w:r>
            <w:r>
              <w:t xml:space="preserve"> tab2.rental_rate </w:t>
            </w:r>
            <w:r w:rsidRPr="00AE5B12">
              <w:t>&lt;&gt;</w:t>
            </w:r>
            <w:r>
              <w:t xml:space="preserve"> tab1.rental_rate) </w:t>
            </w:r>
            <w:r w:rsidRPr="00BE2EE1">
              <w:rPr>
                <w:b/>
              </w:rPr>
              <w:t>AS</w:t>
            </w:r>
            <w:r>
              <w:t xml:space="preserve"> INNE</w:t>
            </w:r>
          </w:p>
          <w:p w14:paraId="0FE470B0" w14:textId="77777777" w:rsidR="00BE2EE1" w:rsidRDefault="00BE2EE1" w:rsidP="00BE2EE1">
            <w:r w:rsidRPr="00BE2EE1">
              <w:rPr>
                <w:b/>
              </w:rPr>
              <w:lastRenderedPageBreak/>
              <w:t>FROM</w:t>
            </w:r>
            <w:r>
              <w:t xml:space="preserve"> film tab1</w:t>
            </w:r>
          </w:p>
          <w:p w14:paraId="49C3D2A0" w14:textId="77777777" w:rsidR="00BE2EE1" w:rsidRDefault="00BE2EE1" w:rsidP="00BE2EE1">
            <w:r w:rsidRPr="00BE2EE1">
              <w:rPr>
                <w:b/>
              </w:rPr>
              <w:t>WHERE</w:t>
            </w:r>
            <w:r>
              <w:t xml:space="preserve"> tab1.title </w:t>
            </w:r>
            <w:r w:rsidRPr="003706B6">
              <w:rPr>
                <w:b/>
              </w:rPr>
              <w:t>LIKE</w:t>
            </w:r>
            <w:r>
              <w:t xml:space="preserve"> '_t%'</w:t>
            </w:r>
          </w:p>
          <w:p w14:paraId="787410EC" w14:textId="77777777" w:rsidR="00BE2EE1" w:rsidRDefault="00BE2EE1" w:rsidP="00BE2EE1">
            <w:r w:rsidRPr="00BE2EE1">
              <w:rPr>
                <w:b/>
              </w:rPr>
              <w:t>GROUP</w:t>
            </w:r>
            <w:r>
              <w:t xml:space="preserve"> </w:t>
            </w:r>
            <w:r w:rsidRPr="00BE2EE1">
              <w:rPr>
                <w:b/>
              </w:rPr>
              <w:t>BY</w:t>
            </w:r>
            <w:r>
              <w:t xml:space="preserve"> 1</w:t>
            </w:r>
          </w:p>
          <w:p w14:paraId="17BA34E8" w14:textId="77777777" w:rsidR="00BE2EE1" w:rsidRDefault="00BE2EE1" w:rsidP="00BE2EE1">
            <w:r w:rsidRPr="00BE2EE1">
              <w:rPr>
                <w:b/>
              </w:rPr>
              <w:t>HAVING</w:t>
            </w:r>
            <w:r>
              <w:t xml:space="preserve"> </w:t>
            </w:r>
            <w:r w:rsidRPr="00F41B5C">
              <w:t>Suma</w:t>
            </w:r>
            <w:r>
              <w:t xml:space="preserve"> </w:t>
            </w:r>
            <w:r w:rsidRPr="00F41B5C">
              <w:t>%</w:t>
            </w:r>
            <w:r>
              <w:t xml:space="preserve"> 5 = 0</w:t>
            </w:r>
          </w:p>
          <w:p w14:paraId="382A5387" w14:textId="5D8C75D5" w:rsidR="00EB28B6" w:rsidRDefault="00BE2EE1" w:rsidP="00BE2EE1">
            <w:r w:rsidRPr="00BE2EE1">
              <w:rPr>
                <w:b/>
              </w:rPr>
              <w:t>ORDER</w:t>
            </w:r>
            <w:r>
              <w:t xml:space="preserve"> </w:t>
            </w:r>
            <w:r w:rsidRPr="00BE2EE1">
              <w:rPr>
                <w:b/>
              </w:rPr>
              <w:t>BY</w:t>
            </w:r>
            <w:r>
              <w:t xml:space="preserve"> 1</w:t>
            </w:r>
          </w:p>
        </w:tc>
      </w:tr>
    </w:tbl>
    <w:p w14:paraId="390BC5B7" w14:textId="3F5A4203" w:rsidR="007363BB" w:rsidRDefault="007363BB" w:rsidP="007363BB">
      <w:pPr>
        <w:pStyle w:val="Nagwek2"/>
        <w:rPr>
          <w:b/>
        </w:rPr>
      </w:pPr>
      <w:r w:rsidRPr="007363BB">
        <w:rPr>
          <w:b/>
        </w:rPr>
        <w:lastRenderedPageBreak/>
        <w:t>Zadanie 4</w:t>
      </w:r>
    </w:p>
    <w:p w14:paraId="04A34150" w14:textId="4CA28520" w:rsidR="007363BB" w:rsidRDefault="00C4331B" w:rsidP="00DD757A">
      <w:pPr>
        <w:pStyle w:val="Akapitzlist"/>
        <w:numPr>
          <w:ilvl w:val="0"/>
          <w:numId w:val="30"/>
        </w:numPr>
      </w:pPr>
      <w:r>
        <w:t>Wyświetl dla wszystkich filmów których długość jest mniejsza od liczby 120 tytuł filmu, jego długość oraz w trzeciej kolumnie jeżeli rating nie jest "R" lub "PG" słowa "Nie dla dzieci". w przeciwnym razie napisz "Dla dzieci". Wyniki posortuj malejąco po długości filmu</w:t>
      </w:r>
    </w:p>
    <w:tbl>
      <w:tblPr>
        <w:tblStyle w:val="Tabela-Siatka"/>
        <w:tblW w:w="0" w:type="auto"/>
        <w:tblLook w:val="04A0" w:firstRow="1" w:lastRow="0" w:firstColumn="1" w:lastColumn="0" w:noHBand="0" w:noVBand="1"/>
      </w:tblPr>
      <w:tblGrid>
        <w:gridCol w:w="11328"/>
      </w:tblGrid>
      <w:tr w:rsidR="00C4331B" w14:paraId="4E64C8F7" w14:textId="77777777" w:rsidTr="00C4331B">
        <w:tc>
          <w:tcPr>
            <w:tcW w:w="11328" w:type="dxa"/>
          </w:tcPr>
          <w:p w14:paraId="11AA8C6D" w14:textId="77777777" w:rsidR="003706B6" w:rsidRDefault="003706B6" w:rsidP="003706B6">
            <w:r w:rsidRPr="003706B6">
              <w:rPr>
                <w:b/>
              </w:rPr>
              <w:t>SELECT</w:t>
            </w:r>
            <w:r>
              <w:t xml:space="preserve"> </w:t>
            </w:r>
            <w:proofErr w:type="spellStart"/>
            <w:r>
              <w:t>length</w:t>
            </w:r>
            <w:proofErr w:type="spellEnd"/>
            <w:r>
              <w:t xml:space="preserve">, </w:t>
            </w:r>
            <w:proofErr w:type="spellStart"/>
            <w:r>
              <w:t>title</w:t>
            </w:r>
            <w:proofErr w:type="spellEnd"/>
            <w:r>
              <w:t xml:space="preserve">, rating, </w:t>
            </w:r>
            <w:r w:rsidRPr="003706B6">
              <w:rPr>
                <w:b/>
              </w:rPr>
              <w:t>CASE</w:t>
            </w:r>
          </w:p>
          <w:p w14:paraId="56D9ED2A" w14:textId="77777777" w:rsidR="003706B6" w:rsidRDefault="003706B6" w:rsidP="003706B6">
            <w:r>
              <w:tab/>
            </w:r>
            <w:r w:rsidRPr="003706B6">
              <w:rPr>
                <w:b/>
              </w:rPr>
              <w:t>WHEN</w:t>
            </w:r>
            <w:r>
              <w:t xml:space="preserve"> rating = 'R' </w:t>
            </w:r>
            <w:r w:rsidRPr="003706B6">
              <w:rPr>
                <w:b/>
              </w:rPr>
              <w:t>THEN</w:t>
            </w:r>
            <w:r>
              <w:t xml:space="preserve"> 'Nie dla dzieci'</w:t>
            </w:r>
          </w:p>
          <w:p w14:paraId="016C4D9C" w14:textId="674E95B0" w:rsidR="003706B6" w:rsidRDefault="003706B6" w:rsidP="003706B6">
            <w:r>
              <w:tab/>
            </w:r>
            <w:r w:rsidRPr="003706B6">
              <w:rPr>
                <w:b/>
              </w:rPr>
              <w:t>WHEN</w:t>
            </w:r>
            <w:r>
              <w:t xml:space="preserve"> rating = </w:t>
            </w:r>
            <w:r w:rsidR="00C532B7">
              <w:t>'</w:t>
            </w:r>
            <w:r>
              <w:t>PG</w:t>
            </w:r>
            <w:r w:rsidR="00C532B7">
              <w:t>'</w:t>
            </w:r>
            <w:r>
              <w:t xml:space="preserve"> </w:t>
            </w:r>
            <w:r w:rsidRPr="003706B6">
              <w:rPr>
                <w:b/>
              </w:rPr>
              <w:t>THEN</w:t>
            </w:r>
            <w:r>
              <w:t xml:space="preserve"> </w:t>
            </w:r>
            <w:r w:rsidR="00C532B7">
              <w:t>'</w:t>
            </w:r>
            <w:r>
              <w:t>Nie dla dzieci</w:t>
            </w:r>
            <w:r w:rsidR="00C532B7">
              <w:t>'</w:t>
            </w:r>
          </w:p>
          <w:p w14:paraId="32EA1BFC" w14:textId="201391DC" w:rsidR="003706B6" w:rsidRDefault="003706B6" w:rsidP="003706B6">
            <w:r>
              <w:tab/>
            </w:r>
            <w:r w:rsidRPr="003706B6">
              <w:rPr>
                <w:b/>
              </w:rPr>
              <w:t>ELSE</w:t>
            </w:r>
            <w:r>
              <w:t xml:space="preserve"> </w:t>
            </w:r>
            <w:r w:rsidR="00C532B7">
              <w:t>'</w:t>
            </w:r>
            <w:r>
              <w:t>Dla dzieci</w:t>
            </w:r>
            <w:r w:rsidR="00C532B7">
              <w:t>'</w:t>
            </w:r>
          </w:p>
          <w:p w14:paraId="5A4062DF" w14:textId="77777777" w:rsidR="003706B6" w:rsidRDefault="003706B6" w:rsidP="003706B6">
            <w:r>
              <w:tab/>
            </w:r>
            <w:r w:rsidRPr="003706B6">
              <w:rPr>
                <w:b/>
              </w:rPr>
              <w:t>END</w:t>
            </w:r>
            <w:r>
              <w:t xml:space="preserve"> </w:t>
            </w:r>
            <w:r w:rsidRPr="003706B6">
              <w:rPr>
                <w:b/>
              </w:rPr>
              <w:t>AS</w:t>
            </w:r>
            <w:r>
              <w:t xml:space="preserve"> nazwa</w:t>
            </w:r>
          </w:p>
          <w:p w14:paraId="731DDF8F" w14:textId="77777777" w:rsidR="003706B6" w:rsidRDefault="003706B6" w:rsidP="003706B6">
            <w:r w:rsidRPr="003706B6">
              <w:rPr>
                <w:b/>
              </w:rPr>
              <w:t>FROM</w:t>
            </w:r>
            <w:r>
              <w:t xml:space="preserve"> film</w:t>
            </w:r>
          </w:p>
          <w:p w14:paraId="5C1671AD" w14:textId="77777777" w:rsidR="003706B6" w:rsidRDefault="003706B6" w:rsidP="003706B6">
            <w:r w:rsidRPr="003706B6">
              <w:rPr>
                <w:b/>
              </w:rPr>
              <w:t>WHERE</w:t>
            </w:r>
            <w:r>
              <w:t xml:space="preserve"> </w:t>
            </w:r>
            <w:proofErr w:type="spellStart"/>
            <w:r>
              <w:t>length</w:t>
            </w:r>
            <w:proofErr w:type="spellEnd"/>
            <w:r>
              <w:t xml:space="preserve"> &lt; 120</w:t>
            </w:r>
          </w:p>
          <w:p w14:paraId="3D9669C7" w14:textId="6413D615" w:rsidR="00C4331B" w:rsidRDefault="003706B6" w:rsidP="003706B6">
            <w:r w:rsidRPr="003706B6">
              <w:rPr>
                <w:b/>
              </w:rPr>
              <w:t>ORDER</w:t>
            </w:r>
            <w:r>
              <w:t xml:space="preserve"> </w:t>
            </w:r>
            <w:r w:rsidRPr="003706B6">
              <w:rPr>
                <w:b/>
              </w:rPr>
              <w:t>BY</w:t>
            </w:r>
            <w:r>
              <w:t xml:space="preserve"> 1 </w:t>
            </w:r>
            <w:r w:rsidRPr="003706B6">
              <w:rPr>
                <w:b/>
              </w:rPr>
              <w:t>DESC</w:t>
            </w:r>
          </w:p>
        </w:tc>
      </w:tr>
    </w:tbl>
    <w:p w14:paraId="013DC454" w14:textId="5381DBDB" w:rsidR="008C5EBE" w:rsidRDefault="008C5EBE" w:rsidP="008C5EBE">
      <w:pPr>
        <w:pStyle w:val="Nagwek2"/>
        <w:rPr>
          <w:b/>
        </w:rPr>
      </w:pPr>
      <w:r w:rsidRPr="008C5EBE">
        <w:rPr>
          <w:b/>
        </w:rPr>
        <w:t>Zadanie 5</w:t>
      </w:r>
    </w:p>
    <w:p w14:paraId="5C32D628" w14:textId="275EC038" w:rsidR="00F344A3" w:rsidRDefault="00DD757A" w:rsidP="00EC1E68">
      <w:pPr>
        <w:pStyle w:val="Akapitzlist"/>
        <w:numPr>
          <w:ilvl w:val="0"/>
          <w:numId w:val="31"/>
        </w:numPr>
      </w:pPr>
      <w:r>
        <w:t xml:space="preserve">Wyświetl </w:t>
      </w:r>
      <w:r w:rsidR="003A0506">
        <w:t xml:space="preserve">dla każdego miasta którego </w:t>
      </w:r>
      <w:proofErr w:type="spellStart"/>
      <w:r w:rsidR="003A0506">
        <w:t>city_id</w:t>
      </w:r>
      <w:proofErr w:type="spellEnd"/>
      <w:r w:rsidR="003A0506">
        <w:t xml:space="preserve"> jest podzielne przez 5 nazwę miasta oraz jeżeli długość nazwy miasta  jest mniejsza bądź równa 10 znaków – wyświetl państwo z którego </w:t>
      </w:r>
      <w:r w:rsidR="009F05A7">
        <w:t xml:space="preserve">jest dane miasto, w przeciwnym razie wyświetl </w:t>
      </w:r>
      <w:proofErr w:type="spellStart"/>
      <w:r w:rsidR="009F05A7">
        <w:t>district</w:t>
      </w:r>
      <w:proofErr w:type="spellEnd"/>
      <w:r w:rsidR="00DE1CB3">
        <w:t>.</w:t>
      </w:r>
      <w:r w:rsidR="00C328D6">
        <w:br/>
        <w:t xml:space="preserve">Tabele </w:t>
      </w:r>
      <w:proofErr w:type="spellStart"/>
      <w:r w:rsidR="00C328D6">
        <w:t>city</w:t>
      </w:r>
      <w:proofErr w:type="spellEnd"/>
      <w:r w:rsidR="00C328D6">
        <w:t xml:space="preserve">, </w:t>
      </w:r>
      <w:proofErr w:type="spellStart"/>
      <w:r w:rsidR="00C328D6">
        <w:t>address</w:t>
      </w:r>
      <w:proofErr w:type="spellEnd"/>
      <w:r w:rsidR="00C328D6">
        <w:t>, country</w:t>
      </w:r>
    </w:p>
    <w:tbl>
      <w:tblPr>
        <w:tblStyle w:val="Tabela-Siatka"/>
        <w:tblW w:w="0" w:type="auto"/>
        <w:tblLook w:val="04A0" w:firstRow="1" w:lastRow="0" w:firstColumn="1" w:lastColumn="0" w:noHBand="0" w:noVBand="1"/>
      </w:tblPr>
      <w:tblGrid>
        <w:gridCol w:w="11328"/>
      </w:tblGrid>
      <w:tr w:rsidR="004A1F76" w14:paraId="28B9635F" w14:textId="77777777" w:rsidTr="004A1F76">
        <w:tc>
          <w:tcPr>
            <w:tcW w:w="11328" w:type="dxa"/>
          </w:tcPr>
          <w:p w14:paraId="438C63F1" w14:textId="211A1E00" w:rsidR="00F344A3" w:rsidRPr="00F344A3" w:rsidRDefault="00F344A3" w:rsidP="00F344A3">
            <w:r w:rsidRPr="00F344A3">
              <w:rPr>
                <w:b/>
              </w:rPr>
              <w:t>SELECT</w:t>
            </w:r>
            <w:r w:rsidRPr="00F344A3">
              <w:t xml:space="preserve"> </w:t>
            </w:r>
            <w:proofErr w:type="spellStart"/>
            <w:r w:rsidRPr="00F344A3">
              <w:t>city.city</w:t>
            </w:r>
            <w:proofErr w:type="spellEnd"/>
            <w:r w:rsidRPr="00F344A3">
              <w:t xml:space="preserve"> </w:t>
            </w:r>
            <w:r w:rsidRPr="00F344A3">
              <w:rPr>
                <w:b/>
              </w:rPr>
              <w:t>AS</w:t>
            </w:r>
            <w:r w:rsidRPr="00F344A3">
              <w:t xml:space="preserve"> Miasto, </w:t>
            </w:r>
            <w:proofErr w:type="spellStart"/>
            <w:r w:rsidRPr="00F344A3">
              <w:t>city.city_id</w:t>
            </w:r>
            <w:proofErr w:type="spellEnd"/>
            <w:r w:rsidRPr="00F344A3">
              <w:t>,</w:t>
            </w:r>
            <w:r>
              <w:t xml:space="preserve"> </w:t>
            </w:r>
            <w:r w:rsidRPr="00F344A3">
              <w:t>(</w:t>
            </w:r>
            <w:r w:rsidRPr="00F344A3">
              <w:rPr>
                <w:b/>
              </w:rPr>
              <w:t>CASE</w:t>
            </w:r>
          </w:p>
          <w:p w14:paraId="7BE2E59F" w14:textId="09441B6D" w:rsidR="00F344A3" w:rsidRPr="00F344A3" w:rsidRDefault="00F344A3" w:rsidP="00F344A3">
            <w:r w:rsidRPr="00F344A3">
              <w:tab/>
            </w:r>
            <w:r w:rsidRPr="00F344A3">
              <w:rPr>
                <w:b/>
              </w:rPr>
              <w:t>WHEN</w:t>
            </w:r>
            <w:r w:rsidRPr="00F344A3">
              <w:t xml:space="preserve"> </w:t>
            </w:r>
            <w:r w:rsidRPr="00F344A3">
              <w:rPr>
                <w:b/>
              </w:rPr>
              <w:t>LENGTH</w:t>
            </w:r>
            <w:r w:rsidRPr="00F344A3">
              <w:t>(</w:t>
            </w:r>
            <w:proofErr w:type="spellStart"/>
            <w:r w:rsidRPr="00F344A3">
              <w:t>city.city</w:t>
            </w:r>
            <w:proofErr w:type="spellEnd"/>
            <w:r w:rsidRPr="00F344A3">
              <w:t xml:space="preserve">) &lt;= 10 </w:t>
            </w:r>
            <w:r w:rsidRPr="00F344A3">
              <w:rPr>
                <w:b/>
              </w:rPr>
              <w:t>THEN</w:t>
            </w:r>
            <w:r w:rsidRPr="00F344A3">
              <w:t xml:space="preserve"> (</w:t>
            </w:r>
            <w:r w:rsidRPr="00F344A3">
              <w:rPr>
                <w:b/>
              </w:rPr>
              <w:t>SELECT</w:t>
            </w:r>
            <w:r w:rsidRPr="00F344A3">
              <w:t xml:space="preserve"> </w:t>
            </w:r>
            <w:proofErr w:type="spellStart"/>
            <w:r w:rsidRPr="00F344A3">
              <w:t>country.country</w:t>
            </w:r>
            <w:proofErr w:type="spellEnd"/>
            <w:r w:rsidRPr="00F344A3">
              <w:t xml:space="preserve"> </w:t>
            </w:r>
            <w:r w:rsidRPr="00F344A3">
              <w:rPr>
                <w:b/>
              </w:rPr>
              <w:t>FROM</w:t>
            </w:r>
            <w:r w:rsidRPr="00F344A3">
              <w:t xml:space="preserve"> country </w:t>
            </w:r>
            <w:r w:rsidRPr="00F344A3">
              <w:rPr>
                <w:b/>
              </w:rPr>
              <w:t>WHERE</w:t>
            </w:r>
            <w:r w:rsidRPr="00F344A3">
              <w:t xml:space="preserve"> </w:t>
            </w:r>
            <w:proofErr w:type="spellStart"/>
            <w:r w:rsidRPr="00F344A3">
              <w:t>country.country_id</w:t>
            </w:r>
            <w:proofErr w:type="spellEnd"/>
            <w:r w:rsidRPr="00F344A3">
              <w:t xml:space="preserve"> = </w:t>
            </w:r>
            <w:proofErr w:type="spellStart"/>
            <w:r w:rsidRPr="00F344A3">
              <w:t>city.country_id</w:t>
            </w:r>
            <w:proofErr w:type="spellEnd"/>
            <w:r w:rsidRPr="00F344A3">
              <w:t>)</w:t>
            </w:r>
          </w:p>
          <w:p w14:paraId="4A8FF321" w14:textId="01FDAB63" w:rsidR="00F344A3" w:rsidRPr="00F344A3" w:rsidRDefault="00F344A3" w:rsidP="00F344A3">
            <w:r w:rsidRPr="00F344A3">
              <w:tab/>
            </w:r>
            <w:r w:rsidRPr="00F344A3">
              <w:rPr>
                <w:b/>
              </w:rPr>
              <w:t>ELSE</w:t>
            </w:r>
            <w:r w:rsidRPr="00F344A3">
              <w:t xml:space="preserve"> (</w:t>
            </w:r>
            <w:r w:rsidRPr="00F344A3">
              <w:rPr>
                <w:b/>
              </w:rPr>
              <w:t>SELECT</w:t>
            </w:r>
            <w:r w:rsidRPr="00F344A3">
              <w:t xml:space="preserve"> </w:t>
            </w:r>
            <w:proofErr w:type="spellStart"/>
            <w:r w:rsidRPr="00F344A3">
              <w:t>address.district</w:t>
            </w:r>
            <w:proofErr w:type="spellEnd"/>
            <w:r w:rsidRPr="00F344A3">
              <w:t xml:space="preserve"> </w:t>
            </w:r>
            <w:r w:rsidRPr="00F344A3">
              <w:rPr>
                <w:b/>
              </w:rPr>
              <w:t>FROM</w:t>
            </w:r>
            <w:r w:rsidRPr="00F344A3">
              <w:t xml:space="preserve"> </w:t>
            </w:r>
            <w:proofErr w:type="spellStart"/>
            <w:r w:rsidRPr="00F344A3">
              <w:t>address</w:t>
            </w:r>
            <w:proofErr w:type="spellEnd"/>
            <w:r w:rsidRPr="00F344A3">
              <w:t xml:space="preserve"> </w:t>
            </w:r>
            <w:r w:rsidRPr="00F344A3">
              <w:rPr>
                <w:b/>
              </w:rPr>
              <w:t>WHERE</w:t>
            </w:r>
            <w:r w:rsidRPr="00F344A3">
              <w:t xml:space="preserve"> </w:t>
            </w:r>
            <w:proofErr w:type="spellStart"/>
            <w:r w:rsidRPr="00F344A3">
              <w:t>address.city_id</w:t>
            </w:r>
            <w:proofErr w:type="spellEnd"/>
            <w:r w:rsidRPr="00F344A3">
              <w:t xml:space="preserve"> = </w:t>
            </w:r>
            <w:proofErr w:type="spellStart"/>
            <w:r w:rsidRPr="00F344A3">
              <w:t>city.city_id</w:t>
            </w:r>
            <w:proofErr w:type="spellEnd"/>
            <w:r w:rsidRPr="00F344A3">
              <w:t xml:space="preserve">) </w:t>
            </w:r>
            <w:r w:rsidRPr="00F344A3">
              <w:rPr>
                <w:b/>
              </w:rPr>
              <w:t>END</w:t>
            </w:r>
            <w:r w:rsidRPr="00F344A3">
              <w:t xml:space="preserve">) </w:t>
            </w:r>
            <w:r w:rsidRPr="00F344A3">
              <w:rPr>
                <w:b/>
              </w:rPr>
              <w:t>AS</w:t>
            </w:r>
            <w:r w:rsidRPr="00F344A3">
              <w:t xml:space="preserve"> Kolumna</w:t>
            </w:r>
          </w:p>
          <w:p w14:paraId="0F6F2843" w14:textId="77777777" w:rsidR="00F344A3" w:rsidRPr="00F344A3" w:rsidRDefault="00F344A3" w:rsidP="00F344A3">
            <w:r w:rsidRPr="00F344A3">
              <w:rPr>
                <w:b/>
              </w:rPr>
              <w:t>FROM</w:t>
            </w:r>
            <w:r w:rsidRPr="00F344A3">
              <w:t xml:space="preserve"> </w:t>
            </w:r>
            <w:proofErr w:type="spellStart"/>
            <w:r w:rsidRPr="00F344A3">
              <w:t>city</w:t>
            </w:r>
            <w:proofErr w:type="spellEnd"/>
          </w:p>
          <w:p w14:paraId="5190527D" w14:textId="36683BB4" w:rsidR="00EC0D8A" w:rsidRDefault="00F344A3" w:rsidP="00F344A3">
            <w:r w:rsidRPr="00F344A3">
              <w:rPr>
                <w:b/>
              </w:rPr>
              <w:t>WHERE</w:t>
            </w:r>
            <w:r w:rsidRPr="00F344A3">
              <w:t xml:space="preserve"> </w:t>
            </w:r>
            <w:proofErr w:type="spellStart"/>
            <w:r w:rsidRPr="00F344A3">
              <w:t>city.city_id</w:t>
            </w:r>
            <w:proofErr w:type="spellEnd"/>
            <w:r w:rsidRPr="00F344A3">
              <w:t xml:space="preserve"> % 5 = 0</w:t>
            </w:r>
          </w:p>
        </w:tc>
      </w:tr>
    </w:tbl>
    <w:p w14:paraId="5AD132D3" w14:textId="3AAACECD" w:rsidR="004A1F76" w:rsidRDefault="006634C6" w:rsidP="00EC1E68">
      <w:pPr>
        <w:pStyle w:val="Akapitzlist"/>
        <w:numPr>
          <w:ilvl w:val="0"/>
          <w:numId w:val="31"/>
        </w:numPr>
      </w:pPr>
      <w:r>
        <w:t xml:space="preserve">Wyświetl dla wszystkich filmów posiadających przynajmniej dwa </w:t>
      </w:r>
      <w:proofErr w:type="spellStart"/>
      <w:r>
        <w:t>special_feauters</w:t>
      </w:r>
      <w:proofErr w:type="spellEnd"/>
      <w:r>
        <w:t xml:space="preserve"> jego kategorię wtedy gdy długość filmu przekracza średnią długość wszystkich filmów w ratingu danego filmu, w przeciwnym wypadku wyświetl ile sztuk danego filmu jest w magazynie. Wyniki posortuj od Z do A po nazwie filmu.</w:t>
      </w:r>
    </w:p>
    <w:tbl>
      <w:tblPr>
        <w:tblStyle w:val="Tabela-Siatka"/>
        <w:tblW w:w="0" w:type="auto"/>
        <w:tblLook w:val="04A0" w:firstRow="1" w:lastRow="0" w:firstColumn="1" w:lastColumn="0" w:noHBand="0" w:noVBand="1"/>
      </w:tblPr>
      <w:tblGrid>
        <w:gridCol w:w="11328"/>
      </w:tblGrid>
      <w:tr w:rsidR="006634C6" w14:paraId="7C43ADD4" w14:textId="77777777" w:rsidTr="006634C6">
        <w:tc>
          <w:tcPr>
            <w:tcW w:w="11328" w:type="dxa"/>
          </w:tcPr>
          <w:p w14:paraId="0ACB1E58" w14:textId="72164414" w:rsidR="001157B8" w:rsidRDefault="001157B8" w:rsidP="001157B8">
            <w:r w:rsidRPr="001157B8">
              <w:rPr>
                <w:b/>
              </w:rPr>
              <w:t>SELECT</w:t>
            </w:r>
            <w:r>
              <w:t xml:space="preserve"> Nazwa1.title, Nazwa1.rating, (</w:t>
            </w:r>
            <w:r w:rsidRPr="001157B8">
              <w:rPr>
                <w:b/>
              </w:rPr>
              <w:t>CASE</w:t>
            </w:r>
          </w:p>
          <w:p w14:paraId="2D57DB94" w14:textId="77777777" w:rsidR="001157B8" w:rsidRDefault="001157B8" w:rsidP="001157B8">
            <w:r>
              <w:tab/>
            </w:r>
            <w:r w:rsidRPr="001157B8">
              <w:rPr>
                <w:b/>
              </w:rPr>
              <w:t>WHEN</w:t>
            </w:r>
            <w:r>
              <w:t xml:space="preserve"> Nazwa1.length &gt; (</w:t>
            </w:r>
            <w:r w:rsidRPr="001157B8">
              <w:rPr>
                <w:b/>
              </w:rPr>
              <w:t>SELECT</w:t>
            </w:r>
            <w:r>
              <w:t xml:space="preserve"> </w:t>
            </w:r>
            <w:r w:rsidRPr="001157B8">
              <w:rPr>
                <w:b/>
              </w:rPr>
              <w:t>AVG</w:t>
            </w:r>
            <w:r>
              <w:t>(</w:t>
            </w:r>
            <w:proofErr w:type="spellStart"/>
            <w:r>
              <w:t>film.length</w:t>
            </w:r>
            <w:proofErr w:type="spellEnd"/>
            <w:r>
              <w:t xml:space="preserve">) </w:t>
            </w:r>
            <w:r w:rsidRPr="001157B8">
              <w:rPr>
                <w:b/>
              </w:rPr>
              <w:t>FROM</w:t>
            </w:r>
            <w:r>
              <w:t xml:space="preserve"> film </w:t>
            </w:r>
            <w:r w:rsidRPr="001157B8">
              <w:rPr>
                <w:b/>
              </w:rPr>
              <w:t>WHERE</w:t>
            </w:r>
            <w:r>
              <w:t xml:space="preserve"> </w:t>
            </w:r>
            <w:proofErr w:type="spellStart"/>
            <w:r>
              <w:t>film.rating</w:t>
            </w:r>
            <w:proofErr w:type="spellEnd"/>
            <w:r>
              <w:t xml:space="preserve"> = Nazwa1.rating) </w:t>
            </w:r>
            <w:r w:rsidRPr="001157B8">
              <w:rPr>
                <w:b/>
              </w:rPr>
              <w:t>THEN</w:t>
            </w:r>
            <w:r>
              <w:t xml:space="preserve"> (</w:t>
            </w:r>
            <w:r w:rsidRPr="005D75CC">
              <w:rPr>
                <w:b/>
              </w:rPr>
              <w:t>SELECT</w:t>
            </w:r>
            <w:r>
              <w:t xml:space="preserve"> category.name </w:t>
            </w:r>
            <w:r w:rsidRPr="001157B8">
              <w:rPr>
                <w:b/>
              </w:rPr>
              <w:t>FROM</w:t>
            </w:r>
            <w:r>
              <w:t xml:space="preserve"> </w:t>
            </w:r>
            <w:proofErr w:type="spellStart"/>
            <w:r>
              <w:t>category</w:t>
            </w:r>
            <w:proofErr w:type="spellEnd"/>
            <w:r>
              <w:t xml:space="preserve"> </w:t>
            </w:r>
            <w:r w:rsidRPr="001157B8">
              <w:rPr>
                <w:b/>
              </w:rPr>
              <w:t>WHERE</w:t>
            </w:r>
            <w:r>
              <w:t xml:space="preserve"> </w:t>
            </w:r>
            <w:proofErr w:type="spellStart"/>
            <w:r>
              <w:t>category.category_id</w:t>
            </w:r>
            <w:proofErr w:type="spellEnd"/>
            <w:r>
              <w:t xml:space="preserve"> = (</w:t>
            </w:r>
            <w:r w:rsidRPr="001157B8">
              <w:rPr>
                <w:b/>
              </w:rPr>
              <w:t>SELECT</w:t>
            </w:r>
            <w:r>
              <w:t xml:space="preserve">  </w:t>
            </w:r>
            <w:proofErr w:type="spellStart"/>
            <w:r>
              <w:t>film_category.category_id</w:t>
            </w:r>
            <w:proofErr w:type="spellEnd"/>
            <w:r>
              <w:t xml:space="preserve"> </w:t>
            </w:r>
            <w:r w:rsidRPr="001157B8">
              <w:rPr>
                <w:b/>
              </w:rPr>
              <w:t>FROM</w:t>
            </w:r>
            <w:r>
              <w:t xml:space="preserve"> </w:t>
            </w:r>
            <w:proofErr w:type="spellStart"/>
            <w:r>
              <w:t>film_category</w:t>
            </w:r>
            <w:proofErr w:type="spellEnd"/>
            <w:r>
              <w:t xml:space="preserve"> </w:t>
            </w:r>
            <w:r w:rsidRPr="001157B8">
              <w:rPr>
                <w:b/>
              </w:rPr>
              <w:t>WHERE</w:t>
            </w:r>
            <w:r>
              <w:t xml:space="preserve"> </w:t>
            </w:r>
            <w:proofErr w:type="spellStart"/>
            <w:r>
              <w:t>film_category.film_id</w:t>
            </w:r>
            <w:proofErr w:type="spellEnd"/>
            <w:r>
              <w:t xml:space="preserve"> = Nazwa1.film_id))</w:t>
            </w:r>
          </w:p>
          <w:p w14:paraId="1E8F8CCB" w14:textId="77777777" w:rsidR="001157B8" w:rsidRDefault="001157B8" w:rsidP="001157B8">
            <w:r>
              <w:tab/>
            </w:r>
            <w:r w:rsidRPr="001157B8">
              <w:rPr>
                <w:b/>
              </w:rPr>
              <w:t>ELSE</w:t>
            </w:r>
            <w:r>
              <w:t xml:space="preserve"> (</w:t>
            </w:r>
            <w:r w:rsidRPr="001157B8">
              <w:rPr>
                <w:b/>
              </w:rPr>
              <w:t>SELECT</w:t>
            </w:r>
            <w:r>
              <w:t xml:space="preserve"> </w:t>
            </w:r>
            <w:r w:rsidRPr="001157B8">
              <w:rPr>
                <w:b/>
              </w:rPr>
              <w:t>COUNT</w:t>
            </w:r>
            <w:r>
              <w:t xml:space="preserve">(*) </w:t>
            </w:r>
            <w:r w:rsidRPr="001157B8">
              <w:rPr>
                <w:b/>
              </w:rPr>
              <w:t>FROM</w:t>
            </w:r>
            <w:r>
              <w:t xml:space="preserve"> </w:t>
            </w:r>
            <w:proofErr w:type="spellStart"/>
            <w:r>
              <w:t>inventory</w:t>
            </w:r>
            <w:proofErr w:type="spellEnd"/>
            <w:r>
              <w:t xml:space="preserve"> </w:t>
            </w:r>
            <w:r w:rsidRPr="001157B8">
              <w:rPr>
                <w:b/>
              </w:rPr>
              <w:t>WHERE</w:t>
            </w:r>
            <w:r>
              <w:t xml:space="preserve"> </w:t>
            </w:r>
            <w:proofErr w:type="spellStart"/>
            <w:r>
              <w:t>inventory.film_id</w:t>
            </w:r>
            <w:proofErr w:type="spellEnd"/>
            <w:r>
              <w:t xml:space="preserve"> = Nazwa1.film_id)</w:t>
            </w:r>
          </w:p>
          <w:p w14:paraId="0418FAED" w14:textId="77777777" w:rsidR="001157B8" w:rsidRDefault="001157B8" w:rsidP="001157B8">
            <w:r>
              <w:tab/>
            </w:r>
            <w:r w:rsidRPr="001157B8">
              <w:rPr>
                <w:b/>
              </w:rPr>
              <w:t>END</w:t>
            </w:r>
            <w:r>
              <w:t xml:space="preserve">) </w:t>
            </w:r>
            <w:r w:rsidRPr="001157B8">
              <w:rPr>
                <w:b/>
              </w:rPr>
              <w:t>AS</w:t>
            </w:r>
            <w:r>
              <w:t xml:space="preserve"> Kolumna</w:t>
            </w:r>
          </w:p>
          <w:p w14:paraId="4D5F0BE5" w14:textId="77777777" w:rsidR="001157B8" w:rsidRDefault="001157B8" w:rsidP="001157B8">
            <w:r w:rsidRPr="001157B8">
              <w:rPr>
                <w:b/>
              </w:rPr>
              <w:t>FROM</w:t>
            </w:r>
            <w:r>
              <w:t xml:space="preserve"> film Nazwa1</w:t>
            </w:r>
          </w:p>
          <w:p w14:paraId="52583A10" w14:textId="77777777" w:rsidR="001157B8" w:rsidRDefault="001157B8" w:rsidP="001157B8">
            <w:r w:rsidRPr="001157B8">
              <w:rPr>
                <w:b/>
              </w:rPr>
              <w:t>WHERE</w:t>
            </w:r>
            <w:r>
              <w:t xml:space="preserve"> Nazwa1.special_features </w:t>
            </w:r>
            <w:r w:rsidRPr="001157B8">
              <w:rPr>
                <w:b/>
              </w:rPr>
              <w:t>LIKE</w:t>
            </w:r>
            <w:r>
              <w:t xml:space="preserve"> '%,%'</w:t>
            </w:r>
          </w:p>
          <w:p w14:paraId="37BD827C" w14:textId="1DB86AE8" w:rsidR="006634C6" w:rsidRDefault="001157B8" w:rsidP="001157B8">
            <w:r w:rsidRPr="001157B8">
              <w:rPr>
                <w:b/>
              </w:rPr>
              <w:t>ORDER</w:t>
            </w:r>
            <w:r>
              <w:t xml:space="preserve"> </w:t>
            </w:r>
            <w:r w:rsidRPr="006F5E10">
              <w:rPr>
                <w:b/>
              </w:rPr>
              <w:t>BY</w:t>
            </w:r>
            <w:r>
              <w:t xml:space="preserve"> </w:t>
            </w:r>
            <w:proofErr w:type="spellStart"/>
            <w:r>
              <w:t>title</w:t>
            </w:r>
            <w:proofErr w:type="spellEnd"/>
            <w:r>
              <w:t xml:space="preserve"> </w:t>
            </w:r>
            <w:r w:rsidRPr="001157B8">
              <w:rPr>
                <w:b/>
              </w:rPr>
              <w:t>DESC</w:t>
            </w:r>
          </w:p>
        </w:tc>
      </w:tr>
    </w:tbl>
    <w:p w14:paraId="4E2ADD06" w14:textId="2AC0C3F0" w:rsidR="00D642A6" w:rsidRDefault="00D642A6" w:rsidP="00D642A6">
      <w:pPr>
        <w:pStyle w:val="Nagwek2"/>
        <w:rPr>
          <w:b/>
        </w:rPr>
      </w:pPr>
      <w:r w:rsidRPr="00D642A6">
        <w:rPr>
          <w:b/>
        </w:rPr>
        <w:t>Zadanie 6</w:t>
      </w:r>
    </w:p>
    <w:p w14:paraId="4029A28F" w14:textId="2BABDD52" w:rsidR="00D642A6" w:rsidRDefault="00305789" w:rsidP="001E7CC2">
      <w:pPr>
        <w:pStyle w:val="Akapitzlist"/>
        <w:numPr>
          <w:ilvl w:val="0"/>
          <w:numId w:val="33"/>
        </w:numPr>
      </w:pPr>
      <w:r>
        <w:t>Wyświetl drugą literę z tytułu każdego filmu, sumę długości</w:t>
      </w:r>
      <w:r w:rsidR="0012074F">
        <w:t xml:space="preserve"> filmu, średnią wartość z kolumny ‘</w:t>
      </w:r>
      <w:proofErr w:type="spellStart"/>
      <w:r w:rsidR="0012074F">
        <w:t>rental_duration</w:t>
      </w:r>
      <w:proofErr w:type="spellEnd"/>
      <w:r w:rsidR="0012074F">
        <w:t>’ zaokrągloną do jednego miejsca po przecinku i jako ostatnią kolumnę warunek gdy ilość klientów których pierwsza litera imienia to ta druga litera tytułu filmu jest większa od średniej wartości ‘</w:t>
      </w:r>
      <w:proofErr w:type="spellStart"/>
      <w:r w:rsidR="00410A61">
        <w:t>rental_duration</w:t>
      </w:r>
      <w:proofErr w:type="spellEnd"/>
      <w:r w:rsidR="0012074F">
        <w:t>’</w:t>
      </w:r>
      <w:r w:rsidR="00410A61">
        <w:t xml:space="preserve">, gdy </w:t>
      </w:r>
      <w:r w:rsidR="008C3198">
        <w:t>warunek</w:t>
      </w:r>
      <w:r w:rsidR="00410A61">
        <w:t xml:space="preserve"> będzie </w:t>
      </w:r>
      <w:r w:rsidR="008C3198">
        <w:t>spełniony</w:t>
      </w:r>
      <w:r w:rsidR="00410A61">
        <w:t xml:space="preserve"> napisz </w:t>
      </w:r>
      <w:r w:rsidR="00556124">
        <w:t>„</w:t>
      </w:r>
      <w:r w:rsidR="00410A61">
        <w:t>Warunek spełniony</w:t>
      </w:r>
      <w:r w:rsidR="00556124">
        <w:t>”, w przeciwnym razie napisz „Nie spełniono warunku”</w:t>
      </w:r>
      <w:r w:rsidR="00972056">
        <w:t xml:space="preserve">. Wyniki </w:t>
      </w:r>
      <w:r w:rsidR="008C3198">
        <w:t>wyświetl</w:t>
      </w:r>
      <w:r w:rsidR="00972056">
        <w:t xml:space="preserve"> dla drugiej litery. Całkowite wyniki ogranicz do ilości filmów których druga litera to ta wybrana jest większa od liczby 45</w:t>
      </w:r>
      <w:r w:rsidR="006504C9">
        <w:t>.</w:t>
      </w:r>
    </w:p>
    <w:tbl>
      <w:tblPr>
        <w:tblStyle w:val="Tabela-Siatka"/>
        <w:tblW w:w="0" w:type="auto"/>
        <w:tblLook w:val="04A0" w:firstRow="1" w:lastRow="0" w:firstColumn="1" w:lastColumn="0" w:noHBand="0" w:noVBand="1"/>
      </w:tblPr>
      <w:tblGrid>
        <w:gridCol w:w="11328"/>
      </w:tblGrid>
      <w:tr w:rsidR="006504C9" w14:paraId="5CCD9A71" w14:textId="77777777" w:rsidTr="006504C9">
        <w:tc>
          <w:tcPr>
            <w:tcW w:w="11328" w:type="dxa"/>
          </w:tcPr>
          <w:p w14:paraId="668100C9" w14:textId="77777777" w:rsidR="006504C9" w:rsidRDefault="006504C9" w:rsidP="006504C9">
            <w:r w:rsidRPr="006504C9">
              <w:rPr>
                <w:b/>
              </w:rPr>
              <w:t>SELECT</w:t>
            </w:r>
            <w:r>
              <w:t xml:space="preserve"> </w:t>
            </w:r>
            <w:r w:rsidRPr="006504C9">
              <w:rPr>
                <w:b/>
              </w:rPr>
              <w:t>SUBSTRING</w:t>
            </w:r>
            <w:r>
              <w:t>(</w:t>
            </w:r>
            <w:proofErr w:type="spellStart"/>
            <w:r>
              <w:t>tabf.title</w:t>
            </w:r>
            <w:proofErr w:type="spellEnd"/>
            <w:r>
              <w:t xml:space="preserve">, 2, 1) </w:t>
            </w:r>
            <w:r w:rsidRPr="006504C9">
              <w:rPr>
                <w:b/>
              </w:rPr>
              <w:t>AS</w:t>
            </w:r>
            <w:r>
              <w:t xml:space="preserve"> </w:t>
            </w:r>
            <w:proofErr w:type="spellStart"/>
            <w:r>
              <w:t>Druga_Litera</w:t>
            </w:r>
            <w:proofErr w:type="spellEnd"/>
            <w:r>
              <w:t>,</w:t>
            </w:r>
          </w:p>
          <w:p w14:paraId="593D01B7" w14:textId="7E080571" w:rsidR="006504C9" w:rsidRDefault="006504C9" w:rsidP="006504C9">
            <w:r>
              <w:tab/>
            </w:r>
            <w:r w:rsidRPr="006504C9">
              <w:rPr>
                <w:b/>
              </w:rPr>
              <w:t>SUM</w:t>
            </w:r>
            <w:r>
              <w:t>(</w:t>
            </w:r>
            <w:proofErr w:type="spellStart"/>
            <w:r>
              <w:t>tabf.length</w:t>
            </w:r>
            <w:proofErr w:type="spellEnd"/>
            <w:r>
              <w:t xml:space="preserve">) </w:t>
            </w:r>
            <w:r w:rsidRPr="006504C9">
              <w:rPr>
                <w:b/>
              </w:rPr>
              <w:t>AS</w:t>
            </w:r>
            <w:r>
              <w:t xml:space="preserve"> Suma,</w:t>
            </w:r>
          </w:p>
          <w:p w14:paraId="52ADEEB5" w14:textId="1477B588" w:rsidR="006504C9" w:rsidRDefault="006504C9" w:rsidP="006504C9">
            <w:r>
              <w:tab/>
            </w:r>
            <w:r w:rsidRPr="006504C9">
              <w:rPr>
                <w:b/>
              </w:rPr>
              <w:t>ROUND</w:t>
            </w:r>
            <w:r>
              <w:t>(</w:t>
            </w:r>
            <w:r w:rsidRPr="006504C9">
              <w:rPr>
                <w:b/>
              </w:rPr>
              <w:t>AVG</w:t>
            </w:r>
            <w:r>
              <w:t>(</w:t>
            </w:r>
            <w:proofErr w:type="spellStart"/>
            <w:r>
              <w:t>tabf.rental_duration</w:t>
            </w:r>
            <w:proofErr w:type="spellEnd"/>
            <w:r>
              <w:t xml:space="preserve">), 1) </w:t>
            </w:r>
            <w:r w:rsidRPr="006504C9">
              <w:rPr>
                <w:b/>
              </w:rPr>
              <w:t>AS</w:t>
            </w:r>
            <w:r>
              <w:t xml:space="preserve"> </w:t>
            </w:r>
            <w:proofErr w:type="spellStart"/>
            <w:r>
              <w:t>Srednia</w:t>
            </w:r>
            <w:proofErr w:type="spellEnd"/>
            <w:r>
              <w:t>,</w:t>
            </w:r>
          </w:p>
          <w:p w14:paraId="11A0D57B" w14:textId="032ADB65" w:rsidR="006504C9" w:rsidRPr="006504C9" w:rsidRDefault="006504C9" w:rsidP="006504C9">
            <w:r>
              <w:tab/>
              <w:t>(</w:t>
            </w:r>
            <w:r w:rsidRPr="006504C9">
              <w:rPr>
                <w:b/>
              </w:rPr>
              <w:t>CASE</w:t>
            </w:r>
          </w:p>
          <w:p w14:paraId="6619BB61" w14:textId="622A913E" w:rsidR="006504C9" w:rsidRDefault="006504C9" w:rsidP="006504C9">
            <w:r>
              <w:tab/>
            </w:r>
            <w:r w:rsidRPr="006504C9">
              <w:rPr>
                <w:b/>
              </w:rPr>
              <w:t>WHEN</w:t>
            </w:r>
            <w:r>
              <w:t xml:space="preserve"> (</w:t>
            </w:r>
            <w:r w:rsidRPr="006504C9">
              <w:rPr>
                <w:b/>
              </w:rPr>
              <w:t>SELECT</w:t>
            </w:r>
            <w:r>
              <w:t xml:space="preserve"> </w:t>
            </w:r>
            <w:r w:rsidRPr="006504C9">
              <w:rPr>
                <w:b/>
              </w:rPr>
              <w:t>COUNT</w:t>
            </w:r>
            <w:r>
              <w:t xml:space="preserve">(*) </w:t>
            </w:r>
            <w:r w:rsidRPr="006504C9">
              <w:rPr>
                <w:b/>
              </w:rPr>
              <w:t>FROM</w:t>
            </w:r>
            <w:r>
              <w:t xml:space="preserve"> </w:t>
            </w:r>
            <w:proofErr w:type="spellStart"/>
            <w:r>
              <w:t>customer</w:t>
            </w:r>
            <w:proofErr w:type="spellEnd"/>
            <w:r>
              <w:t xml:space="preserve"> </w:t>
            </w:r>
            <w:r w:rsidRPr="006504C9">
              <w:rPr>
                <w:b/>
              </w:rPr>
              <w:t>WHERE</w:t>
            </w:r>
            <w:r>
              <w:t xml:space="preserve"> </w:t>
            </w:r>
            <w:r w:rsidRPr="006504C9">
              <w:rPr>
                <w:b/>
              </w:rPr>
              <w:t>SUBSTRING</w:t>
            </w:r>
            <w:r>
              <w:t>(</w:t>
            </w:r>
            <w:proofErr w:type="spellStart"/>
            <w:r>
              <w:t>customer.first_name</w:t>
            </w:r>
            <w:proofErr w:type="spellEnd"/>
            <w:r>
              <w:t xml:space="preserve">, 1, 1) = </w:t>
            </w:r>
            <w:proofErr w:type="spellStart"/>
            <w:r>
              <w:t>Druga_Litera</w:t>
            </w:r>
            <w:proofErr w:type="spellEnd"/>
            <w:r>
              <w:t xml:space="preserve">) &gt; </w:t>
            </w:r>
            <w:r w:rsidRPr="006504C9">
              <w:rPr>
                <w:b/>
              </w:rPr>
              <w:t>ROUND</w:t>
            </w:r>
            <w:r>
              <w:t>(</w:t>
            </w:r>
            <w:r w:rsidRPr="006504C9">
              <w:rPr>
                <w:b/>
              </w:rPr>
              <w:t>AVG</w:t>
            </w:r>
            <w:r>
              <w:t>(</w:t>
            </w:r>
            <w:proofErr w:type="spellStart"/>
            <w:r>
              <w:t>tabf.rental_duration</w:t>
            </w:r>
            <w:proofErr w:type="spellEnd"/>
            <w:r>
              <w:t xml:space="preserve">), 1) </w:t>
            </w:r>
            <w:r w:rsidRPr="006504C9">
              <w:rPr>
                <w:b/>
              </w:rPr>
              <w:t>THEN</w:t>
            </w:r>
            <w:r>
              <w:t xml:space="preserve"> 'Warunek spełniono'</w:t>
            </w:r>
          </w:p>
          <w:p w14:paraId="6271C283" w14:textId="77777777" w:rsidR="006504C9" w:rsidRDefault="006504C9" w:rsidP="006504C9">
            <w:r>
              <w:tab/>
            </w:r>
            <w:r w:rsidRPr="006504C9">
              <w:rPr>
                <w:b/>
              </w:rPr>
              <w:t>ELSE</w:t>
            </w:r>
            <w:r>
              <w:t xml:space="preserve"> 'Nie spełniono warunku'</w:t>
            </w:r>
          </w:p>
          <w:p w14:paraId="18A48FDC" w14:textId="14C5CBDF" w:rsidR="006504C9" w:rsidRDefault="006504C9" w:rsidP="006504C9">
            <w:r>
              <w:tab/>
            </w:r>
            <w:r>
              <w:tab/>
            </w:r>
            <w:r w:rsidRPr="006504C9">
              <w:rPr>
                <w:b/>
              </w:rPr>
              <w:t>END</w:t>
            </w:r>
            <w:r>
              <w:t xml:space="preserve">) </w:t>
            </w:r>
            <w:r w:rsidRPr="006504C9">
              <w:rPr>
                <w:b/>
              </w:rPr>
              <w:t>AS</w:t>
            </w:r>
            <w:r>
              <w:t xml:space="preserve"> Kolumna</w:t>
            </w:r>
          </w:p>
          <w:p w14:paraId="7C2FA06B" w14:textId="77777777" w:rsidR="006504C9" w:rsidRDefault="006504C9" w:rsidP="006504C9">
            <w:r w:rsidRPr="006504C9">
              <w:rPr>
                <w:b/>
              </w:rPr>
              <w:t>FROM</w:t>
            </w:r>
            <w:r>
              <w:t xml:space="preserve"> film </w:t>
            </w:r>
            <w:proofErr w:type="spellStart"/>
            <w:r>
              <w:t>tabf</w:t>
            </w:r>
            <w:proofErr w:type="spellEnd"/>
          </w:p>
          <w:p w14:paraId="4A2A1D3C" w14:textId="77777777" w:rsidR="006504C9" w:rsidRDefault="006504C9" w:rsidP="006504C9">
            <w:r w:rsidRPr="006504C9">
              <w:rPr>
                <w:b/>
              </w:rPr>
              <w:lastRenderedPageBreak/>
              <w:t>GROUP</w:t>
            </w:r>
            <w:r>
              <w:t xml:space="preserve"> </w:t>
            </w:r>
            <w:r w:rsidRPr="006504C9">
              <w:rPr>
                <w:b/>
              </w:rPr>
              <w:t>BY</w:t>
            </w:r>
            <w:r>
              <w:t xml:space="preserve"> 1</w:t>
            </w:r>
          </w:p>
          <w:p w14:paraId="28FF14CC" w14:textId="4CB06415" w:rsidR="006504C9" w:rsidRDefault="006504C9" w:rsidP="006504C9">
            <w:r w:rsidRPr="006504C9">
              <w:rPr>
                <w:b/>
              </w:rPr>
              <w:t>HAVING</w:t>
            </w:r>
            <w:r>
              <w:t xml:space="preserve"> </w:t>
            </w:r>
            <w:r w:rsidRPr="006504C9">
              <w:rPr>
                <w:b/>
              </w:rPr>
              <w:t>COUNT</w:t>
            </w:r>
            <w:r>
              <w:t>(*) &gt; 45</w:t>
            </w:r>
          </w:p>
        </w:tc>
      </w:tr>
    </w:tbl>
    <w:p w14:paraId="19912816" w14:textId="034DFAE0" w:rsidR="006504C9" w:rsidRDefault="00141749" w:rsidP="001E7CC2">
      <w:pPr>
        <w:pStyle w:val="Akapitzlist"/>
        <w:numPr>
          <w:ilvl w:val="0"/>
          <w:numId w:val="33"/>
        </w:numPr>
      </w:pPr>
      <w:r>
        <w:lastRenderedPageBreak/>
        <w:t xml:space="preserve">Wyświetl w ilu filmach </w:t>
      </w:r>
      <w:r w:rsidR="00BA37DC">
        <w:t>grają aktorzy któryc</w:t>
      </w:r>
      <w:r w:rsidR="00DC1677">
        <w:t>h imię zaczyna się na „a”.</w:t>
      </w:r>
    </w:p>
    <w:tbl>
      <w:tblPr>
        <w:tblStyle w:val="Tabela-Siatka"/>
        <w:tblW w:w="0" w:type="auto"/>
        <w:tblLook w:val="04A0" w:firstRow="1" w:lastRow="0" w:firstColumn="1" w:lastColumn="0" w:noHBand="0" w:noVBand="1"/>
      </w:tblPr>
      <w:tblGrid>
        <w:gridCol w:w="11328"/>
      </w:tblGrid>
      <w:tr w:rsidR="00DC1677" w14:paraId="2D68F1B5" w14:textId="77777777" w:rsidTr="00DC1677">
        <w:tc>
          <w:tcPr>
            <w:tcW w:w="11328" w:type="dxa"/>
          </w:tcPr>
          <w:p w14:paraId="66EFC5D7" w14:textId="77777777" w:rsidR="00DC1677" w:rsidRDefault="00DC1677" w:rsidP="00DC1677">
            <w:r w:rsidRPr="00DC1677">
              <w:rPr>
                <w:b/>
              </w:rPr>
              <w:t>SELECT</w:t>
            </w:r>
            <w:r>
              <w:t xml:space="preserve"> </w:t>
            </w:r>
            <w:r w:rsidRPr="00DC1677">
              <w:rPr>
                <w:b/>
              </w:rPr>
              <w:t>COUNT</w:t>
            </w:r>
            <w:r>
              <w:t>(</w:t>
            </w:r>
            <w:r w:rsidRPr="00DC1677">
              <w:rPr>
                <w:b/>
              </w:rPr>
              <w:t>DISTINCT</w:t>
            </w:r>
            <w:r>
              <w:t xml:space="preserve"> </w:t>
            </w:r>
            <w:proofErr w:type="spellStart"/>
            <w:r>
              <w:t>film_actor.film_id</w:t>
            </w:r>
            <w:proofErr w:type="spellEnd"/>
            <w:r>
              <w:t>)</w:t>
            </w:r>
          </w:p>
          <w:p w14:paraId="1785A951" w14:textId="77777777" w:rsidR="00DC1677" w:rsidRDefault="00DC1677" w:rsidP="00DC1677">
            <w:r w:rsidRPr="00DC1677">
              <w:rPr>
                <w:b/>
              </w:rPr>
              <w:t>FROM</w:t>
            </w:r>
            <w:r>
              <w:t xml:space="preserve"> </w:t>
            </w:r>
            <w:proofErr w:type="spellStart"/>
            <w:r>
              <w:t>film_actor</w:t>
            </w:r>
            <w:proofErr w:type="spellEnd"/>
          </w:p>
          <w:p w14:paraId="3F5B5216" w14:textId="7DBD4497" w:rsidR="00DC1677" w:rsidRDefault="00DC1677" w:rsidP="00DC1677">
            <w:r w:rsidRPr="00DC1677">
              <w:rPr>
                <w:b/>
              </w:rPr>
              <w:t>WHERE</w:t>
            </w:r>
            <w:r>
              <w:t xml:space="preserve"> </w:t>
            </w:r>
            <w:proofErr w:type="spellStart"/>
            <w:r>
              <w:t>film_actor.actor_id</w:t>
            </w:r>
            <w:proofErr w:type="spellEnd"/>
            <w:r>
              <w:t xml:space="preserve"> </w:t>
            </w:r>
            <w:r w:rsidRPr="00DC1677">
              <w:rPr>
                <w:b/>
              </w:rPr>
              <w:t>IN</w:t>
            </w:r>
            <w:r>
              <w:t xml:space="preserve"> (</w:t>
            </w:r>
            <w:r w:rsidRPr="00DC1677">
              <w:rPr>
                <w:b/>
              </w:rPr>
              <w:t>SELECT</w:t>
            </w:r>
            <w:r>
              <w:t xml:space="preserve"> </w:t>
            </w:r>
            <w:proofErr w:type="spellStart"/>
            <w:r>
              <w:t>actor.actor_id</w:t>
            </w:r>
            <w:proofErr w:type="spellEnd"/>
            <w:r>
              <w:t xml:space="preserve"> </w:t>
            </w:r>
            <w:r w:rsidRPr="00DC1677">
              <w:rPr>
                <w:b/>
              </w:rPr>
              <w:t>FROM</w:t>
            </w:r>
            <w:r>
              <w:t xml:space="preserve"> </w:t>
            </w:r>
            <w:proofErr w:type="spellStart"/>
            <w:r>
              <w:t>actor</w:t>
            </w:r>
            <w:proofErr w:type="spellEnd"/>
            <w:r>
              <w:t xml:space="preserve"> </w:t>
            </w:r>
            <w:r w:rsidRPr="00DC1677">
              <w:rPr>
                <w:b/>
              </w:rPr>
              <w:t>WHERE</w:t>
            </w:r>
            <w:r>
              <w:t xml:space="preserve"> </w:t>
            </w:r>
            <w:r w:rsidRPr="00DC1677">
              <w:rPr>
                <w:b/>
              </w:rPr>
              <w:t>SUBSTRING</w:t>
            </w:r>
            <w:r>
              <w:t>(</w:t>
            </w:r>
            <w:proofErr w:type="spellStart"/>
            <w:r>
              <w:t>actor.first_name</w:t>
            </w:r>
            <w:proofErr w:type="spellEnd"/>
            <w:r>
              <w:t>, 1, 1) = 'A')</w:t>
            </w:r>
          </w:p>
        </w:tc>
      </w:tr>
    </w:tbl>
    <w:p w14:paraId="619E0D8F" w14:textId="2AA6F3F3" w:rsidR="00DC1677" w:rsidRDefault="00E75D1F" w:rsidP="001E7CC2">
      <w:pPr>
        <w:pStyle w:val="Akapitzlist"/>
        <w:numPr>
          <w:ilvl w:val="0"/>
          <w:numId w:val="33"/>
        </w:numPr>
      </w:pPr>
      <w:r>
        <w:t>Dla filmów których tytuł jest dłuższy niż średnia ilość znaków w tytule ogólnie wyświetl „Tak” w przeciwnym wypadku wyświetl „Nie”</w:t>
      </w:r>
    </w:p>
    <w:tbl>
      <w:tblPr>
        <w:tblStyle w:val="Tabela-Siatka"/>
        <w:tblW w:w="0" w:type="auto"/>
        <w:tblLook w:val="04A0" w:firstRow="1" w:lastRow="0" w:firstColumn="1" w:lastColumn="0" w:noHBand="0" w:noVBand="1"/>
      </w:tblPr>
      <w:tblGrid>
        <w:gridCol w:w="11328"/>
      </w:tblGrid>
      <w:tr w:rsidR="00E75D1F" w14:paraId="4643B0D7" w14:textId="77777777" w:rsidTr="00E75D1F">
        <w:tc>
          <w:tcPr>
            <w:tcW w:w="11328" w:type="dxa"/>
          </w:tcPr>
          <w:p w14:paraId="2AB7F0D2" w14:textId="77777777" w:rsidR="004D4CB2" w:rsidRPr="004D4CB2" w:rsidRDefault="004D4CB2" w:rsidP="004D4CB2">
            <w:r w:rsidRPr="004D4CB2">
              <w:rPr>
                <w:b/>
              </w:rPr>
              <w:t>SELECT</w:t>
            </w:r>
            <w:r w:rsidRPr="004D4CB2">
              <w:t xml:space="preserve"> </w:t>
            </w:r>
            <w:proofErr w:type="spellStart"/>
            <w:r w:rsidRPr="004D4CB2">
              <w:t>inTab.SredDlugoscTytulu</w:t>
            </w:r>
            <w:proofErr w:type="spellEnd"/>
            <w:r w:rsidRPr="004D4CB2">
              <w:t xml:space="preserve">, </w:t>
            </w:r>
            <w:r w:rsidRPr="004D4CB2">
              <w:rPr>
                <w:b/>
              </w:rPr>
              <w:t>COUNT</w:t>
            </w:r>
            <w:r w:rsidRPr="004D4CB2">
              <w:t xml:space="preserve">(*) </w:t>
            </w:r>
            <w:r w:rsidRPr="004D4CB2">
              <w:rPr>
                <w:b/>
              </w:rPr>
              <w:t>FROM</w:t>
            </w:r>
          </w:p>
          <w:p w14:paraId="753DBA4B" w14:textId="52F1D8A7" w:rsidR="004D4CB2" w:rsidRPr="004D4CB2" w:rsidRDefault="004D4CB2" w:rsidP="004D4CB2">
            <w:r w:rsidRPr="004D4CB2">
              <w:t>(</w:t>
            </w:r>
            <w:r w:rsidRPr="004D4CB2">
              <w:rPr>
                <w:b/>
              </w:rPr>
              <w:t>SELECT</w:t>
            </w:r>
            <w:r w:rsidRPr="004D4CB2">
              <w:t xml:space="preserve"> </w:t>
            </w:r>
            <w:proofErr w:type="spellStart"/>
            <w:r w:rsidRPr="004D4CB2">
              <w:t>film.title</w:t>
            </w:r>
            <w:proofErr w:type="spellEnd"/>
            <w:r w:rsidRPr="004D4CB2">
              <w:t>, (</w:t>
            </w:r>
            <w:r w:rsidRPr="004D4CB2">
              <w:rPr>
                <w:b/>
              </w:rPr>
              <w:t>CASE</w:t>
            </w:r>
          </w:p>
          <w:p w14:paraId="50F4F67D" w14:textId="77777777" w:rsidR="000866FC" w:rsidRDefault="000866FC" w:rsidP="004D4CB2">
            <w:r>
              <w:tab/>
            </w:r>
            <w:r w:rsidR="004D4CB2" w:rsidRPr="004D4CB2">
              <w:rPr>
                <w:b/>
              </w:rPr>
              <w:t>WHEN</w:t>
            </w:r>
            <w:r w:rsidR="004D4CB2" w:rsidRPr="004D4CB2">
              <w:t xml:space="preserve"> </w:t>
            </w:r>
            <w:r w:rsidR="004D4CB2" w:rsidRPr="004D4CB2">
              <w:rPr>
                <w:b/>
              </w:rPr>
              <w:t>LENGTH</w:t>
            </w:r>
            <w:r w:rsidR="004D4CB2" w:rsidRPr="004D4CB2">
              <w:t>(</w:t>
            </w:r>
            <w:proofErr w:type="spellStart"/>
            <w:r w:rsidR="004D4CB2" w:rsidRPr="004D4CB2">
              <w:t>film.title</w:t>
            </w:r>
            <w:proofErr w:type="spellEnd"/>
            <w:r w:rsidR="004D4CB2" w:rsidRPr="004D4CB2">
              <w:t>) &gt; (</w:t>
            </w:r>
            <w:r w:rsidR="004D4CB2" w:rsidRPr="004D4CB2">
              <w:rPr>
                <w:b/>
              </w:rPr>
              <w:t>SELECT</w:t>
            </w:r>
            <w:r w:rsidR="004D4CB2" w:rsidRPr="004D4CB2">
              <w:t xml:space="preserve"> </w:t>
            </w:r>
            <w:r w:rsidR="004D4CB2" w:rsidRPr="004D4CB2">
              <w:rPr>
                <w:b/>
              </w:rPr>
              <w:t>AVG</w:t>
            </w:r>
            <w:r w:rsidR="004D4CB2" w:rsidRPr="004D4CB2">
              <w:t>(</w:t>
            </w:r>
            <w:r w:rsidR="004D4CB2" w:rsidRPr="004D4CB2">
              <w:rPr>
                <w:b/>
              </w:rPr>
              <w:t>LENGTH</w:t>
            </w:r>
            <w:r w:rsidR="004D4CB2" w:rsidRPr="004D4CB2">
              <w:t>(</w:t>
            </w:r>
            <w:proofErr w:type="spellStart"/>
            <w:r w:rsidR="004D4CB2" w:rsidRPr="004D4CB2">
              <w:t>film.title</w:t>
            </w:r>
            <w:proofErr w:type="spellEnd"/>
            <w:r w:rsidR="004D4CB2" w:rsidRPr="004D4CB2">
              <w:t xml:space="preserve">)) </w:t>
            </w:r>
            <w:r w:rsidR="004D4CB2" w:rsidRPr="004D4CB2">
              <w:rPr>
                <w:b/>
              </w:rPr>
              <w:t>FROM</w:t>
            </w:r>
            <w:r w:rsidR="004D4CB2" w:rsidRPr="004D4CB2">
              <w:t xml:space="preserve"> film) </w:t>
            </w:r>
            <w:r w:rsidR="004D4CB2" w:rsidRPr="004D4CB2">
              <w:rPr>
                <w:b/>
              </w:rPr>
              <w:t>THEN</w:t>
            </w:r>
            <w:r w:rsidR="004D4CB2" w:rsidRPr="004D4CB2">
              <w:t xml:space="preserve"> 'Tak'</w:t>
            </w:r>
          </w:p>
          <w:p w14:paraId="3A3BBB2E" w14:textId="77777777" w:rsidR="000866FC" w:rsidRDefault="000866FC" w:rsidP="004D4CB2">
            <w:r>
              <w:tab/>
            </w:r>
            <w:r w:rsidR="004D4CB2" w:rsidRPr="004D4CB2">
              <w:rPr>
                <w:b/>
              </w:rPr>
              <w:t>ELSE</w:t>
            </w:r>
            <w:r w:rsidR="004D4CB2" w:rsidRPr="004D4CB2">
              <w:t xml:space="preserve"> 'Nie'</w:t>
            </w:r>
          </w:p>
          <w:p w14:paraId="7E10921A" w14:textId="3D24436D" w:rsidR="004D4CB2" w:rsidRPr="004D4CB2" w:rsidRDefault="000866FC" w:rsidP="004D4CB2">
            <w:r>
              <w:tab/>
            </w:r>
            <w:r w:rsidR="00174350" w:rsidRPr="00174350">
              <w:tab/>
            </w:r>
            <w:r w:rsidR="004D4CB2" w:rsidRPr="004D4CB2">
              <w:rPr>
                <w:b/>
              </w:rPr>
              <w:t>END</w:t>
            </w:r>
            <w:r w:rsidR="004D4CB2" w:rsidRPr="004D4CB2">
              <w:t xml:space="preserve">) </w:t>
            </w:r>
            <w:r w:rsidR="004D4CB2" w:rsidRPr="004D4CB2">
              <w:rPr>
                <w:b/>
              </w:rPr>
              <w:t>AS</w:t>
            </w:r>
            <w:r w:rsidR="004D4CB2" w:rsidRPr="004D4CB2">
              <w:t xml:space="preserve"> </w:t>
            </w:r>
            <w:proofErr w:type="spellStart"/>
            <w:r w:rsidR="004D4CB2" w:rsidRPr="004D4CB2">
              <w:t>SredDlugoscTytulu</w:t>
            </w:r>
            <w:proofErr w:type="spellEnd"/>
          </w:p>
          <w:p w14:paraId="5CC1DF29" w14:textId="77777777" w:rsidR="004D4CB2" w:rsidRPr="004D4CB2" w:rsidRDefault="004D4CB2" w:rsidP="004D4CB2">
            <w:r w:rsidRPr="004D4CB2">
              <w:rPr>
                <w:b/>
              </w:rPr>
              <w:t>FROM</w:t>
            </w:r>
            <w:r w:rsidRPr="004D4CB2">
              <w:t xml:space="preserve"> film) </w:t>
            </w:r>
            <w:r w:rsidRPr="004D4CB2">
              <w:rPr>
                <w:b/>
              </w:rPr>
              <w:t>AS</w:t>
            </w:r>
            <w:r w:rsidRPr="004D4CB2">
              <w:t xml:space="preserve"> </w:t>
            </w:r>
            <w:proofErr w:type="spellStart"/>
            <w:r w:rsidRPr="004D4CB2">
              <w:t>inTab</w:t>
            </w:r>
            <w:proofErr w:type="spellEnd"/>
          </w:p>
          <w:p w14:paraId="0436D2DA" w14:textId="149B2182" w:rsidR="00E75D1F" w:rsidRDefault="004D4CB2" w:rsidP="004D4CB2">
            <w:r w:rsidRPr="004D4CB2">
              <w:rPr>
                <w:b/>
              </w:rPr>
              <w:t>GROUP</w:t>
            </w:r>
            <w:r w:rsidRPr="004D4CB2">
              <w:t xml:space="preserve"> </w:t>
            </w:r>
            <w:r w:rsidRPr="004D4CB2">
              <w:rPr>
                <w:b/>
              </w:rPr>
              <w:t>BY</w:t>
            </w:r>
            <w:r w:rsidRPr="004D4CB2">
              <w:t xml:space="preserve"> 1</w:t>
            </w:r>
          </w:p>
        </w:tc>
      </w:tr>
    </w:tbl>
    <w:p w14:paraId="05B09910" w14:textId="1E2F59B5" w:rsidR="003706B6" w:rsidRDefault="003706B6" w:rsidP="003045B1">
      <w:pPr>
        <w:pStyle w:val="Nagwek1"/>
        <w:rPr>
          <w:b/>
        </w:rPr>
      </w:pPr>
      <w:r>
        <w:rPr>
          <w:b/>
        </w:rPr>
        <w:t>Kartkówki</w:t>
      </w:r>
    </w:p>
    <w:p w14:paraId="4AB68C07" w14:textId="2E4F6597" w:rsidR="003706B6" w:rsidRDefault="003706B6" w:rsidP="003706B6">
      <w:pPr>
        <w:pStyle w:val="Nagwek2"/>
        <w:rPr>
          <w:b/>
        </w:rPr>
      </w:pPr>
      <w:r w:rsidRPr="003706B6">
        <w:rPr>
          <w:b/>
        </w:rPr>
        <w:t>Kartkówka nr 1</w:t>
      </w:r>
    </w:p>
    <w:p w14:paraId="36F923FA" w14:textId="7A6FBFEB" w:rsidR="008C09FF" w:rsidRPr="008C09FF" w:rsidRDefault="008C09FF" w:rsidP="008C09FF">
      <w:r w:rsidRPr="00F76FE7">
        <w:rPr>
          <w:highlight w:val="magenta"/>
        </w:rPr>
        <w:t>POLECENIE</w:t>
      </w:r>
      <w:r w:rsidR="00A76B6C">
        <w:t xml:space="preserve">, </w:t>
      </w:r>
      <w:r w:rsidR="00527E69">
        <w:t>całość na 5</w:t>
      </w:r>
    </w:p>
    <w:tbl>
      <w:tblPr>
        <w:tblStyle w:val="Tabela-Siatka"/>
        <w:tblW w:w="0" w:type="auto"/>
        <w:tblLook w:val="04A0" w:firstRow="1" w:lastRow="0" w:firstColumn="1" w:lastColumn="0" w:noHBand="0" w:noVBand="1"/>
      </w:tblPr>
      <w:tblGrid>
        <w:gridCol w:w="11328"/>
      </w:tblGrid>
      <w:tr w:rsidR="008C09FF" w14:paraId="4810245A" w14:textId="77777777" w:rsidTr="008C09FF">
        <w:tc>
          <w:tcPr>
            <w:tcW w:w="11328" w:type="dxa"/>
          </w:tcPr>
          <w:p w14:paraId="20176E9E" w14:textId="77777777" w:rsidR="002903C7" w:rsidRDefault="008C09FF" w:rsidP="003706B6">
            <w:r w:rsidRPr="00527E69">
              <w:rPr>
                <w:b/>
              </w:rPr>
              <w:t>SELECT</w:t>
            </w:r>
            <w:r>
              <w:t xml:space="preserve"> </w:t>
            </w:r>
            <w:proofErr w:type="spellStart"/>
            <w:r>
              <w:t>address.district</w:t>
            </w:r>
            <w:proofErr w:type="spellEnd"/>
            <w:r w:rsidR="005B2211">
              <w:t>,</w:t>
            </w:r>
          </w:p>
          <w:p w14:paraId="75217823" w14:textId="3A8B3F40" w:rsidR="002903C7" w:rsidRDefault="002903C7" w:rsidP="003706B6">
            <w:r>
              <w:tab/>
            </w:r>
            <w:r w:rsidR="005B2211" w:rsidRPr="00527E69">
              <w:rPr>
                <w:b/>
              </w:rPr>
              <w:t>SUM</w:t>
            </w:r>
            <w:r w:rsidR="005B2211">
              <w:t>(</w:t>
            </w:r>
            <w:r w:rsidR="005B2211" w:rsidRPr="00527E69">
              <w:rPr>
                <w:b/>
              </w:rPr>
              <w:t>LEFT</w:t>
            </w:r>
            <w:r w:rsidR="005B2211">
              <w:t xml:space="preserve">(address.address,1)) </w:t>
            </w:r>
            <w:r w:rsidR="005B2211" w:rsidRPr="00527E69">
              <w:rPr>
                <w:b/>
              </w:rPr>
              <w:t>AS</w:t>
            </w:r>
            <w:r w:rsidR="005B2211">
              <w:t xml:space="preserve"> Suma_1_znak</w:t>
            </w:r>
            <w:r w:rsidR="000F1C68">
              <w:t>,</w:t>
            </w:r>
          </w:p>
          <w:p w14:paraId="73C511E2" w14:textId="0B064927" w:rsidR="002903C7" w:rsidRDefault="002903C7" w:rsidP="003706B6">
            <w:r>
              <w:tab/>
            </w:r>
            <w:r w:rsidR="000F1C68" w:rsidRPr="00527E69">
              <w:rPr>
                <w:b/>
              </w:rPr>
              <w:t>AVG</w:t>
            </w:r>
            <w:r w:rsidR="000F1C68">
              <w:t xml:space="preserve"> (</w:t>
            </w:r>
            <w:proofErr w:type="spellStart"/>
            <w:r w:rsidR="000F1C68">
              <w:t>address.postal_code</w:t>
            </w:r>
            <w:proofErr w:type="spellEnd"/>
            <w:r w:rsidR="000F1C68">
              <w:t xml:space="preserve">) </w:t>
            </w:r>
            <w:r w:rsidR="000F1C68" w:rsidRPr="00527E69">
              <w:rPr>
                <w:b/>
              </w:rPr>
              <w:t>AS</w:t>
            </w:r>
            <w:r w:rsidR="000F1C68">
              <w:t xml:space="preserve"> </w:t>
            </w:r>
            <w:proofErr w:type="spellStart"/>
            <w:r w:rsidR="000F1C68">
              <w:t>Sre</w:t>
            </w:r>
            <w:r w:rsidR="00844B6A">
              <w:t>d_pc</w:t>
            </w:r>
            <w:proofErr w:type="spellEnd"/>
            <w:r w:rsidR="00844B6A">
              <w:t>,</w:t>
            </w:r>
          </w:p>
          <w:p w14:paraId="72D20B8A" w14:textId="0D5EDD2F" w:rsidR="00A76B6C" w:rsidRDefault="002903C7" w:rsidP="003706B6">
            <w:r>
              <w:tab/>
              <w:t xml:space="preserve"> </w:t>
            </w:r>
            <w:r w:rsidR="00844B6A">
              <w:t>(</w:t>
            </w:r>
            <w:r w:rsidR="00844B6A" w:rsidRPr="00527E69">
              <w:rPr>
                <w:b/>
              </w:rPr>
              <w:t>SELECT</w:t>
            </w:r>
            <w:r w:rsidR="00AB2004">
              <w:t xml:space="preserve"> </w:t>
            </w:r>
            <w:r w:rsidR="00AB2004" w:rsidRPr="00527E69">
              <w:rPr>
                <w:b/>
              </w:rPr>
              <w:t>COUNT</w:t>
            </w:r>
            <w:r w:rsidR="00AB2004">
              <w:t>(*)</w:t>
            </w:r>
          </w:p>
          <w:p w14:paraId="1E47AE9F" w14:textId="77777777" w:rsidR="00A76B6C" w:rsidRDefault="00A76B6C" w:rsidP="003706B6">
            <w:r>
              <w:tab/>
            </w:r>
            <w:r>
              <w:tab/>
            </w:r>
            <w:r w:rsidR="00AB2004" w:rsidRPr="00527E69">
              <w:rPr>
                <w:b/>
              </w:rPr>
              <w:t>FROM</w:t>
            </w:r>
            <w:r w:rsidR="00AB2004">
              <w:t xml:space="preserve"> country</w:t>
            </w:r>
          </w:p>
          <w:p w14:paraId="0500E715" w14:textId="77777777" w:rsidR="00A76B6C" w:rsidRDefault="00A76B6C" w:rsidP="003706B6">
            <w:r>
              <w:tab/>
            </w:r>
            <w:r>
              <w:tab/>
            </w:r>
            <w:r w:rsidR="00AB2004" w:rsidRPr="00527E69">
              <w:rPr>
                <w:b/>
              </w:rPr>
              <w:t>WHERE</w:t>
            </w:r>
            <w:r w:rsidR="00AB2004">
              <w:t xml:space="preserve"> </w:t>
            </w:r>
            <w:proofErr w:type="spellStart"/>
            <w:r w:rsidR="00AB2004">
              <w:t>country.country</w:t>
            </w:r>
            <w:proofErr w:type="spellEnd"/>
            <w:r w:rsidR="00AB2004">
              <w:t xml:space="preserve"> </w:t>
            </w:r>
            <w:r w:rsidR="00AB2004" w:rsidRPr="00527E69">
              <w:rPr>
                <w:b/>
              </w:rPr>
              <w:t>LIKE</w:t>
            </w:r>
            <w:r w:rsidR="00AB2004">
              <w:t xml:space="preserve"> '%a%' </w:t>
            </w:r>
            <w:r w:rsidR="00AB2004" w:rsidRPr="00527E69">
              <w:rPr>
                <w:b/>
              </w:rPr>
              <w:t>AND</w:t>
            </w:r>
            <w:r w:rsidR="00AB2004">
              <w:t xml:space="preserve"> </w:t>
            </w:r>
            <w:proofErr w:type="spellStart"/>
            <w:r w:rsidR="00AB2004">
              <w:t>country.country_id</w:t>
            </w:r>
            <w:proofErr w:type="spellEnd"/>
            <w:r w:rsidR="00AB2004">
              <w:t xml:space="preserve"> </w:t>
            </w:r>
            <w:r w:rsidR="00AB2004" w:rsidRPr="00527E69">
              <w:rPr>
                <w:b/>
              </w:rPr>
              <w:t>IN</w:t>
            </w:r>
          </w:p>
          <w:p w14:paraId="06B5E098" w14:textId="77777777" w:rsidR="00A76B6C" w:rsidRDefault="00A76B6C" w:rsidP="003706B6">
            <w:r>
              <w:tab/>
              <w:t xml:space="preserve"> </w:t>
            </w:r>
            <w:r>
              <w:tab/>
              <w:t xml:space="preserve"> </w:t>
            </w:r>
            <w:r>
              <w:tab/>
              <w:t xml:space="preserve"> </w:t>
            </w:r>
            <w:r w:rsidR="00293EED">
              <w:t>(</w:t>
            </w:r>
            <w:r w:rsidR="00293EED" w:rsidRPr="00527E69">
              <w:rPr>
                <w:b/>
              </w:rPr>
              <w:t>SELECT</w:t>
            </w:r>
            <w:r w:rsidR="00293EED">
              <w:t xml:space="preserve"> </w:t>
            </w:r>
            <w:proofErr w:type="spellStart"/>
            <w:r w:rsidR="00293EED">
              <w:t>city.country_id</w:t>
            </w:r>
            <w:proofErr w:type="spellEnd"/>
          </w:p>
          <w:p w14:paraId="37103DB9" w14:textId="77777777" w:rsidR="00A76B6C" w:rsidRDefault="00A76B6C" w:rsidP="003706B6">
            <w:r>
              <w:tab/>
            </w:r>
            <w:r>
              <w:tab/>
            </w:r>
            <w:r>
              <w:tab/>
            </w:r>
            <w:r w:rsidR="00293EED" w:rsidRPr="00527E69">
              <w:rPr>
                <w:b/>
              </w:rPr>
              <w:t>FROM</w:t>
            </w:r>
            <w:r w:rsidR="00293EED">
              <w:t xml:space="preserve"> </w:t>
            </w:r>
            <w:proofErr w:type="spellStart"/>
            <w:r w:rsidR="00293EED">
              <w:t>city</w:t>
            </w:r>
            <w:proofErr w:type="spellEnd"/>
          </w:p>
          <w:p w14:paraId="6F11CAAF" w14:textId="07D0CF83" w:rsidR="008C09FF" w:rsidRDefault="00A76B6C" w:rsidP="003706B6">
            <w:r>
              <w:tab/>
            </w:r>
            <w:r>
              <w:tab/>
            </w:r>
            <w:r>
              <w:tab/>
            </w:r>
            <w:r w:rsidR="00293EED" w:rsidRPr="00527E69">
              <w:rPr>
                <w:b/>
              </w:rPr>
              <w:t>WHERE</w:t>
            </w:r>
            <w:r w:rsidR="00293EED">
              <w:t xml:space="preserve"> </w:t>
            </w:r>
            <w:proofErr w:type="spellStart"/>
            <w:r w:rsidR="00293EED">
              <w:t>city.city_id</w:t>
            </w:r>
            <w:proofErr w:type="spellEnd"/>
            <w:r w:rsidR="00293EED">
              <w:t xml:space="preserve"> = </w:t>
            </w:r>
            <w:proofErr w:type="spellStart"/>
            <w:r w:rsidR="00293EED">
              <w:t>address.city_id</w:t>
            </w:r>
            <w:proofErr w:type="spellEnd"/>
            <w:r w:rsidR="00293EED">
              <w:t>)</w:t>
            </w:r>
            <w:r w:rsidR="00844B6A">
              <w:t>)</w:t>
            </w:r>
            <w:r w:rsidR="00F16987">
              <w:t xml:space="preserve"> </w:t>
            </w:r>
            <w:r w:rsidR="00F16987" w:rsidRPr="00527E69">
              <w:rPr>
                <w:b/>
              </w:rPr>
              <w:t>AS</w:t>
            </w:r>
            <w:r w:rsidR="00F16987">
              <w:t xml:space="preserve"> </w:t>
            </w:r>
            <w:proofErr w:type="spellStart"/>
            <w:r w:rsidR="00F16987">
              <w:t>Ile_krajow</w:t>
            </w:r>
            <w:proofErr w:type="spellEnd"/>
          </w:p>
          <w:p w14:paraId="79EA0FE7" w14:textId="77777777" w:rsidR="002903C7" w:rsidRDefault="002903C7" w:rsidP="003706B6">
            <w:r w:rsidRPr="00527E69">
              <w:rPr>
                <w:b/>
              </w:rPr>
              <w:t>FROM</w:t>
            </w:r>
            <w:r>
              <w:t xml:space="preserve"> </w:t>
            </w:r>
            <w:proofErr w:type="spellStart"/>
            <w:r>
              <w:t>address</w:t>
            </w:r>
            <w:proofErr w:type="spellEnd"/>
          </w:p>
          <w:p w14:paraId="4FAFD790" w14:textId="77777777" w:rsidR="002903C7" w:rsidRDefault="002903C7" w:rsidP="003706B6">
            <w:r w:rsidRPr="00527E69">
              <w:rPr>
                <w:b/>
              </w:rPr>
              <w:t>WHERE</w:t>
            </w:r>
            <w:r>
              <w:t xml:space="preserve"> </w:t>
            </w:r>
            <w:proofErr w:type="spellStart"/>
            <w:r>
              <w:t>length</w:t>
            </w:r>
            <w:proofErr w:type="spellEnd"/>
            <w:r>
              <w:t>(</w:t>
            </w:r>
            <w:proofErr w:type="spellStart"/>
            <w:r>
              <w:t>address.address</w:t>
            </w:r>
            <w:proofErr w:type="spellEnd"/>
            <w:r>
              <w:t>) &gt; 4</w:t>
            </w:r>
          </w:p>
          <w:p w14:paraId="5AC2F2F1" w14:textId="77777777" w:rsidR="002903C7" w:rsidRDefault="002903C7" w:rsidP="003706B6">
            <w:r w:rsidRPr="00527E69">
              <w:rPr>
                <w:b/>
              </w:rPr>
              <w:t>GROUP</w:t>
            </w:r>
            <w:r>
              <w:t xml:space="preserve"> </w:t>
            </w:r>
            <w:r w:rsidRPr="00527E69">
              <w:rPr>
                <w:b/>
              </w:rPr>
              <w:t>BY</w:t>
            </w:r>
            <w:r>
              <w:t xml:space="preserve"> </w:t>
            </w:r>
            <w:proofErr w:type="spellStart"/>
            <w:r>
              <w:t>address.district</w:t>
            </w:r>
            <w:proofErr w:type="spellEnd"/>
          </w:p>
          <w:p w14:paraId="00D2070F" w14:textId="77777777" w:rsidR="002903C7" w:rsidRPr="00527E69" w:rsidRDefault="002903C7" w:rsidP="003706B6">
            <w:pPr>
              <w:rPr>
                <w:b/>
              </w:rPr>
            </w:pPr>
            <w:r w:rsidRPr="00527E69">
              <w:rPr>
                <w:b/>
              </w:rPr>
              <w:t>HAVING</w:t>
            </w:r>
            <w:r>
              <w:t xml:space="preserve"> </w:t>
            </w:r>
            <w:proofErr w:type="spellStart"/>
            <w:r>
              <w:t>Sred_pc</w:t>
            </w:r>
            <w:proofErr w:type="spellEnd"/>
            <w:r>
              <w:t xml:space="preserve"> &gt; 1000</w:t>
            </w:r>
          </w:p>
          <w:p w14:paraId="49A7DE83" w14:textId="108F8A4A" w:rsidR="002903C7" w:rsidRDefault="002903C7" w:rsidP="003706B6">
            <w:r w:rsidRPr="00527E69">
              <w:rPr>
                <w:b/>
              </w:rPr>
              <w:t>ORDER</w:t>
            </w:r>
            <w:r>
              <w:t xml:space="preserve"> </w:t>
            </w:r>
            <w:r w:rsidRPr="00527E69">
              <w:rPr>
                <w:b/>
              </w:rPr>
              <w:t>BY</w:t>
            </w:r>
            <w:r>
              <w:t xml:space="preserve"> 2 </w:t>
            </w:r>
            <w:r w:rsidRPr="00527E69">
              <w:rPr>
                <w:b/>
              </w:rPr>
              <w:t>DESC</w:t>
            </w:r>
          </w:p>
        </w:tc>
      </w:tr>
    </w:tbl>
    <w:p w14:paraId="5EEC4950" w14:textId="2F45A345" w:rsidR="003045B1" w:rsidRPr="003045B1" w:rsidRDefault="003045B1" w:rsidP="003045B1">
      <w:pPr>
        <w:pStyle w:val="Nagwek1"/>
        <w:rPr>
          <w:b/>
        </w:rPr>
      </w:pPr>
      <w:r w:rsidRPr="003045B1">
        <w:rPr>
          <w:b/>
        </w:rPr>
        <w:t>Kwerendy</w:t>
      </w:r>
      <w:r w:rsidR="005C3571">
        <w:rPr>
          <w:b/>
        </w:rPr>
        <w:t xml:space="preserve"> z </w:t>
      </w:r>
      <w:proofErr w:type="spellStart"/>
      <w:r w:rsidR="005C3571">
        <w:rPr>
          <w:b/>
        </w:rPr>
        <w:t>sqlzoo</w:t>
      </w:r>
      <w:proofErr w:type="spellEnd"/>
    </w:p>
    <w:p w14:paraId="42903B85" w14:textId="554C6C5F" w:rsidR="00BE7CAD" w:rsidRDefault="00B75C75" w:rsidP="00B75C75">
      <w:pPr>
        <w:pStyle w:val="Nagwek2"/>
        <w:rPr>
          <w:b/>
        </w:rPr>
      </w:pPr>
      <w:r>
        <w:rPr>
          <w:b/>
        </w:rPr>
        <w:t xml:space="preserve">1. </w:t>
      </w:r>
      <w:r w:rsidR="00FB29C5" w:rsidRPr="000F26EC">
        <w:rPr>
          <w:b/>
        </w:rPr>
        <w:t xml:space="preserve">SELECT </w:t>
      </w:r>
      <w:proofErr w:type="spellStart"/>
      <w:r w:rsidR="00FB29C5" w:rsidRPr="000F26EC">
        <w:rPr>
          <w:b/>
        </w:rPr>
        <w:t>basics</w:t>
      </w:r>
      <w:proofErr w:type="spellEnd"/>
    </w:p>
    <w:p w14:paraId="2309A452" w14:textId="10528E56" w:rsidR="00B75C75" w:rsidRPr="004A0CC9" w:rsidRDefault="002D5ECA" w:rsidP="004A0CC9">
      <w:pPr>
        <w:pStyle w:val="Akapitzlist"/>
        <w:numPr>
          <w:ilvl w:val="0"/>
          <w:numId w:val="14"/>
        </w:numPr>
        <w:rPr>
          <w:bCs/>
          <w:lang w:val="en-US"/>
        </w:rPr>
      </w:pPr>
      <w:r w:rsidRPr="004A0CC9">
        <w:rPr>
          <w:lang w:val="en-US"/>
        </w:rPr>
        <w:t>The example uses a WHERE clause to show the population of 'France'. Note that strings (pieces of text that are data) should be in 'single quotes'</w:t>
      </w:r>
      <w:r w:rsidR="002E604B">
        <w:rPr>
          <w:bCs/>
          <w:lang w:val="en-US"/>
        </w:rPr>
        <w:t xml:space="preserve">. </w:t>
      </w:r>
      <w:r w:rsidRPr="004A0CC9">
        <w:rPr>
          <w:b/>
          <w:lang w:val="en-US"/>
        </w:rPr>
        <w:t>Modify it to show the population of Germany</w:t>
      </w:r>
    </w:p>
    <w:tbl>
      <w:tblPr>
        <w:tblStyle w:val="Tabela-Siatka"/>
        <w:tblW w:w="0" w:type="auto"/>
        <w:tblLook w:val="04A0" w:firstRow="1" w:lastRow="0" w:firstColumn="1" w:lastColumn="0" w:noHBand="0" w:noVBand="1"/>
      </w:tblPr>
      <w:tblGrid>
        <w:gridCol w:w="11328"/>
      </w:tblGrid>
      <w:tr w:rsidR="00B75C75" w14:paraId="308163EF" w14:textId="77777777" w:rsidTr="00B75C75">
        <w:tc>
          <w:tcPr>
            <w:tcW w:w="11328" w:type="dxa"/>
          </w:tcPr>
          <w:p w14:paraId="3E4F1EFE" w14:textId="77777777" w:rsidR="00260E5E" w:rsidRDefault="00A47755" w:rsidP="00A47755">
            <w:pPr>
              <w:rPr>
                <w:lang w:val="en-US"/>
              </w:rPr>
            </w:pPr>
            <w:r w:rsidRPr="00EF2A35">
              <w:rPr>
                <w:b/>
                <w:lang w:val="en-US"/>
              </w:rPr>
              <w:t>SELECT</w:t>
            </w:r>
            <w:r w:rsidRPr="00BB644F">
              <w:rPr>
                <w:lang w:val="en-US"/>
              </w:rPr>
              <w:t xml:space="preserve"> population</w:t>
            </w:r>
          </w:p>
          <w:p w14:paraId="3A1BEF4F" w14:textId="2F50801A" w:rsidR="00A47755" w:rsidRDefault="00A47755" w:rsidP="00A47755">
            <w:pPr>
              <w:rPr>
                <w:lang w:val="en-US"/>
              </w:rPr>
            </w:pPr>
            <w:r w:rsidRPr="00EF2A35">
              <w:rPr>
                <w:b/>
                <w:lang w:val="en-US"/>
              </w:rPr>
              <w:t>FROM</w:t>
            </w:r>
            <w:r w:rsidRPr="00BB644F">
              <w:rPr>
                <w:lang w:val="en-US"/>
              </w:rPr>
              <w:t xml:space="preserve"> world</w:t>
            </w:r>
          </w:p>
          <w:p w14:paraId="1DBB2B86" w14:textId="5CB87E24" w:rsidR="00B75C75" w:rsidRDefault="00A47755" w:rsidP="00A47755">
            <w:r w:rsidRPr="00EF2A35">
              <w:rPr>
                <w:b/>
                <w:lang w:val="en-US"/>
              </w:rPr>
              <w:t>WHERE</w:t>
            </w:r>
            <w:r w:rsidRPr="00BB644F">
              <w:rPr>
                <w:lang w:val="en-US"/>
              </w:rPr>
              <w:t xml:space="preserve"> name = 'Germany'</w:t>
            </w:r>
          </w:p>
        </w:tc>
      </w:tr>
    </w:tbl>
    <w:p w14:paraId="43EFCDA0" w14:textId="76735419" w:rsidR="00A47755" w:rsidRPr="004A0CC9" w:rsidRDefault="003F3B88" w:rsidP="004A0CC9">
      <w:pPr>
        <w:pStyle w:val="Akapitzlist"/>
        <w:numPr>
          <w:ilvl w:val="0"/>
          <w:numId w:val="14"/>
        </w:numPr>
        <w:rPr>
          <w:b/>
          <w:lang w:val="en-US"/>
        </w:rPr>
      </w:pPr>
      <w:r w:rsidRPr="004A0CC9">
        <w:rPr>
          <w:lang w:val="en-US"/>
        </w:rPr>
        <w:t>Checking a list The word IN allows us to check if an item is in a list. The example shows the name and population for the countries 'Brazil', 'Russia', 'India' and 'China'.</w:t>
      </w:r>
      <w:r w:rsidR="002E604B">
        <w:rPr>
          <w:lang w:val="en-US"/>
        </w:rPr>
        <w:t xml:space="preserve"> </w:t>
      </w:r>
      <w:r w:rsidRPr="004A0CC9">
        <w:rPr>
          <w:b/>
          <w:lang w:val="en-US"/>
        </w:rPr>
        <w:t>Show the name and the population for 'Sweden', 'Norway' and 'Denmark'.</w:t>
      </w:r>
    </w:p>
    <w:tbl>
      <w:tblPr>
        <w:tblStyle w:val="Tabela-Siatka"/>
        <w:tblW w:w="0" w:type="auto"/>
        <w:tblLook w:val="04A0" w:firstRow="1" w:lastRow="0" w:firstColumn="1" w:lastColumn="0" w:noHBand="0" w:noVBand="1"/>
      </w:tblPr>
      <w:tblGrid>
        <w:gridCol w:w="11328"/>
      </w:tblGrid>
      <w:tr w:rsidR="00ED37E2" w14:paraId="03FE10BE" w14:textId="77777777" w:rsidTr="00ED37E2">
        <w:tc>
          <w:tcPr>
            <w:tcW w:w="11328" w:type="dxa"/>
          </w:tcPr>
          <w:p w14:paraId="3A3C3C95" w14:textId="77777777" w:rsidR="00EF2A35" w:rsidRDefault="004A0CC9" w:rsidP="004A0CC9">
            <w:pPr>
              <w:rPr>
                <w:lang w:val="en-US"/>
              </w:rPr>
            </w:pPr>
            <w:r w:rsidRPr="00EF2A35">
              <w:rPr>
                <w:b/>
                <w:lang w:val="en-US"/>
              </w:rPr>
              <w:t>SELECT</w:t>
            </w:r>
            <w:r w:rsidRPr="00BB644F">
              <w:rPr>
                <w:lang w:val="en-US"/>
              </w:rPr>
              <w:t xml:space="preserve"> name, population</w:t>
            </w:r>
          </w:p>
          <w:p w14:paraId="362FF33D" w14:textId="6F556623" w:rsidR="004A0CC9" w:rsidRDefault="004A0CC9" w:rsidP="004A0CC9">
            <w:pPr>
              <w:rPr>
                <w:lang w:val="en-US"/>
              </w:rPr>
            </w:pPr>
            <w:r w:rsidRPr="00EF2A35">
              <w:rPr>
                <w:b/>
                <w:lang w:val="en-US"/>
              </w:rPr>
              <w:t>FROM</w:t>
            </w:r>
            <w:r w:rsidRPr="00BB644F">
              <w:rPr>
                <w:lang w:val="en-US"/>
              </w:rPr>
              <w:t xml:space="preserve"> world</w:t>
            </w:r>
          </w:p>
          <w:p w14:paraId="09F480CE" w14:textId="689330C4" w:rsidR="00ED37E2" w:rsidRDefault="004A0CC9" w:rsidP="004A0CC9">
            <w:pPr>
              <w:rPr>
                <w:b/>
                <w:lang w:val="en-US"/>
              </w:rPr>
            </w:pPr>
            <w:r w:rsidRPr="00EF2A35">
              <w:rPr>
                <w:b/>
                <w:lang w:val="en-US"/>
              </w:rPr>
              <w:t>WHERE</w:t>
            </w:r>
            <w:r w:rsidRPr="00BB644F">
              <w:rPr>
                <w:lang w:val="en-US"/>
              </w:rPr>
              <w:t xml:space="preserve"> name </w:t>
            </w:r>
            <w:r w:rsidRPr="00E6344A">
              <w:rPr>
                <w:b/>
                <w:lang w:val="en-US"/>
              </w:rPr>
              <w:t>IN</w:t>
            </w:r>
            <w:r w:rsidRPr="00BB644F">
              <w:rPr>
                <w:lang w:val="en-US"/>
              </w:rPr>
              <w:t xml:space="preserve"> ('Sweden', 'Norway', 'Denmark')</w:t>
            </w:r>
          </w:p>
        </w:tc>
      </w:tr>
    </w:tbl>
    <w:p w14:paraId="446C7221" w14:textId="3C3AEEBC" w:rsidR="003F3B88" w:rsidRPr="004A0CC9" w:rsidRDefault="00F67100" w:rsidP="004A0CC9">
      <w:pPr>
        <w:pStyle w:val="Akapitzlist"/>
        <w:numPr>
          <w:ilvl w:val="0"/>
          <w:numId w:val="14"/>
        </w:numPr>
        <w:rPr>
          <w:b/>
          <w:lang w:val="en-US"/>
        </w:rPr>
      </w:pPr>
      <w:r w:rsidRPr="004A0CC9">
        <w:rPr>
          <w:lang w:val="en-US"/>
        </w:rPr>
        <w:t>Which countries are not too small and not too big? BETWEEN allows range checking (range specified is inclusive of boundary values). The example below shows countries with an area of 250,000-300,000 sq. km.</w:t>
      </w:r>
      <w:r w:rsidR="002E604B">
        <w:rPr>
          <w:bCs/>
          <w:lang w:val="en-US"/>
        </w:rPr>
        <w:t xml:space="preserve"> </w:t>
      </w:r>
      <w:r w:rsidRPr="004A0CC9">
        <w:rPr>
          <w:b/>
          <w:lang w:val="en-US"/>
        </w:rPr>
        <w:t>Modify it to show the country and the area for countries with an area between 200,000 and 250,000.</w:t>
      </w:r>
    </w:p>
    <w:tbl>
      <w:tblPr>
        <w:tblStyle w:val="Tabela-Siatka"/>
        <w:tblW w:w="0" w:type="auto"/>
        <w:tblLook w:val="04A0" w:firstRow="1" w:lastRow="0" w:firstColumn="1" w:lastColumn="0" w:noHBand="0" w:noVBand="1"/>
      </w:tblPr>
      <w:tblGrid>
        <w:gridCol w:w="11328"/>
      </w:tblGrid>
      <w:tr w:rsidR="00ED37E2" w14:paraId="68B8B36E" w14:textId="77777777" w:rsidTr="00ED37E2">
        <w:tc>
          <w:tcPr>
            <w:tcW w:w="11328" w:type="dxa"/>
          </w:tcPr>
          <w:p w14:paraId="7EDA78C8" w14:textId="77777777" w:rsidR="00260E5E" w:rsidRDefault="00ED37E2" w:rsidP="00ED37E2">
            <w:pPr>
              <w:rPr>
                <w:lang w:val="en-US"/>
              </w:rPr>
            </w:pPr>
            <w:r w:rsidRPr="00E6344A">
              <w:rPr>
                <w:b/>
                <w:lang w:val="en-US"/>
              </w:rPr>
              <w:t>SELECT</w:t>
            </w:r>
            <w:r w:rsidRPr="00BB644F">
              <w:rPr>
                <w:lang w:val="en-US"/>
              </w:rPr>
              <w:t xml:space="preserve"> name, area</w:t>
            </w:r>
          </w:p>
          <w:p w14:paraId="10C88304" w14:textId="3FB0DB51" w:rsidR="00ED37E2" w:rsidRDefault="00ED37E2" w:rsidP="00ED37E2">
            <w:pPr>
              <w:rPr>
                <w:lang w:val="en-US"/>
              </w:rPr>
            </w:pPr>
            <w:r w:rsidRPr="00E6344A">
              <w:rPr>
                <w:b/>
                <w:lang w:val="en-US"/>
              </w:rPr>
              <w:t>FROM</w:t>
            </w:r>
            <w:r w:rsidRPr="00BB644F">
              <w:rPr>
                <w:lang w:val="en-US"/>
              </w:rPr>
              <w:t xml:space="preserve"> world</w:t>
            </w:r>
          </w:p>
          <w:p w14:paraId="696F2A5A" w14:textId="7756F42F" w:rsidR="00ED37E2" w:rsidRDefault="00ED37E2" w:rsidP="00ED37E2">
            <w:pPr>
              <w:rPr>
                <w:bCs/>
                <w:lang w:val="en-US"/>
              </w:rPr>
            </w:pPr>
            <w:r w:rsidRPr="00E6344A">
              <w:rPr>
                <w:b/>
                <w:lang w:val="en-US"/>
              </w:rPr>
              <w:lastRenderedPageBreak/>
              <w:t>WHERE</w:t>
            </w:r>
            <w:r w:rsidRPr="00BB644F">
              <w:rPr>
                <w:lang w:val="en-US"/>
              </w:rPr>
              <w:t xml:space="preserve"> area </w:t>
            </w:r>
            <w:r w:rsidRPr="00E6344A">
              <w:rPr>
                <w:b/>
                <w:lang w:val="en-US"/>
              </w:rPr>
              <w:t>BETWEEN</w:t>
            </w:r>
            <w:r w:rsidRPr="00BB644F">
              <w:rPr>
                <w:lang w:val="en-US"/>
              </w:rPr>
              <w:t xml:space="preserve"> 200000 </w:t>
            </w:r>
            <w:r w:rsidRPr="00E6344A">
              <w:rPr>
                <w:b/>
                <w:lang w:val="en-US"/>
              </w:rPr>
              <w:t>AND</w:t>
            </w:r>
            <w:r w:rsidRPr="00BB644F">
              <w:rPr>
                <w:lang w:val="en-US"/>
              </w:rPr>
              <w:t xml:space="preserve"> 250000</w:t>
            </w:r>
          </w:p>
        </w:tc>
      </w:tr>
    </w:tbl>
    <w:p w14:paraId="7E7F70BE" w14:textId="6AF21938" w:rsidR="004E72DA" w:rsidRDefault="00C5292F" w:rsidP="004E72DA">
      <w:pPr>
        <w:pStyle w:val="Nagwek2"/>
        <w:rPr>
          <w:b/>
        </w:rPr>
      </w:pPr>
      <w:r>
        <w:rPr>
          <w:b/>
        </w:rPr>
        <w:lastRenderedPageBreak/>
        <w:t xml:space="preserve">2. </w:t>
      </w:r>
      <w:r w:rsidR="00FB29C5" w:rsidRPr="000F26EC">
        <w:rPr>
          <w:b/>
        </w:rPr>
        <w:t xml:space="preserve">SELECT </w:t>
      </w:r>
      <w:proofErr w:type="spellStart"/>
      <w:r w:rsidR="00FB29C5" w:rsidRPr="000F26EC">
        <w:rPr>
          <w:b/>
        </w:rPr>
        <w:t>name</w:t>
      </w:r>
      <w:proofErr w:type="spellEnd"/>
    </w:p>
    <w:p w14:paraId="64BE75B9" w14:textId="40275362" w:rsidR="00D450BF" w:rsidRPr="00275F5F" w:rsidRDefault="00350BBC" w:rsidP="00366639">
      <w:pPr>
        <w:pStyle w:val="Akapitzlist"/>
        <w:numPr>
          <w:ilvl w:val="0"/>
          <w:numId w:val="15"/>
        </w:numPr>
        <w:rPr>
          <w:rFonts w:cstheme="minorHAnsi"/>
          <w:lang w:val="en-US"/>
        </w:rPr>
      </w:pPr>
      <w:r w:rsidRPr="00275F5F">
        <w:rPr>
          <w:rFonts w:cstheme="minorHAnsi"/>
          <w:lang w:val="en-US"/>
        </w:rPr>
        <w:t>You can use WHERE name LIKE 'B%' to find the countries that start with "B".</w:t>
      </w:r>
      <w:r w:rsidR="002E604B">
        <w:rPr>
          <w:rFonts w:cstheme="minorHAnsi"/>
          <w:lang w:val="en-US"/>
        </w:rPr>
        <w:t xml:space="preserve"> </w:t>
      </w:r>
      <w:r w:rsidRPr="00275F5F">
        <w:rPr>
          <w:rFonts w:cstheme="minorHAnsi"/>
          <w:lang w:val="en-US"/>
        </w:rPr>
        <w:t xml:space="preserve">The % </w:t>
      </w:r>
      <w:r w:rsidRPr="002E604B">
        <w:rPr>
          <w:rFonts w:cstheme="minorHAnsi"/>
          <w:lang w:val="en-US"/>
        </w:rPr>
        <w:t>is a </w:t>
      </w:r>
      <w:r w:rsidRPr="002E604B">
        <w:rPr>
          <w:rFonts w:cstheme="minorHAnsi"/>
          <w:iCs/>
          <w:lang w:val="en-US"/>
        </w:rPr>
        <w:t>wild-card</w:t>
      </w:r>
      <w:r w:rsidRPr="00275F5F">
        <w:rPr>
          <w:rFonts w:cstheme="minorHAnsi"/>
          <w:lang w:val="en-US"/>
        </w:rPr>
        <w:t> it can match any characters</w:t>
      </w:r>
      <w:r w:rsidR="002E604B">
        <w:rPr>
          <w:rFonts w:cstheme="minorHAnsi"/>
          <w:lang w:val="en-US"/>
        </w:rPr>
        <w:t xml:space="preserve">. </w:t>
      </w:r>
      <w:r w:rsidRPr="00275F5F">
        <w:rPr>
          <w:rFonts w:cstheme="minorHAnsi"/>
          <w:b/>
          <w:bCs/>
          <w:lang w:val="en-US"/>
        </w:rPr>
        <w:t>Find the country that start with Y</w:t>
      </w:r>
    </w:p>
    <w:tbl>
      <w:tblPr>
        <w:tblStyle w:val="Tabela-Siatka"/>
        <w:tblW w:w="0" w:type="auto"/>
        <w:tblLook w:val="04A0" w:firstRow="1" w:lastRow="0" w:firstColumn="1" w:lastColumn="0" w:noHBand="0" w:noVBand="1"/>
      </w:tblPr>
      <w:tblGrid>
        <w:gridCol w:w="11328"/>
      </w:tblGrid>
      <w:tr w:rsidR="005138D3" w:rsidRPr="00275F5F" w14:paraId="0C6622F1" w14:textId="77777777" w:rsidTr="005138D3">
        <w:tc>
          <w:tcPr>
            <w:tcW w:w="11328" w:type="dxa"/>
          </w:tcPr>
          <w:p w14:paraId="39A5D9FD" w14:textId="77777777" w:rsidR="000D02D0" w:rsidRPr="00275F5F" w:rsidRDefault="00D623C1" w:rsidP="00D623C1">
            <w:pPr>
              <w:rPr>
                <w:rFonts w:cstheme="minorHAnsi"/>
                <w:lang w:val="en-US"/>
              </w:rPr>
            </w:pPr>
            <w:r w:rsidRPr="00275F5F">
              <w:rPr>
                <w:rFonts w:cstheme="minorHAnsi"/>
                <w:b/>
                <w:lang w:val="en-US"/>
              </w:rPr>
              <w:t>SELECT</w:t>
            </w:r>
            <w:r w:rsidRPr="00275F5F">
              <w:rPr>
                <w:rFonts w:cstheme="minorHAnsi"/>
                <w:lang w:val="en-US"/>
              </w:rPr>
              <w:t xml:space="preserve"> name</w:t>
            </w:r>
          </w:p>
          <w:p w14:paraId="49563CC5" w14:textId="34EE6BAF" w:rsidR="005138D3" w:rsidRPr="00275F5F" w:rsidRDefault="00D623C1" w:rsidP="00D623C1">
            <w:pPr>
              <w:rPr>
                <w:rFonts w:cstheme="minorHAnsi"/>
                <w:lang w:val="en-US"/>
              </w:rPr>
            </w:pPr>
            <w:r w:rsidRPr="00275F5F">
              <w:rPr>
                <w:rFonts w:cstheme="minorHAnsi"/>
                <w:b/>
                <w:lang w:val="en-US"/>
              </w:rPr>
              <w:t>FROM</w:t>
            </w:r>
            <w:r w:rsidRPr="00275F5F">
              <w:rPr>
                <w:rFonts w:cstheme="minorHAnsi"/>
                <w:lang w:val="en-US"/>
              </w:rPr>
              <w:t xml:space="preserve"> world</w:t>
            </w:r>
            <w:r w:rsidR="009130B8" w:rsidRPr="00275F5F">
              <w:rPr>
                <w:rFonts w:cstheme="minorHAnsi"/>
                <w:lang w:val="en-US"/>
              </w:rPr>
              <w:br/>
            </w: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'Y%'</w:t>
            </w:r>
          </w:p>
        </w:tc>
      </w:tr>
    </w:tbl>
    <w:p w14:paraId="2476EBE6" w14:textId="161BFCBC" w:rsidR="001113EB" w:rsidRPr="00275F5F" w:rsidRDefault="001113EB" w:rsidP="00366639">
      <w:pPr>
        <w:pStyle w:val="Akapitzlist"/>
        <w:numPr>
          <w:ilvl w:val="0"/>
          <w:numId w:val="15"/>
        </w:numPr>
        <w:rPr>
          <w:rFonts w:cstheme="minorHAnsi"/>
          <w:b/>
          <w:bCs/>
          <w:color w:val="222222"/>
          <w:shd w:val="clear" w:color="auto" w:fill="FFFFFF"/>
          <w:lang w:val="en-US"/>
        </w:rPr>
      </w:pPr>
      <w:r w:rsidRPr="00275F5F">
        <w:rPr>
          <w:rFonts w:cstheme="minorHAnsi"/>
          <w:b/>
          <w:bCs/>
          <w:color w:val="222222"/>
          <w:shd w:val="clear" w:color="auto" w:fill="FFFFFF"/>
          <w:lang w:val="en-US"/>
        </w:rPr>
        <w:t>Find the countries that end with y</w:t>
      </w:r>
    </w:p>
    <w:tbl>
      <w:tblPr>
        <w:tblStyle w:val="Tabela-Siatka"/>
        <w:tblW w:w="0" w:type="auto"/>
        <w:tblLook w:val="04A0" w:firstRow="1" w:lastRow="0" w:firstColumn="1" w:lastColumn="0" w:noHBand="0" w:noVBand="1"/>
      </w:tblPr>
      <w:tblGrid>
        <w:gridCol w:w="11328"/>
      </w:tblGrid>
      <w:tr w:rsidR="00D623C1" w:rsidRPr="00275F5F" w14:paraId="6C0AB9CE" w14:textId="77777777" w:rsidTr="00D623C1">
        <w:tc>
          <w:tcPr>
            <w:tcW w:w="11328" w:type="dxa"/>
          </w:tcPr>
          <w:p w14:paraId="0C27A5DD" w14:textId="77777777" w:rsidR="000D02D0" w:rsidRPr="00275F5F" w:rsidRDefault="00902E9D" w:rsidP="00902E9D">
            <w:pPr>
              <w:rPr>
                <w:rFonts w:cstheme="minorHAnsi"/>
                <w:lang w:val="en-US"/>
              </w:rPr>
            </w:pPr>
            <w:r w:rsidRPr="00275F5F">
              <w:rPr>
                <w:rFonts w:cstheme="minorHAnsi"/>
                <w:b/>
                <w:lang w:val="en-US"/>
              </w:rPr>
              <w:t>SELECT</w:t>
            </w:r>
            <w:r w:rsidRPr="00275F5F">
              <w:rPr>
                <w:rFonts w:cstheme="minorHAnsi"/>
                <w:lang w:val="en-US"/>
              </w:rPr>
              <w:t xml:space="preserve"> name</w:t>
            </w:r>
          </w:p>
          <w:p w14:paraId="0C2CAC51" w14:textId="287ADAC6" w:rsidR="00902E9D" w:rsidRPr="00275F5F" w:rsidRDefault="00902E9D" w:rsidP="00902E9D">
            <w:pPr>
              <w:rPr>
                <w:rFonts w:cstheme="minorHAnsi"/>
                <w:lang w:val="en-US"/>
              </w:rPr>
            </w:pPr>
            <w:r w:rsidRPr="00275F5F">
              <w:rPr>
                <w:rFonts w:cstheme="minorHAnsi"/>
                <w:b/>
                <w:lang w:val="en-US"/>
              </w:rPr>
              <w:t>FROM</w:t>
            </w:r>
            <w:r w:rsidRPr="00275F5F">
              <w:rPr>
                <w:rFonts w:cstheme="minorHAnsi"/>
                <w:lang w:val="en-US"/>
              </w:rPr>
              <w:t xml:space="preserve"> world</w:t>
            </w:r>
          </w:p>
          <w:p w14:paraId="4B649090" w14:textId="319C03A5" w:rsidR="00D623C1" w:rsidRPr="00275F5F" w:rsidRDefault="00902E9D" w:rsidP="00902E9D">
            <w:pPr>
              <w:rPr>
                <w:rFonts w:cstheme="minorHAnsi"/>
                <w:b/>
                <w:bCs/>
                <w:color w:val="222222"/>
                <w:shd w:val="clear" w:color="auto" w:fill="FFFFFF"/>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'%Y'</w:t>
            </w:r>
          </w:p>
        </w:tc>
      </w:tr>
    </w:tbl>
    <w:p w14:paraId="00CF7A65" w14:textId="5DF4F839" w:rsidR="001113EB" w:rsidRPr="00275F5F" w:rsidRDefault="00BA21FA" w:rsidP="00366639">
      <w:pPr>
        <w:pStyle w:val="Akapitzlist"/>
        <w:numPr>
          <w:ilvl w:val="0"/>
          <w:numId w:val="15"/>
        </w:numPr>
        <w:rPr>
          <w:rFonts w:cstheme="minorHAnsi"/>
          <w:lang w:val="en-US"/>
        </w:rPr>
      </w:pPr>
      <w:r w:rsidRPr="00275F5F">
        <w:rPr>
          <w:rFonts w:cstheme="minorHAnsi"/>
          <w:lang w:val="en-US"/>
        </w:rPr>
        <w:t>Luxembourg has an </w:t>
      </w:r>
      <w:r w:rsidRPr="00275F5F">
        <w:rPr>
          <w:rFonts w:cstheme="minorHAnsi"/>
          <w:b/>
          <w:bCs/>
          <w:lang w:val="en-US"/>
        </w:rPr>
        <w:t>x</w:t>
      </w:r>
      <w:r w:rsidRPr="00275F5F">
        <w:rPr>
          <w:rFonts w:cstheme="minorHAnsi"/>
          <w:lang w:val="en-US"/>
        </w:rPr>
        <w:t> - so does one other country. List them both.</w:t>
      </w:r>
      <w:r w:rsidR="002E604B">
        <w:rPr>
          <w:rFonts w:cstheme="minorHAnsi"/>
          <w:lang w:val="en-US"/>
        </w:rPr>
        <w:t xml:space="preserve"> </w:t>
      </w:r>
      <w:r w:rsidRPr="00275F5F">
        <w:rPr>
          <w:rFonts w:cstheme="minorHAnsi"/>
          <w:b/>
          <w:bCs/>
          <w:lang w:val="en-US"/>
        </w:rPr>
        <w:t>Find the countries that contain the letter x</w:t>
      </w:r>
    </w:p>
    <w:tbl>
      <w:tblPr>
        <w:tblStyle w:val="Tabela-Siatka"/>
        <w:tblW w:w="0" w:type="auto"/>
        <w:tblLook w:val="04A0" w:firstRow="1" w:lastRow="0" w:firstColumn="1" w:lastColumn="0" w:noHBand="0" w:noVBand="1"/>
      </w:tblPr>
      <w:tblGrid>
        <w:gridCol w:w="11328"/>
      </w:tblGrid>
      <w:tr w:rsidR="003407C1" w:rsidRPr="00275F5F" w14:paraId="77A140D9" w14:textId="77777777" w:rsidTr="003407C1">
        <w:tc>
          <w:tcPr>
            <w:tcW w:w="11328" w:type="dxa"/>
          </w:tcPr>
          <w:p w14:paraId="6FF27DFA" w14:textId="77777777" w:rsidR="000D02D0" w:rsidRPr="00275F5F" w:rsidRDefault="002D2210" w:rsidP="002D2210">
            <w:pPr>
              <w:rPr>
                <w:rFonts w:cstheme="minorHAnsi"/>
                <w:lang w:val="en-US"/>
              </w:rPr>
            </w:pPr>
            <w:r w:rsidRPr="00275F5F">
              <w:rPr>
                <w:rFonts w:cstheme="minorHAnsi"/>
                <w:b/>
                <w:lang w:val="en-US"/>
              </w:rPr>
              <w:t>SELECT</w:t>
            </w:r>
            <w:r w:rsidRPr="00275F5F">
              <w:rPr>
                <w:rFonts w:cstheme="minorHAnsi"/>
                <w:lang w:val="en-US"/>
              </w:rPr>
              <w:t xml:space="preserve"> name</w:t>
            </w:r>
          </w:p>
          <w:p w14:paraId="1F6A8055" w14:textId="615E0BAB" w:rsidR="002D2210" w:rsidRPr="00275F5F" w:rsidRDefault="002D2210" w:rsidP="002D2210">
            <w:pPr>
              <w:rPr>
                <w:rFonts w:cstheme="minorHAnsi"/>
                <w:lang w:val="en-US"/>
              </w:rPr>
            </w:pPr>
            <w:r w:rsidRPr="00275F5F">
              <w:rPr>
                <w:rFonts w:cstheme="minorHAnsi"/>
                <w:b/>
                <w:lang w:val="en-US"/>
              </w:rPr>
              <w:t>FROM</w:t>
            </w:r>
            <w:r w:rsidRPr="00275F5F">
              <w:rPr>
                <w:rFonts w:cstheme="minorHAnsi"/>
                <w:lang w:val="en-US"/>
              </w:rPr>
              <w:t xml:space="preserve"> world</w:t>
            </w:r>
          </w:p>
          <w:p w14:paraId="4ED5B583" w14:textId="44FA8A85" w:rsidR="003407C1" w:rsidRPr="00275F5F" w:rsidRDefault="002D2210" w:rsidP="002D2210">
            <w:pPr>
              <w:rPr>
                <w:rFonts w:cstheme="minorHAnsi"/>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'%x%'</w:t>
            </w:r>
          </w:p>
        </w:tc>
      </w:tr>
    </w:tbl>
    <w:p w14:paraId="0857C55F" w14:textId="486FCA0C" w:rsidR="005138D3" w:rsidRPr="00275F5F" w:rsidRDefault="005138D3" w:rsidP="00366639">
      <w:pPr>
        <w:pStyle w:val="Akapitzlist"/>
        <w:numPr>
          <w:ilvl w:val="0"/>
          <w:numId w:val="15"/>
        </w:numPr>
        <w:rPr>
          <w:rFonts w:cstheme="minorHAnsi"/>
          <w:b/>
          <w:bCs/>
          <w:lang w:val="en-US"/>
        </w:rPr>
      </w:pPr>
      <w:r w:rsidRPr="00275F5F">
        <w:rPr>
          <w:rFonts w:cstheme="minorHAnsi"/>
          <w:lang w:val="en-US"/>
        </w:rPr>
        <w:t>Iceland, Switzerland end with </w:t>
      </w:r>
      <w:r w:rsidRPr="00275F5F">
        <w:rPr>
          <w:rFonts w:cstheme="minorHAnsi"/>
          <w:b/>
          <w:bCs/>
          <w:lang w:val="en-US"/>
        </w:rPr>
        <w:t>land</w:t>
      </w:r>
      <w:r w:rsidRPr="00275F5F">
        <w:rPr>
          <w:rFonts w:cstheme="minorHAnsi"/>
          <w:lang w:val="en-US"/>
        </w:rPr>
        <w:t> - but are there others?</w:t>
      </w:r>
      <w:r w:rsidR="002E604B">
        <w:rPr>
          <w:rFonts w:cstheme="minorHAnsi"/>
          <w:lang w:val="en-US"/>
        </w:rPr>
        <w:t xml:space="preserve"> </w:t>
      </w:r>
      <w:r w:rsidRPr="00275F5F">
        <w:rPr>
          <w:rFonts w:cstheme="minorHAnsi"/>
          <w:b/>
          <w:bCs/>
          <w:lang w:val="en-US"/>
        </w:rPr>
        <w:t>Find the countries that end with land</w:t>
      </w:r>
    </w:p>
    <w:tbl>
      <w:tblPr>
        <w:tblStyle w:val="Tabela-Siatka"/>
        <w:tblW w:w="0" w:type="auto"/>
        <w:tblLook w:val="04A0" w:firstRow="1" w:lastRow="0" w:firstColumn="1" w:lastColumn="0" w:noHBand="0" w:noVBand="1"/>
      </w:tblPr>
      <w:tblGrid>
        <w:gridCol w:w="11328"/>
      </w:tblGrid>
      <w:tr w:rsidR="0034636F" w:rsidRPr="00275F5F" w14:paraId="64A4B93B" w14:textId="77777777" w:rsidTr="0034636F">
        <w:tc>
          <w:tcPr>
            <w:tcW w:w="11328" w:type="dxa"/>
          </w:tcPr>
          <w:p w14:paraId="08D2BE7C" w14:textId="77777777" w:rsidR="000D02D0" w:rsidRPr="00275F5F" w:rsidRDefault="003B23C9" w:rsidP="003B23C9">
            <w:pPr>
              <w:rPr>
                <w:rFonts w:cstheme="minorHAnsi"/>
                <w:lang w:val="en-US"/>
              </w:rPr>
            </w:pPr>
            <w:r w:rsidRPr="00275F5F">
              <w:rPr>
                <w:rFonts w:cstheme="minorHAnsi"/>
                <w:b/>
                <w:lang w:val="en-US"/>
              </w:rPr>
              <w:t>SELECT</w:t>
            </w:r>
            <w:r w:rsidRPr="00275F5F">
              <w:rPr>
                <w:rFonts w:cstheme="minorHAnsi"/>
                <w:lang w:val="en-US"/>
              </w:rPr>
              <w:t xml:space="preserve"> name</w:t>
            </w:r>
          </w:p>
          <w:p w14:paraId="1F2ED0D8" w14:textId="35E76321" w:rsidR="003B23C9" w:rsidRPr="00275F5F" w:rsidRDefault="003B23C9" w:rsidP="003B23C9">
            <w:pPr>
              <w:rPr>
                <w:rFonts w:cstheme="minorHAnsi"/>
                <w:lang w:val="en-US"/>
              </w:rPr>
            </w:pPr>
            <w:r w:rsidRPr="00275F5F">
              <w:rPr>
                <w:rFonts w:cstheme="minorHAnsi"/>
                <w:b/>
                <w:lang w:val="en-US"/>
              </w:rPr>
              <w:t>FROM</w:t>
            </w:r>
            <w:r w:rsidRPr="00275F5F">
              <w:rPr>
                <w:rFonts w:cstheme="minorHAnsi"/>
                <w:lang w:val="en-US"/>
              </w:rPr>
              <w:t xml:space="preserve"> world</w:t>
            </w:r>
          </w:p>
          <w:p w14:paraId="0D71DFD5" w14:textId="24ED76FD" w:rsidR="0034636F" w:rsidRPr="00275F5F" w:rsidRDefault="003B23C9" w:rsidP="003B23C9">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'%land'</w:t>
            </w:r>
          </w:p>
        </w:tc>
      </w:tr>
    </w:tbl>
    <w:p w14:paraId="47EA755D" w14:textId="57C90C5C" w:rsidR="00F12C25" w:rsidRPr="00275F5F" w:rsidRDefault="007C427B" w:rsidP="00366639">
      <w:pPr>
        <w:pStyle w:val="Akapitzlist"/>
        <w:numPr>
          <w:ilvl w:val="0"/>
          <w:numId w:val="15"/>
        </w:numPr>
        <w:rPr>
          <w:rFonts w:cstheme="minorHAnsi"/>
          <w:b/>
          <w:bCs/>
          <w:lang w:val="en-US"/>
        </w:rPr>
      </w:pPr>
      <w:r w:rsidRPr="00275F5F">
        <w:rPr>
          <w:rFonts w:cstheme="minorHAnsi"/>
          <w:lang w:val="en-US"/>
        </w:rPr>
        <w:t>Columbia starts with a </w:t>
      </w:r>
      <w:r w:rsidRPr="00275F5F">
        <w:rPr>
          <w:rFonts w:cstheme="minorHAnsi"/>
          <w:b/>
          <w:bCs/>
          <w:lang w:val="en-US"/>
        </w:rPr>
        <w:t>C</w:t>
      </w:r>
      <w:r w:rsidRPr="00275F5F">
        <w:rPr>
          <w:rFonts w:cstheme="minorHAnsi"/>
          <w:lang w:val="en-US"/>
        </w:rPr>
        <w:t> and ends with </w:t>
      </w:r>
      <w:proofErr w:type="spellStart"/>
      <w:r w:rsidRPr="00275F5F">
        <w:rPr>
          <w:rFonts w:cstheme="minorHAnsi"/>
          <w:b/>
          <w:bCs/>
          <w:lang w:val="en-US"/>
        </w:rPr>
        <w:t>ia</w:t>
      </w:r>
      <w:proofErr w:type="spellEnd"/>
      <w:r w:rsidRPr="00275F5F">
        <w:rPr>
          <w:rFonts w:cstheme="minorHAnsi"/>
          <w:lang w:val="en-US"/>
        </w:rPr>
        <w:t> - there are two more like this.</w:t>
      </w:r>
      <w:r w:rsidR="002E604B">
        <w:rPr>
          <w:rFonts w:cstheme="minorHAnsi"/>
          <w:lang w:val="en-US"/>
        </w:rPr>
        <w:t xml:space="preserve"> </w:t>
      </w:r>
      <w:r w:rsidRPr="00275F5F">
        <w:rPr>
          <w:rFonts w:cstheme="minorHAnsi"/>
          <w:b/>
          <w:bCs/>
          <w:lang w:val="en-US"/>
        </w:rPr>
        <w:t>Find the countries that start with C and end with </w:t>
      </w:r>
      <w:proofErr w:type="spellStart"/>
      <w:r w:rsidRPr="00275F5F">
        <w:rPr>
          <w:rFonts w:cstheme="minorHAnsi"/>
          <w:b/>
          <w:bCs/>
          <w:lang w:val="en-US"/>
        </w:rPr>
        <w:t>ia</w:t>
      </w:r>
      <w:proofErr w:type="spellEnd"/>
    </w:p>
    <w:tbl>
      <w:tblPr>
        <w:tblStyle w:val="Tabela-Siatka"/>
        <w:tblW w:w="0" w:type="auto"/>
        <w:tblLook w:val="04A0" w:firstRow="1" w:lastRow="0" w:firstColumn="1" w:lastColumn="0" w:noHBand="0" w:noVBand="1"/>
      </w:tblPr>
      <w:tblGrid>
        <w:gridCol w:w="11328"/>
      </w:tblGrid>
      <w:tr w:rsidR="0034636F" w:rsidRPr="00275F5F" w14:paraId="737AE3FD" w14:textId="77777777" w:rsidTr="0034636F">
        <w:tc>
          <w:tcPr>
            <w:tcW w:w="11328" w:type="dxa"/>
          </w:tcPr>
          <w:p w14:paraId="4DBDCA86" w14:textId="77777777" w:rsidR="000D02D0" w:rsidRPr="00275F5F" w:rsidRDefault="006C59E4" w:rsidP="006C59E4">
            <w:pPr>
              <w:rPr>
                <w:rFonts w:cstheme="minorHAnsi"/>
                <w:lang w:val="en-US"/>
              </w:rPr>
            </w:pPr>
            <w:r w:rsidRPr="00275F5F">
              <w:rPr>
                <w:rFonts w:cstheme="minorHAnsi"/>
                <w:b/>
                <w:lang w:val="en-US"/>
              </w:rPr>
              <w:t>SELECT</w:t>
            </w:r>
            <w:r w:rsidRPr="00275F5F">
              <w:rPr>
                <w:rFonts w:cstheme="minorHAnsi"/>
                <w:lang w:val="en-US"/>
              </w:rPr>
              <w:t xml:space="preserve"> name</w:t>
            </w:r>
          </w:p>
          <w:p w14:paraId="7FE9B8C2" w14:textId="2E88B613" w:rsidR="006C59E4" w:rsidRPr="00275F5F" w:rsidRDefault="006C59E4" w:rsidP="006C59E4">
            <w:pPr>
              <w:rPr>
                <w:rFonts w:cstheme="minorHAnsi"/>
                <w:lang w:val="en-US"/>
              </w:rPr>
            </w:pPr>
            <w:r w:rsidRPr="00275F5F">
              <w:rPr>
                <w:rFonts w:cstheme="minorHAnsi"/>
                <w:b/>
                <w:lang w:val="en-US"/>
              </w:rPr>
              <w:t>FROM</w:t>
            </w:r>
            <w:r w:rsidRPr="00275F5F">
              <w:rPr>
                <w:rFonts w:cstheme="minorHAnsi"/>
                <w:lang w:val="en-US"/>
              </w:rPr>
              <w:t xml:space="preserve"> world</w:t>
            </w:r>
          </w:p>
          <w:p w14:paraId="57690893" w14:textId="147F4748" w:rsidR="0034636F" w:rsidRPr="00275F5F" w:rsidRDefault="006C59E4" w:rsidP="006C59E4">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w:t>
            </w:r>
            <w:proofErr w:type="spellStart"/>
            <w:r w:rsidRPr="00275F5F">
              <w:rPr>
                <w:rFonts w:cstheme="minorHAnsi"/>
                <w:lang w:val="en-US"/>
              </w:rPr>
              <w:t>C%ia</w:t>
            </w:r>
            <w:proofErr w:type="spellEnd"/>
            <w:r w:rsidRPr="00275F5F">
              <w:rPr>
                <w:rFonts w:cstheme="minorHAnsi"/>
                <w:lang w:val="en-US"/>
              </w:rPr>
              <w:t>'</w:t>
            </w:r>
          </w:p>
        </w:tc>
      </w:tr>
    </w:tbl>
    <w:p w14:paraId="1A5FB9AB" w14:textId="260C0338" w:rsidR="007C427B" w:rsidRPr="00275F5F" w:rsidRDefault="00451562" w:rsidP="00366639">
      <w:pPr>
        <w:pStyle w:val="Akapitzlist"/>
        <w:numPr>
          <w:ilvl w:val="0"/>
          <w:numId w:val="15"/>
        </w:numPr>
        <w:rPr>
          <w:rFonts w:cstheme="minorHAnsi"/>
          <w:b/>
          <w:bCs/>
          <w:lang w:val="en-US"/>
        </w:rPr>
      </w:pPr>
      <w:r w:rsidRPr="00275F5F">
        <w:rPr>
          <w:rFonts w:cstheme="minorHAnsi"/>
          <w:lang w:val="en-US"/>
        </w:rPr>
        <w:t>Greece has a double </w:t>
      </w:r>
      <w:r w:rsidRPr="00275F5F">
        <w:rPr>
          <w:rFonts w:cstheme="minorHAnsi"/>
          <w:b/>
          <w:bCs/>
          <w:lang w:val="en-US"/>
        </w:rPr>
        <w:t>e</w:t>
      </w:r>
      <w:r w:rsidRPr="00275F5F">
        <w:rPr>
          <w:rFonts w:cstheme="minorHAnsi"/>
          <w:lang w:val="en-US"/>
        </w:rPr>
        <w:t> - who has a double </w:t>
      </w:r>
      <w:r w:rsidRPr="00275F5F">
        <w:rPr>
          <w:rFonts w:cstheme="minorHAnsi"/>
          <w:b/>
          <w:bCs/>
          <w:lang w:val="en-US"/>
        </w:rPr>
        <w:t>o</w:t>
      </w:r>
      <w:r w:rsidRPr="00275F5F">
        <w:rPr>
          <w:rFonts w:cstheme="minorHAnsi"/>
          <w:lang w:val="en-US"/>
        </w:rPr>
        <w:t>?</w:t>
      </w:r>
      <w:r w:rsidR="002E604B">
        <w:rPr>
          <w:rFonts w:cstheme="minorHAnsi"/>
          <w:lang w:val="en-US"/>
        </w:rPr>
        <w:t xml:space="preserve"> </w:t>
      </w:r>
      <w:r w:rsidRPr="00275F5F">
        <w:rPr>
          <w:rFonts w:cstheme="minorHAnsi"/>
          <w:b/>
          <w:bCs/>
          <w:lang w:val="en-US"/>
        </w:rPr>
        <w:t>Find the country that has </w:t>
      </w:r>
      <w:proofErr w:type="spellStart"/>
      <w:r w:rsidRPr="00275F5F">
        <w:rPr>
          <w:rFonts w:cstheme="minorHAnsi"/>
          <w:b/>
          <w:bCs/>
          <w:lang w:val="en-US"/>
        </w:rPr>
        <w:t>oo</w:t>
      </w:r>
      <w:proofErr w:type="spellEnd"/>
      <w:r w:rsidRPr="00275F5F">
        <w:rPr>
          <w:rFonts w:cstheme="minorHAnsi"/>
          <w:b/>
          <w:bCs/>
          <w:lang w:val="en-US"/>
        </w:rPr>
        <w:t> in the name</w:t>
      </w:r>
    </w:p>
    <w:tbl>
      <w:tblPr>
        <w:tblStyle w:val="Tabela-Siatka"/>
        <w:tblW w:w="0" w:type="auto"/>
        <w:tblLook w:val="04A0" w:firstRow="1" w:lastRow="0" w:firstColumn="1" w:lastColumn="0" w:noHBand="0" w:noVBand="1"/>
      </w:tblPr>
      <w:tblGrid>
        <w:gridCol w:w="11328"/>
      </w:tblGrid>
      <w:tr w:rsidR="0034636F" w:rsidRPr="00275F5F" w14:paraId="1593A47D" w14:textId="77777777" w:rsidTr="0034636F">
        <w:tc>
          <w:tcPr>
            <w:tcW w:w="11328" w:type="dxa"/>
          </w:tcPr>
          <w:p w14:paraId="3350465C" w14:textId="77777777" w:rsidR="000D02D0" w:rsidRPr="00275F5F" w:rsidRDefault="001D3712" w:rsidP="001D3712">
            <w:pPr>
              <w:rPr>
                <w:rFonts w:cstheme="minorHAnsi"/>
                <w:lang w:val="en-US"/>
              </w:rPr>
            </w:pPr>
            <w:r w:rsidRPr="00275F5F">
              <w:rPr>
                <w:rFonts w:cstheme="minorHAnsi"/>
                <w:b/>
                <w:lang w:val="en-US"/>
              </w:rPr>
              <w:t>SELECT</w:t>
            </w:r>
            <w:r w:rsidRPr="00275F5F">
              <w:rPr>
                <w:rFonts w:cstheme="minorHAnsi"/>
                <w:lang w:val="en-US"/>
              </w:rPr>
              <w:t xml:space="preserve"> name</w:t>
            </w:r>
          </w:p>
          <w:p w14:paraId="3DFEAE55" w14:textId="066A33C2" w:rsidR="001D3712" w:rsidRPr="00275F5F" w:rsidRDefault="001D3712" w:rsidP="001D3712">
            <w:pPr>
              <w:rPr>
                <w:rFonts w:cstheme="minorHAnsi"/>
                <w:lang w:val="en-US"/>
              </w:rPr>
            </w:pPr>
            <w:r w:rsidRPr="00275F5F">
              <w:rPr>
                <w:rFonts w:cstheme="minorHAnsi"/>
                <w:b/>
                <w:lang w:val="en-US"/>
              </w:rPr>
              <w:t>FROM</w:t>
            </w:r>
            <w:r w:rsidRPr="00275F5F">
              <w:rPr>
                <w:rFonts w:cstheme="minorHAnsi"/>
                <w:lang w:val="en-US"/>
              </w:rPr>
              <w:t xml:space="preserve"> world</w:t>
            </w:r>
          </w:p>
          <w:p w14:paraId="1541BA45" w14:textId="0FA78947" w:rsidR="0034636F" w:rsidRPr="00275F5F" w:rsidRDefault="001D3712" w:rsidP="001D3712">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w:t>
            </w:r>
            <w:proofErr w:type="spellStart"/>
            <w:r w:rsidRPr="00275F5F">
              <w:rPr>
                <w:rFonts w:cstheme="minorHAnsi"/>
                <w:lang w:val="en-US"/>
              </w:rPr>
              <w:t>oo</w:t>
            </w:r>
            <w:proofErr w:type="spellEnd"/>
            <w:r w:rsidRPr="00275F5F">
              <w:rPr>
                <w:rFonts w:cstheme="minorHAnsi"/>
                <w:lang w:val="en-US"/>
              </w:rPr>
              <w:t>%'</w:t>
            </w:r>
          </w:p>
        </w:tc>
      </w:tr>
    </w:tbl>
    <w:p w14:paraId="602695A5" w14:textId="1082C1D5" w:rsidR="00451562" w:rsidRPr="00275F5F" w:rsidRDefault="00A10693" w:rsidP="00366639">
      <w:pPr>
        <w:pStyle w:val="Akapitzlist"/>
        <w:numPr>
          <w:ilvl w:val="0"/>
          <w:numId w:val="15"/>
        </w:numPr>
        <w:rPr>
          <w:rFonts w:cstheme="minorHAnsi"/>
          <w:b/>
          <w:bCs/>
          <w:lang w:val="en-US"/>
        </w:rPr>
      </w:pPr>
      <w:r w:rsidRPr="00275F5F">
        <w:rPr>
          <w:rFonts w:cstheme="minorHAnsi"/>
          <w:lang w:val="en-US"/>
        </w:rPr>
        <w:t>Bahamas has three </w:t>
      </w:r>
      <w:r w:rsidRPr="00275F5F">
        <w:rPr>
          <w:rFonts w:cstheme="minorHAnsi"/>
          <w:b/>
          <w:bCs/>
          <w:lang w:val="en-US"/>
        </w:rPr>
        <w:t>a</w:t>
      </w:r>
      <w:r w:rsidRPr="00275F5F">
        <w:rPr>
          <w:rFonts w:cstheme="minorHAnsi"/>
          <w:lang w:val="en-US"/>
        </w:rPr>
        <w:t> - who else?</w:t>
      </w:r>
      <w:r w:rsidR="002E604B">
        <w:rPr>
          <w:rFonts w:cstheme="minorHAnsi"/>
          <w:lang w:val="en-US"/>
        </w:rPr>
        <w:t xml:space="preserve"> </w:t>
      </w:r>
      <w:r w:rsidRPr="00275F5F">
        <w:rPr>
          <w:rFonts w:cstheme="minorHAnsi"/>
          <w:b/>
          <w:bCs/>
          <w:lang w:val="en-US"/>
        </w:rPr>
        <w:t>Find the countries that have three or more a in the name</w:t>
      </w:r>
    </w:p>
    <w:tbl>
      <w:tblPr>
        <w:tblStyle w:val="Tabela-Siatka"/>
        <w:tblW w:w="0" w:type="auto"/>
        <w:tblLook w:val="04A0" w:firstRow="1" w:lastRow="0" w:firstColumn="1" w:lastColumn="0" w:noHBand="0" w:noVBand="1"/>
      </w:tblPr>
      <w:tblGrid>
        <w:gridCol w:w="11328"/>
      </w:tblGrid>
      <w:tr w:rsidR="0034636F" w:rsidRPr="00275F5F" w14:paraId="61CD541F" w14:textId="77777777" w:rsidTr="0034636F">
        <w:tc>
          <w:tcPr>
            <w:tcW w:w="11328" w:type="dxa"/>
          </w:tcPr>
          <w:p w14:paraId="287B524B" w14:textId="77777777" w:rsidR="000D02D0" w:rsidRPr="00275F5F" w:rsidRDefault="00002720" w:rsidP="00002720">
            <w:pPr>
              <w:rPr>
                <w:rFonts w:cstheme="minorHAnsi"/>
                <w:lang w:val="en-US"/>
              </w:rPr>
            </w:pPr>
            <w:r w:rsidRPr="00275F5F">
              <w:rPr>
                <w:rFonts w:cstheme="minorHAnsi"/>
                <w:b/>
                <w:lang w:val="en-US"/>
              </w:rPr>
              <w:t>SELECT</w:t>
            </w:r>
            <w:r w:rsidRPr="00275F5F">
              <w:rPr>
                <w:rFonts w:cstheme="minorHAnsi"/>
                <w:lang w:val="en-US"/>
              </w:rPr>
              <w:t xml:space="preserve"> name</w:t>
            </w:r>
          </w:p>
          <w:p w14:paraId="332D8512" w14:textId="7BC05FA7" w:rsidR="00002720" w:rsidRPr="00275F5F" w:rsidRDefault="00002720" w:rsidP="00002720">
            <w:pPr>
              <w:rPr>
                <w:rFonts w:cstheme="minorHAnsi"/>
                <w:lang w:val="en-US"/>
              </w:rPr>
            </w:pPr>
            <w:r w:rsidRPr="00275F5F">
              <w:rPr>
                <w:rFonts w:cstheme="minorHAnsi"/>
                <w:b/>
                <w:lang w:val="en-US"/>
              </w:rPr>
              <w:t>FROM</w:t>
            </w:r>
            <w:r w:rsidRPr="00275F5F">
              <w:rPr>
                <w:rFonts w:cstheme="minorHAnsi"/>
                <w:lang w:val="en-US"/>
              </w:rPr>
              <w:t xml:space="preserve"> world</w:t>
            </w:r>
          </w:p>
          <w:p w14:paraId="744DA55A" w14:textId="4D3A9827" w:rsidR="0034636F" w:rsidRPr="00275F5F" w:rsidRDefault="00002720" w:rsidP="00002720">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w:t>
            </w:r>
            <w:proofErr w:type="spellStart"/>
            <w:r w:rsidRPr="00275F5F">
              <w:rPr>
                <w:rFonts w:cstheme="minorHAnsi"/>
                <w:lang w:val="en-US"/>
              </w:rPr>
              <w:t>a%a%a</w:t>
            </w:r>
            <w:proofErr w:type="spellEnd"/>
            <w:r w:rsidRPr="00275F5F">
              <w:rPr>
                <w:rFonts w:cstheme="minorHAnsi"/>
                <w:lang w:val="en-US"/>
              </w:rPr>
              <w:t>%'</w:t>
            </w:r>
          </w:p>
        </w:tc>
      </w:tr>
    </w:tbl>
    <w:p w14:paraId="774608DC" w14:textId="4480B5EF" w:rsidR="00EE32B5" w:rsidRPr="00FA599B" w:rsidRDefault="0021271E" w:rsidP="00FA599B">
      <w:pPr>
        <w:pStyle w:val="Akapitzlist"/>
        <w:numPr>
          <w:ilvl w:val="0"/>
          <w:numId w:val="15"/>
        </w:numPr>
        <w:rPr>
          <w:rFonts w:cstheme="minorHAnsi"/>
          <w:b/>
          <w:bCs/>
          <w:lang w:val="en-US"/>
        </w:rPr>
      </w:pPr>
      <w:r w:rsidRPr="00275F5F">
        <w:rPr>
          <w:rFonts w:cstheme="minorHAnsi"/>
          <w:lang w:val="en-US"/>
        </w:rPr>
        <w:t>India and Angola have an </w:t>
      </w:r>
      <w:r w:rsidRPr="00275F5F">
        <w:rPr>
          <w:rFonts w:cstheme="minorHAnsi"/>
          <w:b/>
          <w:bCs/>
          <w:lang w:val="en-US"/>
        </w:rPr>
        <w:t>n</w:t>
      </w:r>
      <w:r w:rsidRPr="00275F5F">
        <w:rPr>
          <w:rFonts w:cstheme="minorHAnsi"/>
          <w:lang w:val="en-US"/>
        </w:rPr>
        <w:t> as the second character. You can use the underscore as a single character wildcard.</w:t>
      </w:r>
      <w:r w:rsidR="00FA599B">
        <w:rPr>
          <w:rFonts w:cstheme="minorHAnsi"/>
          <w:lang w:val="en-US"/>
        </w:rPr>
        <w:t xml:space="preserve"> </w:t>
      </w:r>
      <w:r w:rsidRPr="00FA599B">
        <w:rPr>
          <w:rFonts w:cstheme="minorHAnsi"/>
          <w:b/>
          <w:bCs/>
          <w:lang w:val="en-US"/>
        </w:rPr>
        <w:t>Find the countries that have "t" as the second character.</w:t>
      </w:r>
    </w:p>
    <w:tbl>
      <w:tblPr>
        <w:tblStyle w:val="Tabela-Siatka"/>
        <w:tblW w:w="0" w:type="auto"/>
        <w:tblLook w:val="04A0" w:firstRow="1" w:lastRow="0" w:firstColumn="1" w:lastColumn="0" w:noHBand="0" w:noVBand="1"/>
      </w:tblPr>
      <w:tblGrid>
        <w:gridCol w:w="11328"/>
      </w:tblGrid>
      <w:tr w:rsidR="0034636F" w:rsidRPr="00275F5F" w14:paraId="305E0071" w14:textId="77777777" w:rsidTr="0034636F">
        <w:tc>
          <w:tcPr>
            <w:tcW w:w="11328" w:type="dxa"/>
          </w:tcPr>
          <w:p w14:paraId="7A19F97F" w14:textId="77777777" w:rsidR="000D02D0" w:rsidRPr="00275F5F" w:rsidRDefault="00E65015" w:rsidP="00E65015">
            <w:pPr>
              <w:rPr>
                <w:rFonts w:cstheme="minorHAnsi"/>
                <w:lang w:val="en-US"/>
              </w:rPr>
            </w:pPr>
            <w:r w:rsidRPr="00275F5F">
              <w:rPr>
                <w:rFonts w:cstheme="minorHAnsi"/>
                <w:b/>
                <w:lang w:val="en-US"/>
              </w:rPr>
              <w:t>SELECT</w:t>
            </w:r>
            <w:r w:rsidRPr="00275F5F">
              <w:rPr>
                <w:rFonts w:cstheme="minorHAnsi"/>
                <w:lang w:val="en-US"/>
              </w:rPr>
              <w:t xml:space="preserve"> name</w:t>
            </w:r>
          </w:p>
          <w:p w14:paraId="1EF8DC4A" w14:textId="217AABB5" w:rsidR="00E65015" w:rsidRPr="00275F5F" w:rsidRDefault="00E65015" w:rsidP="00E65015">
            <w:pPr>
              <w:rPr>
                <w:rFonts w:cstheme="minorHAnsi"/>
                <w:lang w:val="en-US"/>
              </w:rPr>
            </w:pPr>
            <w:r w:rsidRPr="00275F5F">
              <w:rPr>
                <w:rFonts w:cstheme="minorHAnsi"/>
                <w:b/>
                <w:lang w:val="en-US"/>
              </w:rPr>
              <w:t>FROM</w:t>
            </w:r>
            <w:r w:rsidRPr="00275F5F">
              <w:rPr>
                <w:rFonts w:cstheme="minorHAnsi"/>
                <w:lang w:val="en-US"/>
              </w:rPr>
              <w:t xml:space="preserve"> world</w:t>
            </w:r>
          </w:p>
          <w:p w14:paraId="4C27D4BE" w14:textId="4E01D3F0" w:rsidR="00E65015" w:rsidRPr="00275F5F" w:rsidRDefault="00E65015" w:rsidP="00E65015">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'_t%'</w:t>
            </w:r>
          </w:p>
          <w:p w14:paraId="506E3E6F" w14:textId="42EB0A95" w:rsidR="0034636F" w:rsidRPr="00275F5F" w:rsidRDefault="00E65015" w:rsidP="00E65015">
            <w:pPr>
              <w:rPr>
                <w:rFonts w:cstheme="minorHAnsi"/>
                <w:lang w:val="en-US"/>
              </w:rPr>
            </w:pPr>
            <w:r w:rsidRPr="00275F5F">
              <w:rPr>
                <w:rFonts w:cstheme="minorHAnsi"/>
                <w:b/>
              </w:rPr>
              <w:t>ORDER</w:t>
            </w:r>
            <w:r w:rsidRPr="00275F5F">
              <w:rPr>
                <w:rFonts w:cstheme="minorHAnsi"/>
              </w:rPr>
              <w:t xml:space="preserve"> </w:t>
            </w:r>
            <w:r w:rsidRPr="00275F5F">
              <w:rPr>
                <w:rFonts w:cstheme="minorHAnsi"/>
                <w:b/>
              </w:rPr>
              <w:t>BY</w:t>
            </w:r>
            <w:r w:rsidRPr="00275F5F">
              <w:rPr>
                <w:rFonts w:cstheme="minorHAnsi"/>
              </w:rPr>
              <w:t xml:space="preserve"> </w:t>
            </w:r>
            <w:proofErr w:type="spellStart"/>
            <w:r w:rsidRPr="00275F5F">
              <w:rPr>
                <w:rFonts w:cstheme="minorHAnsi"/>
              </w:rPr>
              <w:t>name</w:t>
            </w:r>
            <w:proofErr w:type="spellEnd"/>
          </w:p>
        </w:tc>
      </w:tr>
    </w:tbl>
    <w:p w14:paraId="1C5A2C4A" w14:textId="104618D8" w:rsidR="001C45D6" w:rsidRPr="00275F5F" w:rsidRDefault="00D7581E" w:rsidP="00366639">
      <w:pPr>
        <w:pStyle w:val="Akapitzlist"/>
        <w:numPr>
          <w:ilvl w:val="0"/>
          <w:numId w:val="15"/>
        </w:numPr>
        <w:rPr>
          <w:rFonts w:cstheme="minorHAnsi"/>
          <w:b/>
          <w:bCs/>
          <w:lang w:val="en-US"/>
        </w:rPr>
      </w:pPr>
      <w:r w:rsidRPr="00275F5F">
        <w:rPr>
          <w:rFonts w:cstheme="minorHAnsi"/>
          <w:lang w:val="en-US"/>
        </w:rPr>
        <w:t>Les</w:t>
      </w:r>
      <w:r w:rsidRPr="00275F5F">
        <w:rPr>
          <w:rFonts w:cstheme="minorHAnsi"/>
          <w:bCs/>
          <w:lang w:val="en-US"/>
        </w:rPr>
        <w:t>o</w:t>
      </w:r>
      <w:r w:rsidRPr="00275F5F">
        <w:rPr>
          <w:rFonts w:cstheme="minorHAnsi"/>
          <w:lang w:val="en-US"/>
        </w:rPr>
        <w:t>th</w:t>
      </w:r>
      <w:r w:rsidRPr="00275F5F">
        <w:rPr>
          <w:rFonts w:cstheme="minorHAnsi"/>
          <w:bCs/>
          <w:lang w:val="en-US"/>
        </w:rPr>
        <w:t>o</w:t>
      </w:r>
      <w:r w:rsidRPr="00275F5F">
        <w:rPr>
          <w:rFonts w:cstheme="minorHAnsi"/>
          <w:lang w:val="en-US"/>
        </w:rPr>
        <w:t> and M</w:t>
      </w:r>
      <w:r w:rsidRPr="00275F5F">
        <w:rPr>
          <w:rFonts w:cstheme="minorHAnsi"/>
          <w:bCs/>
          <w:lang w:val="en-US"/>
        </w:rPr>
        <w:t>o</w:t>
      </w:r>
      <w:r w:rsidRPr="00275F5F">
        <w:rPr>
          <w:rFonts w:cstheme="minorHAnsi"/>
          <w:lang w:val="en-US"/>
        </w:rPr>
        <w:t>ld</w:t>
      </w:r>
      <w:r w:rsidRPr="00275F5F">
        <w:rPr>
          <w:rFonts w:cstheme="minorHAnsi"/>
          <w:bCs/>
          <w:lang w:val="en-US"/>
        </w:rPr>
        <w:t>o</w:t>
      </w:r>
      <w:r w:rsidRPr="00275F5F">
        <w:rPr>
          <w:rFonts w:cstheme="minorHAnsi"/>
          <w:lang w:val="en-US"/>
        </w:rPr>
        <w:t xml:space="preserve">va both have two </w:t>
      </w:r>
      <w:r w:rsidR="004E2BFF" w:rsidRPr="004E2BFF">
        <w:rPr>
          <w:rFonts w:cstheme="minorHAnsi"/>
          <w:bCs/>
          <w:lang w:val="en-US"/>
        </w:rPr>
        <w:t>"</w:t>
      </w:r>
      <w:r w:rsidRPr="00275F5F">
        <w:rPr>
          <w:rFonts w:cstheme="minorHAnsi"/>
          <w:lang w:val="en-US"/>
        </w:rPr>
        <w:t>o</w:t>
      </w:r>
      <w:r w:rsidR="004E2BFF" w:rsidRPr="004E2BFF">
        <w:rPr>
          <w:rFonts w:cstheme="minorHAnsi"/>
          <w:bCs/>
          <w:lang w:val="en-US"/>
        </w:rPr>
        <w:t>"</w:t>
      </w:r>
      <w:r w:rsidRPr="00275F5F">
        <w:rPr>
          <w:rFonts w:cstheme="minorHAnsi"/>
          <w:lang w:val="en-US"/>
        </w:rPr>
        <w:t xml:space="preserve"> characters separated by two other characters.</w:t>
      </w:r>
      <w:r w:rsidR="00FA599B">
        <w:rPr>
          <w:rFonts w:cstheme="minorHAnsi"/>
          <w:lang w:val="en-US"/>
        </w:rPr>
        <w:t xml:space="preserve"> </w:t>
      </w:r>
      <w:r w:rsidRPr="00275F5F">
        <w:rPr>
          <w:rFonts w:cstheme="minorHAnsi"/>
          <w:b/>
          <w:bCs/>
          <w:lang w:val="en-US"/>
        </w:rPr>
        <w:t>Find the countries that have two "o" characters separated by two others.</w:t>
      </w:r>
    </w:p>
    <w:tbl>
      <w:tblPr>
        <w:tblStyle w:val="Tabela-Siatka"/>
        <w:tblW w:w="0" w:type="auto"/>
        <w:tblLook w:val="04A0" w:firstRow="1" w:lastRow="0" w:firstColumn="1" w:lastColumn="0" w:noHBand="0" w:noVBand="1"/>
      </w:tblPr>
      <w:tblGrid>
        <w:gridCol w:w="11328"/>
      </w:tblGrid>
      <w:tr w:rsidR="0034636F" w:rsidRPr="00275F5F" w14:paraId="75DCF43F" w14:textId="77777777" w:rsidTr="0034636F">
        <w:tc>
          <w:tcPr>
            <w:tcW w:w="11328" w:type="dxa"/>
          </w:tcPr>
          <w:p w14:paraId="55774297" w14:textId="77777777" w:rsidR="000D02D0" w:rsidRPr="00275F5F" w:rsidRDefault="00686A64" w:rsidP="00686A64">
            <w:pPr>
              <w:rPr>
                <w:rFonts w:cstheme="minorHAnsi"/>
                <w:lang w:val="en-US"/>
              </w:rPr>
            </w:pPr>
            <w:r w:rsidRPr="00275F5F">
              <w:rPr>
                <w:rFonts w:cstheme="minorHAnsi"/>
                <w:b/>
                <w:lang w:val="en-US"/>
              </w:rPr>
              <w:t>SELECT</w:t>
            </w:r>
            <w:r w:rsidRPr="00275F5F">
              <w:rPr>
                <w:rFonts w:cstheme="minorHAnsi"/>
                <w:lang w:val="en-US"/>
              </w:rPr>
              <w:t xml:space="preserve"> name</w:t>
            </w:r>
          </w:p>
          <w:p w14:paraId="69E7ED5C" w14:textId="178B48DF" w:rsidR="00686A64" w:rsidRPr="00275F5F" w:rsidRDefault="00686A64" w:rsidP="00686A64">
            <w:pPr>
              <w:rPr>
                <w:rFonts w:cstheme="minorHAnsi"/>
                <w:lang w:val="en-US"/>
              </w:rPr>
            </w:pPr>
            <w:r w:rsidRPr="00275F5F">
              <w:rPr>
                <w:rFonts w:cstheme="minorHAnsi"/>
                <w:b/>
                <w:lang w:val="en-US"/>
              </w:rPr>
              <w:t>FROM</w:t>
            </w:r>
            <w:r w:rsidRPr="00275F5F">
              <w:rPr>
                <w:rFonts w:cstheme="minorHAnsi"/>
                <w:lang w:val="en-US"/>
              </w:rPr>
              <w:t xml:space="preserve"> world</w:t>
            </w:r>
          </w:p>
          <w:p w14:paraId="513EEB7D" w14:textId="1727989E" w:rsidR="0034636F" w:rsidRPr="00275F5F" w:rsidRDefault="00686A64" w:rsidP="00686A64">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w:t>
            </w:r>
            <w:proofErr w:type="spellStart"/>
            <w:r w:rsidRPr="00275F5F">
              <w:rPr>
                <w:rFonts w:cstheme="minorHAnsi"/>
                <w:lang w:val="en-US"/>
              </w:rPr>
              <w:t>o__o</w:t>
            </w:r>
            <w:proofErr w:type="spellEnd"/>
            <w:r w:rsidRPr="00275F5F">
              <w:rPr>
                <w:rFonts w:cstheme="minorHAnsi"/>
                <w:lang w:val="en-US"/>
              </w:rPr>
              <w:t>%'</w:t>
            </w:r>
          </w:p>
        </w:tc>
      </w:tr>
    </w:tbl>
    <w:p w14:paraId="655C57B7" w14:textId="1C04C180" w:rsidR="00D7581E" w:rsidRPr="00275F5F" w:rsidRDefault="00AC1C98" w:rsidP="00366639">
      <w:pPr>
        <w:pStyle w:val="Akapitzlist"/>
        <w:numPr>
          <w:ilvl w:val="0"/>
          <w:numId w:val="15"/>
        </w:numPr>
        <w:rPr>
          <w:rFonts w:cstheme="minorHAnsi"/>
          <w:b/>
          <w:bCs/>
          <w:lang w:val="en-US"/>
        </w:rPr>
      </w:pPr>
      <w:r w:rsidRPr="00275F5F">
        <w:rPr>
          <w:rFonts w:cstheme="minorHAnsi"/>
          <w:lang w:val="en-US"/>
        </w:rPr>
        <w:t>Cuba and Togo have four characters names.</w:t>
      </w:r>
      <w:r w:rsidR="00FA599B">
        <w:rPr>
          <w:rFonts w:cstheme="minorHAnsi"/>
          <w:lang w:val="en-US"/>
        </w:rPr>
        <w:t xml:space="preserve"> </w:t>
      </w:r>
      <w:r w:rsidRPr="00275F5F">
        <w:rPr>
          <w:rFonts w:cstheme="minorHAnsi"/>
          <w:b/>
          <w:bCs/>
          <w:lang w:val="en-US"/>
        </w:rPr>
        <w:t>Find the countries that have exactly four characters.</w:t>
      </w:r>
    </w:p>
    <w:tbl>
      <w:tblPr>
        <w:tblStyle w:val="Tabela-Siatka"/>
        <w:tblW w:w="0" w:type="auto"/>
        <w:tblLook w:val="04A0" w:firstRow="1" w:lastRow="0" w:firstColumn="1" w:lastColumn="0" w:noHBand="0" w:noVBand="1"/>
      </w:tblPr>
      <w:tblGrid>
        <w:gridCol w:w="11328"/>
      </w:tblGrid>
      <w:tr w:rsidR="0034636F" w:rsidRPr="00275F5F" w14:paraId="01B37797" w14:textId="77777777" w:rsidTr="0034636F">
        <w:tc>
          <w:tcPr>
            <w:tcW w:w="11328" w:type="dxa"/>
          </w:tcPr>
          <w:p w14:paraId="5E86EDA0" w14:textId="77777777" w:rsidR="000D02D0" w:rsidRPr="00275F5F" w:rsidRDefault="00610B1D" w:rsidP="00610B1D">
            <w:pPr>
              <w:rPr>
                <w:rFonts w:cstheme="minorHAnsi"/>
                <w:lang w:val="en-US"/>
              </w:rPr>
            </w:pPr>
            <w:r w:rsidRPr="00275F5F">
              <w:rPr>
                <w:rFonts w:cstheme="minorHAnsi"/>
                <w:b/>
                <w:lang w:val="en-US"/>
              </w:rPr>
              <w:t>SELECT</w:t>
            </w:r>
            <w:r w:rsidRPr="00275F5F">
              <w:rPr>
                <w:rFonts w:cstheme="minorHAnsi"/>
                <w:lang w:val="en-US"/>
              </w:rPr>
              <w:t xml:space="preserve"> name</w:t>
            </w:r>
          </w:p>
          <w:p w14:paraId="0E188BBB" w14:textId="6C1436CB" w:rsidR="00610B1D" w:rsidRPr="00275F5F" w:rsidRDefault="00610B1D" w:rsidP="00610B1D">
            <w:pPr>
              <w:rPr>
                <w:rFonts w:cstheme="minorHAnsi"/>
                <w:lang w:val="en-US"/>
              </w:rPr>
            </w:pPr>
            <w:r w:rsidRPr="00275F5F">
              <w:rPr>
                <w:rFonts w:cstheme="minorHAnsi"/>
                <w:b/>
                <w:lang w:val="en-US"/>
              </w:rPr>
              <w:t>FROM</w:t>
            </w:r>
            <w:r w:rsidRPr="00275F5F">
              <w:rPr>
                <w:rFonts w:cstheme="minorHAnsi"/>
                <w:lang w:val="en-US"/>
              </w:rPr>
              <w:t xml:space="preserve"> world</w:t>
            </w:r>
          </w:p>
          <w:p w14:paraId="29C18FB9" w14:textId="2C1D449A" w:rsidR="0034636F" w:rsidRPr="00275F5F" w:rsidRDefault="00610B1D" w:rsidP="00610B1D">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'____'</w:t>
            </w:r>
          </w:p>
        </w:tc>
      </w:tr>
    </w:tbl>
    <w:p w14:paraId="38519F9F" w14:textId="39FFC101" w:rsidR="00AC1C98" w:rsidRPr="00275F5F" w:rsidRDefault="0054522E" w:rsidP="00366639">
      <w:pPr>
        <w:pStyle w:val="Akapitzlist"/>
        <w:numPr>
          <w:ilvl w:val="0"/>
          <w:numId w:val="15"/>
        </w:numPr>
        <w:rPr>
          <w:rFonts w:cstheme="minorHAnsi"/>
          <w:b/>
          <w:bCs/>
          <w:lang w:val="en-US"/>
        </w:rPr>
      </w:pPr>
      <w:r w:rsidRPr="00275F5F">
        <w:rPr>
          <w:rFonts w:cstheme="minorHAnsi"/>
          <w:lang w:val="en-US"/>
        </w:rPr>
        <w:t>The capital of </w:t>
      </w:r>
      <w:r w:rsidRPr="00275F5F">
        <w:rPr>
          <w:rFonts w:cstheme="minorHAnsi"/>
          <w:bCs/>
          <w:lang w:val="en-US"/>
        </w:rPr>
        <w:t>Luxembourg</w:t>
      </w:r>
      <w:r w:rsidRPr="00275F5F">
        <w:rPr>
          <w:rFonts w:cstheme="minorHAnsi"/>
          <w:lang w:val="en-US"/>
        </w:rPr>
        <w:t> is </w:t>
      </w:r>
      <w:r w:rsidRPr="00275F5F">
        <w:rPr>
          <w:rFonts w:cstheme="minorHAnsi"/>
          <w:bCs/>
          <w:lang w:val="en-US"/>
        </w:rPr>
        <w:t>Luxembourg</w:t>
      </w:r>
      <w:r w:rsidRPr="00275F5F">
        <w:rPr>
          <w:rFonts w:cstheme="minorHAnsi"/>
          <w:lang w:val="en-US"/>
        </w:rPr>
        <w:t>. Show all the countries where the capital is the same as the name of the country</w:t>
      </w:r>
      <w:r w:rsidR="00FA599B">
        <w:rPr>
          <w:rFonts w:cstheme="minorHAnsi"/>
          <w:lang w:val="en-US"/>
        </w:rPr>
        <w:t xml:space="preserve">. </w:t>
      </w:r>
      <w:r w:rsidRPr="00275F5F">
        <w:rPr>
          <w:rFonts w:cstheme="minorHAnsi"/>
          <w:b/>
          <w:bCs/>
          <w:lang w:val="en-US"/>
        </w:rPr>
        <w:t>Find the country where the name is the capital city.</w:t>
      </w:r>
    </w:p>
    <w:tbl>
      <w:tblPr>
        <w:tblStyle w:val="Tabela-Siatka"/>
        <w:tblW w:w="0" w:type="auto"/>
        <w:tblLook w:val="04A0" w:firstRow="1" w:lastRow="0" w:firstColumn="1" w:lastColumn="0" w:noHBand="0" w:noVBand="1"/>
      </w:tblPr>
      <w:tblGrid>
        <w:gridCol w:w="11328"/>
      </w:tblGrid>
      <w:tr w:rsidR="0034636F" w:rsidRPr="00275F5F" w14:paraId="230F3034" w14:textId="77777777" w:rsidTr="0034636F">
        <w:tc>
          <w:tcPr>
            <w:tcW w:w="11328" w:type="dxa"/>
          </w:tcPr>
          <w:p w14:paraId="6CDF4218" w14:textId="77777777" w:rsidR="000D02D0" w:rsidRPr="00275F5F" w:rsidRDefault="000D02D0" w:rsidP="000D02D0">
            <w:pPr>
              <w:rPr>
                <w:rFonts w:cstheme="minorHAnsi"/>
                <w:lang w:val="en-US"/>
              </w:rPr>
            </w:pPr>
            <w:r w:rsidRPr="00275F5F">
              <w:rPr>
                <w:rFonts w:cstheme="minorHAnsi"/>
                <w:b/>
                <w:lang w:val="en-US"/>
              </w:rPr>
              <w:t>SELECT</w:t>
            </w:r>
            <w:r w:rsidRPr="00275F5F">
              <w:rPr>
                <w:rFonts w:cstheme="minorHAnsi"/>
                <w:lang w:val="en-US"/>
              </w:rPr>
              <w:t xml:space="preserve"> name</w:t>
            </w:r>
          </w:p>
          <w:p w14:paraId="4BF78116" w14:textId="6C5E2954" w:rsidR="000D02D0" w:rsidRPr="00275F5F" w:rsidRDefault="000D02D0" w:rsidP="000D02D0">
            <w:pPr>
              <w:rPr>
                <w:rFonts w:cstheme="minorHAnsi"/>
                <w:lang w:val="en-US"/>
              </w:rPr>
            </w:pPr>
            <w:r w:rsidRPr="00275F5F">
              <w:rPr>
                <w:rFonts w:cstheme="minorHAnsi"/>
                <w:b/>
                <w:lang w:val="en-US"/>
              </w:rPr>
              <w:lastRenderedPageBreak/>
              <w:t>FROM</w:t>
            </w:r>
            <w:r w:rsidRPr="00275F5F">
              <w:rPr>
                <w:rFonts w:cstheme="minorHAnsi"/>
                <w:lang w:val="en-US"/>
              </w:rPr>
              <w:t xml:space="preserve"> world</w:t>
            </w:r>
          </w:p>
          <w:p w14:paraId="7BD12F44" w14:textId="016DCD00" w:rsidR="0034636F" w:rsidRPr="00275F5F" w:rsidRDefault="000D02D0" w:rsidP="000D02D0">
            <w:pPr>
              <w:rPr>
                <w:rFonts w:cstheme="minorHAnsi"/>
                <w:lang w:val="en-US"/>
              </w:rPr>
            </w:pPr>
            <w:r w:rsidRPr="00275F5F">
              <w:rPr>
                <w:rFonts w:cstheme="minorHAnsi"/>
                <w:b/>
                <w:lang w:val="en-US"/>
              </w:rPr>
              <w:t>WHERE</w:t>
            </w:r>
            <w:r w:rsidRPr="00275F5F">
              <w:rPr>
                <w:rFonts w:cstheme="minorHAnsi"/>
                <w:lang w:val="en-US"/>
              </w:rPr>
              <w:t xml:space="preserve"> name </w:t>
            </w:r>
            <w:r w:rsidRPr="00275F5F">
              <w:rPr>
                <w:rFonts w:cstheme="minorHAnsi"/>
                <w:b/>
                <w:lang w:val="en-US"/>
              </w:rPr>
              <w:t>LIKE</w:t>
            </w:r>
            <w:r w:rsidRPr="00275F5F">
              <w:rPr>
                <w:rFonts w:cstheme="minorHAnsi"/>
                <w:lang w:val="en-US"/>
              </w:rPr>
              <w:t xml:space="preserve"> capital</w:t>
            </w:r>
          </w:p>
        </w:tc>
      </w:tr>
    </w:tbl>
    <w:p w14:paraId="059D7218" w14:textId="43926570" w:rsidR="0054522E" w:rsidRPr="00275F5F" w:rsidRDefault="009B5761" w:rsidP="00366639">
      <w:pPr>
        <w:pStyle w:val="Akapitzlist"/>
        <w:numPr>
          <w:ilvl w:val="0"/>
          <w:numId w:val="15"/>
        </w:numPr>
        <w:rPr>
          <w:rFonts w:cstheme="minorHAnsi"/>
          <w:lang w:val="en-US"/>
        </w:rPr>
      </w:pPr>
      <w:r w:rsidRPr="00275F5F">
        <w:rPr>
          <w:rFonts w:cstheme="minorHAnsi"/>
          <w:lang w:val="en-US"/>
        </w:rPr>
        <w:lastRenderedPageBreak/>
        <w:t>The capital of </w:t>
      </w:r>
      <w:r w:rsidRPr="00275F5F">
        <w:rPr>
          <w:rFonts w:cstheme="minorHAnsi"/>
          <w:b/>
          <w:bCs/>
          <w:lang w:val="en-US"/>
        </w:rPr>
        <w:t>Mexico</w:t>
      </w:r>
      <w:r w:rsidRPr="00275F5F">
        <w:rPr>
          <w:rFonts w:cstheme="minorHAnsi"/>
          <w:lang w:val="en-US"/>
        </w:rPr>
        <w:t> is </w:t>
      </w:r>
      <w:r w:rsidRPr="00275F5F">
        <w:rPr>
          <w:rFonts w:cstheme="minorHAnsi"/>
          <w:b/>
          <w:bCs/>
          <w:lang w:val="en-US"/>
        </w:rPr>
        <w:t>Mexico City</w:t>
      </w:r>
      <w:r w:rsidRPr="00275F5F">
        <w:rPr>
          <w:rFonts w:cstheme="minorHAnsi"/>
          <w:lang w:val="en-US"/>
        </w:rPr>
        <w:t>. Show all the countries where the capital has the country together with the word "City".</w:t>
      </w:r>
      <w:r w:rsidR="00FA599B">
        <w:rPr>
          <w:rFonts w:cstheme="minorHAnsi"/>
          <w:lang w:val="en-US"/>
        </w:rPr>
        <w:t xml:space="preserve"> </w:t>
      </w:r>
      <w:r w:rsidRPr="00275F5F">
        <w:rPr>
          <w:rFonts w:cstheme="minorHAnsi"/>
          <w:b/>
          <w:bCs/>
          <w:lang w:val="en-US"/>
        </w:rPr>
        <w:t>Find the country where the capital is the country plus "City".</w:t>
      </w:r>
      <w:r w:rsidR="00FA599B">
        <w:rPr>
          <w:rFonts w:cstheme="minorHAnsi"/>
          <w:b/>
          <w:bCs/>
          <w:lang w:val="en-US"/>
        </w:rPr>
        <w:t xml:space="preserve"> </w:t>
      </w:r>
      <w:r w:rsidR="00FA599B" w:rsidRPr="00FA599B">
        <w:rPr>
          <w:rFonts w:cstheme="minorHAnsi"/>
          <w:bCs/>
          <w:lang w:val="en-US"/>
        </w:rPr>
        <w:t>T</w:t>
      </w:r>
      <w:r w:rsidRPr="00FA599B">
        <w:rPr>
          <w:rFonts w:cstheme="minorHAnsi"/>
          <w:iCs/>
          <w:lang w:val="en-US"/>
        </w:rPr>
        <w:t>h</w:t>
      </w:r>
      <w:r w:rsidRPr="00275F5F">
        <w:rPr>
          <w:rFonts w:cstheme="minorHAnsi"/>
          <w:iCs/>
          <w:lang w:val="en-US"/>
        </w:rPr>
        <w:t xml:space="preserve">e </w:t>
      </w:r>
      <w:r w:rsidR="0028124A" w:rsidRPr="00275F5F">
        <w:rPr>
          <w:rFonts w:cstheme="minorHAnsi"/>
          <w:iCs/>
          <w:lang w:val="en-US"/>
        </w:rPr>
        <w:t>CONCAT</w:t>
      </w:r>
      <w:r w:rsidRPr="00275F5F">
        <w:rPr>
          <w:rFonts w:cstheme="minorHAnsi"/>
          <w:iCs/>
          <w:lang w:val="en-US"/>
        </w:rPr>
        <w:t xml:space="preserve"> function - </w:t>
      </w:r>
      <w:r w:rsidRPr="00275F5F">
        <w:rPr>
          <w:rFonts w:cstheme="minorHAnsi"/>
          <w:lang w:val="en-US"/>
        </w:rPr>
        <w:t xml:space="preserve">The function </w:t>
      </w:r>
      <w:r w:rsidR="0028124A" w:rsidRPr="00275F5F">
        <w:rPr>
          <w:rFonts w:cstheme="minorHAnsi"/>
          <w:lang w:val="en-US"/>
        </w:rPr>
        <w:t>CONCAT</w:t>
      </w:r>
      <w:r w:rsidRPr="00275F5F">
        <w:rPr>
          <w:rFonts w:cstheme="minorHAnsi"/>
          <w:lang w:val="en-US"/>
        </w:rPr>
        <w:t xml:space="preserve"> is short for concatenate - you can use it to combine two or more strings.</w:t>
      </w:r>
    </w:p>
    <w:tbl>
      <w:tblPr>
        <w:tblStyle w:val="Tabela-Siatka"/>
        <w:tblW w:w="0" w:type="auto"/>
        <w:tblLook w:val="04A0" w:firstRow="1" w:lastRow="0" w:firstColumn="1" w:lastColumn="0" w:noHBand="0" w:noVBand="1"/>
      </w:tblPr>
      <w:tblGrid>
        <w:gridCol w:w="11328"/>
      </w:tblGrid>
      <w:tr w:rsidR="0034636F" w:rsidRPr="00275F5F" w14:paraId="070D2BEE" w14:textId="77777777" w:rsidTr="0034636F">
        <w:tc>
          <w:tcPr>
            <w:tcW w:w="11328" w:type="dxa"/>
          </w:tcPr>
          <w:p w14:paraId="4AE59558" w14:textId="77777777" w:rsidR="00E6344A" w:rsidRPr="00275F5F" w:rsidRDefault="00DB6887" w:rsidP="00DB6887">
            <w:pPr>
              <w:rPr>
                <w:rFonts w:cstheme="minorHAnsi"/>
                <w:lang w:val="en-US"/>
              </w:rPr>
            </w:pPr>
            <w:r w:rsidRPr="00275F5F">
              <w:rPr>
                <w:rFonts w:cstheme="minorHAnsi"/>
                <w:b/>
                <w:lang w:val="en-US"/>
              </w:rPr>
              <w:t>SELECT</w:t>
            </w:r>
            <w:r w:rsidRPr="00275F5F">
              <w:rPr>
                <w:rFonts w:cstheme="minorHAnsi"/>
                <w:lang w:val="en-US"/>
              </w:rPr>
              <w:t xml:space="preserve"> name</w:t>
            </w:r>
          </w:p>
          <w:p w14:paraId="4A0CE177" w14:textId="1B87FC45" w:rsidR="00DB6887" w:rsidRPr="00275F5F" w:rsidRDefault="00DB6887" w:rsidP="00DB6887">
            <w:pPr>
              <w:rPr>
                <w:rFonts w:cstheme="minorHAnsi"/>
                <w:lang w:val="en-US"/>
              </w:rPr>
            </w:pPr>
            <w:r w:rsidRPr="00275F5F">
              <w:rPr>
                <w:rFonts w:cstheme="minorHAnsi"/>
                <w:b/>
                <w:lang w:val="en-US"/>
              </w:rPr>
              <w:t>FROM</w:t>
            </w:r>
            <w:r w:rsidRPr="00275F5F">
              <w:rPr>
                <w:rFonts w:cstheme="minorHAnsi"/>
                <w:lang w:val="en-US"/>
              </w:rPr>
              <w:t xml:space="preserve"> world</w:t>
            </w:r>
          </w:p>
          <w:p w14:paraId="08282481" w14:textId="3F0E831F" w:rsidR="0034636F" w:rsidRPr="00275F5F" w:rsidRDefault="00DB6887" w:rsidP="00DB6887">
            <w:pPr>
              <w:rPr>
                <w:rFonts w:cstheme="minorHAnsi"/>
                <w:b/>
                <w:bCs/>
                <w:lang w:val="en-US"/>
              </w:rPr>
            </w:pPr>
            <w:r w:rsidRPr="00275F5F">
              <w:rPr>
                <w:rFonts w:cstheme="minorHAnsi"/>
                <w:b/>
                <w:lang w:val="en-US"/>
              </w:rPr>
              <w:t>WHERE</w:t>
            </w:r>
            <w:r w:rsidRPr="00275F5F">
              <w:rPr>
                <w:rFonts w:cstheme="minorHAnsi"/>
                <w:lang w:val="en-US"/>
              </w:rPr>
              <w:t xml:space="preserve"> capital = </w:t>
            </w:r>
            <w:r w:rsidR="00FA599B" w:rsidRPr="00FA599B">
              <w:rPr>
                <w:rFonts w:cstheme="minorHAnsi"/>
                <w:b/>
                <w:lang w:val="en-US"/>
              </w:rPr>
              <w:t>CONCAT</w:t>
            </w:r>
            <w:r w:rsidRPr="00275F5F">
              <w:rPr>
                <w:rFonts w:cstheme="minorHAnsi"/>
                <w:lang w:val="en-US"/>
              </w:rPr>
              <w:t>(name, ' City')</w:t>
            </w:r>
          </w:p>
        </w:tc>
      </w:tr>
    </w:tbl>
    <w:p w14:paraId="6007F532" w14:textId="5092AFDC" w:rsidR="00FB543A" w:rsidRPr="00275F5F" w:rsidRDefault="00F82956" w:rsidP="00366639">
      <w:pPr>
        <w:pStyle w:val="Akapitzlist"/>
        <w:numPr>
          <w:ilvl w:val="0"/>
          <w:numId w:val="15"/>
        </w:numPr>
        <w:rPr>
          <w:rFonts w:cstheme="minorHAnsi"/>
          <w:b/>
          <w:bCs/>
          <w:lang w:val="en-US"/>
        </w:rPr>
      </w:pPr>
      <w:r w:rsidRPr="00275F5F">
        <w:rPr>
          <w:rFonts w:cstheme="minorHAnsi"/>
          <w:b/>
          <w:bCs/>
          <w:lang w:val="en-US"/>
        </w:rPr>
        <w:t>Find the capital and the name where the capital includes the name of the country.</w:t>
      </w:r>
    </w:p>
    <w:tbl>
      <w:tblPr>
        <w:tblStyle w:val="Tabela-Siatka"/>
        <w:tblW w:w="0" w:type="auto"/>
        <w:tblLook w:val="04A0" w:firstRow="1" w:lastRow="0" w:firstColumn="1" w:lastColumn="0" w:noHBand="0" w:noVBand="1"/>
      </w:tblPr>
      <w:tblGrid>
        <w:gridCol w:w="11328"/>
      </w:tblGrid>
      <w:tr w:rsidR="0034636F" w:rsidRPr="00275F5F" w14:paraId="62EBF60A" w14:textId="77777777" w:rsidTr="0034636F">
        <w:tc>
          <w:tcPr>
            <w:tcW w:w="11328" w:type="dxa"/>
          </w:tcPr>
          <w:p w14:paraId="6B282711" w14:textId="77777777" w:rsidR="00E6344A" w:rsidRPr="00275F5F" w:rsidRDefault="009869D2" w:rsidP="009869D2">
            <w:pPr>
              <w:rPr>
                <w:rFonts w:cstheme="minorHAnsi"/>
                <w:lang w:val="en-US"/>
              </w:rPr>
            </w:pPr>
            <w:r w:rsidRPr="00275F5F">
              <w:rPr>
                <w:rFonts w:cstheme="minorHAnsi"/>
                <w:b/>
                <w:lang w:val="en-US"/>
              </w:rPr>
              <w:t>SELECT</w:t>
            </w:r>
            <w:r w:rsidRPr="00275F5F">
              <w:rPr>
                <w:rFonts w:cstheme="minorHAnsi"/>
                <w:lang w:val="en-US"/>
              </w:rPr>
              <w:t xml:space="preserve"> capital, name</w:t>
            </w:r>
          </w:p>
          <w:p w14:paraId="6A52863A" w14:textId="6ADAE8F6" w:rsidR="009869D2" w:rsidRPr="00275F5F" w:rsidRDefault="009869D2" w:rsidP="009869D2">
            <w:pPr>
              <w:rPr>
                <w:rFonts w:cstheme="minorHAnsi"/>
                <w:lang w:val="en-US"/>
              </w:rPr>
            </w:pPr>
            <w:r w:rsidRPr="00275F5F">
              <w:rPr>
                <w:rFonts w:cstheme="minorHAnsi"/>
                <w:b/>
                <w:lang w:val="en-US"/>
              </w:rPr>
              <w:t>FROM</w:t>
            </w:r>
            <w:r w:rsidRPr="00275F5F">
              <w:rPr>
                <w:rFonts w:cstheme="minorHAnsi"/>
                <w:lang w:val="en-US"/>
              </w:rPr>
              <w:t xml:space="preserve"> world</w:t>
            </w:r>
          </w:p>
          <w:p w14:paraId="1BECB517" w14:textId="5D29CBCD" w:rsidR="0034636F" w:rsidRPr="00275F5F" w:rsidRDefault="009869D2" w:rsidP="009869D2">
            <w:pPr>
              <w:rPr>
                <w:rFonts w:cstheme="minorHAnsi"/>
                <w:b/>
                <w:bCs/>
                <w:lang w:val="en-US"/>
              </w:rPr>
            </w:pPr>
            <w:r w:rsidRPr="00FA599B">
              <w:rPr>
                <w:rFonts w:cstheme="minorHAnsi"/>
                <w:b/>
                <w:lang w:val="en-US"/>
              </w:rPr>
              <w:t>WHERE</w:t>
            </w:r>
            <w:r w:rsidRPr="00275F5F">
              <w:rPr>
                <w:rFonts w:cstheme="minorHAnsi"/>
                <w:lang w:val="en-US"/>
              </w:rPr>
              <w:t xml:space="preserve"> capital </w:t>
            </w:r>
            <w:r w:rsidRPr="00275F5F">
              <w:rPr>
                <w:rFonts w:cstheme="minorHAnsi"/>
                <w:b/>
                <w:lang w:val="en-US"/>
              </w:rPr>
              <w:t>LIKE</w:t>
            </w:r>
            <w:r w:rsidRPr="00275F5F">
              <w:rPr>
                <w:rFonts w:cstheme="minorHAnsi"/>
                <w:lang w:val="en-US"/>
              </w:rPr>
              <w:t xml:space="preserve"> </w:t>
            </w:r>
            <w:r w:rsidR="00202C89" w:rsidRPr="00275F5F">
              <w:rPr>
                <w:rFonts w:cstheme="minorHAnsi"/>
                <w:b/>
                <w:lang w:val="en-US"/>
              </w:rPr>
              <w:t>CONCAT</w:t>
            </w:r>
            <w:r w:rsidRPr="00275F5F">
              <w:rPr>
                <w:rFonts w:cstheme="minorHAnsi"/>
                <w:lang w:val="en-US"/>
              </w:rPr>
              <w:t>('%', name, '%')</w:t>
            </w:r>
          </w:p>
        </w:tc>
      </w:tr>
    </w:tbl>
    <w:p w14:paraId="3EEEC199" w14:textId="7CDAF236" w:rsidR="00F82956" w:rsidRPr="00275F5F" w:rsidRDefault="00FA2437" w:rsidP="00366639">
      <w:pPr>
        <w:pStyle w:val="Akapitzlist"/>
        <w:numPr>
          <w:ilvl w:val="0"/>
          <w:numId w:val="15"/>
        </w:numPr>
        <w:rPr>
          <w:rFonts w:cstheme="minorHAnsi"/>
          <w:lang w:val="en-US"/>
        </w:rPr>
      </w:pPr>
      <w:r w:rsidRPr="00275F5F">
        <w:rPr>
          <w:rFonts w:cstheme="minorHAnsi"/>
          <w:b/>
          <w:bCs/>
          <w:lang w:val="en-US"/>
        </w:rPr>
        <w:t>Find the capital and the name where the capital is an extension of name of the country.</w:t>
      </w:r>
      <w:r w:rsidR="00FA599B">
        <w:rPr>
          <w:rFonts w:cstheme="minorHAnsi"/>
          <w:b/>
          <w:bCs/>
          <w:lang w:val="en-US"/>
        </w:rPr>
        <w:t xml:space="preserve"> </w:t>
      </w:r>
      <w:r w:rsidRPr="00FA599B">
        <w:rPr>
          <w:rFonts w:cstheme="minorHAnsi"/>
          <w:lang w:val="en-US"/>
        </w:rPr>
        <w:t>You </w:t>
      </w:r>
      <w:r w:rsidRPr="00FA599B">
        <w:rPr>
          <w:rFonts w:cstheme="minorHAnsi"/>
          <w:iCs/>
          <w:lang w:val="en-US"/>
        </w:rPr>
        <w:t>should</w:t>
      </w:r>
      <w:r w:rsidRPr="00FA599B">
        <w:rPr>
          <w:rFonts w:cstheme="minorHAnsi"/>
          <w:lang w:val="en-US"/>
        </w:rPr>
        <w:t> include </w:t>
      </w:r>
      <w:r w:rsidRPr="00FA599B">
        <w:rPr>
          <w:rFonts w:cstheme="minorHAnsi"/>
          <w:b/>
          <w:bCs/>
          <w:lang w:val="en-US"/>
        </w:rPr>
        <w:t>Mexico City</w:t>
      </w:r>
      <w:r w:rsidRPr="00FA599B">
        <w:rPr>
          <w:rFonts w:cstheme="minorHAnsi"/>
          <w:lang w:val="en-US"/>
        </w:rPr>
        <w:t> as it is longer than </w:t>
      </w:r>
      <w:r w:rsidRPr="00FA599B">
        <w:rPr>
          <w:rFonts w:cstheme="minorHAnsi"/>
          <w:b/>
          <w:bCs/>
          <w:lang w:val="en-US"/>
        </w:rPr>
        <w:t>Mexico</w:t>
      </w:r>
      <w:r w:rsidRPr="00FA599B">
        <w:rPr>
          <w:rFonts w:cstheme="minorHAnsi"/>
          <w:lang w:val="en-US"/>
        </w:rPr>
        <w:t>. You </w:t>
      </w:r>
      <w:r w:rsidRPr="00FA599B">
        <w:rPr>
          <w:rFonts w:cstheme="minorHAnsi"/>
          <w:iCs/>
          <w:lang w:val="en-US"/>
        </w:rPr>
        <w:t>should not</w:t>
      </w:r>
      <w:r w:rsidRPr="00FA599B">
        <w:rPr>
          <w:rFonts w:cstheme="minorHAnsi"/>
          <w:lang w:val="en-US"/>
        </w:rPr>
        <w:t> include </w:t>
      </w:r>
      <w:r w:rsidRPr="00FA599B">
        <w:rPr>
          <w:rFonts w:cstheme="minorHAnsi"/>
          <w:b/>
          <w:bCs/>
          <w:lang w:val="en-US"/>
        </w:rPr>
        <w:t>Luxembourg </w:t>
      </w:r>
      <w:r w:rsidRPr="00FA599B">
        <w:rPr>
          <w:rFonts w:cstheme="minorHAnsi"/>
          <w:lang w:val="en-US"/>
        </w:rPr>
        <w:t>as the capital is the same as the country.</w:t>
      </w:r>
    </w:p>
    <w:tbl>
      <w:tblPr>
        <w:tblStyle w:val="Tabela-Siatka"/>
        <w:tblW w:w="0" w:type="auto"/>
        <w:tblLook w:val="04A0" w:firstRow="1" w:lastRow="0" w:firstColumn="1" w:lastColumn="0" w:noHBand="0" w:noVBand="1"/>
      </w:tblPr>
      <w:tblGrid>
        <w:gridCol w:w="11328"/>
      </w:tblGrid>
      <w:tr w:rsidR="0034636F" w:rsidRPr="00275F5F" w14:paraId="4295C177" w14:textId="77777777" w:rsidTr="0034636F">
        <w:tc>
          <w:tcPr>
            <w:tcW w:w="11328" w:type="dxa"/>
          </w:tcPr>
          <w:p w14:paraId="6FD3CBE4" w14:textId="77777777" w:rsidR="0059589B" w:rsidRPr="00275F5F" w:rsidRDefault="00DB36A4" w:rsidP="00DB36A4">
            <w:pPr>
              <w:rPr>
                <w:rFonts w:cstheme="minorHAnsi"/>
                <w:lang w:val="en-US"/>
              </w:rPr>
            </w:pPr>
            <w:r w:rsidRPr="00275F5F">
              <w:rPr>
                <w:rFonts w:cstheme="minorHAnsi"/>
                <w:b/>
                <w:lang w:val="en-US"/>
              </w:rPr>
              <w:t>SELECT</w:t>
            </w:r>
            <w:r w:rsidRPr="00275F5F">
              <w:rPr>
                <w:rFonts w:cstheme="minorHAnsi"/>
                <w:lang w:val="en-US"/>
              </w:rPr>
              <w:t xml:space="preserve"> capital,</w:t>
            </w:r>
            <w:r w:rsidR="00E6344A" w:rsidRPr="00275F5F">
              <w:rPr>
                <w:rFonts w:cstheme="minorHAnsi"/>
                <w:lang w:val="en-US"/>
              </w:rPr>
              <w:t xml:space="preserve"> </w:t>
            </w:r>
            <w:r w:rsidRPr="00275F5F">
              <w:rPr>
                <w:rFonts w:cstheme="minorHAnsi"/>
                <w:lang w:val="en-US"/>
              </w:rPr>
              <w:t>name</w:t>
            </w:r>
          </w:p>
          <w:p w14:paraId="1FB6F493" w14:textId="78ABBF38" w:rsidR="00DB36A4" w:rsidRPr="00275F5F" w:rsidRDefault="00DB36A4" w:rsidP="00DB36A4">
            <w:pPr>
              <w:rPr>
                <w:rFonts w:cstheme="minorHAnsi"/>
                <w:lang w:val="en-US"/>
              </w:rPr>
            </w:pPr>
            <w:r w:rsidRPr="00275F5F">
              <w:rPr>
                <w:rFonts w:cstheme="minorHAnsi"/>
                <w:b/>
                <w:lang w:val="en-US"/>
              </w:rPr>
              <w:t>FROM</w:t>
            </w:r>
            <w:r w:rsidRPr="00275F5F">
              <w:rPr>
                <w:rFonts w:cstheme="minorHAnsi"/>
                <w:lang w:val="en-US"/>
              </w:rPr>
              <w:t xml:space="preserve"> world</w:t>
            </w:r>
          </w:p>
          <w:p w14:paraId="15CF08EA" w14:textId="6D5852B6" w:rsidR="0034636F" w:rsidRPr="00275F5F" w:rsidRDefault="00DB36A4" w:rsidP="00DB36A4">
            <w:pPr>
              <w:rPr>
                <w:rFonts w:cstheme="minorHAnsi"/>
                <w:lang w:val="en-US"/>
              </w:rPr>
            </w:pPr>
            <w:r w:rsidRPr="00275F5F">
              <w:rPr>
                <w:rFonts w:cstheme="minorHAnsi"/>
                <w:b/>
                <w:lang w:val="en-US"/>
              </w:rPr>
              <w:t>WHERE</w:t>
            </w:r>
            <w:r w:rsidRPr="00275F5F">
              <w:rPr>
                <w:rFonts w:cstheme="minorHAnsi"/>
                <w:lang w:val="en-US"/>
              </w:rPr>
              <w:t xml:space="preserve"> capital LIKE </w:t>
            </w:r>
            <w:proofErr w:type="spellStart"/>
            <w:r w:rsidRPr="00275F5F">
              <w:rPr>
                <w:rFonts w:cstheme="minorHAnsi"/>
                <w:lang w:val="en-US"/>
              </w:rPr>
              <w:t>concat</w:t>
            </w:r>
            <w:proofErr w:type="spellEnd"/>
            <w:r w:rsidRPr="00275F5F">
              <w:rPr>
                <w:rFonts w:cstheme="minorHAnsi"/>
                <w:lang w:val="en-US"/>
              </w:rPr>
              <w:t>(name, '_%')</w:t>
            </w:r>
          </w:p>
        </w:tc>
      </w:tr>
    </w:tbl>
    <w:p w14:paraId="2ABB09C0" w14:textId="238E9500" w:rsidR="003407C1" w:rsidRPr="00275F5F" w:rsidRDefault="003407C1" w:rsidP="00366639">
      <w:pPr>
        <w:pStyle w:val="Akapitzlist"/>
        <w:numPr>
          <w:ilvl w:val="0"/>
          <w:numId w:val="15"/>
        </w:numPr>
        <w:rPr>
          <w:rFonts w:cstheme="minorHAnsi"/>
          <w:lang w:val="en-US"/>
        </w:rPr>
      </w:pPr>
      <w:r w:rsidRPr="00275F5F">
        <w:rPr>
          <w:rFonts w:cstheme="minorHAnsi"/>
          <w:lang w:val="en-US"/>
        </w:rPr>
        <w:t>For </w:t>
      </w:r>
      <w:r w:rsidRPr="00275F5F">
        <w:rPr>
          <w:rFonts w:cstheme="minorHAnsi"/>
          <w:b/>
          <w:bCs/>
          <w:lang w:val="en-US"/>
        </w:rPr>
        <w:t>Monaco-Ville</w:t>
      </w:r>
      <w:r w:rsidRPr="00275F5F">
        <w:rPr>
          <w:rFonts w:cstheme="minorHAnsi"/>
          <w:lang w:val="en-US"/>
        </w:rPr>
        <w:t> the name is </w:t>
      </w:r>
      <w:r w:rsidRPr="00275F5F">
        <w:rPr>
          <w:rFonts w:cstheme="minorHAnsi"/>
          <w:b/>
          <w:bCs/>
          <w:lang w:val="en-US"/>
        </w:rPr>
        <w:t>Monaco</w:t>
      </w:r>
      <w:r w:rsidRPr="00275F5F">
        <w:rPr>
          <w:rFonts w:cstheme="minorHAnsi"/>
          <w:lang w:val="en-US"/>
        </w:rPr>
        <w:t> and the extension is </w:t>
      </w:r>
      <w:r w:rsidRPr="00275F5F">
        <w:rPr>
          <w:rFonts w:cstheme="minorHAnsi"/>
          <w:b/>
          <w:bCs/>
          <w:lang w:val="en-US"/>
        </w:rPr>
        <w:t>-Ville</w:t>
      </w:r>
      <w:r w:rsidRPr="00275F5F">
        <w:rPr>
          <w:rFonts w:cstheme="minorHAnsi"/>
          <w:lang w:val="en-US"/>
        </w:rPr>
        <w:t>.</w:t>
      </w:r>
      <w:r w:rsidR="00FA599B">
        <w:rPr>
          <w:rFonts w:cstheme="minorHAnsi"/>
          <w:lang w:val="en-US"/>
        </w:rPr>
        <w:t xml:space="preserve"> </w:t>
      </w:r>
      <w:r w:rsidRPr="00275F5F">
        <w:rPr>
          <w:rFonts w:cstheme="minorHAnsi"/>
          <w:b/>
          <w:bCs/>
          <w:lang w:val="en-US"/>
        </w:rPr>
        <w:t>Show the name and the extension where the capital is an extension of name of the country.</w:t>
      </w:r>
      <w:r w:rsidR="00FA599B">
        <w:rPr>
          <w:rFonts w:cstheme="minorHAnsi"/>
          <w:b/>
          <w:bCs/>
          <w:lang w:val="en-US"/>
        </w:rPr>
        <w:t xml:space="preserve"> </w:t>
      </w:r>
      <w:r w:rsidRPr="00FA599B">
        <w:rPr>
          <w:rFonts w:cstheme="minorHAnsi"/>
          <w:lang w:val="en-US"/>
        </w:rPr>
        <w:t>You can use the SQL function REPLACE.</w:t>
      </w:r>
    </w:p>
    <w:tbl>
      <w:tblPr>
        <w:tblStyle w:val="Tabela-Siatka"/>
        <w:tblW w:w="0" w:type="auto"/>
        <w:tblLook w:val="04A0" w:firstRow="1" w:lastRow="0" w:firstColumn="1" w:lastColumn="0" w:noHBand="0" w:noVBand="1"/>
      </w:tblPr>
      <w:tblGrid>
        <w:gridCol w:w="11328"/>
      </w:tblGrid>
      <w:tr w:rsidR="00DB36A4" w:rsidRPr="00275F5F" w14:paraId="20E09C13" w14:textId="77777777" w:rsidTr="00DB36A4">
        <w:tc>
          <w:tcPr>
            <w:tcW w:w="11328" w:type="dxa"/>
          </w:tcPr>
          <w:p w14:paraId="1BCB7F2F" w14:textId="3362F2D0" w:rsidR="00AD24C8" w:rsidRPr="00275F5F" w:rsidRDefault="00AD24C8" w:rsidP="00AD24C8">
            <w:pPr>
              <w:rPr>
                <w:rFonts w:cstheme="minorHAnsi"/>
                <w:lang w:val="en-US"/>
              </w:rPr>
            </w:pPr>
            <w:r w:rsidRPr="00275F5F">
              <w:rPr>
                <w:rFonts w:cstheme="minorHAnsi"/>
                <w:b/>
                <w:lang w:val="en-US"/>
              </w:rPr>
              <w:t>SELECT</w:t>
            </w:r>
            <w:r w:rsidRPr="00275F5F">
              <w:rPr>
                <w:rFonts w:cstheme="minorHAnsi"/>
                <w:lang w:val="en-US"/>
              </w:rPr>
              <w:t xml:space="preserve"> name,</w:t>
            </w:r>
            <w:r w:rsidR="0059589B" w:rsidRPr="00275F5F">
              <w:rPr>
                <w:rFonts w:cstheme="minorHAnsi"/>
                <w:lang w:val="en-US"/>
              </w:rPr>
              <w:t xml:space="preserve"> </w:t>
            </w:r>
            <w:r w:rsidR="0059589B" w:rsidRPr="00275F5F">
              <w:rPr>
                <w:rFonts w:cstheme="minorHAnsi"/>
                <w:b/>
                <w:lang w:val="en-US"/>
              </w:rPr>
              <w:t>MID</w:t>
            </w:r>
            <w:r w:rsidRPr="00275F5F">
              <w:rPr>
                <w:rFonts w:cstheme="minorHAnsi"/>
                <w:lang w:val="en-US"/>
              </w:rPr>
              <w:t>(capital,</w:t>
            </w:r>
            <w:r w:rsidR="00FC6DBA" w:rsidRPr="00275F5F">
              <w:rPr>
                <w:rFonts w:cstheme="minorHAnsi"/>
                <w:lang w:val="en-US"/>
              </w:rPr>
              <w:t xml:space="preserve"> </w:t>
            </w:r>
            <w:r w:rsidRPr="00275F5F">
              <w:rPr>
                <w:rFonts w:cstheme="minorHAnsi"/>
                <w:lang w:val="en-US"/>
              </w:rPr>
              <w:t xml:space="preserve">length(name)+1) </w:t>
            </w:r>
            <w:r w:rsidR="00FC6DBA" w:rsidRPr="00275F5F">
              <w:rPr>
                <w:rFonts w:cstheme="minorHAnsi"/>
                <w:b/>
                <w:lang w:val="en-US"/>
              </w:rPr>
              <w:t>EXT</w:t>
            </w:r>
            <w:r w:rsidRPr="00275F5F">
              <w:rPr>
                <w:rFonts w:cstheme="minorHAnsi"/>
                <w:lang w:val="en-US"/>
              </w:rPr>
              <w:br/>
            </w:r>
            <w:r w:rsidRPr="00275F5F">
              <w:rPr>
                <w:rFonts w:cstheme="minorHAnsi"/>
                <w:b/>
                <w:lang w:val="en-US"/>
              </w:rPr>
              <w:t>FROM</w:t>
            </w:r>
            <w:r w:rsidRPr="00275F5F">
              <w:rPr>
                <w:rFonts w:cstheme="minorHAnsi"/>
                <w:lang w:val="en-US"/>
              </w:rPr>
              <w:t xml:space="preserve"> world</w:t>
            </w:r>
          </w:p>
          <w:p w14:paraId="336766D4" w14:textId="4642D8F5" w:rsidR="00DB36A4" w:rsidRPr="00275F5F" w:rsidRDefault="00AD24C8" w:rsidP="00AD24C8">
            <w:pPr>
              <w:rPr>
                <w:rFonts w:cstheme="minorHAnsi"/>
                <w:lang w:val="en-US"/>
              </w:rPr>
            </w:pPr>
            <w:r w:rsidRPr="00275F5F">
              <w:rPr>
                <w:rFonts w:cstheme="minorHAnsi"/>
                <w:b/>
                <w:lang w:val="en-US"/>
              </w:rPr>
              <w:t>WHERE</w:t>
            </w:r>
            <w:r w:rsidRPr="00275F5F">
              <w:rPr>
                <w:rFonts w:cstheme="minorHAnsi"/>
                <w:lang w:val="en-US"/>
              </w:rPr>
              <w:t xml:space="preserve"> capital </w:t>
            </w:r>
            <w:r w:rsidRPr="00275F5F">
              <w:rPr>
                <w:rFonts w:cstheme="minorHAnsi"/>
                <w:b/>
                <w:lang w:val="en-US"/>
              </w:rPr>
              <w:t>LIK</w:t>
            </w:r>
            <w:r w:rsidR="00FC6DBA" w:rsidRPr="00275F5F">
              <w:rPr>
                <w:rFonts w:cstheme="minorHAnsi"/>
                <w:b/>
                <w:lang w:val="en-US"/>
              </w:rPr>
              <w:t>E</w:t>
            </w:r>
            <w:r w:rsidRPr="00275F5F">
              <w:rPr>
                <w:rFonts w:cstheme="minorHAnsi"/>
                <w:lang w:val="en-US"/>
              </w:rPr>
              <w:t xml:space="preserve"> </w:t>
            </w:r>
            <w:r w:rsidRPr="00275F5F">
              <w:rPr>
                <w:rFonts w:cstheme="minorHAnsi"/>
                <w:b/>
                <w:lang w:val="en-US"/>
              </w:rPr>
              <w:t>CONCAT</w:t>
            </w:r>
            <w:r w:rsidRPr="00275F5F">
              <w:rPr>
                <w:rFonts w:cstheme="minorHAnsi"/>
                <w:lang w:val="en-US"/>
              </w:rPr>
              <w:t>(name,'_%')</w:t>
            </w:r>
          </w:p>
        </w:tc>
      </w:tr>
    </w:tbl>
    <w:p w14:paraId="04402EBF" w14:textId="70911176" w:rsidR="00BE6EDC" w:rsidRDefault="009541C9" w:rsidP="009541C9">
      <w:pPr>
        <w:pStyle w:val="Nagwek2"/>
        <w:rPr>
          <w:b/>
        </w:rPr>
      </w:pPr>
      <w:r w:rsidRPr="009541C9">
        <w:rPr>
          <w:b/>
        </w:rPr>
        <w:t xml:space="preserve">3. </w:t>
      </w:r>
      <w:r w:rsidR="00BE6EDC" w:rsidRPr="009541C9">
        <w:rPr>
          <w:b/>
        </w:rPr>
        <w:t xml:space="preserve">SELECT FROM </w:t>
      </w:r>
      <w:proofErr w:type="spellStart"/>
      <w:r w:rsidR="00BE6EDC" w:rsidRPr="009541C9">
        <w:rPr>
          <w:b/>
        </w:rPr>
        <w:t>world</w:t>
      </w:r>
      <w:proofErr w:type="spellEnd"/>
    </w:p>
    <w:p w14:paraId="7F44766A" w14:textId="396F23CE" w:rsidR="00EB1CEF" w:rsidRPr="00275F5F" w:rsidRDefault="00861079" w:rsidP="00CF5CCB">
      <w:pPr>
        <w:pStyle w:val="Akapitzlist"/>
        <w:numPr>
          <w:ilvl w:val="0"/>
          <w:numId w:val="16"/>
        </w:numPr>
        <w:rPr>
          <w:rFonts w:cstheme="minorHAnsi"/>
          <w:lang w:val="en-US"/>
        </w:rPr>
      </w:pPr>
      <w:r w:rsidRPr="00275F5F">
        <w:rPr>
          <w:rFonts w:cstheme="minorHAnsi"/>
          <w:lang w:val="en-US"/>
        </w:rPr>
        <w:t>Read the notes about this table. Observe the result of running this SQL command to show the name, continent and population of all countries.</w:t>
      </w:r>
    </w:p>
    <w:tbl>
      <w:tblPr>
        <w:tblStyle w:val="Tabela-Siatka"/>
        <w:tblW w:w="0" w:type="auto"/>
        <w:tblLook w:val="04A0" w:firstRow="1" w:lastRow="0" w:firstColumn="1" w:lastColumn="0" w:noHBand="0" w:noVBand="1"/>
      </w:tblPr>
      <w:tblGrid>
        <w:gridCol w:w="11328"/>
      </w:tblGrid>
      <w:tr w:rsidR="008554DB" w:rsidRPr="00275F5F" w14:paraId="4C00AB0B" w14:textId="77777777" w:rsidTr="008554DB">
        <w:tc>
          <w:tcPr>
            <w:tcW w:w="11328" w:type="dxa"/>
          </w:tcPr>
          <w:p w14:paraId="37522F6B" w14:textId="77777777" w:rsidR="00CE68E1" w:rsidRPr="00275F5F" w:rsidRDefault="00422CCB" w:rsidP="0035796F">
            <w:pPr>
              <w:rPr>
                <w:rFonts w:cstheme="minorHAnsi"/>
                <w:lang w:val="en-US"/>
              </w:rPr>
            </w:pPr>
            <w:r w:rsidRPr="00275F5F">
              <w:rPr>
                <w:rFonts w:cstheme="minorHAnsi"/>
                <w:b/>
                <w:lang w:val="en-US"/>
              </w:rPr>
              <w:t>SELECT</w:t>
            </w:r>
            <w:r w:rsidRPr="00275F5F">
              <w:rPr>
                <w:rFonts w:cstheme="minorHAnsi"/>
                <w:lang w:val="en-US"/>
              </w:rPr>
              <w:t xml:space="preserve"> name, continent, population </w:t>
            </w:r>
          </w:p>
          <w:p w14:paraId="342A0B4F" w14:textId="518D5DBE" w:rsidR="008554DB" w:rsidRPr="00275F5F" w:rsidRDefault="00422CCB" w:rsidP="0035796F">
            <w:pPr>
              <w:rPr>
                <w:rFonts w:cstheme="minorHAnsi"/>
                <w:lang w:val="en-US"/>
              </w:rPr>
            </w:pPr>
            <w:r w:rsidRPr="00275F5F">
              <w:rPr>
                <w:rFonts w:cstheme="minorHAnsi"/>
                <w:b/>
                <w:lang w:val="en-US"/>
              </w:rPr>
              <w:t>FROM</w:t>
            </w:r>
            <w:r w:rsidRPr="00275F5F">
              <w:rPr>
                <w:rFonts w:cstheme="minorHAnsi"/>
                <w:lang w:val="en-US"/>
              </w:rPr>
              <w:t xml:space="preserve"> world</w:t>
            </w:r>
          </w:p>
        </w:tc>
      </w:tr>
    </w:tbl>
    <w:p w14:paraId="151D22C7" w14:textId="299BB959" w:rsidR="00861079" w:rsidRPr="00275F5F" w:rsidRDefault="0035796F" w:rsidP="00CF5CCB">
      <w:pPr>
        <w:pStyle w:val="Akapitzlist"/>
        <w:numPr>
          <w:ilvl w:val="0"/>
          <w:numId w:val="16"/>
        </w:numPr>
        <w:rPr>
          <w:rFonts w:cstheme="minorHAnsi"/>
        </w:rPr>
      </w:pPr>
      <w:r w:rsidRPr="00275F5F">
        <w:rPr>
          <w:rFonts w:cstheme="minorHAnsi"/>
          <w:lang w:val="en-US"/>
        </w:rPr>
        <w:t xml:space="preserve">How to use WHERE to filter records. Show the name for the countries that have a population of at least 200 million. </w:t>
      </w:r>
      <w:r w:rsidRPr="00275F5F">
        <w:rPr>
          <w:rFonts w:cstheme="minorHAnsi"/>
        </w:rPr>
        <w:t xml:space="preserve">200 </w:t>
      </w:r>
      <w:proofErr w:type="spellStart"/>
      <w:r w:rsidRPr="00275F5F">
        <w:rPr>
          <w:rFonts w:cstheme="minorHAnsi"/>
        </w:rPr>
        <w:t>million</w:t>
      </w:r>
      <w:proofErr w:type="spellEnd"/>
      <w:r w:rsidRPr="00275F5F">
        <w:rPr>
          <w:rFonts w:cstheme="minorHAnsi"/>
        </w:rPr>
        <w:t xml:space="preserve"> </w:t>
      </w:r>
      <w:proofErr w:type="spellStart"/>
      <w:r w:rsidRPr="00275F5F">
        <w:rPr>
          <w:rFonts w:cstheme="minorHAnsi"/>
        </w:rPr>
        <w:t>is</w:t>
      </w:r>
      <w:proofErr w:type="spellEnd"/>
      <w:r w:rsidRPr="00275F5F">
        <w:rPr>
          <w:rFonts w:cstheme="minorHAnsi"/>
        </w:rPr>
        <w:t xml:space="preserve"> 200000000, </w:t>
      </w:r>
      <w:proofErr w:type="spellStart"/>
      <w:r w:rsidRPr="00275F5F">
        <w:rPr>
          <w:rFonts w:cstheme="minorHAnsi"/>
        </w:rPr>
        <w:t>there</w:t>
      </w:r>
      <w:proofErr w:type="spellEnd"/>
      <w:r w:rsidRPr="00275F5F">
        <w:rPr>
          <w:rFonts w:cstheme="minorHAnsi"/>
        </w:rPr>
        <w:t xml:space="preserve"> </w:t>
      </w:r>
      <w:proofErr w:type="spellStart"/>
      <w:r w:rsidRPr="00275F5F">
        <w:rPr>
          <w:rFonts w:cstheme="minorHAnsi"/>
        </w:rPr>
        <w:t>are</w:t>
      </w:r>
      <w:proofErr w:type="spellEnd"/>
      <w:r w:rsidRPr="00275F5F">
        <w:rPr>
          <w:rFonts w:cstheme="minorHAnsi"/>
        </w:rPr>
        <w:t xml:space="preserve"> </w:t>
      </w:r>
      <w:proofErr w:type="spellStart"/>
      <w:r w:rsidRPr="00275F5F">
        <w:rPr>
          <w:rFonts w:cstheme="minorHAnsi"/>
        </w:rPr>
        <w:t>eight</w:t>
      </w:r>
      <w:proofErr w:type="spellEnd"/>
      <w:r w:rsidRPr="00275F5F">
        <w:rPr>
          <w:rFonts w:cstheme="minorHAnsi"/>
        </w:rPr>
        <w:t xml:space="preserve"> </w:t>
      </w:r>
      <w:proofErr w:type="spellStart"/>
      <w:r w:rsidRPr="00275F5F">
        <w:rPr>
          <w:rFonts w:cstheme="minorHAnsi"/>
        </w:rPr>
        <w:t>zeros</w:t>
      </w:r>
      <w:proofErr w:type="spellEnd"/>
      <w:r w:rsidRPr="00275F5F">
        <w:rPr>
          <w:rFonts w:cstheme="minorHAnsi"/>
        </w:rPr>
        <w:t>.</w:t>
      </w:r>
    </w:p>
    <w:tbl>
      <w:tblPr>
        <w:tblStyle w:val="Tabela-Siatka"/>
        <w:tblW w:w="0" w:type="auto"/>
        <w:tblLook w:val="04A0" w:firstRow="1" w:lastRow="0" w:firstColumn="1" w:lastColumn="0" w:noHBand="0" w:noVBand="1"/>
      </w:tblPr>
      <w:tblGrid>
        <w:gridCol w:w="11328"/>
      </w:tblGrid>
      <w:tr w:rsidR="008554DB" w:rsidRPr="00275F5F" w14:paraId="37980E89" w14:textId="77777777" w:rsidTr="008554DB">
        <w:tc>
          <w:tcPr>
            <w:tcW w:w="11328" w:type="dxa"/>
          </w:tcPr>
          <w:p w14:paraId="0A2E1C96" w14:textId="77777777" w:rsidR="003261E8" w:rsidRPr="00275F5F" w:rsidRDefault="0044259A" w:rsidP="0044259A">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p>
          <w:p w14:paraId="418447D4" w14:textId="7B947A8B" w:rsidR="0044259A" w:rsidRPr="00275F5F" w:rsidRDefault="0044259A" w:rsidP="0044259A">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55C9BE58" w14:textId="75926FA8" w:rsidR="008554DB" w:rsidRPr="00275F5F" w:rsidRDefault="0044259A" w:rsidP="0044259A">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&gt; 200000000</w:t>
            </w:r>
          </w:p>
        </w:tc>
      </w:tr>
    </w:tbl>
    <w:p w14:paraId="5622512A" w14:textId="2BC6580B" w:rsidR="0035796F" w:rsidRPr="00275F5F" w:rsidRDefault="005F2D55" w:rsidP="00CF5CCB">
      <w:pPr>
        <w:pStyle w:val="Akapitzlist"/>
        <w:numPr>
          <w:ilvl w:val="0"/>
          <w:numId w:val="16"/>
        </w:numPr>
        <w:rPr>
          <w:rFonts w:cstheme="minorHAnsi"/>
          <w:lang w:val="en-US"/>
        </w:rPr>
      </w:pPr>
      <w:r w:rsidRPr="00275F5F">
        <w:rPr>
          <w:rFonts w:cstheme="minorHAnsi"/>
          <w:lang w:val="en-US"/>
        </w:rPr>
        <w:t>Give the name and the </w:t>
      </w:r>
      <w:r w:rsidRPr="00275F5F">
        <w:rPr>
          <w:rFonts w:cstheme="minorHAnsi"/>
          <w:b/>
          <w:bCs/>
          <w:lang w:val="en-US"/>
        </w:rPr>
        <w:t>per capita GDP</w:t>
      </w:r>
      <w:r w:rsidRPr="00275F5F">
        <w:rPr>
          <w:rFonts w:cstheme="minorHAnsi"/>
          <w:lang w:val="en-US"/>
        </w:rPr>
        <w:t> for those countries with a population of at least 200 million.</w:t>
      </w:r>
      <w:r w:rsidR="00FA599B">
        <w:rPr>
          <w:rFonts w:cstheme="minorHAnsi"/>
          <w:lang w:val="en-US"/>
        </w:rPr>
        <w:t xml:space="preserve"> </w:t>
      </w:r>
      <w:r w:rsidRPr="00FA599B">
        <w:rPr>
          <w:rFonts w:cstheme="minorHAnsi"/>
          <w:iCs/>
          <w:lang w:val="en-US"/>
        </w:rPr>
        <w:t xml:space="preserve">How to calculate per capita GDP - </w:t>
      </w:r>
      <w:r w:rsidRPr="00FA599B">
        <w:rPr>
          <w:rFonts w:cstheme="minorHAnsi"/>
          <w:lang w:val="en-US"/>
        </w:rPr>
        <w:t>per capita GDP is the GDP divided by the population GDP/population</w:t>
      </w:r>
    </w:p>
    <w:tbl>
      <w:tblPr>
        <w:tblStyle w:val="Tabela-Siatka"/>
        <w:tblW w:w="0" w:type="auto"/>
        <w:tblLook w:val="04A0" w:firstRow="1" w:lastRow="0" w:firstColumn="1" w:lastColumn="0" w:noHBand="0" w:noVBand="1"/>
      </w:tblPr>
      <w:tblGrid>
        <w:gridCol w:w="11328"/>
      </w:tblGrid>
      <w:tr w:rsidR="008554DB" w:rsidRPr="00275F5F" w14:paraId="68BFDEB1" w14:textId="77777777" w:rsidTr="008554DB">
        <w:tc>
          <w:tcPr>
            <w:tcW w:w="11328" w:type="dxa"/>
          </w:tcPr>
          <w:p w14:paraId="4DA4D8D0" w14:textId="77777777" w:rsidR="003261E8" w:rsidRPr="00275F5F" w:rsidRDefault="003261E8" w:rsidP="003261E8">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gdp</w:t>
            </w:r>
            <w:proofErr w:type="spellEnd"/>
            <w:r w:rsidRPr="00275F5F">
              <w:rPr>
                <w:rFonts w:cstheme="minorHAnsi"/>
              </w:rPr>
              <w:t>/</w:t>
            </w:r>
            <w:proofErr w:type="spellStart"/>
            <w:r w:rsidRPr="00275F5F">
              <w:rPr>
                <w:rFonts w:cstheme="minorHAnsi"/>
              </w:rPr>
              <w:t>population</w:t>
            </w:r>
            <w:proofErr w:type="spellEnd"/>
          </w:p>
          <w:p w14:paraId="62FDC8EF" w14:textId="2BF0BD8F" w:rsidR="003261E8" w:rsidRPr="00275F5F" w:rsidRDefault="003261E8" w:rsidP="003261E8">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24AF00D6" w14:textId="42090E95" w:rsidR="008554DB" w:rsidRPr="00275F5F" w:rsidRDefault="003261E8" w:rsidP="003261E8">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&gt; 200000000</w:t>
            </w:r>
          </w:p>
        </w:tc>
      </w:tr>
    </w:tbl>
    <w:p w14:paraId="21C1D7F9" w14:textId="0FA57AA6" w:rsidR="005F2D55" w:rsidRPr="00275F5F" w:rsidRDefault="00CD46DA" w:rsidP="00CF5CCB">
      <w:pPr>
        <w:pStyle w:val="Akapitzlist"/>
        <w:numPr>
          <w:ilvl w:val="0"/>
          <w:numId w:val="16"/>
        </w:numPr>
        <w:rPr>
          <w:rFonts w:cstheme="minorHAnsi"/>
        </w:rPr>
      </w:pPr>
      <w:r w:rsidRPr="00275F5F">
        <w:rPr>
          <w:rFonts w:cstheme="minorHAnsi"/>
          <w:lang w:val="en-US"/>
        </w:rPr>
        <w:t xml:space="preserve">Show the name and population in millions for the countries of the continent 'South America'. </w:t>
      </w:r>
      <w:proofErr w:type="spellStart"/>
      <w:r w:rsidRPr="00275F5F">
        <w:rPr>
          <w:rFonts w:cstheme="minorHAnsi"/>
        </w:rPr>
        <w:t>Divide</w:t>
      </w:r>
      <w:proofErr w:type="spellEnd"/>
      <w:r w:rsidRPr="00275F5F">
        <w:rPr>
          <w:rFonts w:cstheme="minorHAnsi"/>
        </w:rPr>
        <w:t xml:space="preserve"> the </w:t>
      </w:r>
      <w:proofErr w:type="spellStart"/>
      <w:r w:rsidRPr="00275F5F">
        <w:rPr>
          <w:rFonts w:cstheme="minorHAnsi"/>
        </w:rPr>
        <w:t>population</w:t>
      </w:r>
      <w:proofErr w:type="spellEnd"/>
      <w:r w:rsidRPr="00275F5F">
        <w:rPr>
          <w:rFonts w:cstheme="minorHAnsi"/>
        </w:rPr>
        <w:t xml:space="preserve"> by 1000000 to </w:t>
      </w:r>
      <w:proofErr w:type="spellStart"/>
      <w:r w:rsidRPr="00275F5F">
        <w:rPr>
          <w:rFonts w:cstheme="minorHAnsi"/>
        </w:rPr>
        <w:t>get</w:t>
      </w:r>
      <w:proofErr w:type="spellEnd"/>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in </w:t>
      </w:r>
      <w:proofErr w:type="spellStart"/>
      <w:r w:rsidRPr="00275F5F">
        <w:rPr>
          <w:rFonts w:cstheme="minorHAnsi"/>
        </w:rPr>
        <w:t>millions</w:t>
      </w:r>
      <w:proofErr w:type="spellEnd"/>
      <w:r w:rsidRPr="00275F5F">
        <w:rPr>
          <w:rFonts w:cstheme="minorHAnsi"/>
        </w:rPr>
        <w:t>.</w:t>
      </w:r>
    </w:p>
    <w:tbl>
      <w:tblPr>
        <w:tblStyle w:val="Tabela-Siatka"/>
        <w:tblW w:w="0" w:type="auto"/>
        <w:tblLook w:val="04A0" w:firstRow="1" w:lastRow="0" w:firstColumn="1" w:lastColumn="0" w:noHBand="0" w:noVBand="1"/>
      </w:tblPr>
      <w:tblGrid>
        <w:gridCol w:w="11328"/>
      </w:tblGrid>
      <w:tr w:rsidR="002C7D5C" w:rsidRPr="00275F5F" w14:paraId="1E88572C" w14:textId="77777777" w:rsidTr="002C7D5C">
        <w:tc>
          <w:tcPr>
            <w:tcW w:w="11328" w:type="dxa"/>
          </w:tcPr>
          <w:p w14:paraId="75CA6383" w14:textId="77777777" w:rsidR="00DF7179" w:rsidRPr="00275F5F" w:rsidRDefault="00DF7179" w:rsidP="00DF7179">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population</w:t>
            </w:r>
            <w:proofErr w:type="spellEnd"/>
            <w:r w:rsidRPr="00275F5F">
              <w:rPr>
                <w:rFonts w:cstheme="minorHAnsi"/>
              </w:rPr>
              <w:t>/1000000</w:t>
            </w:r>
          </w:p>
          <w:p w14:paraId="18762E90" w14:textId="57125818" w:rsidR="00DF7179" w:rsidRPr="00275F5F" w:rsidRDefault="00DF7179" w:rsidP="00DF7179">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027A07C2" w14:textId="71FF0474" w:rsidR="002C7D5C" w:rsidRPr="00275F5F" w:rsidRDefault="00DF7179" w:rsidP="00DF7179">
            <w:pPr>
              <w:rPr>
                <w:rFonts w:cstheme="minorHAnsi"/>
              </w:rPr>
            </w:pPr>
            <w:r w:rsidRPr="00275F5F">
              <w:rPr>
                <w:rFonts w:cstheme="minorHAnsi"/>
                <w:b/>
              </w:rPr>
              <w:t>WHERE</w:t>
            </w:r>
            <w:r w:rsidRPr="00275F5F">
              <w:rPr>
                <w:rFonts w:cstheme="minorHAnsi"/>
              </w:rPr>
              <w:t xml:space="preserve"> </w:t>
            </w:r>
            <w:proofErr w:type="spellStart"/>
            <w:r w:rsidRPr="00275F5F">
              <w:rPr>
                <w:rFonts w:cstheme="minorHAnsi"/>
              </w:rPr>
              <w:t>continent</w:t>
            </w:r>
            <w:proofErr w:type="spellEnd"/>
            <w:r w:rsidR="00FC6DBA" w:rsidRPr="00275F5F">
              <w:rPr>
                <w:rFonts w:cstheme="minorHAnsi"/>
              </w:rPr>
              <w:t xml:space="preserve"> </w:t>
            </w:r>
            <w:r w:rsidRPr="00275F5F">
              <w:rPr>
                <w:rFonts w:cstheme="minorHAnsi"/>
              </w:rPr>
              <w:t>=</w:t>
            </w:r>
            <w:r w:rsidR="00FC6DBA" w:rsidRPr="00275F5F">
              <w:rPr>
                <w:rFonts w:cstheme="minorHAnsi"/>
              </w:rPr>
              <w:t xml:space="preserve"> </w:t>
            </w:r>
            <w:r w:rsidRPr="00275F5F">
              <w:rPr>
                <w:rFonts w:cstheme="minorHAnsi"/>
              </w:rPr>
              <w:t>'</w:t>
            </w:r>
            <w:proofErr w:type="spellStart"/>
            <w:r w:rsidRPr="00275F5F">
              <w:rPr>
                <w:rFonts w:cstheme="minorHAnsi"/>
              </w:rPr>
              <w:t>South</w:t>
            </w:r>
            <w:proofErr w:type="spellEnd"/>
            <w:r w:rsidRPr="00275F5F">
              <w:rPr>
                <w:rFonts w:cstheme="minorHAnsi"/>
              </w:rPr>
              <w:t xml:space="preserve"> </w:t>
            </w:r>
            <w:proofErr w:type="spellStart"/>
            <w:r w:rsidRPr="00275F5F">
              <w:rPr>
                <w:rFonts w:cstheme="minorHAnsi"/>
              </w:rPr>
              <w:t>America</w:t>
            </w:r>
            <w:proofErr w:type="spellEnd"/>
            <w:r w:rsidRPr="00275F5F">
              <w:rPr>
                <w:rFonts w:cstheme="minorHAnsi"/>
              </w:rPr>
              <w:t>'</w:t>
            </w:r>
          </w:p>
        </w:tc>
      </w:tr>
    </w:tbl>
    <w:p w14:paraId="3BD41676" w14:textId="2C61E992" w:rsidR="00CD46DA" w:rsidRPr="00275F5F" w:rsidRDefault="006C3FAB" w:rsidP="00CF5CCB">
      <w:pPr>
        <w:pStyle w:val="Akapitzlist"/>
        <w:numPr>
          <w:ilvl w:val="0"/>
          <w:numId w:val="16"/>
        </w:numPr>
        <w:rPr>
          <w:rFonts w:cstheme="minorHAnsi"/>
          <w:lang w:val="en-US"/>
        </w:rPr>
      </w:pPr>
      <w:r w:rsidRPr="00275F5F">
        <w:rPr>
          <w:rFonts w:cstheme="minorHAnsi"/>
          <w:lang w:val="en-US"/>
        </w:rPr>
        <w:t>Show the name and population for France, Germany, Italy</w:t>
      </w:r>
    </w:p>
    <w:tbl>
      <w:tblPr>
        <w:tblStyle w:val="Tabela-Siatka"/>
        <w:tblW w:w="0" w:type="auto"/>
        <w:tblLook w:val="04A0" w:firstRow="1" w:lastRow="0" w:firstColumn="1" w:lastColumn="0" w:noHBand="0" w:noVBand="1"/>
      </w:tblPr>
      <w:tblGrid>
        <w:gridCol w:w="11328"/>
      </w:tblGrid>
      <w:tr w:rsidR="002C7D5C" w:rsidRPr="00275F5F" w14:paraId="38929BB3" w14:textId="77777777" w:rsidTr="002C7D5C">
        <w:tc>
          <w:tcPr>
            <w:tcW w:w="11328" w:type="dxa"/>
          </w:tcPr>
          <w:p w14:paraId="48867232" w14:textId="77777777" w:rsidR="008E08AC" w:rsidRPr="00275F5F" w:rsidRDefault="008E08AC" w:rsidP="008E08AC">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population</w:t>
            </w:r>
            <w:proofErr w:type="spellEnd"/>
          </w:p>
          <w:p w14:paraId="68D7BD5B" w14:textId="77777777" w:rsidR="008E08AC" w:rsidRPr="00275F5F" w:rsidRDefault="008E08AC" w:rsidP="008E08AC">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7C613747" w14:textId="5F699074" w:rsidR="002C7D5C" w:rsidRPr="00275F5F" w:rsidRDefault="008E08AC" w:rsidP="008E08AC">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IN</w:t>
            </w:r>
            <w:r w:rsidRPr="00275F5F">
              <w:rPr>
                <w:rFonts w:cstheme="minorHAnsi"/>
              </w:rPr>
              <w:t xml:space="preserve"> ('France','Germany','</w:t>
            </w:r>
            <w:proofErr w:type="spellStart"/>
            <w:r w:rsidRPr="00275F5F">
              <w:rPr>
                <w:rFonts w:cstheme="minorHAnsi"/>
              </w:rPr>
              <w:t>Italy</w:t>
            </w:r>
            <w:proofErr w:type="spellEnd"/>
            <w:r w:rsidRPr="00275F5F">
              <w:rPr>
                <w:rFonts w:cstheme="minorHAnsi"/>
              </w:rPr>
              <w:t>')</w:t>
            </w:r>
          </w:p>
        </w:tc>
      </w:tr>
    </w:tbl>
    <w:p w14:paraId="6CD2A014" w14:textId="5A972FB3" w:rsidR="006C3FAB" w:rsidRPr="00275F5F" w:rsidRDefault="004B0832" w:rsidP="00CF5CCB">
      <w:pPr>
        <w:pStyle w:val="Akapitzlist"/>
        <w:numPr>
          <w:ilvl w:val="0"/>
          <w:numId w:val="16"/>
        </w:numPr>
        <w:rPr>
          <w:rFonts w:cstheme="minorHAnsi"/>
          <w:lang w:val="en-US"/>
        </w:rPr>
      </w:pPr>
      <w:r w:rsidRPr="00275F5F">
        <w:rPr>
          <w:rFonts w:cstheme="minorHAnsi"/>
          <w:lang w:val="en-US"/>
        </w:rPr>
        <w:t>Show the countries which have a name that includes the word 'United'</w:t>
      </w:r>
    </w:p>
    <w:tbl>
      <w:tblPr>
        <w:tblStyle w:val="Tabela-Siatka"/>
        <w:tblW w:w="0" w:type="auto"/>
        <w:tblLook w:val="04A0" w:firstRow="1" w:lastRow="0" w:firstColumn="1" w:lastColumn="0" w:noHBand="0" w:noVBand="1"/>
      </w:tblPr>
      <w:tblGrid>
        <w:gridCol w:w="11328"/>
      </w:tblGrid>
      <w:tr w:rsidR="002C7D5C" w:rsidRPr="00275F5F" w14:paraId="352F7F79" w14:textId="77777777" w:rsidTr="002C7D5C">
        <w:tc>
          <w:tcPr>
            <w:tcW w:w="11328" w:type="dxa"/>
          </w:tcPr>
          <w:p w14:paraId="172B6EA8" w14:textId="77777777" w:rsidR="00FC6DBA" w:rsidRPr="00275F5F" w:rsidRDefault="00B32B3F" w:rsidP="00B32B3F">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p>
          <w:p w14:paraId="1C5537E0" w14:textId="3BCF34DA" w:rsidR="00B32B3F" w:rsidRPr="00275F5F" w:rsidRDefault="00B32B3F" w:rsidP="00B32B3F">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493C9BBD" w14:textId="656F2C74" w:rsidR="002C7D5C" w:rsidRPr="00275F5F" w:rsidRDefault="00B32B3F" w:rsidP="00B32B3F">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'%United%'</w:t>
            </w:r>
          </w:p>
        </w:tc>
      </w:tr>
    </w:tbl>
    <w:p w14:paraId="758831D7" w14:textId="0C431B50" w:rsidR="00EB34C8" w:rsidRPr="00275F5F" w:rsidRDefault="00EB34C8" w:rsidP="00CF5CCB">
      <w:pPr>
        <w:pStyle w:val="Akapitzlist"/>
        <w:numPr>
          <w:ilvl w:val="0"/>
          <w:numId w:val="16"/>
        </w:numPr>
        <w:rPr>
          <w:rFonts w:cstheme="minorHAnsi"/>
          <w:b/>
          <w:bCs/>
          <w:lang w:val="en-US"/>
        </w:rPr>
      </w:pPr>
      <w:r w:rsidRPr="00275F5F">
        <w:rPr>
          <w:rFonts w:cstheme="minorHAnsi"/>
          <w:lang w:val="en-US"/>
        </w:rPr>
        <w:lastRenderedPageBreak/>
        <w:t>Two ways to be big: A country is </w:t>
      </w:r>
      <w:r w:rsidRPr="00275F5F">
        <w:rPr>
          <w:rFonts w:cstheme="minorHAnsi"/>
          <w:b/>
          <w:bCs/>
          <w:lang w:val="en-US"/>
        </w:rPr>
        <w:t>big</w:t>
      </w:r>
      <w:r w:rsidRPr="00275F5F">
        <w:rPr>
          <w:rFonts w:cstheme="minorHAnsi"/>
          <w:lang w:val="en-US"/>
        </w:rPr>
        <w:t xml:space="preserve"> if it has an area of more than 3 million </w:t>
      </w:r>
      <w:proofErr w:type="spellStart"/>
      <w:r w:rsidRPr="00275F5F">
        <w:rPr>
          <w:rFonts w:cstheme="minorHAnsi"/>
          <w:lang w:val="en-US"/>
        </w:rPr>
        <w:t>sq</w:t>
      </w:r>
      <w:proofErr w:type="spellEnd"/>
      <w:r w:rsidRPr="00275F5F">
        <w:rPr>
          <w:rFonts w:cstheme="minorHAnsi"/>
          <w:lang w:val="en-US"/>
        </w:rPr>
        <w:t xml:space="preserve"> km or it has a population of more than 250 million.</w:t>
      </w:r>
      <w:r w:rsidR="00FA599B">
        <w:rPr>
          <w:rFonts w:cstheme="minorHAnsi"/>
          <w:lang w:val="en-US"/>
        </w:rPr>
        <w:t xml:space="preserve"> </w:t>
      </w:r>
      <w:r w:rsidRPr="00275F5F">
        <w:rPr>
          <w:rFonts w:cstheme="minorHAnsi"/>
          <w:b/>
          <w:bCs/>
          <w:lang w:val="en-US"/>
        </w:rPr>
        <w:t>Show the countries that are big by area or big by population. Show name, population and area.</w:t>
      </w:r>
    </w:p>
    <w:tbl>
      <w:tblPr>
        <w:tblStyle w:val="Tabela-Siatka"/>
        <w:tblW w:w="0" w:type="auto"/>
        <w:tblLook w:val="04A0" w:firstRow="1" w:lastRow="0" w:firstColumn="1" w:lastColumn="0" w:noHBand="0" w:noVBand="1"/>
      </w:tblPr>
      <w:tblGrid>
        <w:gridCol w:w="11328"/>
      </w:tblGrid>
      <w:tr w:rsidR="00320AF2" w:rsidRPr="00275F5F" w14:paraId="7A054FDF" w14:textId="77777777" w:rsidTr="00320AF2">
        <w:tc>
          <w:tcPr>
            <w:tcW w:w="11328" w:type="dxa"/>
          </w:tcPr>
          <w:p w14:paraId="58FC13A2" w14:textId="77777777" w:rsidR="00F40008" w:rsidRPr="00275F5F" w:rsidRDefault="00F40008" w:rsidP="00F40008">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w:t>
            </w:r>
            <w:proofErr w:type="spellStart"/>
            <w:r w:rsidRPr="00275F5F">
              <w:rPr>
                <w:rFonts w:cstheme="minorHAnsi"/>
              </w:rPr>
              <w:t>area</w:t>
            </w:r>
            <w:proofErr w:type="spellEnd"/>
          </w:p>
          <w:p w14:paraId="73C2405F" w14:textId="69E03271" w:rsidR="00F40008" w:rsidRPr="00275F5F" w:rsidRDefault="00F40008" w:rsidP="00F40008">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581007BA" w14:textId="3999E749" w:rsidR="00320AF2" w:rsidRPr="00275F5F" w:rsidRDefault="00F40008" w:rsidP="00F40008">
            <w:pPr>
              <w:rPr>
                <w:rFonts w:cstheme="minorHAnsi"/>
                <w:b/>
                <w:bCs/>
                <w:lang w:val="en-US"/>
              </w:rPr>
            </w:pPr>
            <w:r w:rsidRPr="00275F5F">
              <w:rPr>
                <w:rFonts w:cstheme="minorHAnsi"/>
                <w:b/>
              </w:rPr>
              <w:t>WHERE</w:t>
            </w:r>
            <w:r w:rsidRPr="00275F5F">
              <w:rPr>
                <w:rFonts w:cstheme="minorHAnsi"/>
              </w:rPr>
              <w:t xml:space="preserve"> </w:t>
            </w:r>
            <w:proofErr w:type="spellStart"/>
            <w:r w:rsidRPr="00275F5F">
              <w:rPr>
                <w:rFonts w:cstheme="minorHAnsi"/>
              </w:rPr>
              <w:t>area</w:t>
            </w:r>
            <w:proofErr w:type="spellEnd"/>
            <w:r w:rsidRPr="00275F5F">
              <w:rPr>
                <w:rFonts w:cstheme="minorHAnsi"/>
              </w:rPr>
              <w:t xml:space="preserve">&gt;3000000 </w:t>
            </w:r>
            <w:r w:rsidRPr="00275F5F">
              <w:rPr>
                <w:rFonts w:cstheme="minorHAnsi"/>
                <w:b/>
              </w:rPr>
              <w:t>OR</w:t>
            </w:r>
            <w:r w:rsidRPr="00275F5F">
              <w:rPr>
                <w:rFonts w:cstheme="minorHAnsi"/>
              </w:rPr>
              <w:t xml:space="preserve"> </w:t>
            </w:r>
            <w:proofErr w:type="spellStart"/>
            <w:r w:rsidRPr="00275F5F">
              <w:rPr>
                <w:rFonts w:cstheme="minorHAnsi"/>
              </w:rPr>
              <w:t>population</w:t>
            </w:r>
            <w:proofErr w:type="spellEnd"/>
            <w:r w:rsidRPr="00275F5F">
              <w:rPr>
                <w:rFonts w:cstheme="minorHAnsi"/>
              </w:rPr>
              <w:t>&gt;250000000</w:t>
            </w:r>
          </w:p>
        </w:tc>
      </w:tr>
    </w:tbl>
    <w:p w14:paraId="421BC367" w14:textId="77777777" w:rsidR="00320AF2" w:rsidRPr="00275F5F" w:rsidRDefault="00802E8E" w:rsidP="00CF5CCB">
      <w:pPr>
        <w:pStyle w:val="Akapitzlist"/>
        <w:numPr>
          <w:ilvl w:val="0"/>
          <w:numId w:val="16"/>
        </w:numPr>
        <w:rPr>
          <w:rFonts w:cstheme="minorHAnsi"/>
          <w:lang w:val="en-US"/>
        </w:rPr>
      </w:pPr>
      <w:r w:rsidRPr="00275F5F">
        <w:rPr>
          <w:rFonts w:cstheme="minorHAnsi"/>
          <w:b/>
          <w:bCs/>
          <w:lang w:val="en-US"/>
        </w:rPr>
        <w:t>Exclusive OR (XOR). Show the countries that are big by area or big by population but not both. Show name, population and area.</w:t>
      </w:r>
      <w:r w:rsidRPr="00275F5F">
        <w:rPr>
          <w:rFonts w:cstheme="minorHAnsi"/>
          <w:b/>
          <w:bCs/>
          <w:lang w:val="en-US"/>
        </w:rPr>
        <w:br/>
      </w:r>
      <w:r w:rsidRPr="00275F5F">
        <w:rPr>
          <w:rFonts w:cstheme="minorHAnsi"/>
          <w:lang w:val="en-US"/>
        </w:rPr>
        <w:t>Australia has a big area but a small population, it should be </w:t>
      </w:r>
      <w:r w:rsidRPr="00275F5F">
        <w:rPr>
          <w:rFonts w:cstheme="minorHAnsi"/>
          <w:b/>
          <w:bCs/>
          <w:lang w:val="en-US"/>
        </w:rPr>
        <w:t>included</w:t>
      </w:r>
      <w:r w:rsidRPr="00275F5F">
        <w:rPr>
          <w:rFonts w:cstheme="minorHAnsi"/>
          <w:lang w:val="en-US"/>
        </w:rPr>
        <w:t>.</w:t>
      </w:r>
      <w:r w:rsidRPr="00275F5F">
        <w:rPr>
          <w:rFonts w:cstheme="minorHAnsi"/>
          <w:lang w:val="en-US"/>
        </w:rPr>
        <w:br/>
        <w:t>Indonesia has a big population but a small area, it should be </w:t>
      </w:r>
      <w:r w:rsidRPr="00275F5F">
        <w:rPr>
          <w:rFonts w:cstheme="minorHAnsi"/>
          <w:b/>
          <w:bCs/>
          <w:lang w:val="en-US"/>
        </w:rPr>
        <w:t>included</w:t>
      </w:r>
      <w:r w:rsidRPr="00275F5F">
        <w:rPr>
          <w:rFonts w:cstheme="minorHAnsi"/>
          <w:lang w:val="en-US"/>
        </w:rPr>
        <w:t>.</w:t>
      </w:r>
      <w:r w:rsidRPr="00275F5F">
        <w:rPr>
          <w:rFonts w:cstheme="minorHAnsi"/>
          <w:lang w:val="en-US"/>
        </w:rPr>
        <w:br/>
        <w:t>China has a big population </w:t>
      </w:r>
      <w:r w:rsidRPr="00275F5F">
        <w:rPr>
          <w:rFonts w:cstheme="minorHAnsi"/>
          <w:b/>
          <w:bCs/>
          <w:lang w:val="en-US"/>
        </w:rPr>
        <w:t>and</w:t>
      </w:r>
      <w:r w:rsidRPr="00275F5F">
        <w:rPr>
          <w:rFonts w:cstheme="minorHAnsi"/>
          <w:lang w:val="en-US"/>
        </w:rPr>
        <w:t> big area, it should be </w:t>
      </w:r>
      <w:r w:rsidRPr="00275F5F">
        <w:rPr>
          <w:rFonts w:cstheme="minorHAnsi"/>
          <w:b/>
          <w:bCs/>
          <w:lang w:val="en-US"/>
        </w:rPr>
        <w:t>excluded</w:t>
      </w:r>
      <w:r w:rsidRPr="00275F5F">
        <w:rPr>
          <w:rFonts w:cstheme="minorHAnsi"/>
          <w:lang w:val="en-US"/>
        </w:rPr>
        <w:t>.</w:t>
      </w:r>
      <w:r w:rsidRPr="00275F5F">
        <w:rPr>
          <w:rFonts w:cstheme="minorHAnsi"/>
          <w:lang w:val="en-US"/>
        </w:rPr>
        <w:br/>
        <w:t>United Kingdom has a small population and a small area, it should be </w:t>
      </w:r>
      <w:r w:rsidRPr="00275F5F">
        <w:rPr>
          <w:rFonts w:cstheme="minorHAnsi"/>
          <w:b/>
          <w:bCs/>
          <w:lang w:val="en-US"/>
        </w:rPr>
        <w:t>excluded</w:t>
      </w:r>
      <w:r w:rsidRPr="00275F5F">
        <w:rPr>
          <w:rFonts w:cstheme="minorHAnsi"/>
          <w:lang w:val="en-US"/>
        </w:rPr>
        <w:t>.</w:t>
      </w:r>
    </w:p>
    <w:tbl>
      <w:tblPr>
        <w:tblStyle w:val="Tabela-Siatka"/>
        <w:tblW w:w="0" w:type="auto"/>
        <w:tblLook w:val="04A0" w:firstRow="1" w:lastRow="0" w:firstColumn="1" w:lastColumn="0" w:noHBand="0" w:noVBand="1"/>
      </w:tblPr>
      <w:tblGrid>
        <w:gridCol w:w="11328"/>
      </w:tblGrid>
      <w:tr w:rsidR="00320AF2" w:rsidRPr="00275F5F" w14:paraId="42BB77B0" w14:textId="77777777" w:rsidTr="00320AF2">
        <w:tc>
          <w:tcPr>
            <w:tcW w:w="11328" w:type="dxa"/>
          </w:tcPr>
          <w:p w14:paraId="6D393C58" w14:textId="1284254C" w:rsidR="00A26D44" w:rsidRPr="00275F5F" w:rsidRDefault="00A26D44" w:rsidP="00A26D44">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w:t>
            </w:r>
            <w:proofErr w:type="spellStart"/>
            <w:r w:rsidRPr="00275F5F">
              <w:rPr>
                <w:rFonts w:cstheme="minorHAnsi"/>
              </w:rPr>
              <w:t>area</w:t>
            </w:r>
            <w:proofErr w:type="spellEnd"/>
            <w:r w:rsidRPr="00275F5F">
              <w:rPr>
                <w:rFonts w:cstheme="minorHAnsi"/>
              </w:rPr>
              <w:br/>
            </w: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260FAF0E" w14:textId="26CB6719" w:rsidR="00320AF2" w:rsidRPr="00275F5F" w:rsidRDefault="00A26D44" w:rsidP="00A26D44">
            <w:pPr>
              <w:rPr>
                <w:rFonts w:cstheme="minorHAnsi"/>
              </w:rPr>
            </w:pPr>
            <w:r w:rsidRPr="00275F5F">
              <w:rPr>
                <w:rFonts w:cstheme="minorHAnsi"/>
                <w:b/>
              </w:rPr>
              <w:t>WHERE</w:t>
            </w:r>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&gt;250000000 </w:t>
            </w:r>
            <w:r w:rsidRPr="00275F5F">
              <w:rPr>
                <w:rFonts w:cstheme="minorHAnsi"/>
                <w:b/>
              </w:rPr>
              <w:t>OR</w:t>
            </w:r>
            <w:r w:rsidRPr="00275F5F">
              <w:rPr>
                <w:rFonts w:cstheme="minorHAnsi"/>
              </w:rPr>
              <w:t xml:space="preserve"> </w:t>
            </w:r>
            <w:proofErr w:type="spellStart"/>
            <w:r w:rsidRPr="00275F5F">
              <w:rPr>
                <w:rFonts w:cstheme="minorHAnsi"/>
              </w:rPr>
              <w:t>area</w:t>
            </w:r>
            <w:proofErr w:type="spellEnd"/>
            <w:r w:rsidRPr="00275F5F">
              <w:rPr>
                <w:rFonts w:cstheme="minorHAnsi"/>
              </w:rPr>
              <w:t xml:space="preserve">&gt;3000000) </w:t>
            </w:r>
            <w:r w:rsidRPr="00275F5F">
              <w:rPr>
                <w:rFonts w:cstheme="minorHAnsi"/>
                <w:b/>
              </w:rPr>
              <w:t>AND</w:t>
            </w:r>
            <w:r w:rsidRPr="00275F5F">
              <w:rPr>
                <w:rFonts w:cstheme="minorHAnsi"/>
              </w:rPr>
              <w:t xml:space="preserve"> </w:t>
            </w:r>
            <w:r w:rsidRPr="00275F5F">
              <w:rPr>
                <w:rFonts w:cstheme="minorHAnsi"/>
                <w:b/>
              </w:rPr>
              <w:t>NOT</w:t>
            </w:r>
            <w:r w:rsidRPr="00275F5F">
              <w:rPr>
                <w:rFonts w:cstheme="minorHAnsi"/>
              </w:rPr>
              <w:t>(</w:t>
            </w:r>
            <w:proofErr w:type="spellStart"/>
            <w:r w:rsidRPr="00275F5F">
              <w:rPr>
                <w:rFonts w:cstheme="minorHAnsi"/>
              </w:rPr>
              <w:t>population</w:t>
            </w:r>
            <w:proofErr w:type="spellEnd"/>
            <w:r w:rsidRPr="00275F5F">
              <w:rPr>
                <w:rFonts w:cstheme="minorHAnsi"/>
              </w:rPr>
              <w:t xml:space="preserve">&gt;250000000 </w:t>
            </w:r>
            <w:r w:rsidRPr="00275F5F">
              <w:rPr>
                <w:rFonts w:cstheme="minorHAnsi"/>
                <w:b/>
              </w:rPr>
              <w:t>AND</w:t>
            </w:r>
            <w:r w:rsidRPr="00275F5F">
              <w:rPr>
                <w:rFonts w:cstheme="minorHAnsi"/>
              </w:rPr>
              <w:t xml:space="preserve"> </w:t>
            </w:r>
            <w:proofErr w:type="spellStart"/>
            <w:r w:rsidRPr="00275F5F">
              <w:rPr>
                <w:rFonts w:cstheme="minorHAnsi"/>
              </w:rPr>
              <w:t>area</w:t>
            </w:r>
            <w:proofErr w:type="spellEnd"/>
            <w:r w:rsidRPr="00275F5F">
              <w:rPr>
                <w:rFonts w:cstheme="minorHAnsi"/>
              </w:rPr>
              <w:t>&gt;3000000)</w:t>
            </w:r>
          </w:p>
        </w:tc>
      </w:tr>
    </w:tbl>
    <w:p w14:paraId="53815531" w14:textId="3F1F11B1" w:rsidR="00320AF2" w:rsidRPr="00275F5F" w:rsidRDefault="00E965C0" w:rsidP="00CF5CCB">
      <w:pPr>
        <w:pStyle w:val="Akapitzlist"/>
        <w:numPr>
          <w:ilvl w:val="0"/>
          <w:numId w:val="16"/>
        </w:numPr>
        <w:rPr>
          <w:rFonts w:cstheme="minorHAnsi"/>
          <w:lang w:val="en-US"/>
        </w:rPr>
      </w:pPr>
      <w:r w:rsidRPr="00275F5F">
        <w:rPr>
          <w:rFonts w:cstheme="minorHAnsi"/>
          <w:lang w:val="en-US"/>
        </w:rPr>
        <w:t>Show the name and population in millions and the GDP in billions for the countries of the continent 'South America'.</w:t>
      </w:r>
      <w:r w:rsidR="00FA599B">
        <w:rPr>
          <w:rFonts w:cstheme="minorHAnsi"/>
          <w:lang w:val="en-US"/>
        </w:rPr>
        <w:t xml:space="preserve"> </w:t>
      </w:r>
      <w:r w:rsidRPr="00275F5F">
        <w:rPr>
          <w:rFonts w:cstheme="minorHAnsi"/>
          <w:lang w:val="en-US"/>
        </w:rPr>
        <w:t>Use the ROUND function to show the values to two decimal places.</w:t>
      </w:r>
      <w:r w:rsidR="00FA599B">
        <w:rPr>
          <w:rFonts w:cstheme="minorHAnsi"/>
          <w:lang w:val="en-US"/>
        </w:rPr>
        <w:t xml:space="preserve"> </w:t>
      </w:r>
      <w:r w:rsidRPr="00275F5F">
        <w:rPr>
          <w:rFonts w:cstheme="minorHAnsi"/>
          <w:b/>
          <w:bCs/>
          <w:lang w:val="en-US"/>
        </w:rPr>
        <w:t>For South America show population in millions and GDP in billions both to 2 decimal places.</w:t>
      </w:r>
      <w:r w:rsidR="00FA599B">
        <w:rPr>
          <w:rFonts w:cstheme="minorHAnsi"/>
          <w:b/>
          <w:bCs/>
          <w:lang w:val="en-US"/>
        </w:rPr>
        <w:t xml:space="preserve"> </w:t>
      </w:r>
      <w:r w:rsidRPr="00FA599B">
        <w:rPr>
          <w:rFonts w:cstheme="minorHAnsi"/>
          <w:iCs/>
          <w:lang w:val="en-US"/>
        </w:rPr>
        <w:t xml:space="preserve">Millions and billions - </w:t>
      </w:r>
      <w:r w:rsidRPr="00FA599B">
        <w:rPr>
          <w:rFonts w:cstheme="minorHAnsi"/>
          <w:lang w:val="en-US"/>
        </w:rPr>
        <w:t>Divide by 1000000 (6 zeros) for millions. Divide by 1000000000 (9 zeros) for billions.</w:t>
      </w:r>
    </w:p>
    <w:tbl>
      <w:tblPr>
        <w:tblStyle w:val="Tabela-Siatka"/>
        <w:tblW w:w="0" w:type="auto"/>
        <w:tblLook w:val="04A0" w:firstRow="1" w:lastRow="0" w:firstColumn="1" w:lastColumn="0" w:noHBand="0" w:noVBand="1"/>
      </w:tblPr>
      <w:tblGrid>
        <w:gridCol w:w="11328"/>
      </w:tblGrid>
      <w:tr w:rsidR="00320AF2" w:rsidRPr="00275F5F" w14:paraId="624AF2B7" w14:textId="77777777" w:rsidTr="00320AF2">
        <w:tc>
          <w:tcPr>
            <w:tcW w:w="11328" w:type="dxa"/>
          </w:tcPr>
          <w:p w14:paraId="3CFC1A8E" w14:textId="60B750F9" w:rsidR="00456616" w:rsidRPr="00275F5F" w:rsidRDefault="00456616" w:rsidP="00456616">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ROUND</w:t>
            </w:r>
            <w:r w:rsidRPr="00275F5F">
              <w:rPr>
                <w:rFonts w:cstheme="minorHAnsi"/>
              </w:rPr>
              <w:t>(</w:t>
            </w:r>
            <w:proofErr w:type="spellStart"/>
            <w:r w:rsidRPr="00275F5F">
              <w:rPr>
                <w:rFonts w:cstheme="minorHAnsi"/>
              </w:rPr>
              <w:t>population</w:t>
            </w:r>
            <w:proofErr w:type="spellEnd"/>
            <w:r w:rsidRPr="00275F5F">
              <w:rPr>
                <w:rFonts w:cstheme="minorHAnsi"/>
              </w:rPr>
              <w:t xml:space="preserve">/1000000,2), </w:t>
            </w:r>
            <w:r w:rsidRPr="002D3D49">
              <w:rPr>
                <w:rFonts w:cstheme="minorHAnsi"/>
                <w:b/>
              </w:rPr>
              <w:t>ROUND</w:t>
            </w:r>
            <w:r w:rsidRPr="00275F5F">
              <w:rPr>
                <w:rFonts w:cstheme="minorHAnsi"/>
              </w:rPr>
              <w:t>(</w:t>
            </w:r>
            <w:proofErr w:type="spellStart"/>
            <w:r w:rsidRPr="00275F5F">
              <w:rPr>
                <w:rFonts w:cstheme="minorHAnsi"/>
              </w:rPr>
              <w:t>gdp</w:t>
            </w:r>
            <w:proofErr w:type="spellEnd"/>
            <w:r w:rsidRPr="00275F5F">
              <w:rPr>
                <w:rFonts w:cstheme="minorHAnsi"/>
              </w:rPr>
              <w:t>/1000000000,2)</w:t>
            </w:r>
          </w:p>
          <w:p w14:paraId="2E939E24" w14:textId="73AA50EC" w:rsidR="00456616" w:rsidRPr="00275F5F" w:rsidRDefault="00456616" w:rsidP="00456616">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777F1B65" w14:textId="6CCDAFBD" w:rsidR="00320AF2" w:rsidRPr="00275F5F" w:rsidRDefault="00456616" w:rsidP="00456616">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continent</w:t>
            </w:r>
            <w:proofErr w:type="spellEnd"/>
            <w:r w:rsidR="00FC6DBA" w:rsidRPr="00275F5F">
              <w:rPr>
                <w:rFonts w:cstheme="minorHAnsi"/>
              </w:rPr>
              <w:t xml:space="preserve"> </w:t>
            </w:r>
            <w:r w:rsidRPr="00275F5F">
              <w:rPr>
                <w:rFonts w:cstheme="minorHAnsi"/>
              </w:rPr>
              <w:t>=</w:t>
            </w:r>
            <w:r w:rsidR="00FC6DBA" w:rsidRPr="00275F5F">
              <w:rPr>
                <w:rFonts w:cstheme="minorHAnsi"/>
              </w:rPr>
              <w:t xml:space="preserve"> </w:t>
            </w:r>
            <w:r w:rsidRPr="00275F5F">
              <w:rPr>
                <w:rFonts w:cstheme="minorHAnsi"/>
              </w:rPr>
              <w:t>'</w:t>
            </w:r>
            <w:proofErr w:type="spellStart"/>
            <w:r w:rsidRPr="00275F5F">
              <w:rPr>
                <w:rFonts w:cstheme="minorHAnsi"/>
              </w:rPr>
              <w:t>South</w:t>
            </w:r>
            <w:proofErr w:type="spellEnd"/>
            <w:r w:rsidRPr="00275F5F">
              <w:rPr>
                <w:rFonts w:cstheme="minorHAnsi"/>
              </w:rPr>
              <w:t xml:space="preserve"> </w:t>
            </w:r>
            <w:proofErr w:type="spellStart"/>
            <w:r w:rsidRPr="00275F5F">
              <w:rPr>
                <w:rFonts w:cstheme="minorHAnsi"/>
              </w:rPr>
              <w:t>America</w:t>
            </w:r>
            <w:proofErr w:type="spellEnd"/>
            <w:r w:rsidRPr="00275F5F">
              <w:rPr>
                <w:rFonts w:cstheme="minorHAnsi"/>
              </w:rPr>
              <w:t>'</w:t>
            </w:r>
          </w:p>
        </w:tc>
      </w:tr>
    </w:tbl>
    <w:p w14:paraId="668A4300" w14:textId="7B5594FE" w:rsidR="00E965C0" w:rsidRPr="00275F5F" w:rsidRDefault="00431E5D" w:rsidP="00CF5CCB">
      <w:pPr>
        <w:pStyle w:val="Akapitzlist"/>
        <w:numPr>
          <w:ilvl w:val="0"/>
          <w:numId w:val="16"/>
        </w:numPr>
        <w:rPr>
          <w:rFonts w:cstheme="minorHAnsi"/>
          <w:lang w:val="en-US"/>
        </w:rPr>
      </w:pPr>
      <w:r w:rsidRPr="00275F5F">
        <w:rPr>
          <w:rFonts w:cstheme="minorHAnsi"/>
          <w:lang w:val="en-US"/>
        </w:rPr>
        <w:t>Show the name and per-capita GDP for those countries with a GDP of at least one trillion (1000000000000; that is 12 zeros). Round this value to the nearest 1000.</w:t>
      </w:r>
      <w:r w:rsidR="00FA599B">
        <w:rPr>
          <w:rFonts w:cstheme="minorHAnsi"/>
          <w:lang w:val="en-US"/>
        </w:rPr>
        <w:t xml:space="preserve"> </w:t>
      </w:r>
      <w:r w:rsidRPr="00275F5F">
        <w:rPr>
          <w:rFonts w:cstheme="minorHAnsi"/>
          <w:b/>
          <w:bCs/>
          <w:lang w:val="en-US"/>
        </w:rPr>
        <w:t>Show per-capita GDP for the trillion dollar countries to the nearest $1000.</w:t>
      </w:r>
    </w:p>
    <w:tbl>
      <w:tblPr>
        <w:tblStyle w:val="Tabela-Siatka"/>
        <w:tblW w:w="0" w:type="auto"/>
        <w:tblLook w:val="04A0" w:firstRow="1" w:lastRow="0" w:firstColumn="1" w:lastColumn="0" w:noHBand="0" w:noVBand="1"/>
      </w:tblPr>
      <w:tblGrid>
        <w:gridCol w:w="11328"/>
      </w:tblGrid>
      <w:tr w:rsidR="00320AF2" w:rsidRPr="00275F5F" w14:paraId="43E3011E" w14:textId="77777777" w:rsidTr="00320AF2">
        <w:tc>
          <w:tcPr>
            <w:tcW w:w="11328" w:type="dxa"/>
          </w:tcPr>
          <w:p w14:paraId="2AA07938" w14:textId="77777777" w:rsidR="001B5ED0" w:rsidRPr="00275F5F" w:rsidRDefault="001B5ED0" w:rsidP="001B5ED0">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ROUND</w:t>
            </w:r>
            <w:r w:rsidRPr="00275F5F">
              <w:rPr>
                <w:rFonts w:cstheme="minorHAnsi"/>
              </w:rPr>
              <w:t>(</w:t>
            </w:r>
            <w:proofErr w:type="spellStart"/>
            <w:r w:rsidRPr="00275F5F">
              <w:rPr>
                <w:rFonts w:cstheme="minorHAnsi"/>
              </w:rPr>
              <w:t>gdp</w:t>
            </w:r>
            <w:proofErr w:type="spellEnd"/>
            <w:r w:rsidRPr="00275F5F">
              <w:rPr>
                <w:rFonts w:cstheme="minorHAnsi"/>
              </w:rPr>
              <w:t>/population,-3)</w:t>
            </w:r>
          </w:p>
          <w:p w14:paraId="69571476" w14:textId="27C3CE72" w:rsidR="001B5ED0" w:rsidRPr="00275F5F" w:rsidRDefault="001B5ED0" w:rsidP="001B5ED0">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32F6DF58" w14:textId="041153AD" w:rsidR="00320AF2" w:rsidRPr="00275F5F" w:rsidRDefault="001B5ED0" w:rsidP="001B5ED0">
            <w:pPr>
              <w:rPr>
                <w:rFonts w:cstheme="minorHAnsi"/>
                <w:lang w:val="en-US"/>
              </w:rPr>
            </w:pPr>
            <w:r w:rsidRPr="00275F5F">
              <w:rPr>
                <w:rFonts w:cstheme="minorHAnsi"/>
                <w:b/>
              </w:rPr>
              <w:t>WHERE</w:t>
            </w:r>
            <w:r w:rsidRPr="00275F5F">
              <w:rPr>
                <w:rFonts w:cstheme="minorHAnsi"/>
              </w:rPr>
              <w:t xml:space="preserve"> </w:t>
            </w:r>
            <w:proofErr w:type="spellStart"/>
            <w:r w:rsidRPr="00275F5F">
              <w:rPr>
                <w:rFonts w:cstheme="minorHAnsi"/>
              </w:rPr>
              <w:t>gdp</w:t>
            </w:r>
            <w:proofErr w:type="spellEnd"/>
            <w:r w:rsidRPr="00275F5F">
              <w:rPr>
                <w:rFonts w:cstheme="minorHAnsi"/>
              </w:rPr>
              <w:t>&gt;1000000000000</w:t>
            </w:r>
          </w:p>
        </w:tc>
      </w:tr>
    </w:tbl>
    <w:p w14:paraId="1D208371" w14:textId="7973B6D3" w:rsidR="004B4B0B" w:rsidRPr="00275F5F" w:rsidRDefault="00534645" w:rsidP="00CF5CCB">
      <w:pPr>
        <w:pStyle w:val="Akapitzlist"/>
        <w:numPr>
          <w:ilvl w:val="0"/>
          <w:numId w:val="16"/>
        </w:numPr>
        <w:rPr>
          <w:rFonts w:cstheme="minorHAnsi"/>
          <w:lang w:val="en-US"/>
        </w:rPr>
      </w:pPr>
      <w:r w:rsidRPr="00275F5F">
        <w:rPr>
          <w:rFonts w:cstheme="minorHAnsi"/>
          <w:lang w:val="en-US"/>
        </w:rPr>
        <w:t>Greece has capital Athens.</w:t>
      </w:r>
      <w:r w:rsidR="00FA599B">
        <w:rPr>
          <w:rFonts w:cstheme="minorHAnsi"/>
          <w:lang w:val="en-US"/>
        </w:rPr>
        <w:t xml:space="preserve"> </w:t>
      </w:r>
      <w:r w:rsidRPr="00275F5F">
        <w:rPr>
          <w:rFonts w:cstheme="minorHAnsi"/>
          <w:lang w:val="en-US"/>
        </w:rPr>
        <w:t>Each of the strings 'Greece', and 'Athens' has 6 characters.</w:t>
      </w:r>
      <w:r w:rsidR="00FA599B">
        <w:rPr>
          <w:rFonts w:cstheme="minorHAnsi"/>
          <w:lang w:val="en-US"/>
        </w:rPr>
        <w:t xml:space="preserve"> </w:t>
      </w:r>
      <w:r w:rsidRPr="00275F5F">
        <w:rPr>
          <w:rFonts w:cstheme="minorHAnsi"/>
          <w:b/>
          <w:bCs/>
          <w:lang w:val="en-US"/>
        </w:rPr>
        <w:t>Show the name and capital where the name and the capital have the same number of characters.</w:t>
      </w:r>
      <w:r w:rsidR="00FA599B">
        <w:rPr>
          <w:rFonts w:cstheme="minorHAnsi"/>
          <w:b/>
          <w:bCs/>
          <w:lang w:val="en-US"/>
        </w:rPr>
        <w:t xml:space="preserve"> </w:t>
      </w:r>
      <w:r w:rsidRPr="00275F5F">
        <w:rPr>
          <w:rFonts w:cstheme="minorHAnsi"/>
          <w:lang w:val="en-US"/>
        </w:rPr>
        <w:t>You can use the LENGTH function to find the number of characters in a string</w:t>
      </w:r>
    </w:p>
    <w:tbl>
      <w:tblPr>
        <w:tblStyle w:val="Tabela-Siatka"/>
        <w:tblW w:w="0" w:type="auto"/>
        <w:tblLook w:val="04A0" w:firstRow="1" w:lastRow="0" w:firstColumn="1" w:lastColumn="0" w:noHBand="0" w:noVBand="1"/>
      </w:tblPr>
      <w:tblGrid>
        <w:gridCol w:w="11328"/>
      </w:tblGrid>
      <w:tr w:rsidR="00A87792" w:rsidRPr="00275F5F" w14:paraId="25B26E40" w14:textId="77777777" w:rsidTr="00A87792">
        <w:tc>
          <w:tcPr>
            <w:tcW w:w="11328" w:type="dxa"/>
          </w:tcPr>
          <w:p w14:paraId="583F3569" w14:textId="77777777" w:rsidR="00755ABB" w:rsidRPr="00275F5F" w:rsidRDefault="00755ABB" w:rsidP="00755ABB">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proofErr w:type="spellStart"/>
            <w:r w:rsidRPr="00275F5F">
              <w:rPr>
                <w:rFonts w:cstheme="minorHAnsi"/>
              </w:rPr>
              <w:t>capital</w:t>
            </w:r>
            <w:proofErr w:type="spellEnd"/>
          </w:p>
          <w:p w14:paraId="0BF0E526" w14:textId="42320F21" w:rsidR="00755ABB" w:rsidRPr="00275F5F" w:rsidRDefault="00755ABB" w:rsidP="00755ABB">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57E5CB3B" w14:textId="353CF025" w:rsidR="00A87792" w:rsidRPr="00275F5F" w:rsidRDefault="00755ABB" w:rsidP="00755ABB">
            <w:pPr>
              <w:rPr>
                <w:rFonts w:cstheme="minorHAnsi"/>
                <w:lang w:val="en-US"/>
              </w:rPr>
            </w:pPr>
            <w:r w:rsidRPr="00275F5F">
              <w:rPr>
                <w:rFonts w:cstheme="minorHAnsi"/>
                <w:b/>
              </w:rPr>
              <w:t>WHERE</w:t>
            </w:r>
            <w:r w:rsidRPr="00275F5F">
              <w:rPr>
                <w:rFonts w:cstheme="minorHAnsi"/>
              </w:rPr>
              <w:t xml:space="preserve"> </w:t>
            </w:r>
            <w:r w:rsidRPr="00275F5F">
              <w:rPr>
                <w:rFonts w:cstheme="minorHAnsi"/>
                <w:b/>
              </w:rPr>
              <w:t>LENGTH</w:t>
            </w:r>
            <w:r w:rsidRPr="00275F5F">
              <w:rPr>
                <w:rFonts w:cstheme="minorHAnsi"/>
              </w:rPr>
              <w:t>(</w:t>
            </w:r>
            <w:proofErr w:type="spellStart"/>
            <w:r w:rsidRPr="00275F5F">
              <w:rPr>
                <w:rFonts w:cstheme="minorHAnsi"/>
              </w:rPr>
              <w:t>name</w:t>
            </w:r>
            <w:proofErr w:type="spellEnd"/>
            <w:r w:rsidRPr="00275F5F">
              <w:rPr>
                <w:rFonts w:cstheme="minorHAnsi"/>
              </w:rPr>
              <w:t>)=</w:t>
            </w:r>
            <w:r w:rsidRPr="00275F5F">
              <w:rPr>
                <w:rFonts w:cstheme="minorHAnsi"/>
                <w:b/>
              </w:rPr>
              <w:t>LENGTH</w:t>
            </w:r>
            <w:r w:rsidRPr="00275F5F">
              <w:rPr>
                <w:rFonts w:cstheme="minorHAnsi"/>
              </w:rPr>
              <w:t>(</w:t>
            </w:r>
            <w:proofErr w:type="spellStart"/>
            <w:r w:rsidRPr="00275F5F">
              <w:rPr>
                <w:rFonts w:cstheme="minorHAnsi"/>
              </w:rPr>
              <w:t>capital</w:t>
            </w:r>
            <w:proofErr w:type="spellEnd"/>
            <w:r w:rsidRPr="00275F5F">
              <w:rPr>
                <w:rFonts w:cstheme="minorHAnsi"/>
              </w:rPr>
              <w:t>)</w:t>
            </w:r>
          </w:p>
        </w:tc>
      </w:tr>
    </w:tbl>
    <w:p w14:paraId="3EF1986B" w14:textId="2FBE4863" w:rsidR="00E8460F" w:rsidRPr="00275F5F" w:rsidRDefault="002878A9" w:rsidP="00CF5CCB">
      <w:pPr>
        <w:pStyle w:val="Akapitzlist"/>
        <w:numPr>
          <w:ilvl w:val="0"/>
          <w:numId w:val="16"/>
        </w:numPr>
        <w:rPr>
          <w:rFonts w:cstheme="minorHAnsi"/>
          <w:lang w:val="en-US"/>
        </w:rPr>
      </w:pPr>
      <w:r w:rsidRPr="00275F5F">
        <w:rPr>
          <w:rFonts w:cstheme="minorHAnsi"/>
          <w:lang w:val="en-US"/>
        </w:rPr>
        <w:t>The capital of Sweden is Stockholm. Both words start with the letter 'S'.</w:t>
      </w:r>
      <w:r w:rsidR="00FA599B">
        <w:rPr>
          <w:rFonts w:cstheme="minorHAnsi"/>
          <w:lang w:val="en-US"/>
        </w:rPr>
        <w:t xml:space="preserve"> </w:t>
      </w:r>
      <w:r w:rsidRPr="00275F5F">
        <w:rPr>
          <w:rFonts w:cstheme="minorHAnsi"/>
          <w:b/>
          <w:bCs/>
          <w:lang w:val="en-US"/>
        </w:rPr>
        <w:t>Show the name and the capital where the first letters of each match. Don't include countries where the name and the capital are the same word.</w:t>
      </w:r>
      <w:r w:rsidR="00FA599B">
        <w:rPr>
          <w:rFonts w:cstheme="minorHAnsi"/>
          <w:b/>
          <w:bCs/>
          <w:lang w:val="en-US"/>
        </w:rPr>
        <w:t xml:space="preserve"> </w:t>
      </w:r>
      <w:r w:rsidRPr="00275F5F">
        <w:rPr>
          <w:rFonts w:cstheme="minorHAnsi"/>
          <w:lang w:val="en-US"/>
        </w:rPr>
        <w:t>You can use the function LEFT to isolate the first character.</w:t>
      </w:r>
      <w:r w:rsidR="00FA599B">
        <w:rPr>
          <w:rFonts w:cstheme="minorHAnsi"/>
          <w:lang w:val="en-US"/>
        </w:rPr>
        <w:t xml:space="preserve"> </w:t>
      </w:r>
      <w:r w:rsidRPr="00275F5F">
        <w:rPr>
          <w:rFonts w:cstheme="minorHAnsi"/>
          <w:lang w:val="en-US"/>
        </w:rPr>
        <w:t>You can use &lt;&gt; as the </w:t>
      </w:r>
      <w:r w:rsidRPr="00275F5F">
        <w:rPr>
          <w:rFonts w:cstheme="minorHAnsi"/>
          <w:b/>
          <w:bCs/>
          <w:lang w:val="en-US"/>
        </w:rPr>
        <w:t>NOT EQUALS</w:t>
      </w:r>
      <w:r w:rsidRPr="00275F5F">
        <w:rPr>
          <w:rFonts w:cstheme="minorHAnsi"/>
          <w:lang w:val="en-US"/>
        </w:rPr>
        <w:t> operator.</w:t>
      </w:r>
    </w:p>
    <w:tbl>
      <w:tblPr>
        <w:tblStyle w:val="Tabela-Siatka"/>
        <w:tblW w:w="0" w:type="auto"/>
        <w:tblLook w:val="04A0" w:firstRow="1" w:lastRow="0" w:firstColumn="1" w:lastColumn="0" w:noHBand="0" w:noVBand="1"/>
      </w:tblPr>
      <w:tblGrid>
        <w:gridCol w:w="11328"/>
      </w:tblGrid>
      <w:tr w:rsidR="00A87792" w:rsidRPr="00275F5F" w14:paraId="7091C039" w14:textId="77777777" w:rsidTr="00A87792">
        <w:tc>
          <w:tcPr>
            <w:tcW w:w="11328" w:type="dxa"/>
          </w:tcPr>
          <w:p w14:paraId="058C2E94" w14:textId="4D737FD2" w:rsidR="00931D24" w:rsidRPr="00275F5F" w:rsidRDefault="00931D24" w:rsidP="00931D24">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r w:rsidRPr="00275F5F">
              <w:rPr>
                <w:rFonts w:cstheme="minorHAnsi"/>
              </w:rPr>
              <w:t>,</w:t>
            </w:r>
            <w:r w:rsidR="00FC6DBA" w:rsidRPr="00275F5F">
              <w:rPr>
                <w:rFonts w:cstheme="minorHAnsi"/>
              </w:rPr>
              <w:t xml:space="preserve"> </w:t>
            </w:r>
            <w:proofErr w:type="spellStart"/>
            <w:r w:rsidRPr="00275F5F">
              <w:rPr>
                <w:rFonts w:cstheme="minorHAnsi"/>
              </w:rPr>
              <w:t>capital</w:t>
            </w:r>
            <w:proofErr w:type="spellEnd"/>
            <w:r w:rsidRPr="00275F5F">
              <w:rPr>
                <w:rFonts w:cstheme="minorHAnsi"/>
              </w:rPr>
              <w:br/>
            </w: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76A69AE8" w14:textId="7A205F1F" w:rsidR="00A87792" w:rsidRPr="00275F5F" w:rsidRDefault="00931D24" w:rsidP="00931D24">
            <w:pPr>
              <w:rPr>
                <w:rFonts w:cstheme="minorHAnsi"/>
              </w:rPr>
            </w:pPr>
            <w:r w:rsidRPr="00275F5F">
              <w:rPr>
                <w:rFonts w:cstheme="minorHAnsi"/>
                <w:b/>
              </w:rPr>
              <w:t>WHERE</w:t>
            </w:r>
            <w:r w:rsidRPr="00275F5F">
              <w:rPr>
                <w:rFonts w:cstheme="minorHAnsi"/>
              </w:rPr>
              <w:t xml:space="preserve"> </w:t>
            </w:r>
            <w:r w:rsidRPr="00275F5F">
              <w:rPr>
                <w:rFonts w:cstheme="minorHAnsi"/>
                <w:b/>
              </w:rPr>
              <w:t>LEFT</w:t>
            </w:r>
            <w:r w:rsidRPr="00275F5F">
              <w:rPr>
                <w:rFonts w:cstheme="minorHAnsi"/>
              </w:rPr>
              <w:t>(name,1)</w:t>
            </w:r>
            <w:r w:rsidR="00FC6DBA" w:rsidRPr="00275F5F">
              <w:rPr>
                <w:rFonts w:cstheme="minorHAnsi"/>
              </w:rPr>
              <w:t xml:space="preserve"> </w:t>
            </w:r>
            <w:r w:rsidRPr="00275F5F">
              <w:rPr>
                <w:rFonts w:cstheme="minorHAnsi"/>
              </w:rPr>
              <w:t>=</w:t>
            </w:r>
            <w:r w:rsidR="00FC6DBA" w:rsidRPr="00275F5F">
              <w:rPr>
                <w:rFonts w:cstheme="minorHAnsi"/>
              </w:rPr>
              <w:t xml:space="preserve"> </w:t>
            </w:r>
            <w:r w:rsidRPr="00275F5F">
              <w:rPr>
                <w:rFonts w:cstheme="minorHAnsi"/>
                <w:b/>
              </w:rPr>
              <w:t>LEFT</w:t>
            </w:r>
            <w:r w:rsidRPr="00275F5F">
              <w:rPr>
                <w:rFonts w:cstheme="minorHAnsi"/>
              </w:rPr>
              <w:t xml:space="preserve">(capital,1)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&lt;&gt;</w:t>
            </w:r>
            <w:proofErr w:type="spellStart"/>
            <w:r w:rsidRPr="00275F5F">
              <w:rPr>
                <w:rFonts w:cstheme="minorHAnsi"/>
              </w:rPr>
              <w:t>capital</w:t>
            </w:r>
            <w:proofErr w:type="spellEnd"/>
          </w:p>
        </w:tc>
      </w:tr>
    </w:tbl>
    <w:p w14:paraId="48C1DD57" w14:textId="1048FBA4" w:rsidR="00755FC8" w:rsidRPr="00275F5F" w:rsidRDefault="008554DB" w:rsidP="00CF5CCB">
      <w:pPr>
        <w:pStyle w:val="Akapitzlist"/>
        <w:numPr>
          <w:ilvl w:val="0"/>
          <w:numId w:val="16"/>
        </w:numPr>
        <w:rPr>
          <w:rFonts w:cstheme="minorHAnsi"/>
          <w:lang w:val="en-US"/>
        </w:rPr>
      </w:pPr>
      <w:r w:rsidRPr="00275F5F">
        <w:rPr>
          <w:rFonts w:cstheme="minorHAnsi"/>
          <w:b/>
          <w:bCs/>
          <w:lang w:val="en-US"/>
        </w:rPr>
        <w:t>Equatorial Guinea</w:t>
      </w:r>
      <w:r w:rsidRPr="00275F5F">
        <w:rPr>
          <w:rFonts w:cstheme="minorHAnsi"/>
          <w:lang w:val="en-US"/>
        </w:rPr>
        <w:t> and </w:t>
      </w:r>
      <w:r w:rsidRPr="00275F5F">
        <w:rPr>
          <w:rFonts w:cstheme="minorHAnsi"/>
          <w:b/>
          <w:bCs/>
          <w:lang w:val="en-US"/>
        </w:rPr>
        <w:t>Dominican Republic</w:t>
      </w:r>
      <w:r w:rsidRPr="00275F5F">
        <w:rPr>
          <w:rFonts w:cstheme="minorHAnsi"/>
          <w:lang w:val="en-US"/>
        </w:rPr>
        <w:t xml:space="preserve"> have all of the vowels (a e </w:t>
      </w:r>
      <w:proofErr w:type="spellStart"/>
      <w:r w:rsidRPr="00275F5F">
        <w:rPr>
          <w:rFonts w:cstheme="minorHAnsi"/>
          <w:lang w:val="en-US"/>
        </w:rPr>
        <w:t>i</w:t>
      </w:r>
      <w:proofErr w:type="spellEnd"/>
      <w:r w:rsidRPr="00275F5F">
        <w:rPr>
          <w:rFonts w:cstheme="minorHAnsi"/>
          <w:lang w:val="en-US"/>
        </w:rPr>
        <w:t xml:space="preserve"> o u) in the name. They don't count because they have more than one word in the name.</w:t>
      </w:r>
      <w:r w:rsidR="00FA599B">
        <w:rPr>
          <w:rFonts w:cstheme="minorHAnsi"/>
          <w:lang w:val="en-US"/>
        </w:rPr>
        <w:t xml:space="preserve"> </w:t>
      </w:r>
      <w:r w:rsidRPr="00275F5F">
        <w:rPr>
          <w:rFonts w:cstheme="minorHAnsi"/>
          <w:b/>
          <w:bCs/>
          <w:lang w:val="en-US"/>
        </w:rPr>
        <w:t>Find the country that has all the vowels and no spaces in its name.</w:t>
      </w:r>
      <w:r w:rsidRPr="00275F5F">
        <w:rPr>
          <w:rFonts w:cstheme="minorHAnsi"/>
          <w:b/>
          <w:bCs/>
          <w:lang w:val="en-US"/>
        </w:rPr>
        <w:br/>
      </w:r>
      <w:r w:rsidRPr="00275F5F">
        <w:rPr>
          <w:rFonts w:cstheme="minorHAnsi"/>
          <w:lang w:val="en-US"/>
        </w:rPr>
        <w:t>You can use the phrase name NOT LIKE '%a%' to exclude characters from your results.</w:t>
      </w:r>
      <w:r w:rsidR="00FA599B">
        <w:rPr>
          <w:rFonts w:cstheme="minorHAnsi"/>
          <w:lang w:val="en-US"/>
        </w:rPr>
        <w:t xml:space="preserve"> </w:t>
      </w:r>
      <w:r w:rsidRPr="00275F5F">
        <w:rPr>
          <w:rFonts w:cstheme="minorHAnsi"/>
          <w:lang w:val="en-US"/>
        </w:rPr>
        <w:t>The query shown misses countries like Bahamas and Belarus because they contain at least one 'a'</w:t>
      </w:r>
    </w:p>
    <w:tbl>
      <w:tblPr>
        <w:tblStyle w:val="Tabela-Siatka"/>
        <w:tblW w:w="0" w:type="auto"/>
        <w:tblLook w:val="04A0" w:firstRow="1" w:lastRow="0" w:firstColumn="1" w:lastColumn="0" w:noHBand="0" w:noVBand="1"/>
      </w:tblPr>
      <w:tblGrid>
        <w:gridCol w:w="11328"/>
      </w:tblGrid>
      <w:tr w:rsidR="00516185" w:rsidRPr="00275F5F" w14:paraId="7D281465" w14:textId="77777777" w:rsidTr="00516185">
        <w:tc>
          <w:tcPr>
            <w:tcW w:w="11328" w:type="dxa"/>
          </w:tcPr>
          <w:p w14:paraId="5C14A40B" w14:textId="77777777" w:rsidR="00E63FDB" w:rsidRPr="00275F5F" w:rsidRDefault="00E63FDB" w:rsidP="00E63FDB">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p>
          <w:p w14:paraId="61506092" w14:textId="77777777" w:rsidR="00E63FDB" w:rsidRPr="00275F5F" w:rsidRDefault="00E63FDB" w:rsidP="00E63FDB">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08FD5404" w14:textId="63EEF596" w:rsidR="00E63FDB" w:rsidRPr="00275F5F" w:rsidRDefault="00E63FDB" w:rsidP="00E63FDB">
            <w:pPr>
              <w:rPr>
                <w:rFonts w:cstheme="minorHAnsi"/>
              </w:rPr>
            </w:pP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'%a%'</w:t>
            </w:r>
          </w:p>
          <w:p w14:paraId="798CDDD0" w14:textId="32D05B3E" w:rsidR="00E63FDB" w:rsidRPr="00275F5F" w:rsidRDefault="00E63FDB" w:rsidP="00E63FDB">
            <w:pPr>
              <w:rPr>
                <w:rFonts w:cstheme="minorHAnsi"/>
              </w:rPr>
            </w:pPr>
            <w:r w:rsidRPr="00275F5F">
              <w:rPr>
                <w:rFonts w:cstheme="minorHAnsi"/>
              </w:rPr>
              <w:t xml:space="preserve">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'%e%'</w:t>
            </w:r>
          </w:p>
          <w:p w14:paraId="2C2675E4" w14:textId="3E10CEB8" w:rsidR="00E63FDB" w:rsidRPr="00275F5F" w:rsidRDefault="00E63FDB" w:rsidP="00E63FDB">
            <w:pPr>
              <w:rPr>
                <w:rFonts w:cstheme="minorHAnsi"/>
              </w:rPr>
            </w:pPr>
            <w:r w:rsidRPr="00275F5F">
              <w:rPr>
                <w:rFonts w:cstheme="minorHAnsi"/>
              </w:rPr>
              <w:t xml:space="preserve">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'%i%'</w:t>
            </w:r>
          </w:p>
          <w:p w14:paraId="5A857315" w14:textId="7E2AEDE2" w:rsidR="00E63FDB" w:rsidRPr="00275F5F" w:rsidRDefault="00E63FDB" w:rsidP="00E63FDB">
            <w:pPr>
              <w:rPr>
                <w:rFonts w:cstheme="minorHAnsi"/>
              </w:rPr>
            </w:pPr>
            <w:r w:rsidRPr="00275F5F">
              <w:rPr>
                <w:rFonts w:cstheme="minorHAnsi"/>
              </w:rPr>
              <w:t xml:space="preserve">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'%o%'</w:t>
            </w:r>
          </w:p>
          <w:p w14:paraId="4C9CE2DE" w14:textId="00F42EFE" w:rsidR="00E63FDB" w:rsidRPr="00275F5F" w:rsidRDefault="00E63FDB" w:rsidP="00E63FDB">
            <w:pPr>
              <w:rPr>
                <w:rFonts w:cstheme="minorHAnsi"/>
              </w:rPr>
            </w:pPr>
            <w:r w:rsidRPr="00275F5F">
              <w:rPr>
                <w:rFonts w:cstheme="minorHAnsi"/>
              </w:rPr>
              <w:t xml:space="preserve">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LIKE</w:t>
            </w:r>
            <w:r w:rsidRPr="00275F5F">
              <w:rPr>
                <w:rFonts w:cstheme="minorHAnsi"/>
              </w:rPr>
              <w:t xml:space="preserve"> '%u%'</w:t>
            </w:r>
          </w:p>
          <w:p w14:paraId="0A91243E" w14:textId="34671316" w:rsidR="00516185" w:rsidRPr="00275F5F" w:rsidRDefault="00E63FDB" w:rsidP="00E63FDB">
            <w:pPr>
              <w:rPr>
                <w:rFonts w:cstheme="minorHAnsi"/>
                <w:b/>
                <w:bCs/>
                <w:lang w:val="en-US"/>
              </w:rPr>
            </w:pPr>
            <w:r w:rsidRPr="00275F5F">
              <w:rPr>
                <w:rFonts w:cstheme="minorHAnsi"/>
              </w:rPr>
              <w:t xml:space="preserve">   </w:t>
            </w:r>
            <w:r w:rsidRPr="00275F5F">
              <w:rPr>
                <w:rFonts w:cstheme="minorHAnsi"/>
                <w:b/>
              </w:rPr>
              <w:t>AND</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w:t>
            </w:r>
            <w:r w:rsidRPr="00275F5F">
              <w:rPr>
                <w:rFonts w:cstheme="minorHAnsi"/>
                <w:b/>
              </w:rPr>
              <w:t>NOT</w:t>
            </w:r>
            <w:r w:rsidRPr="00275F5F">
              <w:rPr>
                <w:rFonts w:cstheme="minorHAnsi"/>
              </w:rPr>
              <w:t xml:space="preserve"> </w:t>
            </w:r>
            <w:r w:rsidRPr="00275F5F">
              <w:rPr>
                <w:rFonts w:cstheme="minorHAnsi"/>
                <w:b/>
              </w:rPr>
              <w:t>LIKE</w:t>
            </w:r>
            <w:r w:rsidRPr="00275F5F">
              <w:rPr>
                <w:rFonts w:cstheme="minorHAnsi"/>
              </w:rPr>
              <w:t xml:space="preserve"> '% %'</w:t>
            </w:r>
          </w:p>
        </w:tc>
      </w:tr>
    </w:tbl>
    <w:p w14:paraId="4671573E" w14:textId="34422A36" w:rsidR="0029607B" w:rsidRDefault="0029607B" w:rsidP="0029607B">
      <w:pPr>
        <w:pStyle w:val="Nagwek3"/>
        <w:rPr>
          <w:b/>
          <w:lang w:val="en"/>
        </w:rPr>
      </w:pPr>
      <w:r w:rsidRPr="0029607B">
        <w:rPr>
          <w:b/>
          <w:lang w:val="en"/>
        </w:rPr>
        <w:lastRenderedPageBreak/>
        <w:t>3.2 WHERE filters</w:t>
      </w:r>
    </w:p>
    <w:p w14:paraId="695A316E" w14:textId="3BB9A1AB" w:rsidR="0029607B" w:rsidRPr="000D70E7" w:rsidRDefault="0029607B" w:rsidP="000D70E7">
      <w:pPr>
        <w:pStyle w:val="Akapitzlist"/>
        <w:numPr>
          <w:ilvl w:val="0"/>
          <w:numId w:val="24"/>
        </w:numPr>
        <w:rPr>
          <w:rFonts w:cstheme="minorHAnsi"/>
          <w:b/>
          <w:bCs/>
        </w:rPr>
      </w:pPr>
      <w:r w:rsidRPr="000D70E7">
        <w:rPr>
          <w:rFonts w:cstheme="minorHAnsi"/>
        </w:rPr>
        <w:t xml:space="preserve">The </w:t>
      </w:r>
      <w:proofErr w:type="spellStart"/>
      <w:r w:rsidRPr="000D70E7">
        <w:rPr>
          <w:rFonts w:cstheme="minorHAnsi"/>
        </w:rPr>
        <w:t>population</w:t>
      </w:r>
      <w:proofErr w:type="spellEnd"/>
      <w:r w:rsidRPr="000D70E7">
        <w:rPr>
          <w:rFonts w:cstheme="minorHAnsi"/>
        </w:rPr>
        <w:t xml:space="preserve"> of 'France'. </w:t>
      </w:r>
      <w:proofErr w:type="spellStart"/>
      <w:r w:rsidRPr="000D70E7">
        <w:rPr>
          <w:rFonts w:cstheme="minorHAnsi"/>
          <w:b/>
          <w:bCs/>
        </w:rPr>
        <w:t>Strings</w:t>
      </w:r>
      <w:proofErr w:type="spellEnd"/>
      <w:r w:rsidRPr="000D70E7">
        <w:rPr>
          <w:rFonts w:cstheme="minorHAnsi"/>
          <w:b/>
          <w:bCs/>
        </w:rPr>
        <w:t xml:space="preserve"> </w:t>
      </w:r>
      <w:proofErr w:type="spellStart"/>
      <w:r w:rsidRPr="000D70E7">
        <w:rPr>
          <w:rFonts w:cstheme="minorHAnsi"/>
          <w:b/>
          <w:bCs/>
        </w:rPr>
        <w:t>should</w:t>
      </w:r>
      <w:proofErr w:type="spellEnd"/>
      <w:r w:rsidRPr="000D70E7">
        <w:rPr>
          <w:rFonts w:cstheme="minorHAnsi"/>
          <w:b/>
          <w:bCs/>
        </w:rPr>
        <w:t xml:space="preserve"> be in 'single </w:t>
      </w:r>
      <w:proofErr w:type="spellStart"/>
      <w:r w:rsidRPr="000D70E7">
        <w:rPr>
          <w:rFonts w:cstheme="minorHAnsi"/>
          <w:b/>
          <w:bCs/>
        </w:rPr>
        <w:t>quotes</w:t>
      </w:r>
      <w:proofErr w:type="spellEnd"/>
      <w:r w:rsidRPr="000D70E7">
        <w:rPr>
          <w:rFonts w:cstheme="minorHAnsi"/>
          <w:b/>
          <w:bCs/>
        </w:rPr>
        <w:t>'</w:t>
      </w:r>
      <w:r w:rsidR="000D70E7">
        <w:rPr>
          <w:rFonts w:cstheme="minorHAnsi"/>
          <w:b/>
          <w:bCs/>
        </w:rPr>
        <w:t>.</w:t>
      </w:r>
    </w:p>
    <w:tbl>
      <w:tblPr>
        <w:tblStyle w:val="Tabela-Siatka"/>
        <w:tblW w:w="0" w:type="auto"/>
        <w:tblLook w:val="04A0" w:firstRow="1" w:lastRow="0" w:firstColumn="1" w:lastColumn="0" w:noHBand="0" w:noVBand="1"/>
      </w:tblPr>
      <w:tblGrid>
        <w:gridCol w:w="11328"/>
      </w:tblGrid>
      <w:tr w:rsidR="00691DF4" w14:paraId="247A2194" w14:textId="77777777" w:rsidTr="00691DF4">
        <w:tc>
          <w:tcPr>
            <w:tcW w:w="11328" w:type="dxa"/>
          </w:tcPr>
          <w:p w14:paraId="300FE61A" w14:textId="77777777" w:rsidR="007963F3" w:rsidRDefault="007963F3" w:rsidP="007963F3">
            <w:pPr>
              <w:rPr>
                <w:rFonts w:cstheme="minorHAnsi"/>
              </w:rPr>
            </w:pPr>
            <w:r w:rsidRPr="007963F3">
              <w:rPr>
                <w:rFonts w:cstheme="minorHAnsi"/>
                <w:b/>
              </w:rPr>
              <w:t>SELECT</w:t>
            </w:r>
            <w:r w:rsidRPr="007963F3">
              <w:rPr>
                <w:rFonts w:cstheme="minorHAnsi"/>
              </w:rPr>
              <w:t xml:space="preserve"> </w:t>
            </w:r>
            <w:proofErr w:type="spellStart"/>
            <w:r w:rsidRPr="007963F3">
              <w:rPr>
                <w:rFonts w:cstheme="minorHAnsi"/>
              </w:rPr>
              <w:t>population</w:t>
            </w:r>
            <w:proofErr w:type="spellEnd"/>
          </w:p>
          <w:p w14:paraId="3CDBA75C" w14:textId="1B94A1CD" w:rsidR="007963F3" w:rsidRPr="007963F3" w:rsidRDefault="007963F3" w:rsidP="007963F3">
            <w:pPr>
              <w:rPr>
                <w:rFonts w:cstheme="minorHAnsi"/>
              </w:rPr>
            </w:pPr>
            <w:r w:rsidRPr="007963F3">
              <w:rPr>
                <w:rFonts w:cstheme="minorHAnsi"/>
                <w:b/>
              </w:rPr>
              <w:t>FROM</w:t>
            </w:r>
            <w:r w:rsidRPr="007963F3">
              <w:rPr>
                <w:rFonts w:cstheme="minorHAnsi"/>
              </w:rPr>
              <w:t xml:space="preserve"> </w:t>
            </w:r>
            <w:proofErr w:type="spellStart"/>
            <w:r w:rsidRPr="007963F3">
              <w:rPr>
                <w:rFonts w:cstheme="minorHAnsi"/>
              </w:rPr>
              <w:t>bbc</w:t>
            </w:r>
            <w:proofErr w:type="spellEnd"/>
          </w:p>
          <w:p w14:paraId="7DEA66E4" w14:textId="448B1A95" w:rsidR="00691DF4" w:rsidRDefault="007963F3" w:rsidP="007963F3">
            <w:pPr>
              <w:rPr>
                <w:rFonts w:cstheme="minorHAnsi"/>
              </w:rPr>
            </w:pPr>
            <w:r w:rsidRPr="007963F3">
              <w:rPr>
                <w:rFonts w:cstheme="minorHAnsi"/>
                <w:b/>
              </w:rPr>
              <w:t>WHERE</w:t>
            </w:r>
            <w:r w:rsidRPr="007963F3">
              <w:rPr>
                <w:rFonts w:cstheme="minorHAnsi"/>
              </w:rPr>
              <w:t xml:space="preserve"> </w:t>
            </w:r>
            <w:proofErr w:type="spellStart"/>
            <w:r w:rsidRPr="007963F3">
              <w:rPr>
                <w:rFonts w:cstheme="minorHAnsi"/>
              </w:rPr>
              <w:t>name</w:t>
            </w:r>
            <w:proofErr w:type="spellEnd"/>
            <w:r w:rsidRPr="007963F3">
              <w:rPr>
                <w:rFonts w:cstheme="minorHAnsi"/>
              </w:rPr>
              <w:t xml:space="preserve"> = 'France'</w:t>
            </w:r>
          </w:p>
        </w:tc>
      </w:tr>
    </w:tbl>
    <w:p w14:paraId="3B6B2669" w14:textId="7CF77452" w:rsidR="0029607B" w:rsidRPr="000D70E7" w:rsidRDefault="0029607B" w:rsidP="000D70E7">
      <w:pPr>
        <w:pStyle w:val="Akapitzlist"/>
        <w:numPr>
          <w:ilvl w:val="0"/>
          <w:numId w:val="24"/>
        </w:numPr>
        <w:rPr>
          <w:rFonts w:cstheme="minorHAnsi"/>
          <w:b/>
          <w:bCs/>
        </w:rPr>
      </w:pPr>
      <w:r w:rsidRPr="000D70E7">
        <w:rPr>
          <w:rFonts w:cstheme="minorHAnsi"/>
        </w:rPr>
        <w:t xml:space="preserve">The </w:t>
      </w:r>
      <w:proofErr w:type="spellStart"/>
      <w:r w:rsidRPr="000D70E7">
        <w:rPr>
          <w:rFonts w:cstheme="minorHAnsi"/>
        </w:rPr>
        <w:t>names</w:t>
      </w:r>
      <w:proofErr w:type="spellEnd"/>
      <w:r w:rsidRPr="000D70E7">
        <w:rPr>
          <w:rFonts w:cstheme="minorHAnsi"/>
        </w:rPr>
        <w:t xml:space="preserve"> and </w:t>
      </w:r>
      <w:proofErr w:type="spellStart"/>
      <w:r w:rsidRPr="000D70E7">
        <w:rPr>
          <w:rFonts w:cstheme="minorHAnsi"/>
        </w:rPr>
        <w:t>population</w:t>
      </w:r>
      <w:proofErr w:type="spellEnd"/>
      <w:r w:rsidRPr="000D70E7">
        <w:rPr>
          <w:rFonts w:cstheme="minorHAnsi"/>
        </w:rPr>
        <w:t xml:space="preserve"> </w:t>
      </w:r>
      <w:proofErr w:type="spellStart"/>
      <w:r w:rsidRPr="000D70E7">
        <w:rPr>
          <w:rFonts w:cstheme="minorHAnsi"/>
        </w:rPr>
        <w:t>densities</w:t>
      </w:r>
      <w:proofErr w:type="spellEnd"/>
      <w:r w:rsidRPr="000D70E7">
        <w:rPr>
          <w:rFonts w:cstheme="minorHAnsi"/>
        </w:rPr>
        <w:t xml:space="preserve"> for the </w:t>
      </w:r>
      <w:proofErr w:type="spellStart"/>
      <w:r w:rsidRPr="000D70E7">
        <w:rPr>
          <w:rFonts w:cstheme="minorHAnsi"/>
        </w:rPr>
        <w:t>very</w:t>
      </w:r>
      <w:proofErr w:type="spellEnd"/>
      <w:r w:rsidRPr="000D70E7">
        <w:rPr>
          <w:rFonts w:cstheme="minorHAnsi"/>
        </w:rPr>
        <w:t xml:space="preserve"> </w:t>
      </w:r>
      <w:proofErr w:type="spellStart"/>
      <w:r w:rsidRPr="000D70E7">
        <w:rPr>
          <w:rFonts w:cstheme="minorHAnsi"/>
        </w:rPr>
        <w:t>large</w:t>
      </w:r>
      <w:proofErr w:type="spellEnd"/>
      <w:r w:rsidRPr="000D70E7">
        <w:rPr>
          <w:rFonts w:cstheme="minorHAnsi"/>
        </w:rPr>
        <w:t xml:space="preserve"> </w:t>
      </w:r>
      <w:proofErr w:type="spellStart"/>
      <w:r w:rsidRPr="000D70E7">
        <w:rPr>
          <w:rFonts w:cstheme="minorHAnsi"/>
        </w:rPr>
        <w:t>countries</w:t>
      </w:r>
      <w:proofErr w:type="spellEnd"/>
      <w:r w:rsidRPr="000D70E7">
        <w:rPr>
          <w:rFonts w:cstheme="minorHAnsi"/>
        </w:rPr>
        <w:t>. </w:t>
      </w:r>
      <w:r w:rsidRPr="000D70E7">
        <w:rPr>
          <w:rFonts w:cstheme="minorHAnsi"/>
          <w:b/>
          <w:bCs/>
        </w:rPr>
        <w:t xml:space="preserve">We </w:t>
      </w:r>
      <w:proofErr w:type="spellStart"/>
      <w:r w:rsidRPr="000D70E7">
        <w:rPr>
          <w:rFonts w:cstheme="minorHAnsi"/>
          <w:b/>
          <w:bCs/>
        </w:rPr>
        <w:t>can</w:t>
      </w:r>
      <w:proofErr w:type="spellEnd"/>
      <w:r w:rsidRPr="000D70E7">
        <w:rPr>
          <w:rFonts w:cstheme="minorHAnsi"/>
          <w:b/>
          <w:bCs/>
        </w:rPr>
        <w:t xml:space="preserve"> </w:t>
      </w:r>
      <w:proofErr w:type="spellStart"/>
      <w:r w:rsidRPr="000D70E7">
        <w:rPr>
          <w:rFonts w:cstheme="minorHAnsi"/>
          <w:b/>
          <w:bCs/>
        </w:rPr>
        <w:t>use</w:t>
      </w:r>
      <w:proofErr w:type="spellEnd"/>
      <w:r w:rsidRPr="000D70E7">
        <w:rPr>
          <w:rFonts w:cstheme="minorHAnsi"/>
          <w:b/>
          <w:bCs/>
        </w:rPr>
        <w:t xml:space="preserve"> </w:t>
      </w:r>
      <w:proofErr w:type="spellStart"/>
      <w:r w:rsidRPr="000D70E7">
        <w:rPr>
          <w:rFonts w:cstheme="minorHAnsi"/>
          <w:b/>
          <w:bCs/>
        </w:rPr>
        <w:t>mathematical</w:t>
      </w:r>
      <w:proofErr w:type="spellEnd"/>
      <w:r w:rsidRPr="000D70E7">
        <w:rPr>
          <w:rFonts w:cstheme="minorHAnsi"/>
          <w:b/>
          <w:bCs/>
        </w:rPr>
        <w:t xml:space="preserve"> and string </w:t>
      </w:r>
      <w:proofErr w:type="spellStart"/>
      <w:r w:rsidRPr="000D70E7">
        <w:rPr>
          <w:rFonts w:cstheme="minorHAnsi"/>
          <w:b/>
          <w:bCs/>
        </w:rPr>
        <w:t>expressions</w:t>
      </w:r>
      <w:proofErr w:type="spellEnd"/>
      <w:r w:rsidRPr="000D70E7">
        <w:rPr>
          <w:rFonts w:cstheme="minorHAnsi"/>
          <w:b/>
          <w:bCs/>
        </w:rPr>
        <w:t xml:space="preserve"> as </w:t>
      </w:r>
      <w:proofErr w:type="spellStart"/>
      <w:r w:rsidRPr="000D70E7">
        <w:rPr>
          <w:rFonts w:cstheme="minorHAnsi"/>
          <w:b/>
          <w:bCs/>
        </w:rPr>
        <w:t>well</w:t>
      </w:r>
      <w:proofErr w:type="spellEnd"/>
      <w:r w:rsidRPr="000D70E7">
        <w:rPr>
          <w:rFonts w:cstheme="minorHAnsi"/>
          <w:b/>
          <w:bCs/>
        </w:rPr>
        <w:t xml:space="preserve"> as field </w:t>
      </w:r>
      <w:proofErr w:type="spellStart"/>
      <w:r w:rsidRPr="000D70E7">
        <w:rPr>
          <w:rFonts w:cstheme="minorHAnsi"/>
          <w:b/>
          <w:bCs/>
        </w:rPr>
        <w:t>names</w:t>
      </w:r>
      <w:proofErr w:type="spellEnd"/>
      <w:r w:rsidRPr="000D70E7">
        <w:rPr>
          <w:rFonts w:cstheme="minorHAnsi"/>
          <w:b/>
          <w:bCs/>
        </w:rPr>
        <w:t xml:space="preserve"> and </w:t>
      </w:r>
      <w:proofErr w:type="spellStart"/>
      <w:r w:rsidRPr="000D70E7">
        <w:rPr>
          <w:rFonts w:cstheme="minorHAnsi"/>
          <w:b/>
          <w:bCs/>
        </w:rPr>
        <w:t>constants</w:t>
      </w:r>
      <w:proofErr w:type="spellEnd"/>
      <w:r w:rsidRPr="000D70E7">
        <w:rPr>
          <w:rFonts w:cstheme="minorHAnsi"/>
          <w:b/>
          <w:bCs/>
        </w:rPr>
        <w:t>.</w:t>
      </w:r>
    </w:p>
    <w:tbl>
      <w:tblPr>
        <w:tblStyle w:val="Tabela-Siatka"/>
        <w:tblW w:w="0" w:type="auto"/>
        <w:tblLook w:val="04A0" w:firstRow="1" w:lastRow="0" w:firstColumn="1" w:lastColumn="0" w:noHBand="0" w:noVBand="1"/>
      </w:tblPr>
      <w:tblGrid>
        <w:gridCol w:w="11328"/>
      </w:tblGrid>
      <w:tr w:rsidR="00691DF4" w14:paraId="46C9A805" w14:textId="77777777" w:rsidTr="00691DF4">
        <w:tc>
          <w:tcPr>
            <w:tcW w:w="11328" w:type="dxa"/>
          </w:tcPr>
          <w:p w14:paraId="27189639" w14:textId="77777777" w:rsidR="007963F3" w:rsidRDefault="007963F3" w:rsidP="007963F3">
            <w:pPr>
              <w:rPr>
                <w:rFonts w:cstheme="minorHAnsi"/>
                <w:color w:val="222222"/>
                <w:shd w:val="clear" w:color="auto" w:fill="FFFFFF"/>
              </w:rPr>
            </w:pPr>
            <w:r w:rsidRPr="007963F3">
              <w:rPr>
                <w:rFonts w:cstheme="minorHAnsi"/>
                <w:b/>
                <w:color w:val="222222"/>
                <w:shd w:val="clear" w:color="auto" w:fill="FFFFFF"/>
              </w:rPr>
              <w:t>SELECT</w:t>
            </w:r>
            <w:r w:rsidRPr="007963F3">
              <w:rPr>
                <w:rFonts w:cstheme="minorHAnsi"/>
                <w:color w:val="222222"/>
                <w:shd w:val="clear" w:color="auto" w:fill="FFFFFF"/>
              </w:rPr>
              <w:t xml:space="preserve"> </w:t>
            </w:r>
            <w:proofErr w:type="spellStart"/>
            <w:r w:rsidRPr="007963F3">
              <w:rPr>
                <w:rFonts w:cstheme="minorHAnsi"/>
                <w:color w:val="222222"/>
                <w:shd w:val="clear" w:color="auto" w:fill="FFFFFF"/>
              </w:rPr>
              <w:t>name</w:t>
            </w:r>
            <w:proofErr w:type="spellEnd"/>
            <w:r w:rsidRPr="007963F3">
              <w:rPr>
                <w:rFonts w:cstheme="minorHAnsi"/>
                <w:color w:val="222222"/>
                <w:shd w:val="clear" w:color="auto" w:fill="FFFFFF"/>
              </w:rPr>
              <w:t xml:space="preserve">, </w:t>
            </w:r>
            <w:proofErr w:type="spellStart"/>
            <w:r w:rsidRPr="007963F3">
              <w:rPr>
                <w:rFonts w:cstheme="minorHAnsi"/>
                <w:color w:val="222222"/>
                <w:shd w:val="clear" w:color="auto" w:fill="FFFFFF"/>
              </w:rPr>
              <w:t>population</w:t>
            </w:r>
            <w:proofErr w:type="spellEnd"/>
            <w:r w:rsidRPr="007963F3">
              <w:rPr>
                <w:rFonts w:cstheme="minorHAnsi"/>
                <w:color w:val="222222"/>
                <w:shd w:val="clear" w:color="auto" w:fill="FFFFFF"/>
              </w:rPr>
              <w:t>/</w:t>
            </w:r>
            <w:proofErr w:type="spellStart"/>
            <w:r w:rsidRPr="007963F3">
              <w:rPr>
                <w:rFonts w:cstheme="minorHAnsi"/>
                <w:color w:val="222222"/>
                <w:shd w:val="clear" w:color="auto" w:fill="FFFFFF"/>
              </w:rPr>
              <w:t>area</w:t>
            </w:r>
            <w:proofErr w:type="spellEnd"/>
          </w:p>
          <w:p w14:paraId="280E2A03" w14:textId="5CBF0466" w:rsidR="007963F3" w:rsidRPr="007963F3" w:rsidRDefault="007963F3" w:rsidP="007963F3">
            <w:pPr>
              <w:rPr>
                <w:rFonts w:cstheme="minorHAnsi"/>
                <w:color w:val="222222"/>
                <w:shd w:val="clear" w:color="auto" w:fill="FFFFFF"/>
              </w:rPr>
            </w:pPr>
            <w:r w:rsidRPr="007963F3">
              <w:rPr>
                <w:rFonts w:cstheme="minorHAnsi"/>
                <w:b/>
                <w:color w:val="222222"/>
                <w:shd w:val="clear" w:color="auto" w:fill="FFFFFF"/>
              </w:rPr>
              <w:t>FROM</w:t>
            </w:r>
            <w:r w:rsidRPr="007963F3">
              <w:rPr>
                <w:rFonts w:cstheme="minorHAnsi"/>
                <w:color w:val="222222"/>
                <w:shd w:val="clear" w:color="auto" w:fill="FFFFFF"/>
              </w:rPr>
              <w:t xml:space="preserve"> </w:t>
            </w:r>
            <w:proofErr w:type="spellStart"/>
            <w:r w:rsidRPr="007963F3">
              <w:rPr>
                <w:rFonts w:cstheme="minorHAnsi"/>
                <w:color w:val="222222"/>
                <w:shd w:val="clear" w:color="auto" w:fill="FFFFFF"/>
              </w:rPr>
              <w:t>bbc</w:t>
            </w:r>
            <w:proofErr w:type="spellEnd"/>
          </w:p>
          <w:p w14:paraId="639ADAD2" w14:textId="7E3AC2D4" w:rsidR="00691DF4" w:rsidRDefault="007963F3" w:rsidP="007963F3">
            <w:pPr>
              <w:rPr>
                <w:rFonts w:cstheme="minorHAnsi"/>
                <w:color w:val="222222"/>
                <w:shd w:val="clear" w:color="auto" w:fill="FFFFFF"/>
              </w:rPr>
            </w:pPr>
            <w:r w:rsidRPr="007963F3">
              <w:rPr>
                <w:rFonts w:cstheme="minorHAnsi"/>
                <w:b/>
                <w:color w:val="222222"/>
                <w:shd w:val="clear" w:color="auto" w:fill="FFFFFF"/>
              </w:rPr>
              <w:t>WHERE</w:t>
            </w:r>
            <w:r w:rsidRPr="007963F3">
              <w:rPr>
                <w:rFonts w:cstheme="minorHAnsi"/>
                <w:color w:val="222222"/>
                <w:shd w:val="clear" w:color="auto" w:fill="FFFFFF"/>
              </w:rPr>
              <w:t xml:space="preserve"> </w:t>
            </w:r>
            <w:proofErr w:type="spellStart"/>
            <w:r w:rsidRPr="007963F3">
              <w:rPr>
                <w:rFonts w:cstheme="minorHAnsi"/>
                <w:color w:val="222222"/>
                <w:shd w:val="clear" w:color="auto" w:fill="FFFFFF"/>
              </w:rPr>
              <w:t>area</w:t>
            </w:r>
            <w:proofErr w:type="spellEnd"/>
            <w:r w:rsidRPr="007963F3">
              <w:rPr>
                <w:rFonts w:cstheme="minorHAnsi"/>
                <w:color w:val="222222"/>
                <w:shd w:val="clear" w:color="auto" w:fill="FFFFFF"/>
              </w:rPr>
              <w:t xml:space="preserve"> &gt; 5000000</w:t>
            </w:r>
          </w:p>
        </w:tc>
      </w:tr>
    </w:tbl>
    <w:p w14:paraId="3C365CE9" w14:textId="647752ED" w:rsidR="00275F5F" w:rsidRPr="000D70E7" w:rsidRDefault="00275F5F" w:rsidP="000D70E7">
      <w:pPr>
        <w:pStyle w:val="Akapitzlist"/>
        <w:numPr>
          <w:ilvl w:val="0"/>
          <w:numId w:val="24"/>
        </w:numPr>
        <w:rPr>
          <w:rFonts w:cstheme="minorHAnsi"/>
          <w:lang w:val="en"/>
        </w:rPr>
      </w:pPr>
      <w:proofErr w:type="spellStart"/>
      <w:r w:rsidRPr="000D70E7">
        <w:rPr>
          <w:rFonts w:cstheme="minorHAnsi"/>
          <w:color w:val="222222"/>
          <w:shd w:val="clear" w:color="auto" w:fill="FFFFFF"/>
        </w:rPr>
        <w:t>Where</w:t>
      </w:r>
      <w:proofErr w:type="spellEnd"/>
      <w:r w:rsidRPr="000D70E7">
        <w:rPr>
          <w:rFonts w:cstheme="minorHAnsi"/>
          <w:color w:val="222222"/>
          <w:shd w:val="clear" w:color="auto" w:fill="FFFFFF"/>
        </w:rPr>
        <w:t xml:space="preserve"> to </w:t>
      </w:r>
      <w:proofErr w:type="spellStart"/>
      <w:r w:rsidRPr="000D70E7">
        <w:rPr>
          <w:rFonts w:cstheme="minorHAnsi"/>
          <w:color w:val="222222"/>
          <w:shd w:val="clear" w:color="auto" w:fill="FFFFFF"/>
        </w:rPr>
        <w:t>find</w:t>
      </w:r>
      <w:proofErr w:type="spellEnd"/>
      <w:r w:rsidRPr="000D70E7">
        <w:rPr>
          <w:rFonts w:cstheme="minorHAnsi"/>
          <w:color w:val="222222"/>
          <w:shd w:val="clear" w:color="auto" w:fill="FFFFFF"/>
        </w:rPr>
        <w:t xml:space="preserve"> </w:t>
      </w:r>
      <w:proofErr w:type="spellStart"/>
      <w:r w:rsidRPr="000D70E7">
        <w:rPr>
          <w:rFonts w:cstheme="minorHAnsi"/>
          <w:color w:val="222222"/>
          <w:shd w:val="clear" w:color="auto" w:fill="FFFFFF"/>
        </w:rPr>
        <w:t>some</w:t>
      </w:r>
      <w:proofErr w:type="spellEnd"/>
      <w:r w:rsidRPr="000D70E7">
        <w:rPr>
          <w:rFonts w:cstheme="minorHAnsi"/>
          <w:color w:val="222222"/>
          <w:shd w:val="clear" w:color="auto" w:fill="FFFFFF"/>
        </w:rPr>
        <w:t xml:space="preserve"> </w:t>
      </w:r>
      <w:proofErr w:type="spellStart"/>
      <w:r w:rsidRPr="000D70E7">
        <w:rPr>
          <w:rFonts w:cstheme="minorHAnsi"/>
          <w:color w:val="222222"/>
          <w:shd w:val="clear" w:color="auto" w:fill="FFFFFF"/>
        </w:rPr>
        <w:t>very</w:t>
      </w:r>
      <w:proofErr w:type="spellEnd"/>
      <w:r w:rsidRPr="000D70E7">
        <w:rPr>
          <w:rFonts w:cstheme="minorHAnsi"/>
          <w:color w:val="222222"/>
          <w:shd w:val="clear" w:color="auto" w:fill="FFFFFF"/>
        </w:rPr>
        <w:t xml:space="preserve"> small, </w:t>
      </w:r>
      <w:proofErr w:type="spellStart"/>
      <w:r w:rsidRPr="000D70E7">
        <w:rPr>
          <w:rFonts w:cstheme="minorHAnsi"/>
          <w:color w:val="222222"/>
          <w:shd w:val="clear" w:color="auto" w:fill="FFFFFF"/>
        </w:rPr>
        <w:t>very</w:t>
      </w:r>
      <w:proofErr w:type="spellEnd"/>
      <w:r w:rsidRPr="000D70E7">
        <w:rPr>
          <w:rFonts w:cstheme="minorHAnsi"/>
          <w:color w:val="222222"/>
          <w:shd w:val="clear" w:color="auto" w:fill="FFFFFF"/>
        </w:rPr>
        <w:t xml:space="preserve"> </w:t>
      </w:r>
      <w:proofErr w:type="spellStart"/>
      <w:r w:rsidRPr="000D70E7">
        <w:rPr>
          <w:rFonts w:cstheme="minorHAnsi"/>
          <w:color w:val="222222"/>
          <w:shd w:val="clear" w:color="auto" w:fill="FFFFFF"/>
        </w:rPr>
        <w:t>rich</w:t>
      </w:r>
      <w:proofErr w:type="spellEnd"/>
      <w:r w:rsidRPr="000D70E7">
        <w:rPr>
          <w:rFonts w:cstheme="minorHAnsi"/>
          <w:color w:val="222222"/>
          <w:shd w:val="clear" w:color="auto" w:fill="FFFFFF"/>
        </w:rPr>
        <w:t xml:space="preserve"> </w:t>
      </w:r>
      <w:proofErr w:type="spellStart"/>
      <w:r w:rsidRPr="000D70E7">
        <w:rPr>
          <w:rFonts w:cstheme="minorHAnsi"/>
          <w:color w:val="222222"/>
          <w:shd w:val="clear" w:color="auto" w:fill="FFFFFF"/>
        </w:rPr>
        <w:t>countries</w:t>
      </w:r>
      <w:proofErr w:type="spellEnd"/>
      <w:r w:rsidRPr="000D70E7">
        <w:rPr>
          <w:rFonts w:cstheme="minorHAnsi"/>
          <w:color w:val="222222"/>
          <w:shd w:val="clear" w:color="auto" w:fill="FFFFFF"/>
        </w:rPr>
        <w:t>. </w:t>
      </w:r>
      <w:r w:rsidRPr="000D70E7">
        <w:rPr>
          <w:rFonts w:cstheme="minorHAnsi"/>
          <w:b/>
          <w:bCs/>
          <w:color w:val="222222"/>
          <w:shd w:val="clear" w:color="auto" w:fill="FFFFFF"/>
        </w:rPr>
        <w:t xml:space="preserve">We </w:t>
      </w:r>
      <w:proofErr w:type="spellStart"/>
      <w:r w:rsidRPr="000D70E7">
        <w:rPr>
          <w:rFonts w:cstheme="minorHAnsi"/>
          <w:b/>
          <w:bCs/>
          <w:color w:val="222222"/>
          <w:shd w:val="clear" w:color="auto" w:fill="FFFFFF"/>
        </w:rPr>
        <w:t>use</w:t>
      </w:r>
      <w:proofErr w:type="spellEnd"/>
      <w:r w:rsidRPr="000D70E7">
        <w:rPr>
          <w:rFonts w:cstheme="minorHAnsi"/>
          <w:b/>
          <w:bCs/>
          <w:color w:val="222222"/>
          <w:shd w:val="clear" w:color="auto" w:fill="FFFFFF"/>
        </w:rPr>
        <w:t xml:space="preserve"> AND to </w:t>
      </w:r>
      <w:proofErr w:type="spellStart"/>
      <w:r w:rsidRPr="000D70E7">
        <w:rPr>
          <w:rFonts w:cstheme="minorHAnsi"/>
          <w:b/>
          <w:bCs/>
          <w:color w:val="222222"/>
          <w:shd w:val="clear" w:color="auto" w:fill="FFFFFF"/>
        </w:rPr>
        <w:t>ensure</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that</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two</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or</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more</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conditions</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hold</w:t>
      </w:r>
      <w:proofErr w:type="spellEnd"/>
      <w:r w:rsidRPr="000D70E7">
        <w:rPr>
          <w:rFonts w:cstheme="minorHAnsi"/>
          <w:b/>
          <w:bCs/>
          <w:color w:val="222222"/>
          <w:shd w:val="clear" w:color="auto" w:fill="FFFFFF"/>
        </w:rPr>
        <w:t xml:space="preserve"> </w:t>
      </w:r>
      <w:proofErr w:type="spellStart"/>
      <w:r w:rsidRPr="000D70E7">
        <w:rPr>
          <w:rFonts w:cstheme="minorHAnsi"/>
          <w:b/>
          <w:bCs/>
          <w:color w:val="222222"/>
          <w:shd w:val="clear" w:color="auto" w:fill="FFFFFF"/>
        </w:rPr>
        <w:t>true</w:t>
      </w:r>
      <w:proofErr w:type="spellEnd"/>
      <w:r w:rsidRPr="000D70E7">
        <w:rPr>
          <w:rFonts w:cstheme="minorHAnsi"/>
          <w:b/>
          <w:bCs/>
          <w:color w:val="222222"/>
          <w:shd w:val="clear" w:color="auto" w:fill="FFFFFF"/>
        </w:rPr>
        <w:t>.</w:t>
      </w:r>
    </w:p>
    <w:tbl>
      <w:tblPr>
        <w:tblStyle w:val="Tabela-Siatka"/>
        <w:tblW w:w="0" w:type="auto"/>
        <w:tblLook w:val="04A0" w:firstRow="1" w:lastRow="0" w:firstColumn="1" w:lastColumn="0" w:noHBand="0" w:noVBand="1"/>
      </w:tblPr>
      <w:tblGrid>
        <w:gridCol w:w="11328"/>
      </w:tblGrid>
      <w:tr w:rsidR="00275F5F" w14:paraId="01F73600" w14:textId="77777777" w:rsidTr="00275F5F">
        <w:tc>
          <w:tcPr>
            <w:tcW w:w="11328" w:type="dxa"/>
          </w:tcPr>
          <w:p w14:paraId="1DA37880" w14:textId="461BA648" w:rsidR="007963F3" w:rsidRPr="007963F3" w:rsidRDefault="007963F3" w:rsidP="007963F3">
            <w:pPr>
              <w:rPr>
                <w:lang w:val="en"/>
              </w:rPr>
            </w:pPr>
            <w:r w:rsidRPr="007963F3">
              <w:rPr>
                <w:b/>
                <w:lang w:val="en"/>
              </w:rPr>
              <w:t>SELECT</w:t>
            </w:r>
            <w:r w:rsidRPr="007963F3">
              <w:rPr>
                <w:lang w:val="en"/>
              </w:rPr>
              <w:t xml:space="preserve"> name, region</w:t>
            </w:r>
          </w:p>
          <w:p w14:paraId="23529A0C" w14:textId="66E58BBA" w:rsidR="007963F3" w:rsidRPr="007963F3" w:rsidRDefault="007963F3" w:rsidP="007963F3">
            <w:pPr>
              <w:rPr>
                <w:lang w:val="en"/>
              </w:rPr>
            </w:pPr>
            <w:r w:rsidRPr="007963F3">
              <w:rPr>
                <w:b/>
                <w:lang w:val="en"/>
              </w:rPr>
              <w:t>FROM</w:t>
            </w:r>
            <w:r w:rsidRPr="007963F3">
              <w:rPr>
                <w:lang w:val="en"/>
              </w:rPr>
              <w:t xml:space="preserve"> </w:t>
            </w:r>
            <w:proofErr w:type="spellStart"/>
            <w:r w:rsidRPr="007963F3">
              <w:rPr>
                <w:lang w:val="en"/>
              </w:rPr>
              <w:t>bbc</w:t>
            </w:r>
            <w:proofErr w:type="spellEnd"/>
          </w:p>
          <w:p w14:paraId="268CC891" w14:textId="5AB753EE" w:rsidR="00275F5F" w:rsidRDefault="007963F3" w:rsidP="007963F3">
            <w:pPr>
              <w:rPr>
                <w:lang w:val="en"/>
              </w:rPr>
            </w:pPr>
            <w:r w:rsidRPr="007963F3">
              <w:rPr>
                <w:b/>
                <w:lang w:val="en"/>
              </w:rPr>
              <w:t>WHERE</w:t>
            </w:r>
            <w:r w:rsidRPr="007963F3">
              <w:rPr>
                <w:lang w:val="en"/>
              </w:rPr>
              <w:t xml:space="preserve"> area &lt; 2000</w:t>
            </w:r>
            <w:r>
              <w:rPr>
                <w:lang w:val="en"/>
              </w:rPr>
              <w:t xml:space="preserve"> </w:t>
            </w:r>
            <w:r w:rsidRPr="007963F3">
              <w:rPr>
                <w:b/>
                <w:lang w:val="en"/>
              </w:rPr>
              <w:t>AND</w:t>
            </w:r>
            <w:r w:rsidRPr="007963F3">
              <w:rPr>
                <w:lang w:val="en"/>
              </w:rPr>
              <w:t xml:space="preserve"> </w:t>
            </w:r>
            <w:proofErr w:type="spellStart"/>
            <w:r w:rsidRPr="007963F3">
              <w:rPr>
                <w:lang w:val="en"/>
              </w:rPr>
              <w:t>gdp</w:t>
            </w:r>
            <w:proofErr w:type="spellEnd"/>
            <w:r w:rsidRPr="007963F3">
              <w:rPr>
                <w:lang w:val="en"/>
              </w:rPr>
              <w:t xml:space="preserve"> &gt; 5000000000</w:t>
            </w:r>
          </w:p>
        </w:tc>
      </w:tr>
    </w:tbl>
    <w:p w14:paraId="5E87D5E2" w14:textId="24680AC1" w:rsidR="00D854ED" w:rsidRPr="00D854ED" w:rsidRDefault="00D854ED" w:rsidP="00D854ED">
      <w:pPr>
        <w:pStyle w:val="Nagwek2"/>
        <w:rPr>
          <w:b/>
          <w:lang w:val="en"/>
        </w:rPr>
      </w:pPr>
      <w:r>
        <w:rPr>
          <w:b/>
          <w:lang w:val="en"/>
        </w:rPr>
        <w:t xml:space="preserve">4. </w:t>
      </w:r>
      <w:r w:rsidRPr="00D854ED">
        <w:rPr>
          <w:b/>
          <w:lang w:val="en"/>
        </w:rPr>
        <w:t>SELECT from Nobel Tutorial</w:t>
      </w:r>
    </w:p>
    <w:p w14:paraId="3EF44498" w14:textId="579B2A93" w:rsidR="00EB1CEF" w:rsidRDefault="00E367CD" w:rsidP="00B00EC9">
      <w:pPr>
        <w:pStyle w:val="Akapitzlist"/>
        <w:numPr>
          <w:ilvl w:val="0"/>
          <w:numId w:val="17"/>
        </w:numPr>
      </w:pPr>
      <w:proofErr w:type="spellStart"/>
      <w:r w:rsidRPr="00E367CD">
        <w:t>Change</w:t>
      </w:r>
      <w:proofErr w:type="spellEnd"/>
      <w:r w:rsidRPr="00E367CD">
        <w:t xml:space="preserve"> the </w:t>
      </w:r>
      <w:proofErr w:type="spellStart"/>
      <w:r w:rsidRPr="00E367CD">
        <w:t>query</w:t>
      </w:r>
      <w:proofErr w:type="spellEnd"/>
      <w:r w:rsidRPr="00E367CD">
        <w:t xml:space="preserve"> </w:t>
      </w:r>
      <w:proofErr w:type="spellStart"/>
      <w:r w:rsidRPr="00E367CD">
        <w:t>shown</w:t>
      </w:r>
      <w:proofErr w:type="spellEnd"/>
      <w:r w:rsidRPr="00E367CD">
        <w:t xml:space="preserve"> </w:t>
      </w:r>
      <w:proofErr w:type="spellStart"/>
      <w:r w:rsidRPr="00E367CD">
        <w:t>so</w:t>
      </w:r>
      <w:proofErr w:type="spellEnd"/>
      <w:r w:rsidRPr="00E367CD">
        <w:t xml:space="preserve"> </w:t>
      </w:r>
      <w:proofErr w:type="spellStart"/>
      <w:r w:rsidRPr="00E367CD">
        <w:t>that</w:t>
      </w:r>
      <w:proofErr w:type="spellEnd"/>
      <w:r w:rsidRPr="00E367CD">
        <w:t xml:space="preserve"> </w:t>
      </w:r>
      <w:proofErr w:type="spellStart"/>
      <w:r w:rsidRPr="00E367CD">
        <w:t>it</w:t>
      </w:r>
      <w:proofErr w:type="spellEnd"/>
      <w:r w:rsidRPr="00E367CD">
        <w:t xml:space="preserve"> </w:t>
      </w:r>
      <w:proofErr w:type="spellStart"/>
      <w:r w:rsidRPr="00E367CD">
        <w:t>displays</w:t>
      </w:r>
      <w:proofErr w:type="spellEnd"/>
      <w:r w:rsidRPr="00E367CD">
        <w:t xml:space="preserve"> Nobel </w:t>
      </w:r>
      <w:proofErr w:type="spellStart"/>
      <w:r w:rsidRPr="00E367CD">
        <w:t>prizes</w:t>
      </w:r>
      <w:proofErr w:type="spellEnd"/>
      <w:r w:rsidRPr="00E367CD">
        <w:t xml:space="preserve"> for 1950.</w:t>
      </w:r>
    </w:p>
    <w:tbl>
      <w:tblPr>
        <w:tblStyle w:val="Tabela-Siatka"/>
        <w:tblW w:w="0" w:type="auto"/>
        <w:tblLook w:val="04A0" w:firstRow="1" w:lastRow="0" w:firstColumn="1" w:lastColumn="0" w:noHBand="0" w:noVBand="1"/>
      </w:tblPr>
      <w:tblGrid>
        <w:gridCol w:w="11328"/>
      </w:tblGrid>
      <w:tr w:rsidR="00B00EC9" w14:paraId="258BA218" w14:textId="77777777" w:rsidTr="00B00EC9">
        <w:tc>
          <w:tcPr>
            <w:tcW w:w="11328" w:type="dxa"/>
          </w:tcPr>
          <w:p w14:paraId="58532AA5" w14:textId="77777777" w:rsidR="00E756BD" w:rsidRPr="00E756BD" w:rsidRDefault="00E756BD" w:rsidP="00E756BD">
            <w:r w:rsidRPr="00FC6DBA">
              <w:rPr>
                <w:b/>
              </w:rPr>
              <w:t>SELECT</w:t>
            </w:r>
            <w:r w:rsidRPr="00E756BD">
              <w:t xml:space="preserve"> </w:t>
            </w:r>
            <w:proofErr w:type="spellStart"/>
            <w:r w:rsidRPr="00E756BD">
              <w:t>yr</w:t>
            </w:r>
            <w:proofErr w:type="spellEnd"/>
            <w:r w:rsidRPr="00E756BD">
              <w:t xml:space="preserve">, </w:t>
            </w:r>
            <w:proofErr w:type="spellStart"/>
            <w:r w:rsidRPr="00E756BD">
              <w:t>subject</w:t>
            </w:r>
            <w:proofErr w:type="spellEnd"/>
            <w:r w:rsidRPr="00E756BD">
              <w:t xml:space="preserve">, </w:t>
            </w:r>
            <w:proofErr w:type="spellStart"/>
            <w:r w:rsidRPr="00E756BD">
              <w:t>winner</w:t>
            </w:r>
            <w:proofErr w:type="spellEnd"/>
          </w:p>
          <w:p w14:paraId="0997DBA1" w14:textId="0C43678B" w:rsidR="00E756BD" w:rsidRPr="00E756BD" w:rsidRDefault="00E756BD" w:rsidP="00E756BD">
            <w:r w:rsidRPr="00FC6DBA">
              <w:rPr>
                <w:b/>
              </w:rPr>
              <w:t>FROM</w:t>
            </w:r>
            <w:r w:rsidRPr="00E756BD">
              <w:t xml:space="preserve"> nobel</w:t>
            </w:r>
          </w:p>
          <w:p w14:paraId="5B77FF57" w14:textId="10E7F36D" w:rsidR="00B00EC9" w:rsidRDefault="00E756BD" w:rsidP="00E756BD">
            <w:r w:rsidRPr="00FC6DBA">
              <w:rPr>
                <w:b/>
              </w:rPr>
              <w:t>WHERE</w:t>
            </w:r>
            <w:r w:rsidRPr="00E756BD">
              <w:t xml:space="preserve"> </w:t>
            </w:r>
            <w:proofErr w:type="spellStart"/>
            <w:r w:rsidRPr="00E756BD">
              <w:t>yr</w:t>
            </w:r>
            <w:proofErr w:type="spellEnd"/>
            <w:r w:rsidRPr="00E756BD">
              <w:t xml:space="preserve"> = 1950</w:t>
            </w:r>
          </w:p>
        </w:tc>
      </w:tr>
    </w:tbl>
    <w:p w14:paraId="6C70B43E" w14:textId="46033C87" w:rsidR="00E367CD" w:rsidRPr="00B00EC9" w:rsidRDefault="005F631A" w:rsidP="00B00EC9">
      <w:pPr>
        <w:pStyle w:val="Akapitzlist"/>
        <w:numPr>
          <w:ilvl w:val="0"/>
          <w:numId w:val="17"/>
        </w:numPr>
        <w:rPr>
          <w:lang w:val="en-US"/>
        </w:rPr>
      </w:pPr>
      <w:r w:rsidRPr="00B00EC9">
        <w:rPr>
          <w:lang w:val="en-US"/>
        </w:rPr>
        <w:t>Show who won the 1962 prize for Literature.</w:t>
      </w:r>
    </w:p>
    <w:tbl>
      <w:tblPr>
        <w:tblStyle w:val="Tabela-Siatka"/>
        <w:tblW w:w="0" w:type="auto"/>
        <w:tblLook w:val="04A0" w:firstRow="1" w:lastRow="0" w:firstColumn="1" w:lastColumn="0" w:noHBand="0" w:noVBand="1"/>
      </w:tblPr>
      <w:tblGrid>
        <w:gridCol w:w="11328"/>
      </w:tblGrid>
      <w:tr w:rsidR="00B00EC9" w14:paraId="0CB594D1" w14:textId="77777777" w:rsidTr="00B00EC9">
        <w:tc>
          <w:tcPr>
            <w:tcW w:w="11328" w:type="dxa"/>
          </w:tcPr>
          <w:p w14:paraId="409E4ABE" w14:textId="77777777" w:rsidR="0027434D" w:rsidRPr="0027434D" w:rsidRDefault="0027434D" w:rsidP="0027434D">
            <w:r w:rsidRPr="00FC6DBA">
              <w:rPr>
                <w:b/>
              </w:rPr>
              <w:t>SELECT</w:t>
            </w:r>
            <w:r w:rsidRPr="0027434D">
              <w:t xml:space="preserve"> </w:t>
            </w:r>
            <w:proofErr w:type="spellStart"/>
            <w:r w:rsidRPr="0027434D">
              <w:t>winner</w:t>
            </w:r>
            <w:proofErr w:type="spellEnd"/>
          </w:p>
          <w:p w14:paraId="13A62E46" w14:textId="14C1A2BA" w:rsidR="0027434D" w:rsidRPr="0027434D" w:rsidRDefault="0027434D" w:rsidP="0027434D">
            <w:r w:rsidRPr="00FC6DBA">
              <w:rPr>
                <w:b/>
              </w:rPr>
              <w:t>FROM</w:t>
            </w:r>
            <w:r w:rsidRPr="0027434D">
              <w:t xml:space="preserve"> nobel</w:t>
            </w:r>
          </w:p>
          <w:p w14:paraId="0528E3BE" w14:textId="28C67406" w:rsidR="00B00EC9" w:rsidRPr="00E756BD" w:rsidRDefault="0027434D" w:rsidP="0027434D">
            <w:r w:rsidRPr="00FC6DBA">
              <w:rPr>
                <w:b/>
              </w:rPr>
              <w:t>WHERE</w:t>
            </w:r>
            <w:r w:rsidRPr="0027434D">
              <w:t xml:space="preserve"> </w:t>
            </w:r>
            <w:proofErr w:type="spellStart"/>
            <w:r w:rsidRPr="0027434D">
              <w:t>yr</w:t>
            </w:r>
            <w:proofErr w:type="spellEnd"/>
            <w:r w:rsidRPr="0027434D">
              <w:t xml:space="preserve"> = 1962</w:t>
            </w:r>
            <w:r w:rsidR="00E756BD">
              <w:t xml:space="preserve"> </w:t>
            </w:r>
            <w:r w:rsidRPr="00ED165B">
              <w:rPr>
                <w:b/>
              </w:rPr>
              <w:t>AND</w:t>
            </w:r>
            <w:r w:rsidRPr="0027434D">
              <w:t xml:space="preserve"> </w:t>
            </w:r>
            <w:proofErr w:type="spellStart"/>
            <w:r w:rsidRPr="0027434D">
              <w:t>subject</w:t>
            </w:r>
            <w:proofErr w:type="spellEnd"/>
            <w:r w:rsidRPr="0027434D">
              <w:t xml:space="preserve"> = '</w:t>
            </w:r>
            <w:proofErr w:type="spellStart"/>
            <w:r w:rsidRPr="0027434D">
              <w:t>Literature</w:t>
            </w:r>
            <w:proofErr w:type="spellEnd"/>
            <w:r w:rsidRPr="0027434D">
              <w:t>'</w:t>
            </w:r>
          </w:p>
        </w:tc>
      </w:tr>
    </w:tbl>
    <w:p w14:paraId="0535DCC4" w14:textId="726280DE" w:rsidR="005F631A" w:rsidRPr="00B00EC9" w:rsidRDefault="00F96166" w:rsidP="00B00EC9">
      <w:pPr>
        <w:pStyle w:val="Akapitzlist"/>
        <w:numPr>
          <w:ilvl w:val="0"/>
          <w:numId w:val="17"/>
        </w:numPr>
        <w:rPr>
          <w:lang w:val="en-US"/>
        </w:rPr>
      </w:pPr>
      <w:r w:rsidRPr="00B00EC9">
        <w:rPr>
          <w:lang w:val="en-US"/>
        </w:rPr>
        <w:t>Show the year and subject that won 'Albert Einstein' his prize.</w:t>
      </w:r>
    </w:p>
    <w:tbl>
      <w:tblPr>
        <w:tblStyle w:val="Tabela-Siatka"/>
        <w:tblW w:w="0" w:type="auto"/>
        <w:tblLook w:val="04A0" w:firstRow="1" w:lastRow="0" w:firstColumn="1" w:lastColumn="0" w:noHBand="0" w:noVBand="1"/>
      </w:tblPr>
      <w:tblGrid>
        <w:gridCol w:w="11328"/>
      </w:tblGrid>
      <w:tr w:rsidR="00B00EC9" w14:paraId="3A4AB1FA" w14:textId="77777777" w:rsidTr="00B00EC9">
        <w:tc>
          <w:tcPr>
            <w:tcW w:w="11328" w:type="dxa"/>
          </w:tcPr>
          <w:p w14:paraId="78E69D01" w14:textId="77777777" w:rsidR="000668C4" w:rsidRPr="000668C4" w:rsidRDefault="000668C4" w:rsidP="000668C4">
            <w:r w:rsidRPr="00FC6DBA">
              <w:rPr>
                <w:b/>
              </w:rPr>
              <w:t>SELECT</w:t>
            </w:r>
            <w:r w:rsidRPr="000668C4">
              <w:t xml:space="preserve"> </w:t>
            </w:r>
            <w:proofErr w:type="spellStart"/>
            <w:r w:rsidRPr="000668C4">
              <w:t>yr</w:t>
            </w:r>
            <w:proofErr w:type="spellEnd"/>
            <w:r w:rsidRPr="000668C4">
              <w:t xml:space="preserve">, </w:t>
            </w:r>
            <w:proofErr w:type="spellStart"/>
            <w:r w:rsidRPr="000668C4">
              <w:t>subject</w:t>
            </w:r>
            <w:proofErr w:type="spellEnd"/>
          </w:p>
          <w:p w14:paraId="42223B1B" w14:textId="77777777" w:rsidR="000668C4" w:rsidRPr="000668C4" w:rsidRDefault="000668C4" w:rsidP="000668C4">
            <w:r w:rsidRPr="00FC6DBA">
              <w:rPr>
                <w:b/>
              </w:rPr>
              <w:t>FROM</w:t>
            </w:r>
            <w:r w:rsidRPr="000668C4">
              <w:t xml:space="preserve"> nobel</w:t>
            </w:r>
          </w:p>
          <w:p w14:paraId="3404E179" w14:textId="36424B82" w:rsidR="00B00EC9" w:rsidRPr="000668C4" w:rsidRDefault="000668C4" w:rsidP="000668C4">
            <w:pPr>
              <w:rPr>
                <w:lang w:val="en-US"/>
              </w:rPr>
            </w:pPr>
            <w:r w:rsidRPr="00FC6DBA">
              <w:rPr>
                <w:b/>
              </w:rPr>
              <w:t>WHERE</w:t>
            </w:r>
            <w:r w:rsidRPr="000668C4">
              <w:t xml:space="preserve"> </w:t>
            </w:r>
            <w:proofErr w:type="spellStart"/>
            <w:r w:rsidRPr="000668C4">
              <w:t>winner</w:t>
            </w:r>
            <w:proofErr w:type="spellEnd"/>
            <w:r w:rsidRPr="000668C4">
              <w:t xml:space="preserve"> = 'Albert Einstein'</w:t>
            </w:r>
          </w:p>
        </w:tc>
      </w:tr>
    </w:tbl>
    <w:p w14:paraId="47F6B1AB" w14:textId="10A5F6A5" w:rsidR="00F96166" w:rsidRPr="00B00EC9" w:rsidRDefault="003A019A" w:rsidP="00B00EC9">
      <w:pPr>
        <w:pStyle w:val="Akapitzlist"/>
        <w:numPr>
          <w:ilvl w:val="0"/>
          <w:numId w:val="17"/>
        </w:numPr>
        <w:rPr>
          <w:lang w:val="en-US"/>
        </w:rPr>
      </w:pPr>
      <w:r w:rsidRPr="00B00EC9">
        <w:rPr>
          <w:lang w:val="en-US"/>
        </w:rPr>
        <w:t>Give the name of the 'Peace' winners since the year 2000, including 2000.</w:t>
      </w:r>
    </w:p>
    <w:tbl>
      <w:tblPr>
        <w:tblStyle w:val="Tabela-Siatka"/>
        <w:tblW w:w="0" w:type="auto"/>
        <w:tblLook w:val="04A0" w:firstRow="1" w:lastRow="0" w:firstColumn="1" w:lastColumn="0" w:noHBand="0" w:noVBand="1"/>
      </w:tblPr>
      <w:tblGrid>
        <w:gridCol w:w="11328"/>
      </w:tblGrid>
      <w:tr w:rsidR="00B00EC9" w14:paraId="17D22258" w14:textId="77777777" w:rsidTr="00B00EC9">
        <w:tc>
          <w:tcPr>
            <w:tcW w:w="11328" w:type="dxa"/>
          </w:tcPr>
          <w:p w14:paraId="30D25606" w14:textId="77777777" w:rsidR="00BF65F5" w:rsidRPr="00BF65F5" w:rsidRDefault="00BF65F5" w:rsidP="00BF65F5">
            <w:r w:rsidRPr="00FC6DBA">
              <w:rPr>
                <w:b/>
              </w:rPr>
              <w:t>SELECT</w:t>
            </w:r>
            <w:r w:rsidRPr="00BF65F5">
              <w:t xml:space="preserve"> </w:t>
            </w:r>
            <w:proofErr w:type="spellStart"/>
            <w:r w:rsidRPr="00BF65F5">
              <w:t>winner</w:t>
            </w:r>
            <w:proofErr w:type="spellEnd"/>
          </w:p>
          <w:p w14:paraId="103AE598" w14:textId="77777777" w:rsidR="00BF65F5" w:rsidRPr="00BF65F5" w:rsidRDefault="00BF65F5" w:rsidP="00BF65F5">
            <w:r w:rsidRPr="00FC6DBA">
              <w:rPr>
                <w:b/>
              </w:rPr>
              <w:t>FROM</w:t>
            </w:r>
            <w:r w:rsidRPr="00BF65F5">
              <w:t xml:space="preserve"> nobel</w:t>
            </w:r>
          </w:p>
          <w:p w14:paraId="5326F000" w14:textId="2CB2CF88" w:rsidR="00B00EC9" w:rsidRPr="00E756BD" w:rsidRDefault="00BF65F5" w:rsidP="00BF65F5">
            <w:r w:rsidRPr="00FC6DBA">
              <w:rPr>
                <w:b/>
              </w:rPr>
              <w:t>WHERE</w:t>
            </w:r>
            <w:r w:rsidRPr="00BF65F5">
              <w:t xml:space="preserve"> </w:t>
            </w:r>
            <w:proofErr w:type="spellStart"/>
            <w:r w:rsidRPr="00BF65F5">
              <w:t>subject</w:t>
            </w:r>
            <w:proofErr w:type="spellEnd"/>
            <w:r w:rsidRPr="00BF65F5">
              <w:t xml:space="preserve"> = '</w:t>
            </w:r>
            <w:proofErr w:type="spellStart"/>
            <w:r w:rsidRPr="00BF65F5">
              <w:t>Peace</w:t>
            </w:r>
            <w:proofErr w:type="spellEnd"/>
            <w:r w:rsidRPr="00BF65F5">
              <w:t>'</w:t>
            </w:r>
            <w:r w:rsidR="00E756BD">
              <w:t xml:space="preserve"> </w:t>
            </w:r>
            <w:r w:rsidRPr="00B56DC7">
              <w:rPr>
                <w:b/>
              </w:rPr>
              <w:t>AND</w:t>
            </w:r>
            <w:r w:rsidRPr="00BF65F5">
              <w:t xml:space="preserve"> </w:t>
            </w:r>
            <w:proofErr w:type="spellStart"/>
            <w:r w:rsidRPr="00BF65F5">
              <w:t>yr</w:t>
            </w:r>
            <w:proofErr w:type="spellEnd"/>
            <w:r w:rsidRPr="00BF65F5">
              <w:t xml:space="preserve"> &gt;= 2000</w:t>
            </w:r>
          </w:p>
        </w:tc>
      </w:tr>
    </w:tbl>
    <w:p w14:paraId="49F3D54F" w14:textId="4DBFAF20" w:rsidR="003A019A" w:rsidRPr="00B00EC9" w:rsidRDefault="005D73A2" w:rsidP="00B00EC9">
      <w:pPr>
        <w:pStyle w:val="Akapitzlist"/>
        <w:numPr>
          <w:ilvl w:val="0"/>
          <w:numId w:val="17"/>
        </w:numPr>
        <w:rPr>
          <w:lang w:val="en-US"/>
        </w:rPr>
      </w:pPr>
      <w:r w:rsidRPr="00B00EC9">
        <w:rPr>
          <w:lang w:val="en-US"/>
        </w:rPr>
        <w:t>Show all details (</w:t>
      </w:r>
      <w:proofErr w:type="spellStart"/>
      <w:r w:rsidRPr="00B00EC9">
        <w:rPr>
          <w:b/>
          <w:bCs/>
          <w:lang w:val="en-US"/>
        </w:rPr>
        <w:t>yr</w:t>
      </w:r>
      <w:proofErr w:type="spellEnd"/>
      <w:r w:rsidRPr="00B00EC9">
        <w:rPr>
          <w:lang w:val="en-US"/>
        </w:rPr>
        <w:t>, </w:t>
      </w:r>
      <w:r w:rsidRPr="00B00EC9">
        <w:rPr>
          <w:b/>
          <w:bCs/>
          <w:lang w:val="en-US"/>
        </w:rPr>
        <w:t>subject</w:t>
      </w:r>
      <w:r w:rsidRPr="00B00EC9">
        <w:rPr>
          <w:lang w:val="en-US"/>
        </w:rPr>
        <w:t>, </w:t>
      </w:r>
      <w:r w:rsidRPr="00B00EC9">
        <w:rPr>
          <w:b/>
          <w:bCs/>
          <w:lang w:val="en-US"/>
        </w:rPr>
        <w:t>winner</w:t>
      </w:r>
      <w:r w:rsidRPr="00B00EC9">
        <w:rPr>
          <w:lang w:val="en-US"/>
        </w:rPr>
        <w:t>) of the Literature prize winners for 1980 to 1989 inclusive.</w:t>
      </w:r>
    </w:p>
    <w:tbl>
      <w:tblPr>
        <w:tblStyle w:val="Tabela-Siatka"/>
        <w:tblW w:w="0" w:type="auto"/>
        <w:tblLook w:val="04A0" w:firstRow="1" w:lastRow="0" w:firstColumn="1" w:lastColumn="0" w:noHBand="0" w:noVBand="1"/>
      </w:tblPr>
      <w:tblGrid>
        <w:gridCol w:w="11328"/>
      </w:tblGrid>
      <w:tr w:rsidR="00B00EC9" w14:paraId="1D7E122D" w14:textId="77777777" w:rsidTr="00B00EC9">
        <w:tc>
          <w:tcPr>
            <w:tcW w:w="11328" w:type="dxa"/>
          </w:tcPr>
          <w:p w14:paraId="0E9B3F1F" w14:textId="0471B4CA" w:rsidR="003F1C91" w:rsidRPr="003F1C91" w:rsidRDefault="003F1C91" w:rsidP="003F1C91">
            <w:r w:rsidRPr="00FC6DBA">
              <w:rPr>
                <w:b/>
              </w:rPr>
              <w:t>SELECT</w:t>
            </w:r>
            <w:r w:rsidRPr="003F1C91">
              <w:t xml:space="preserve"> </w:t>
            </w:r>
            <w:proofErr w:type="spellStart"/>
            <w:r w:rsidRPr="003F1C91">
              <w:t>yr</w:t>
            </w:r>
            <w:proofErr w:type="spellEnd"/>
            <w:r w:rsidRPr="003F1C91">
              <w:t>,</w:t>
            </w:r>
            <w:r w:rsidR="009F26A2">
              <w:t xml:space="preserve"> </w:t>
            </w:r>
            <w:proofErr w:type="spellStart"/>
            <w:r w:rsidRPr="003F1C91">
              <w:t>subject</w:t>
            </w:r>
            <w:proofErr w:type="spellEnd"/>
            <w:r w:rsidRPr="003F1C91">
              <w:t>,</w:t>
            </w:r>
            <w:r w:rsidR="009F26A2">
              <w:t xml:space="preserve"> </w:t>
            </w:r>
            <w:proofErr w:type="spellStart"/>
            <w:r w:rsidRPr="003F1C91">
              <w:t>winner</w:t>
            </w:r>
            <w:proofErr w:type="spellEnd"/>
          </w:p>
          <w:p w14:paraId="74D134B1" w14:textId="77777777" w:rsidR="003F1C91" w:rsidRPr="003F1C91" w:rsidRDefault="003F1C91" w:rsidP="003F1C91">
            <w:r w:rsidRPr="00FC6DBA">
              <w:rPr>
                <w:b/>
              </w:rPr>
              <w:t>FROM</w:t>
            </w:r>
            <w:r w:rsidRPr="003F1C91">
              <w:t xml:space="preserve"> nobel</w:t>
            </w:r>
          </w:p>
          <w:p w14:paraId="64C966EA" w14:textId="528B511E" w:rsidR="00B00EC9" w:rsidRPr="00E756BD" w:rsidRDefault="003F1C91" w:rsidP="003F1C91">
            <w:r w:rsidRPr="00FC6DBA">
              <w:rPr>
                <w:b/>
              </w:rPr>
              <w:t>WHERE</w:t>
            </w:r>
            <w:r w:rsidRPr="003F1C91">
              <w:t xml:space="preserve"> </w:t>
            </w:r>
            <w:proofErr w:type="spellStart"/>
            <w:r w:rsidRPr="003F1C91">
              <w:t>subject</w:t>
            </w:r>
            <w:proofErr w:type="spellEnd"/>
            <w:r w:rsidRPr="003F1C91">
              <w:t xml:space="preserve"> = '</w:t>
            </w:r>
            <w:proofErr w:type="spellStart"/>
            <w:r w:rsidRPr="003F1C91">
              <w:t>Literature</w:t>
            </w:r>
            <w:proofErr w:type="spellEnd"/>
            <w:r w:rsidRPr="003F1C91">
              <w:t>'</w:t>
            </w:r>
            <w:r w:rsidR="00E756BD">
              <w:t xml:space="preserve"> </w:t>
            </w:r>
            <w:r w:rsidRPr="00FC6DBA">
              <w:rPr>
                <w:b/>
              </w:rPr>
              <w:t>AND</w:t>
            </w:r>
            <w:r w:rsidRPr="003F1C91">
              <w:t xml:space="preserve"> </w:t>
            </w:r>
            <w:proofErr w:type="spellStart"/>
            <w:r w:rsidRPr="003F1C91">
              <w:t>yr</w:t>
            </w:r>
            <w:proofErr w:type="spellEnd"/>
            <w:r w:rsidRPr="003F1C91">
              <w:t xml:space="preserve"> </w:t>
            </w:r>
            <w:r w:rsidRPr="00FC6DBA">
              <w:rPr>
                <w:b/>
              </w:rPr>
              <w:t>BETWEEN</w:t>
            </w:r>
            <w:r w:rsidRPr="003F1C91">
              <w:t xml:space="preserve"> 1980 AND 1989</w:t>
            </w:r>
          </w:p>
        </w:tc>
      </w:tr>
    </w:tbl>
    <w:p w14:paraId="4DAE3B76" w14:textId="6FD3E7DA" w:rsidR="005D73A2" w:rsidRDefault="001549DF" w:rsidP="00B00EC9">
      <w:pPr>
        <w:pStyle w:val="Akapitzlist"/>
        <w:numPr>
          <w:ilvl w:val="0"/>
          <w:numId w:val="17"/>
        </w:numPr>
      </w:pPr>
      <w:r w:rsidRPr="00B00EC9">
        <w:rPr>
          <w:lang w:val="en-US"/>
        </w:rPr>
        <w:t>Show all details of the presidential winners:</w:t>
      </w:r>
      <w:r w:rsidR="00FA599B">
        <w:rPr>
          <w:lang w:val="en-US"/>
        </w:rPr>
        <w:t xml:space="preserve"> </w:t>
      </w:r>
      <w:r w:rsidRPr="00B00EC9">
        <w:rPr>
          <w:lang w:val="en-US"/>
        </w:rPr>
        <w:t>Theodore Roosevelt</w:t>
      </w:r>
      <w:r w:rsidR="002E1E24">
        <w:rPr>
          <w:lang w:val="en-US"/>
        </w:rPr>
        <w:t xml:space="preserve">, </w:t>
      </w:r>
      <w:r w:rsidRPr="00B00EC9">
        <w:rPr>
          <w:lang w:val="en-US"/>
        </w:rPr>
        <w:t>Woodrow Wilson</w:t>
      </w:r>
      <w:r w:rsidR="002E1E24">
        <w:rPr>
          <w:lang w:val="en-US"/>
        </w:rPr>
        <w:t xml:space="preserve">, </w:t>
      </w:r>
      <w:r w:rsidRPr="00B00EC9">
        <w:rPr>
          <w:lang w:val="en-US"/>
        </w:rPr>
        <w:t>Jimmy Carter</w:t>
      </w:r>
      <w:r w:rsidR="002E1E24">
        <w:rPr>
          <w:lang w:val="en-US"/>
        </w:rPr>
        <w:t>,</w:t>
      </w:r>
      <w:r w:rsidRPr="0007104A">
        <w:t>Barack Obama</w:t>
      </w:r>
    </w:p>
    <w:tbl>
      <w:tblPr>
        <w:tblStyle w:val="Tabela-Siatka"/>
        <w:tblW w:w="0" w:type="auto"/>
        <w:tblLook w:val="04A0" w:firstRow="1" w:lastRow="0" w:firstColumn="1" w:lastColumn="0" w:noHBand="0" w:noVBand="1"/>
      </w:tblPr>
      <w:tblGrid>
        <w:gridCol w:w="11328"/>
      </w:tblGrid>
      <w:tr w:rsidR="00B00EC9" w14:paraId="6221FF82" w14:textId="77777777" w:rsidTr="00B00EC9">
        <w:tc>
          <w:tcPr>
            <w:tcW w:w="11328" w:type="dxa"/>
          </w:tcPr>
          <w:p w14:paraId="6B0127E6" w14:textId="77777777" w:rsidR="00202C89" w:rsidRDefault="008B7F4B" w:rsidP="008B7F4B">
            <w:r w:rsidRPr="00FC6DBA">
              <w:rPr>
                <w:b/>
              </w:rPr>
              <w:t>SELECT</w:t>
            </w:r>
            <w:r w:rsidRPr="008B7F4B">
              <w:t xml:space="preserve"> *</w:t>
            </w:r>
          </w:p>
          <w:p w14:paraId="47C68B73" w14:textId="668A8445" w:rsidR="008B7F4B" w:rsidRPr="008B7F4B" w:rsidRDefault="008B7F4B" w:rsidP="008B7F4B">
            <w:r w:rsidRPr="00202C89">
              <w:rPr>
                <w:b/>
              </w:rPr>
              <w:t>FROM</w:t>
            </w:r>
            <w:r w:rsidRPr="008B7F4B">
              <w:t xml:space="preserve"> nobel</w:t>
            </w:r>
          </w:p>
          <w:p w14:paraId="7A030D4B" w14:textId="04FACC9C" w:rsidR="00B00EC9" w:rsidRPr="00E756BD" w:rsidRDefault="008B7F4B" w:rsidP="008B7F4B">
            <w:r w:rsidRPr="00FC6DBA">
              <w:rPr>
                <w:b/>
              </w:rPr>
              <w:t>WHERE</w:t>
            </w:r>
            <w:r w:rsidRPr="008B7F4B">
              <w:t xml:space="preserve">  </w:t>
            </w:r>
            <w:proofErr w:type="spellStart"/>
            <w:r w:rsidRPr="008B7F4B">
              <w:t>winner</w:t>
            </w:r>
            <w:proofErr w:type="spellEnd"/>
            <w:r w:rsidRPr="008B7F4B">
              <w:t xml:space="preserve"> </w:t>
            </w:r>
            <w:r w:rsidRPr="00FC6DBA">
              <w:rPr>
                <w:b/>
              </w:rPr>
              <w:t>IN</w:t>
            </w:r>
            <w:r w:rsidRPr="008B7F4B">
              <w:t xml:space="preserve"> ('</w:t>
            </w:r>
            <w:proofErr w:type="spellStart"/>
            <w:r w:rsidRPr="008B7F4B">
              <w:t>Theodore</w:t>
            </w:r>
            <w:proofErr w:type="spellEnd"/>
            <w:r w:rsidRPr="008B7F4B">
              <w:t xml:space="preserve"> Roosevelt',</w:t>
            </w:r>
            <w:r w:rsidR="00E756BD">
              <w:t xml:space="preserve"> </w:t>
            </w:r>
            <w:r w:rsidRPr="008B7F4B">
              <w:t>'</w:t>
            </w:r>
            <w:proofErr w:type="spellStart"/>
            <w:r w:rsidRPr="008B7F4B">
              <w:t>Woodrow</w:t>
            </w:r>
            <w:proofErr w:type="spellEnd"/>
            <w:r w:rsidRPr="008B7F4B">
              <w:t xml:space="preserve"> Wilson',</w:t>
            </w:r>
            <w:r w:rsidR="00E756BD">
              <w:t xml:space="preserve"> </w:t>
            </w:r>
            <w:r w:rsidRPr="008B7F4B">
              <w:t>'Jimmy Carter',</w:t>
            </w:r>
            <w:r w:rsidR="00E756BD">
              <w:t xml:space="preserve"> </w:t>
            </w:r>
            <w:r w:rsidRPr="008B7F4B">
              <w:t xml:space="preserve"> 'Barack Obama')</w:t>
            </w:r>
          </w:p>
        </w:tc>
      </w:tr>
    </w:tbl>
    <w:p w14:paraId="6C505BB2" w14:textId="652F701D" w:rsidR="001549DF" w:rsidRPr="00B00EC9" w:rsidRDefault="000F669C" w:rsidP="00B00EC9">
      <w:pPr>
        <w:pStyle w:val="Akapitzlist"/>
        <w:numPr>
          <w:ilvl w:val="0"/>
          <w:numId w:val="17"/>
        </w:numPr>
        <w:rPr>
          <w:lang w:val="en-US"/>
        </w:rPr>
      </w:pPr>
      <w:r w:rsidRPr="00B00EC9">
        <w:rPr>
          <w:lang w:val="en-US"/>
        </w:rPr>
        <w:t>Show the winners with first name John</w:t>
      </w:r>
    </w:p>
    <w:tbl>
      <w:tblPr>
        <w:tblStyle w:val="Tabela-Siatka"/>
        <w:tblW w:w="0" w:type="auto"/>
        <w:tblLook w:val="04A0" w:firstRow="1" w:lastRow="0" w:firstColumn="1" w:lastColumn="0" w:noHBand="0" w:noVBand="1"/>
      </w:tblPr>
      <w:tblGrid>
        <w:gridCol w:w="11328"/>
      </w:tblGrid>
      <w:tr w:rsidR="00B00EC9" w14:paraId="389B8718" w14:textId="77777777" w:rsidTr="00B00EC9">
        <w:tc>
          <w:tcPr>
            <w:tcW w:w="11328" w:type="dxa"/>
          </w:tcPr>
          <w:p w14:paraId="7FF7D802" w14:textId="77777777" w:rsidR="00E756BD" w:rsidRDefault="00545683" w:rsidP="00545683">
            <w:r w:rsidRPr="00FC6DBA">
              <w:rPr>
                <w:b/>
              </w:rPr>
              <w:t>SELECT</w:t>
            </w:r>
            <w:r w:rsidRPr="00545683">
              <w:t xml:space="preserve"> </w:t>
            </w:r>
            <w:proofErr w:type="spellStart"/>
            <w:r w:rsidRPr="00545683">
              <w:t>winner</w:t>
            </w:r>
            <w:proofErr w:type="spellEnd"/>
          </w:p>
          <w:p w14:paraId="31E56FEE" w14:textId="34356887" w:rsidR="00545683" w:rsidRPr="00545683" w:rsidRDefault="00545683" w:rsidP="00545683">
            <w:r w:rsidRPr="00FC6DBA">
              <w:rPr>
                <w:b/>
              </w:rPr>
              <w:t>FROM</w:t>
            </w:r>
            <w:r w:rsidRPr="00545683">
              <w:t xml:space="preserve"> nobel</w:t>
            </w:r>
          </w:p>
          <w:p w14:paraId="11F329E9" w14:textId="193B8181" w:rsidR="00B00EC9" w:rsidRPr="00545683" w:rsidRDefault="00545683" w:rsidP="00545683">
            <w:pPr>
              <w:rPr>
                <w:bCs/>
                <w:lang w:val="en-US"/>
              </w:rPr>
            </w:pPr>
            <w:r w:rsidRPr="00FC6DBA">
              <w:rPr>
                <w:b/>
              </w:rPr>
              <w:t>WHERE</w:t>
            </w:r>
            <w:r w:rsidRPr="00545683">
              <w:t xml:space="preserve"> </w:t>
            </w:r>
            <w:proofErr w:type="spellStart"/>
            <w:r w:rsidRPr="00545683">
              <w:t>winner</w:t>
            </w:r>
            <w:proofErr w:type="spellEnd"/>
            <w:r w:rsidRPr="00545683">
              <w:t xml:space="preserve"> </w:t>
            </w:r>
            <w:r w:rsidRPr="00B56DC7">
              <w:rPr>
                <w:b/>
              </w:rPr>
              <w:t>LIKE</w:t>
            </w:r>
            <w:r w:rsidRPr="00545683">
              <w:t xml:space="preserve"> 'John %'</w:t>
            </w:r>
          </w:p>
        </w:tc>
      </w:tr>
    </w:tbl>
    <w:p w14:paraId="6EB34383" w14:textId="77777777" w:rsidR="008A2454" w:rsidRPr="00B00EC9" w:rsidRDefault="00D77895" w:rsidP="00B00EC9">
      <w:pPr>
        <w:pStyle w:val="Akapitzlist"/>
        <w:numPr>
          <w:ilvl w:val="0"/>
          <w:numId w:val="17"/>
        </w:numPr>
        <w:rPr>
          <w:b/>
          <w:bCs/>
          <w:lang w:val="en-US"/>
        </w:rPr>
      </w:pPr>
      <w:r w:rsidRPr="00B00EC9">
        <w:rPr>
          <w:bCs/>
          <w:lang w:val="en-US"/>
        </w:rPr>
        <w:t>Show the year, subject, and name of Physics winners for 1980 together with the Chemistry winners for 1984.</w:t>
      </w:r>
    </w:p>
    <w:tbl>
      <w:tblPr>
        <w:tblStyle w:val="Tabela-Siatka"/>
        <w:tblW w:w="0" w:type="auto"/>
        <w:tblLook w:val="04A0" w:firstRow="1" w:lastRow="0" w:firstColumn="1" w:lastColumn="0" w:noHBand="0" w:noVBand="1"/>
      </w:tblPr>
      <w:tblGrid>
        <w:gridCol w:w="11328"/>
      </w:tblGrid>
      <w:tr w:rsidR="00B00EC9" w14:paraId="0CE74D07" w14:textId="77777777" w:rsidTr="00B00EC9">
        <w:tc>
          <w:tcPr>
            <w:tcW w:w="11328" w:type="dxa"/>
          </w:tcPr>
          <w:p w14:paraId="0B556720" w14:textId="77777777" w:rsidR="009B6FEC" w:rsidRPr="009B6FEC" w:rsidRDefault="009B6FEC" w:rsidP="009B6FEC">
            <w:r w:rsidRPr="00FC6DBA">
              <w:rPr>
                <w:b/>
              </w:rPr>
              <w:t>SELECT</w:t>
            </w:r>
            <w:r w:rsidRPr="009B6FEC">
              <w:t xml:space="preserve"> *</w:t>
            </w:r>
          </w:p>
          <w:p w14:paraId="6661ED19" w14:textId="77777777" w:rsidR="009B6FEC" w:rsidRPr="009B6FEC" w:rsidRDefault="009B6FEC" w:rsidP="009B6FEC">
            <w:r w:rsidRPr="00FC6DBA">
              <w:rPr>
                <w:b/>
              </w:rPr>
              <w:t>FROM</w:t>
            </w:r>
            <w:r w:rsidRPr="009B6FEC">
              <w:t xml:space="preserve"> nobel</w:t>
            </w:r>
          </w:p>
          <w:p w14:paraId="5BF2CE75" w14:textId="17B33430" w:rsidR="00B00EC9" w:rsidRPr="00E756BD" w:rsidRDefault="009B6FEC" w:rsidP="009B6FEC">
            <w:r w:rsidRPr="00FC6DBA">
              <w:rPr>
                <w:b/>
              </w:rPr>
              <w:t>WHERE</w:t>
            </w:r>
            <w:r w:rsidRPr="009B6FEC">
              <w:t xml:space="preserve"> (</w:t>
            </w:r>
            <w:proofErr w:type="spellStart"/>
            <w:r w:rsidRPr="009B6FEC">
              <w:t>subject</w:t>
            </w:r>
            <w:proofErr w:type="spellEnd"/>
            <w:r w:rsidRPr="009B6FEC">
              <w:t>='</w:t>
            </w:r>
            <w:proofErr w:type="spellStart"/>
            <w:r w:rsidRPr="009B6FEC">
              <w:t>physics</w:t>
            </w:r>
            <w:proofErr w:type="spellEnd"/>
            <w:r w:rsidRPr="009B6FEC">
              <w:t xml:space="preserve">' </w:t>
            </w:r>
            <w:r w:rsidRPr="00FC6DBA">
              <w:rPr>
                <w:b/>
              </w:rPr>
              <w:t>AND</w:t>
            </w:r>
            <w:r w:rsidRPr="009B6FEC">
              <w:t xml:space="preserve"> </w:t>
            </w:r>
            <w:proofErr w:type="spellStart"/>
            <w:r w:rsidRPr="009B6FEC">
              <w:t>yr</w:t>
            </w:r>
            <w:proofErr w:type="spellEnd"/>
            <w:r w:rsidRPr="009B6FEC">
              <w:t xml:space="preserve">=1980) </w:t>
            </w:r>
            <w:r w:rsidRPr="00FC6DBA">
              <w:rPr>
                <w:b/>
              </w:rPr>
              <w:t>OR</w:t>
            </w:r>
            <w:r w:rsidR="00E756BD">
              <w:t xml:space="preserve"> </w:t>
            </w:r>
            <w:r w:rsidRPr="009B6FEC">
              <w:t>(</w:t>
            </w:r>
            <w:proofErr w:type="spellStart"/>
            <w:r w:rsidRPr="009B6FEC">
              <w:t>subject</w:t>
            </w:r>
            <w:proofErr w:type="spellEnd"/>
            <w:r w:rsidRPr="009B6FEC">
              <w:t>='</w:t>
            </w:r>
            <w:proofErr w:type="spellStart"/>
            <w:r w:rsidRPr="009B6FEC">
              <w:t>chemistry</w:t>
            </w:r>
            <w:proofErr w:type="spellEnd"/>
            <w:r w:rsidRPr="009B6FEC">
              <w:t xml:space="preserve">' </w:t>
            </w:r>
            <w:r w:rsidRPr="00FC6DBA">
              <w:rPr>
                <w:b/>
              </w:rPr>
              <w:t>AND</w:t>
            </w:r>
            <w:r w:rsidRPr="009B6FEC">
              <w:t xml:space="preserve"> </w:t>
            </w:r>
            <w:proofErr w:type="spellStart"/>
            <w:r w:rsidRPr="009B6FEC">
              <w:t>yr</w:t>
            </w:r>
            <w:proofErr w:type="spellEnd"/>
            <w:r w:rsidRPr="009B6FEC">
              <w:t>=1984)</w:t>
            </w:r>
          </w:p>
        </w:tc>
      </w:tr>
    </w:tbl>
    <w:p w14:paraId="67ECF4BB" w14:textId="6E31F139" w:rsidR="000F669C" w:rsidRPr="00B00EC9" w:rsidRDefault="008A2454" w:rsidP="00B00EC9">
      <w:pPr>
        <w:pStyle w:val="Akapitzlist"/>
        <w:numPr>
          <w:ilvl w:val="0"/>
          <w:numId w:val="17"/>
        </w:numPr>
        <w:rPr>
          <w:bCs/>
          <w:lang w:val="en-US"/>
        </w:rPr>
      </w:pPr>
      <w:r w:rsidRPr="00B00EC9">
        <w:rPr>
          <w:bCs/>
          <w:lang w:val="en-US"/>
        </w:rPr>
        <w:t>Show the year, subject, and name of winners for 1980 excluding Chemistry and Medicine</w:t>
      </w:r>
    </w:p>
    <w:tbl>
      <w:tblPr>
        <w:tblStyle w:val="Tabela-Siatka"/>
        <w:tblW w:w="0" w:type="auto"/>
        <w:tblLook w:val="04A0" w:firstRow="1" w:lastRow="0" w:firstColumn="1" w:lastColumn="0" w:noHBand="0" w:noVBand="1"/>
      </w:tblPr>
      <w:tblGrid>
        <w:gridCol w:w="11328"/>
      </w:tblGrid>
      <w:tr w:rsidR="00B00EC9" w14:paraId="74316366" w14:textId="77777777" w:rsidTr="00B00EC9">
        <w:tc>
          <w:tcPr>
            <w:tcW w:w="11328" w:type="dxa"/>
          </w:tcPr>
          <w:p w14:paraId="613297CF" w14:textId="77777777" w:rsidR="005A11BE" w:rsidRPr="005A11BE" w:rsidRDefault="005A11BE" w:rsidP="005A11BE">
            <w:r w:rsidRPr="00FC6DBA">
              <w:rPr>
                <w:b/>
              </w:rPr>
              <w:t>SELECT</w:t>
            </w:r>
            <w:r w:rsidRPr="005A11BE">
              <w:t xml:space="preserve"> *</w:t>
            </w:r>
          </w:p>
          <w:p w14:paraId="6CF6BADC" w14:textId="77777777" w:rsidR="005A11BE" w:rsidRPr="005A11BE" w:rsidRDefault="005A11BE" w:rsidP="005A11BE">
            <w:r w:rsidRPr="00FC6DBA">
              <w:rPr>
                <w:b/>
              </w:rPr>
              <w:lastRenderedPageBreak/>
              <w:t>FROM</w:t>
            </w:r>
            <w:r w:rsidRPr="005A11BE">
              <w:t xml:space="preserve"> nobel</w:t>
            </w:r>
          </w:p>
          <w:p w14:paraId="64463378" w14:textId="7731D17D" w:rsidR="00B00EC9" w:rsidRPr="00E756BD" w:rsidRDefault="005A11BE" w:rsidP="005A11BE">
            <w:r w:rsidRPr="00FC6DBA">
              <w:rPr>
                <w:b/>
              </w:rPr>
              <w:t>WHERE</w:t>
            </w:r>
            <w:r w:rsidRPr="005A11BE">
              <w:t xml:space="preserve"> </w:t>
            </w:r>
            <w:proofErr w:type="spellStart"/>
            <w:r w:rsidRPr="005A11BE">
              <w:t>yr</w:t>
            </w:r>
            <w:proofErr w:type="spellEnd"/>
            <w:r w:rsidRPr="005A11BE">
              <w:t xml:space="preserve">=1980 </w:t>
            </w:r>
            <w:r w:rsidRPr="00B56DC7">
              <w:rPr>
                <w:b/>
              </w:rPr>
              <w:t>AND</w:t>
            </w:r>
            <w:r w:rsidR="00E756BD">
              <w:t xml:space="preserve"> </w:t>
            </w:r>
            <w:proofErr w:type="spellStart"/>
            <w:r w:rsidRPr="005A11BE">
              <w:t>subject</w:t>
            </w:r>
            <w:proofErr w:type="spellEnd"/>
            <w:r w:rsidRPr="005A11BE">
              <w:t xml:space="preserve"> </w:t>
            </w:r>
            <w:r w:rsidRPr="00FC6DBA">
              <w:rPr>
                <w:b/>
              </w:rPr>
              <w:t>NOT</w:t>
            </w:r>
            <w:r w:rsidRPr="005A11BE">
              <w:t xml:space="preserve"> </w:t>
            </w:r>
            <w:r w:rsidRPr="00273BAC">
              <w:rPr>
                <w:b/>
              </w:rPr>
              <w:t>IN</w:t>
            </w:r>
            <w:r w:rsidRPr="005A11BE">
              <w:t xml:space="preserve"> ('</w:t>
            </w:r>
            <w:proofErr w:type="spellStart"/>
            <w:r w:rsidRPr="005A11BE">
              <w:t>Chemistry</w:t>
            </w:r>
            <w:proofErr w:type="spellEnd"/>
            <w:r w:rsidRPr="005A11BE">
              <w:t>',</w:t>
            </w:r>
            <w:r w:rsidR="00E756BD">
              <w:t xml:space="preserve"> </w:t>
            </w:r>
            <w:r w:rsidRPr="005A11BE">
              <w:t>'</w:t>
            </w:r>
            <w:proofErr w:type="spellStart"/>
            <w:r w:rsidRPr="005A11BE">
              <w:t>Medicine</w:t>
            </w:r>
            <w:proofErr w:type="spellEnd"/>
            <w:r w:rsidRPr="005A11BE">
              <w:t>')</w:t>
            </w:r>
          </w:p>
        </w:tc>
      </w:tr>
    </w:tbl>
    <w:p w14:paraId="0D0002A2" w14:textId="3A228900" w:rsidR="008A2454" w:rsidRPr="00B00EC9" w:rsidRDefault="0070693F" w:rsidP="00B00EC9">
      <w:pPr>
        <w:pStyle w:val="Akapitzlist"/>
        <w:numPr>
          <w:ilvl w:val="0"/>
          <w:numId w:val="17"/>
        </w:numPr>
        <w:rPr>
          <w:lang w:val="en-US"/>
        </w:rPr>
      </w:pPr>
      <w:r w:rsidRPr="00B00EC9">
        <w:rPr>
          <w:lang w:val="en-US"/>
        </w:rPr>
        <w:lastRenderedPageBreak/>
        <w:t>Show year, subject, and name of people who won a 'Medicine' prize in an early year (before 1910, not including 1910) together with winners of a 'Literature' prize in a later year (after 2004, including 2004)</w:t>
      </w:r>
    </w:p>
    <w:tbl>
      <w:tblPr>
        <w:tblStyle w:val="Tabela-Siatka"/>
        <w:tblW w:w="0" w:type="auto"/>
        <w:tblLook w:val="04A0" w:firstRow="1" w:lastRow="0" w:firstColumn="1" w:lastColumn="0" w:noHBand="0" w:noVBand="1"/>
      </w:tblPr>
      <w:tblGrid>
        <w:gridCol w:w="11328"/>
      </w:tblGrid>
      <w:tr w:rsidR="00B00EC9" w14:paraId="291B1845" w14:textId="77777777" w:rsidTr="00B00EC9">
        <w:tc>
          <w:tcPr>
            <w:tcW w:w="11328" w:type="dxa"/>
          </w:tcPr>
          <w:p w14:paraId="012F8779" w14:textId="77777777" w:rsidR="00D730A6" w:rsidRPr="00D730A6" w:rsidRDefault="00D730A6" w:rsidP="00D730A6">
            <w:r w:rsidRPr="00FC6DBA">
              <w:rPr>
                <w:b/>
              </w:rPr>
              <w:t>SELECT</w:t>
            </w:r>
            <w:r w:rsidRPr="00D730A6">
              <w:t xml:space="preserve"> *</w:t>
            </w:r>
          </w:p>
          <w:p w14:paraId="176CD678" w14:textId="7FCC220E" w:rsidR="00D730A6" w:rsidRPr="00D730A6" w:rsidRDefault="00D730A6" w:rsidP="00D730A6">
            <w:r w:rsidRPr="00FC6DBA">
              <w:rPr>
                <w:b/>
              </w:rPr>
              <w:t>FROM</w:t>
            </w:r>
            <w:r w:rsidRPr="00D730A6">
              <w:t xml:space="preserve"> nobel</w:t>
            </w:r>
          </w:p>
          <w:p w14:paraId="5694E4D1" w14:textId="6BB23BF9" w:rsidR="00B00EC9" w:rsidRPr="00D32977" w:rsidRDefault="00D730A6" w:rsidP="00D730A6">
            <w:r w:rsidRPr="00FC6DBA">
              <w:rPr>
                <w:b/>
              </w:rPr>
              <w:t>WHERE</w:t>
            </w:r>
            <w:r w:rsidRPr="00D730A6">
              <w:t xml:space="preserve"> (</w:t>
            </w:r>
            <w:proofErr w:type="spellStart"/>
            <w:r w:rsidRPr="00D730A6">
              <w:t>subject</w:t>
            </w:r>
            <w:proofErr w:type="spellEnd"/>
            <w:r w:rsidR="00FC6DBA">
              <w:t xml:space="preserve"> </w:t>
            </w:r>
            <w:r w:rsidRPr="00D730A6">
              <w:t>=</w:t>
            </w:r>
            <w:r w:rsidR="00FC6DBA">
              <w:t xml:space="preserve"> </w:t>
            </w:r>
            <w:r w:rsidRPr="00D730A6">
              <w:t>'</w:t>
            </w:r>
            <w:proofErr w:type="spellStart"/>
            <w:r w:rsidRPr="00D730A6">
              <w:t>Medicine</w:t>
            </w:r>
            <w:proofErr w:type="spellEnd"/>
            <w:r w:rsidRPr="00D730A6">
              <w:t xml:space="preserve">' </w:t>
            </w:r>
            <w:r w:rsidR="00FC6DBA">
              <w:rPr>
                <w:b/>
              </w:rPr>
              <w:t>AND</w:t>
            </w:r>
            <w:r w:rsidRPr="00D730A6">
              <w:t xml:space="preserve"> </w:t>
            </w:r>
            <w:proofErr w:type="spellStart"/>
            <w:r w:rsidRPr="00D730A6">
              <w:t>yr</w:t>
            </w:r>
            <w:proofErr w:type="spellEnd"/>
            <w:r w:rsidRPr="00D730A6">
              <w:t xml:space="preserve"> &lt;1910) </w:t>
            </w:r>
            <w:r w:rsidRPr="00FC6DBA">
              <w:rPr>
                <w:b/>
              </w:rPr>
              <w:t>OR</w:t>
            </w:r>
            <w:r w:rsidR="00D32977">
              <w:t xml:space="preserve"> </w:t>
            </w:r>
            <w:r w:rsidRPr="00D730A6">
              <w:t>(</w:t>
            </w:r>
            <w:proofErr w:type="spellStart"/>
            <w:r w:rsidRPr="00D730A6">
              <w:t>subject</w:t>
            </w:r>
            <w:proofErr w:type="spellEnd"/>
            <w:r w:rsidR="00FC6DBA">
              <w:t xml:space="preserve"> </w:t>
            </w:r>
            <w:r w:rsidRPr="00D730A6">
              <w:t>=</w:t>
            </w:r>
            <w:r w:rsidR="00FC6DBA">
              <w:t xml:space="preserve"> </w:t>
            </w:r>
            <w:r w:rsidRPr="00D730A6">
              <w:t>'</w:t>
            </w:r>
            <w:proofErr w:type="spellStart"/>
            <w:r w:rsidRPr="00D730A6">
              <w:t>Literature</w:t>
            </w:r>
            <w:proofErr w:type="spellEnd"/>
            <w:r w:rsidRPr="00D730A6">
              <w:t xml:space="preserve">' </w:t>
            </w:r>
            <w:r w:rsidRPr="00FC6DBA">
              <w:rPr>
                <w:b/>
              </w:rPr>
              <w:t>AND</w:t>
            </w:r>
            <w:r w:rsidRPr="00D730A6">
              <w:t xml:space="preserve"> </w:t>
            </w:r>
            <w:proofErr w:type="spellStart"/>
            <w:r w:rsidRPr="00D730A6">
              <w:t>yr</w:t>
            </w:r>
            <w:proofErr w:type="spellEnd"/>
            <w:r w:rsidRPr="00D730A6">
              <w:t>&gt;=2004)</w:t>
            </w:r>
          </w:p>
        </w:tc>
      </w:tr>
    </w:tbl>
    <w:p w14:paraId="59EE9E50" w14:textId="7C0AC8F5" w:rsidR="0070693F" w:rsidRPr="00B00EC9" w:rsidRDefault="00BA2C51" w:rsidP="00B00EC9">
      <w:pPr>
        <w:pStyle w:val="Akapitzlist"/>
        <w:numPr>
          <w:ilvl w:val="0"/>
          <w:numId w:val="17"/>
        </w:numPr>
        <w:rPr>
          <w:lang w:val="en-US"/>
        </w:rPr>
      </w:pPr>
      <w:r w:rsidRPr="00B00EC9">
        <w:rPr>
          <w:lang w:val="en-US"/>
        </w:rPr>
        <w:t>Find all details of the prize won by PETER GRÜNBERG</w:t>
      </w:r>
      <w:r w:rsidR="00FA599B">
        <w:rPr>
          <w:lang w:val="en-US"/>
        </w:rPr>
        <w:t xml:space="preserve">. </w:t>
      </w:r>
      <w:r w:rsidRPr="00B00EC9">
        <w:rPr>
          <w:iCs/>
          <w:lang w:val="en-US"/>
        </w:rPr>
        <w:t xml:space="preserve">Non-ASCII characters - </w:t>
      </w:r>
      <w:r w:rsidRPr="00B00EC9">
        <w:rPr>
          <w:lang w:val="en-US"/>
        </w:rPr>
        <w:t>The u in his name has an </w:t>
      </w:r>
      <w:r w:rsidRPr="00B00EC9">
        <w:rPr>
          <w:b/>
          <w:bCs/>
          <w:lang w:val="en-US"/>
        </w:rPr>
        <w:t>umlaut</w:t>
      </w:r>
      <w:r w:rsidRPr="00B00EC9">
        <w:rPr>
          <w:lang w:val="en-US"/>
        </w:rPr>
        <w:t>.</w:t>
      </w:r>
    </w:p>
    <w:tbl>
      <w:tblPr>
        <w:tblStyle w:val="Tabela-Siatka"/>
        <w:tblW w:w="0" w:type="auto"/>
        <w:tblLook w:val="04A0" w:firstRow="1" w:lastRow="0" w:firstColumn="1" w:lastColumn="0" w:noHBand="0" w:noVBand="1"/>
      </w:tblPr>
      <w:tblGrid>
        <w:gridCol w:w="11328"/>
      </w:tblGrid>
      <w:tr w:rsidR="00B00EC9" w14:paraId="4EFCF5C2" w14:textId="77777777" w:rsidTr="00B00EC9">
        <w:tc>
          <w:tcPr>
            <w:tcW w:w="11328" w:type="dxa"/>
          </w:tcPr>
          <w:p w14:paraId="7550DF22" w14:textId="77777777" w:rsidR="00BB1338" w:rsidRPr="00BB1338" w:rsidRDefault="00BB1338" w:rsidP="00BB1338">
            <w:r w:rsidRPr="000075D5">
              <w:rPr>
                <w:b/>
              </w:rPr>
              <w:t>SELECT</w:t>
            </w:r>
            <w:r w:rsidRPr="00BB1338">
              <w:t xml:space="preserve"> *</w:t>
            </w:r>
          </w:p>
          <w:p w14:paraId="3A8D084C" w14:textId="23DD672E" w:rsidR="00BB1338" w:rsidRPr="00BB1338" w:rsidRDefault="00BB1338" w:rsidP="00BB1338">
            <w:r w:rsidRPr="000075D5">
              <w:rPr>
                <w:b/>
              </w:rPr>
              <w:t>FROM</w:t>
            </w:r>
            <w:r w:rsidRPr="00BB1338">
              <w:t xml:space="preserve"> nobel</w:t>
            </w:r>
          </w:p>
          <w:p w14:paraId="3A3CF12C" w14:textId="4A28E352" w:rsidR="00B00EC9" w:rsidRPr="00BB1338" w:rsidRDefault="00BB1338" w:rsidP="00BB1338">
            <w:pPr>
              <w:rPr>
                <w:lang w:val="en-US"/>
              </w:rPr>
            </w:pPr>
            <w:r w:rsidRPr="000075D5">
              <w:rPr>
                <w:b/>
              </w:rPr>
              <w:t>WHERE</w:t>
            </w:r>
            <w:r w:rsidRPr="00BB1338">
              <w:t xml:space="preserve"> </w:t>
            </w:r>
            <w:proofErr w:type="spellStart"/>
            <w:r w:rsidRPr="00BB1338">
              <w:t>winner</w:t>
            </w:r>
            <w:proofErr w:type="spellEnd"/>
            <w:r w:rsidRPr="00BB1338">
              <w:t xml:space="preserve"> </w:t>
            </w:r>
            <w:r w:rsidR="000075D5" w:rsidRPr="000075D5">
              <w:rPr>
                <w:b/>
              </w:rPr>
              <w:t>IN</w:t>
            </w:r>
            <w:r w:rsidRPr="00BB1338">
              <w:t xml:space="preserve"> ('Peter </w:t>
            </w:r>
            <w:proofErr w:type="spellStart"/>
            <w:r w:rsidRPr="00BB1338">
              <w:t>Grünberg</w:t>
            </w:r>
            <w:proofErr w:type="spellEnd"/>
            <w:r w:rsidRPr="00BB1338">
              <w:t>')</w:t>
            </w:r>
          </w:p>
        </w:tc>
      </w:tr>
    </w:tbl>
    <w:p w14:paraId="5FE04DF2" w14:textId="766435B5" w:rsidR="00BA2C51" w:rsidRPr="00B00EC9" w:rsidRDefault="00C90757" w:rsidP="00B00EC9">
      <w:pPr>
        <w:pStyle w:val="Akapitzlist"/>
        <w:numPr>
          <w:ilvl w:val="0"/>
          <w:numId w:val="17"/>
        </w:numPr>
        <w:rPr>
          <w:lang w:val="en-US"/>
        </w:rPr>
      </w:pPr>
      <w:r w:rsidRPr="00B00EC9">
        <w:rPr>
          <w:lang w:val="en-US"/>
        </w:rPr>
        <w:t>Find all details of the prize won by EUGENE O'NEILL</w:t>
      </w:r>
      <w:r w:rsidR="00FA599B">
        <w:rPr>
          <w:lang w:val="en-US"/>
        </w:rPr>
        <w:t xml:space="preserve">. </w:t>
      </w:r>
      <w:r w:rsidRPr="00B00EC9">
        <w:rPr>
          <w:iCs/>
          <w:lang w:val="en-US"/>
        </w:rPr>
        <w:t xml:space="preserve">Escaping single quotes - </w:t>
      </w:r>
      <w:r w:rsidRPr="00B00EC9">
        <w:rPr>
          <w:lang w:val="en-US"/>
        </w:rPr>
        <w:t>You can't put a single quote in a quote string directly. You can use two single quotes within a quoted string.</w:t>
      </w:r>
    </w:p>
    <w:tbl>
      <w:tblPr>
        <w:tblStyle w:val="Tabela-Siatka"/>
        <w:tblW w:w="0" w:type="auto"/>
        <w:tblLook w:val="04A0" w:firstRow="1" w:lastRow="0" w:firstColumn="1" w:lastColumn="0" w:noHBand="0" w:noVBand="1"/>
      </w:tblPr>
      <w:tblGrid>
        <w:gridCol w:w="11328"/>
      </w:tblGrid>
      <w:tr w:rsidR="00B00EC9" w14:paraId="216B7605" w14:textId="77777777" w:rsidTr="00B00EC9">
        <w:tc>
          <w:tcPr>
            <w:tcW w:w="11328" w:type="dxa"/>
          </w:tcPr>
          <w:p w14:paraId="7D38AF60" w14:textId="77777777" w:rsidR="00AE19EE" w:rsidRPr="00AE19EE" w:rsidRDefault="00AE19EE" w:rsidP="00AE19EE">
            <w:r w:rsidRPr="000075D5">
              <w:rPr>
                <w:b/>
              </w:rPr>
              <w:t>SELECT</w:t>
            </w:r>
            <w:r w:rsidRPr="00AE19EE">
              <w:t xml:space="preserve"> *</w:t>
            </w:r>
          </w:p>
          <w:p w14:paraId="02ACF64E" w14:textId="248BD7AA" w:rsidR="00AE19EE" w:rsidRPr="00AE19EE" w:rsidRDefault="00AE19EE" w:rsidP="00AE19EE">
            <w:r w:rsidRPr="000075D5">
              <w:rPr>
                <w:b/>
              </w:rPr>
              <w:t>FROM</w:t>
            </w:r>
            <w:r w:rsidRPr="00AE19EE">
              <w:t xml:space="preserve"> nobel</w:t>
            </w:r>
          </w:p>
          <w:p w14:paraId="4C638829" w14:textId="5CB37773" w:rsidR="00B00EC9" w:rsidRPr="00AE19EE" w:rsidRDefault="00AE19EE" w:rsidP="00AE19EE">
            <w:pPr>
              <w:rPr>
                <w:lang w:val="en-US"/>
              </w:rPr>
            </w:pPr>
            <w:r w:rsidRPr="000075D5">
              <w:rPr>
                <w:b/>
              </w:rPr>
              <w:t>WHERE</w:t>
            </w:r>
            <w:r w:rsidRPr="00AE19EE">
              <w:t xml:space="preserve"> </w:t>
            </w:r>
            <w:proofErr w:type="spellStart"/>
            <w:r w:rsidRPr="00AE19EE">
              <w:t>winner</w:t>
            </w:r>
            <w:proofErr w:type="spellEnd"/>
            <w:r w:rsidRPr="00AE19EE">
              <w:t xml:space="preserve"> </w:t>
            </w:r>
            <w:r w:rsidR="000075D5" w:rsidRPr="000075D5">
              <w:rPr>
                <w:b/>
              </w:rPr>
              <w:t>IN</w:t>
            </w:r>
            <w:r w:rsidRPr="00AE19EE">
              <w:t xml:space="preserve"> ('</w:t>
            </w:r>
            <w:proofErr w:type="spellStart"/>
            <w:r w:rsidRPr="00AE19EE">
              <w:t>Eugene</w:t>
            </w:r>
            <w:proofErr w:type="spellEnd"/>
            <w:r w:rsidRPr="00AE19EE">
              <w:t xml:space="preserve"> </w:t>
            </w:r>
            <w:proofErr w:type="spellStart"/>
            <w:r w:rsidRPr="00AE19EE">
              <w:t>O''Neill</w:t>
            </w:r>
            <w:proofErr w:type="spellEnd"/>
            <w:r w:rsidRPr="00AE19EE">
              <w:t>')</w:t>
            </w:r>
          </w:p>
        </w:tc>
      </w:tr>
    </w:tbl>
    <w:p w14:paraId="58FA3733" w14:textId="4689D8D8" w:rsidR="00C90757" w:rsidRPr="00B00EC9" w:rsidRDefault="00BF7299" w:rsidP="00B00EC9">
      <w:pPr>
        <w:pStyle w:val="Akapitzlist"/>
        <w:numPr>
          <w:ilvl w:val="0"/>
          <w:numId w:val="17"/>
        </w:numPr>
        <w:rPr>
          <w:bCs/>
          <w:lang w:val="en-US"/>
        </w:rPr>
      </w:pPr>
      <w:r w:rsidRPr="00B00EC9">
        <w:rPr>
          <w:bCs/>
          <w:lang w:val="en-US"/>
        </w:rPr>
        <w:t>List the winners, year and subject where the winner starts with Sir. Show the most recent first, then by name order.</w:t>
      </w:r>
    </w:p>
    <w:tbl>
      <w:tblPr>
        <w:tblStyle w:val="Tabela-Siatka"/>
        <w:tblW w:w="0" w:type="auto"/>
        <w:tblLook w:val="04A0" w:firstRow="1" w:lastRow="0" w:firstColumn="1" w:lastColumn="0" w:noHBand="0" w:noVBand="1"/>
      </w:tblPr>
      <w:tblGrid>
        <w:gridCol w:w="11328"/>
      </w:tblGrid>
      <w:tr w:rsidR="00B00EC9" w14:paraId="0A63E371" w14:textId="77777777" w:rsidTr="00B00EC9">
        <w:tc>
          <w:tcPr>
            <w:tcW w:w="11328" w:type="dxa"/>
          </w:tcPr>
          <w:p w14:paraId="552DF19B" w14:textId="77777777" w:rsidR="006E5AED" w:rsidRPr="006E5AED" w:rsidRDefault="006E5AED" w:rsidP="006E5AED">
            <w:r w:rsidRPr="000075D5">
              <w:rPr>
                <w:b/>
              </w:rPr>
              <w:t>SELECT</w:t>
            </w:r>
            <w:r w:rsidRPr="006E5AED">
              <w:t xml:space="preserve"> </w:t>
            </w:r>
            <w:proofErr w:type="spellStart"/>
            <w:r w:rsidRPr="006E5AED">
              <w:t>winner</w:t>
            </w:r>
            <w:proofErr w:type="spellEnd"/>
            <w:r w:rsidRPr="006E5AED">
              <w:t xml:space="preserve">, </w:t>
            </w:r>
            <w:proofErr w:type="spellStart"/>
            <w:r w:rsidRPr="006E5AED">
              <w:t>yr</w:t>
            </w:r>
            <w:proofErr w:type="spellEnd"/>
            <w:r w:rsidRPr="006E5AED">
              <w:t xml:space="preserve">, </w:t>
            </w:r>
            <w:proofErr w:type="spellStart"/>
            <w:r w:rsidRPr="006E5AED">
              <w:t>subject</w:t>
            </w:r>
            <w:proofErr w:type="spellEnd"/>
          </w:p>
          <w:p w14:paraId="5E9AA8CA" w14:textId="77777777" w:rsidR="006E5AED" w:rsidRPr="006E5AED" w:rsidRDefault="006E5AED" w:rsidP="006E5AED">
            <w:r w:rsidRPr="000075D5">
              <w:rPr>
                <w:b/>
              </w:rPr>
              <w:t>FROM</w:t>
            </w:r>
            <w:r w:rsidRPr="006E5AED">
              <w:t xml:space="preserve"> nobel </w:t>
            </w:r>
          </w:p>
          <w:p w14:paraId="6E4A3348" w14:textId="77777777" w:rsidR="006E5AED" w:rsidRPr="006E5AED" w:rsidRDefault="006E5AED" w:rsidP="006E5AED">
            <w:r w:rsidRPr="000075D5">
              <w:rPr>
                <w:b/>
              </w:rPr>
              <w:t>WHERE</w:t>
            </w:r>
            <w:r w:rsidRPr="006E5AED">
              <w:t xml:space="preserve"> </w:t>
            </w:r>
            <w:proofErr w:type="spellStart"/>
            <w:r w:rsidRPr="006E5AED">
              <w:t>winner</w:t>
            </w:r>
            <w:proofErr w:type="spellEnd"/>
            <w:r w:rsidRPr="006E5AED">
              <w:t xml:space="preserve"> </w:t>
            </w:r>
            <w:r w:rsidRPr="000075D5">
              <w:rPr>
                <w:b/>
              </w:rPr>
              <w:t>LIKE</w:t>
            </w:r>
            <w:r w:rsidRPr="006E5AED">
              <w:t xml:space="preserve"> 'Sir%'</w:t>
            </w:r>
          </w:p>
          <w:p w14:paraId="76FE071D" w14:textId="2F9E528F" w:rsidR="00B00EC9" w:rsidRPr="006E5AED" w:rsidRDefault="006E5AED" w:rsidP="006E5AED">
            <w:pPr>
              <w:rPr>
                <w:lang w:val="en-US"/>
              </w:rPr>
            </w:pPr>
            <w:r w:rsidRPr="000075D5">
              <w:rPr>
                <w:b/>
              </w:rPr>
              <w:t>ORDER</w:t>
            </w:r>
            <w:r w:rsidRPr="006E5AED">
              <w:t xml:space="preserve"> </w:t>
            </w:r>
            <w:r w:rsidRPr="000075D5">
              <w:rPr>
                <w:b/>
              </w:rPr>
              <w:t>BY</w:t>
            </w:r>
            <w:r w:rsidRPr="006E5AED">
              <w:t xml:space="preserve"> </w:t>
            </w:r>
            <w:proofErr w:type="spellStart"/>
            <w:r w:rsidRPr="006E5AED">
              <w:t>yr</w:t>
            </w:r>
            <w:proofErr w:type="spellEnd"/>
            <w:r w:rsidRPr="006E5AED">
              <w:t xml:space="preserve"> </w:t>
            </w:r>
            <w:r w:rsidRPr="000075D5">
              <w:rPr>
                <w:b/>
              </w:rPr>
              <w:t>DESC</w:t>
            </w:r>
            <w:r w:rsidRPr="006E5AED">
              <w:t xml:space="preserve">, </w:t>
            </w:r>
            <w:proofErr w:type="spellStart"/>
            <w:r w:rsidRPr="006E5AED">
              <w:t>winner</w:t>
            </w:r>
            <w:proofErr w:type="spellEnd"/>
          </w:p>
        </w:tc>
      </w:tr>
    </w:tbl>
    <w:p w14:paraId="36DAC2B9" w14:textId="7CC29850" w:rsidR="00CF488E" w:rsidRPr="00CF488E" w:rsidRDefault="00B00EC9" w:rsidP="00CF488E">
      <w:pPr>
        <w:pStyle w:val="Akapitzlist"/>
        <w:numPr>
          <w:ilvl w:val="0"/>
          <w:numId w:val="17"/>
        </w:numPr>
        <w:rPr>
          <w:lang w:val="en-US"/>
        </w:rPr>
      </w:pPr>
      <w:r w:rsidRPr="00B00EC9">
        <w:rPr>
          <w:lang w:val="en-US"/>
        </w:rPr>
        <w:t>The expression </w:t>
      </w:r>
      <w:r w:rsidRPr="00B00EC9">
        <w:rPr>
          <w:b/>
          <w:bCs/>
          <w:lang w:val="en-US"/>
        </w:rPr>
        <w:t>subject IN ('</w:t>
      </w:r>
      <w:proofErr w:type="spellStart"/>
      <w:r w:rsidRPr="00B00EC9">
        <w:rPr>
          <w:b/>
          <w:bCs/>
          <w:lang w:val="en-US"/>
        </w:rPr>
        <w:t>Chemistry','Physics</w:t>
      </w:r>
      <w:proofErr w:type="spellEnd"/>
      <w:r w:rsidRPr="00B00EC9">
        <w:rPr>
          <w:b/>
          <w:bCs/>
          <w:lang w:val="en-US"/>
        </w:rPr>
        <w:t>')</w:t>
      </w:r>
      <w:r w:rsidRPr="00B00EC9">
        <w:rPr>
          <w:lang w:val="en-US"/>
        </w:rPr>
        <w:t xml:space="preserve"> can be used as a value - it </w:t>
      </w:r>
      <w:r w:rsidRPr="00FA599B">
        <w:rPr>
          <w:lang w:val="en-US"/>
        </w:rPr>
        <w:t>will be </w:t>
      </w:r>
      <w:r w:rsidRPr="00FA599B">
        <w:rPr>
          <w:bCs/>
          <w:lang w:val="en-US"/>
        </w:rPr>
        <w:t>0</w:t>
      </w:r>
      <w:r w:rsidRPr="00FA599B">
        <w:rPr>
          <w:lang w:val="en-US"/>
        </w:rPr>
        <w:t> or </w:t>
      </w:r>
      <w:r w:rsidRPr="00FA599B">
        <w:rPr>
          <w:bCs/>
          <w:lang w:val="en-US"/>
        </w:rPr>
        <w:t>1</w:t>
      </w:r>
      <w:r w:rsidRPr="00B00EC9">
        <w:rPr>
          <w:lang w:val="en-US"/>
        </w:rPr>
        <w:t>.</w:t>
      </w:r>
      <w:r w:rsidR="00FA599B">
        <w:rPr>
          <w:lang w:val="en-US"/>
        </w:rPr>
        <w:t xml:space="preserve"> </w:t>
      </w:r>
      <w:r w:rsidRPr="00B00EC9">
        <w:rPr>
          <w:bCs/>
          <w:lang w:val="en-US"/>
        </w:rPr>
        <w:t>Show the 1984 winners and subject ordered by subject and winner name; but list Chemistry and Physics last.</w:t>
      </w:r>
    </w:p>
    <w:tbl>
      <w:tblPr>
        <w:tblStyle w:val="Tabela-Siatka"/>
        <w:tblW w:w="0" w:type="auto"/>
        <w:tblLook w:val="04A0" w:firstRow="1" w:lastRow="0" w:firstColumn="1" w:lastColumn="0" w:noHBand="0" w:noVBand="1"/>
      </w:tblPr>
      <w:tblGrid>
        <w:gridCol w:w="11328"/>
      </w:tblGrid>
      <w:tr w:rsidR="00CF488E" w14:paraId="289516C9" w14:textId="77777777" w:rsidTr="00CF488E">
        <w:tc>
          <w:tcPr>
            <w:tcW w:w="11328" w:type="dxa"/>
          </w:tcPr>
          <w:p w14:paraId="3D0103EF" w14:textId="2BBA27FB" w:rsidR="00D03BCA" w:rsidRPr="00D03BCA" w:rsidRDefault="00D32977" w:rsidP="00D03BCA">
            <w:r w:rsidRPr="000075D5">
              <w:rPr>
                <w:b/>
              </w:rPr>
              <w:t>SELECT</w:t>
            </w:r>
            <w:r w:rsidR="00D03BCA" w:rsidRPr="00D03BCA">
              <w:t xml:space="preserve"> </w:t>
            </w:r>
            <w:proofErr w:type="spellStart"/>
            <w:r w:rsidR="00D03BCA" w:rsidRPr="00D03BCA">
              <w:t>winner</w:t>
            </w:r>
            <w:proofErr w:type="spellEnd"/>
            <w:r w:rsidR="00D03BCA" w:rsidRPr="00D03BCA">
              <w:t xml:space="preserve">, </w:t>
            </w:r>
            <w:proofErr w:type="spellStart"/>
            <w:r w:rsidR="00D03BCA" w:rsidRPr="00D03BCA">
              <w:t>subject</w:t>
            </w:r>
            <w:proofErr w:type="spellEnd"/>
          </w:p>
          <w:p w14:paraId="6B00C2EF" w14:textId="655E764D" w:rsidR="00D03BCA" w:rsidRPr="00D03BCA" w:rsidRDefault="00D32977" w:rsidP="00D03BCA">
            <w:r w:rsidRPr="000075D5">
              <w:rPr>
                <w:b/>
              </w:rPr>
              <w:t>FROM</w:t>
            </w:r>
            <w:r w:rsidR="00D03BCA" w:rsidRPr="00D03BCA">
              <w:t xml:space="preserve"> nobel</w:t>
            </w:r>
          </w:p>
          <w:p w14:paraId="1743463C" w14:textId="578F3BF6" w:rsidR="00D03BCA" w:rsidRPr="00D03BCA" w:rsidRDefault="00D32977" w:rsidP="00D03BCA">
            <w:r w:rsidRPr="000075D5">
              <w:rPr>
                <w:b/>
              </w:rPr>
              <w:t>WHERE</w:t>
            </w:r>
            <w:r w:rsidR="00D03BCA" w:rsidRPr="00D03BCA">
              <w:t xml:space="preserve"> </w:t>
            </w:r>
            <w:proofErr w:type="spellStart"/>
            <w:r w:rsidR="00D03BCA" w:rsidRPr="00D03BCA">
              <w:t>yr</w:t>
            </w:r>
            <w:proofErr w:type="spellEnd"/>
            <w:r w:rsidR="00D03BCA" w:rsidRPr="00D03BCA">
              <w:t xml:space="preserve">=1984 </w:t>
            </w:r>
          </w:p>
          <w:p w14:paraId="049D7B6F" w14:textId="740BFBBE" w:rsidR="00CF488E" w:rsidRDefault="00D32977" w:rsidP="00D03BCA">
            <w:pPr>
              <w:rPr>
                <w:b/>
              </w:rPr>
            </w:pPr>
            <w:r w:rsidRPr="000075D5">
              <w:rPr>
                <w:b/>
              </w:rPr>
              <w:t>ORDER</w:t>
            </w:r>
            <w:r w:rsidR="00D03BCA" w:rsidRPr="00D03BCA">
              <w:t xml:space="preserve"> </w:t>
            </w:r>
            <w:r w:rsidRPr="000075D5">
              <w:rPr>
                <w:b/>
              </w:rPr>
              <w:t>BY</w:t>
            </w:r>
            <w:r w:rsidR="00D03BCA" w:rsidRPr="00D03BCA">
              <w:t xml:space="preserve"> </w:t>
            </w:r>
            <w:proofErr w:type="spellStart"/>
            <w:r w:rsidR="00D03BCA" w:rsidRPr="00D03BCA">
              <w:t>subject</w:t>
            </w:r>
            <w:proofErr w:type="spellEnd"/>
            <w:r w:rsidR="00D03BCA" w:rsidRPr="00D03BCA">
              <w:t xml:space="preserve"> </w:t>
            </w:r>
            <w:r w:rsidRPr="000075D5">
              <w:rPr>
                <w:b/>
              </w:rPr>
              <w:t>IN</w:t>
            </w:r>
            <w:r w:rsidR="00D03BCA" w:rsidRPr="00D03BCA">
              <w:t xml:space="preserve"> ('</w:t>
            </w:r>
            <w:proofErr w:type="spellStart"/>
            <w:r w:rsidR="00D03BCA" w:rsidRPr="00D03BCA">
              <w:t>Physics</w:t>
            </w:r>
            <w:proofErr w:type="spellEnd"/>
            <w:r w:rsidR="00D03BCA" w:rsidRPr="00D03BCA">
              <w:t>',</w:t>
            </w:r>
            <w:r w:rsidR="00D03BCA">
              <w:t xml:space="preserve"> </w:t>
            </w:r>
            <w:r w:rsidR="00D03BCA" w:rsidRPr="00D03BCA">
              <w:t>'</w:t>
            </w:r>
            <w:proofErr w:type="spellStart"/>
            <w:r w:rsidR="00D03BCA" w:rsidRPr="00D03BCA">
              <w:t>Chemistry</w:t>
            </w:r>
            <w:proofErr w:type="spellEnd"/>
            <w:r w:rsidR="00D03BCA" w:rsidRPr="00D03BCA">
              <w:t>'),</w:t>
            </w:r>
            <w:r w:rsidR="00D03BCA">
              <w:t xml:space="preserve"> </w:t>
            </w:r>
            <w:proofErr w:type="spellStart"/>
            <w:r w:rsidR="00D03BCA" w:rsidRPr="00D03BCA">
              <w:t>subject</w:t>
            </w:r>
            <w:proofErr w:type="spellEnd"/>
            <w:r w:rsidR="00D03BCA" w:rsidRPr="00D03BCA">
              <w:t>,</w:t>
            </w:r>
            <w:r w:rsidR="00D03BCA">
              <w:t xml:space="preserve"> </w:t>
            </w:r>
            <w:proofErr w:type="spellStart"/>
            <w:r w:rsidR="00D03BCA" w:rsidRPr="00D03BCA">
              <w:t>winner</w:t>
            </w:r>
            <w:proofErr w:type="spellEnd"/>
          </w:p>
        </w:tc>
      </w:tr>
    </w:tbl>
    <w:p w14:paraId="7E002272" w14:textId="1779590D" w:rsidR="00B05F7F" w:rsidRPr="00B05F7F" w:rsidRDefault="00B05F7F" w:rsidP="00B05F7F">
      <w:pPr>
        <w:pStyle w:val="Nagwek2"/>
        <w:rPr>
          <w:rFonts w:eastAsiaTheme="minorHAnsi"/>
          <w:b/>
          <w:lang w:val="en"/>
        </w:rPr>
      </w:pPr>
      <w:r w:rsidRPr="001B2054">
        <w:rPr>
          <w:b/>
        </w:rPr>
        <w:t xml:space="preserve">5. </w:t>
      </w:r>
      <w:r w:rsidRPr="001B2054">
        <w:rPr>
          <w:rFonts w:eastAsiaTheme="minorHAnsi"/>
          <w:b/>
          <w:lang w:val="en"/>
        </w:rPr>
        <w:t>SELECT within SELECT Tutorial</w:t>
      </w:r>
    </w:p>
    <w:p w14:paraId="66367C81" w14:textId="2CFA0336" w:rsidR="00B05F7F" w:rsidRPr="00DF306D" w:rsidRDefault="00B05F7F" w:rsidP="00B05F7F">
      <w:pPr>
        <w:pStyle w:val="Akapitzlist"/>
        <w:numPr>
          <w:ilvl w:val="0"/>
          <w:numId w:val="18"/>
        </w:numPr>
        <w:rPr>
          <w:lang w:val="en-US"/>
        </w:rPr>
      </w:pPr>
      <w:r w:rsidRPr="00DF306D">
        <w:rPr>
          <w:b/>
          <w:lang w:val="en-US"/>
        </w:rPr>
        <w:t>List each country name where the population is larger than that of 'Russia'.</w:t>
      </w:r>
      <w:r w:rsidR="00FA599B">
        <w:rPr>
          <w:b/>
          <w:lang w:val="en-US"/>
        </w:rPr>
        <w:t xml:space="preserve"> </w:t>
      </w:r>
      <w:r w:rsidRPr="00DF306D">
        <w:rPr>
          <w:lang w:val="en-US"/>
        </w:rPr>
        <w:t xml:space="preserve">world (name, continent, area, population, </w:t>
      </w:r>
      <w:proofErr w:type="spellStart"/>
      <w:r w:rsidRPr="00DF306D">
        <w:rPr>
          <w:lang w:val="en-US"/>
        </w:rPr>
        <w:t>gdp</w:t>
      </w:r>
      <w:proofErr w:type="spellEnd"/>
      <w:r w:rsidRPr="00DF306D">
        <w:rPr>
          <w:lang w:val="en-US"/>
        </w:rPr>
        <w:t>)</w:t>
      </w:r>
    </w:p>
    <w:tbl>
      <w:tblPr>
        <w:tblStyle w:val="Tabela-Siatka"/>
        <w:tblW w:w="0" w:type="auto"/>
        <w:tblLook w:val="04A0" w:firstRow="1" w:lastRow="0" w:firstColumn="1" w:lastColumn="0" w:noHBand="0" w:noVBand="1"/>
      </w:tblPr>
      <w:tblGrid>
        <w:gridCol w:w="11328"/>
      </w:tblGrid>
      <w:tr w:rsidR="00B05F7F" w14:paraId="69372673" w14:textId="77777777" w:rsidTr="00C16EBB">
        <w:tc>
          <w:tcPr>
            <w:tcW w:w="11328" w:type="dxa"/>
          </w:tcPr>
          <w:p w14:paraId="53533BE6" w14:textId="77777777" w:rsidR="00B05F7F" w:rsidRPr="00E75439" w:rsidRDefault="00B05F7F" w:rsidP="00C16EBB">
            <w:r w:rsidRPr="000075D5">
              <w:rPr>
                <w:b/>
              </w:rPr>
              <w:t>SELECT</w:t>
            </w:r>
            <w:r w:rsidRPr="00E75439">
              <w:t xml:space="preserve"> </w:t>
            </w:r>
            <w:proofErr w:type="spellStart"/>
            <w:r w:rsidRPr="00E75439">
              <w:t>name</w:t>
            </w:r>
            <w:proofErr w:type="spellEnd"/>
            <w:r w:rsidRPr="00E75439">
              <w:t xml:space="preserve"> </w:t>
            </w:r>
            <w:r w:rsidRPr="000075D5">
              <w:rPr>
                <w:b/>
              </w:rPr>
              <w:t>FROM</w:t>
            </w:r>
            <w:r w:rsidRPr="00E75439">
              <w:t xml:space="preserve"> </w:t>
            </w:r>
            <w:proofErr w:type="spellStart"/>
            <w:r w:rsidRPr="00E75439">
              <w:t>world</w:t>
            </w:r>
            <w:proofErr w:type="spellEnd"/>
          </w:p>
          <w:p w14:paraId="3B2DDAFE" w14:textId="77777777" w:rsidR="00B05F7F" w:rsidRPr="00E30144" w:rsidRDefault="00B05F7F" w:rsidP="00C16EBB">
            <w:r w:rsidRPr="000075D5">
              <w:rPr>
                <w:b/>
              </w:rPr>
              <w:t>WHERE</w:t>
            </w:r>
            <w:r w:rsidRPr="00E75439">
              <w:t xml:space="preserve"> </w:t>
            </w:r>
            <w:proofErr w:type="spellStart"/>
            <w:r w:rsidRPr="00E75439">
              <w:t>population</w:t>
            </w:r>
            <w:proofErr w:type="spellEnd"/>
            <w:r w:rsidRPr="00E75439">
              <w:t xml:space="preserve"> &gt;</w:t>
            </w:r>
            <w:r>
              <w:t xml:space="preserve"> </w:t>
            </w:r>
            <w:r w:rsidRPr="00E75439">
              <w:t>(</w:t>
            </w:r>
            <w:r w:rsidRPr="000075D5">
              <w:rPr>
                <w:b/>
              </w:rPr>
              <w:t>SELECT</w:t>
            </w:r>
            <w:r w:rsidRPr="00E75439">
              <w:t xml:space="preserve"> </w:t>
            </w:r>
            <w:proofErr w:type="spellStart"/>
            <w:r w:rsidRPr="00E75439">
              <w:t>population</w:t>
            </w:r>
            <w:proofErr w:type="spellEnd"/>
            <w:r w:rsidRPr="00E75439">
              <w:t xml:space="preserve"> </w:t>
            </w:r>
            <w:r w:rsidRPr="000075D5">
              <w:rPr>
                <w:b/>
              </w:rPr>
              <w:t>FROM</w:t>
            </w:r>
            <w:r w:rsidRPr="00E75439">
              <w:t xml:space="preserve"> </w:t>
            </w:r>
            <w:proofErr w:type="spellStart"/>
            <w:r w:rsidRPr="00E75439">
              <w:t>world</w:t>
            </w:r>
            <w:proofErr w:type="spellEnd"/>
            <w:r>
              <w:t xml:space="preserve"> </w:t>
            </w:r>
            <w:r w:rsidRPr="000075D5">
              <w:rPr>
                <w:b/>
              </w:rPr>
              <w:t>WHERE</w:t>
            </w:r>
            <w:r w:rsidRPr="00E75439">
              <w:t xml:space="preserve"> </w:t>
            </w:r>
            <w:proofErr w:type="spellStart"/>
            <w:r w:rsidRPr="00E75439">
              <w:t>name</w:t>
            </w:r>
            <w:proofErr w:type="spellEnd"/>
            <w:r w:rsidRPr="00E75439">
              <w:t>='Russia')</w:t>
            </w:r>
          </w:p>
        </w:tc>
      </w:tr>
    </w:tbl>
    <w:p w14:paraId="03CB045D" w14:textId="2D1D7809" w:rsidR="00B05F7F" w:rsidRPr="00DF306D" w:rsidRDefault="00B05F7F" w:rsidP="00B05F7F">
      <w:pPr>
        <w:pStyle w:val="Akapitzlist"/>
        <w:numPr>
          <w:ilvl w:val="0"/>
          <w:numId w:val="18"/>
        </w:numPr>
        <w:rPr>
          <w:lang w:val="en-US"/>
        </w:rPr>
      </w:pPr>
      <w:r w:rsidRPr="00DF306D">
        <w:rPr>
          <w:b/>
          <w:bCs/>
          <w:lang w:val="en-US"/>
        </w:rPr>
        <w:t>Show the names of countries in Europe with a per capita GDP greater than 'United Kingdom'.</w:t>
      </w:r>
      <w:r w:rsidR="00FA599B">
        <w:rPr>
          <w:b/>
          <w:bCs/>
          <w:lang w:val="en-US"/>
        </w:rPr>
        <w:t xml:space="preserve"> </w:t>
      </w:r>
      <w:r w:rsidRPr="00DF306D">
        <w:rPr>
          <w:iCs/>
          <w:lang w:val="en-US"/>
        </w:rPr>
        <w:t xml:space="preserve">Per Capita GDP - </w:t>
      </w:r>
      <w:r w:rsidRPr="00DF306D">
        <w:rPr>
          <w:lang w:val="en-US"/>
        </w:rPr>
        <w:t xml:space="preserve">The per capita GDP is the </w:t>
      </w:r>
      <w:proofErr w:type="spellStart"/>
      <w:r w:rsidRPr="00DF306D">
        <w:rPr>
          <w:lang w:val="en-US"/>
        </w:rPr>
        <w:t>gdp</w:t>
      </w:r>
      <w:proofErr w:type="spellEnd"/>
      <w:r w:rsidRPr="00DF306D">
        <w:rPr>
          <w:lang w:val="en-US"/>
        </w:rPr>
        <w:t>/population</w:t>
      </w:r>
    </w:p>
    <w:tbl>
      <w:tblPr>
        <w:tblStyle w:val="Tabela-Siatka"/>
        <w:tblW w:w="0" w:type="auto"/>
        <w:tblLook w:val="04A0" w:firstRow="1" w:lastRow="0" w:firstColumn="1" w:lastColumn="0" w:noHBand="0" w:noVBand="1"/>
      </w:tblPr>
      <w:tblGrid>
        <w:gridCol w:w="11328"/>
      </w:tblGrid>
      <w:tr w:rsidR="00B05F7F" w14:paraId="0F76064C" w14:textId="77777777" w:rsidTr="00C16EBB">
        <w:tc>
          <w:tcPr>
            <w:tcW w:w="11328" w:type="dxa"/>
          </w:tcPr>
          <w:p w14:paraId="1E731D8F" w14:textId="77777777" w:rsidR="00B05F7F" w:rsidRDefault="00B05F7F" w:rsidP="00C16EBB">
            <w:r w:rsidRPr="000075D5">
              <w:rPr>
                <w:b/>
              </w:rPr>
              <w:t>SELECT</w:t>
            </w:r>
            <w:r w:rsidRPr="00655DA4">
              <w:t xml:space="preserve"> </w:t>
            </w:r>
            <w:proofErr w:type="spellStart"/>
            <w:r w:rsidRPr="00655DA4">
              <w:t>name</w:t>
            </w:r>
            <w:proofErr w:type="spellEnd"/>
            <w:r w:rsidRPr="00655DA4">
              <w:t xml:space="preserve"> </w:t>
            </w:r>
            <w:r w:rsidRPr="000075D5">
              <w:rPr>
                <w:b/>
              </w:rPr>
              <w:t>FROM</w:t>
            </w:r>
            <w:r w:rsidRPr="00655DA4">
              <w:t xml:space="preserve"> </w:t>
            </w:r>
            <w:proofErr w:type="spellStart"/>
            <w:r w:rsidRPr="00655DA4">
              <w:t>world</w:t>
            </w:r>
            <w:proofErr w:type="spellEnd"/>
          </w:p>
          <w:p w14:paraId="4141AC26" w14:textId="77777777" w:rsidR="00B05F7F" w:rsidRPr="00E30144" w:rsidRDefault="00B05F7F" w:rsidP="00C16EBB">
            <w:r w:rsidRPr="000075D5">
              <w:rPr>
                <w:b/>
              </w:rPr>
              <w:t>WHERE</w:t>
            </w:r>
            <w:r w:rsidRPr="00655DA4">
              <w:t xml:space="preserve"> </w:t>
            </w:r>
            <w:proofErr w:type="spellStart"/>
            <w:r w:rsidRPr="00655DA4">
              <w:t>continent</w:t>
            </w:r>
            <w:proofErr w:type="spellEnd"/>
            <w:r w:rsidRPr="00655DA4">
              <w:t xml:space="preserve">='Europe' </w:t>
            </w:r>
            <w:r w:rsidRPr="000075D5">
              <w:rPr>
                <w:b/>
              </w:rPr>
              <w:t>AND</w:t>
            </w:r>
            <w:r w:rsidRPr="00655DA4">
              <w:t xml:space="preserve"> </w:t>
            </w:r>
            <w:proofErr w:type="spellStart"/>
            <w:r w:rsidRPr="00655DA4">
              <w:t>gdp</w:t>
            </w:r>
            <w:proofErr w:type="spellEnd"/>
            <w:r w:rsidRPr="00655DA4">
              <w:t>/</w:t>
            </w:r>
            <w:proofErr w:type="spellStart"/>
            <w:r w:rsidRPr="00655DA4">
              <w:t>population</w:t>
            </w:r>
            <w:proofErr w:type="spellEnd"/>
            <w:r w:rsidRPr="00655DA4">
              <w:t xml:space="preserve"> &gt;</w:t>
            </w:r>
            <w:r>
              <w:t xml:space="preserve"> </w:t>
            </w:r>
            <w:r w:rsidRPr="00655DA4">
              <w:t>(</w:t>
            </w:r>
            <w:r w:rsidRPr="000075D5">
              <w:rPr>
                <w:b/>
              </w:rPr>
              <w:t>SELECT</w:t>
            </w:r>
            <w:r w:rsidRPr="00655DA4">
              <w:t xml:space="preserve"> </w:t>
            </w:r>
            <w:proofErr w:type="spellStart"/>
            <w:r w:rsidRPr="00655DA4">
              <w:t>gdp</w:t>
            </w:r>
            <w:proofErr w:type="spellEnd"/>
            <w:r w:rsidRPr="00655DA4">
              <w:t>/</w:t>
            </w:r>
            <w:proofErr w:type="spellStart"/>
            <w:r w:rsidRPr="00655DA4">
              <w:t>population</w:t>
            </w:r>
            <w:proofErr w:type="spellEnd"/>
            <w:r w:rsidRPr="00655DA4">
              <w:t xml:space="preserve"> </w:t>
            </w:r>
            <w:r w:rsidRPr="000075D5">
              <w:rPr>
                <w:b/>
              </w:rPr>
              <w:t>FROM</w:t>
            </w:r>
            <w:r w:rsidRPr="00655DA4">
              <w:t xml:space="preserve"> </w:t>
            </w:r>
            <w:proofErr w:type="spellStart"/>
            <w:r w:rsidRPr="00655DA4">
              <w:t>world</w:t>
            </w:r>
            <w:proofErr w:type="spellEnd"/>
            <w:r>
              <w:t xml:space="preserve"> </w:t>
            </w:r>
            <w:r w:rsidRPr="000075D5">
              <w:rPr>
                <w:b/>
              </w:rPr>
              <w:t>WHERE</w:t>
            </w:r>
            <w:r w:rsidRPr="00655DA4">
              <w:t xml:space="preserve"> </w:t>
            </w:r>
            <w:proofErr w:type="spellStart"/>
            <w:r w:rsidRPr="00655DA4">
              <w:t>name</w:t>
            </w:r>
            <w:proofErr w:type="spellEnd"/>
            <w:r w:rsidRPr="00655DA4">
              <w:t xml:space="preserve">='United </w:t>
            </w:r>
            <w:proofErr w:type="spellStart"/>
            <w:r w:rsidRPr="00655DA4">
              <w:t>Kingdom</w:t>
            </w:r>
            <w:proofErr w:type="spellEnd"/>
            <w:r w:rsidRPr="00655DA4">
              <w:t>')</w:t>
            </w:r>
          </w:p>
        </w:tc>
      </w:tr>
    </w:tbl>
    <w:p w14:paraId="3DDC58F1" w14:textId="77777777" w:rsidR="00B05F7F" w:rsidRPr="00DF306D" w:rsidRDefault="00B05F7F" w:rsidP="00B05F7F">
      <w:pPr>
        <w:pStyle w:val="Akapitzlist"/>
        <w:numPr>
          <w:ilvl w:val="0"/>
          <w:numId w:val="18"/>
        </w:numPr>
        <w:rPr>
          <w:b/>
          <w:bCs/>
        </w:rPr>
      </w:pPr>
      <w:r w:rsidRPr="00DF306D">
        <w:rPr>
          <w:b/>
          <w:bCs/>
          <w:lang w:val="en-US"/>
        </w:rPr>
        <w:t xml:space="preserve">List the name and continent of countries in the continents containing either Argentina or Australia. </w:t>
      </w:r>
      <w:r w:rsidRPr="00DF306D">
        <w:rPr>
          <w:b/>
          <w:bCs/>
        </w:rPr>
        <w:t xml:space="preserve">Order by </w:t>
      </w:r>
      <w:proofErr w:type="spellStart"/>
      <w:r w:rsidRPr="00DF306D">
        <w:rPr>
          <w:b/>
          <w:bCs/>
        </w:rPr>
        <w:t>name</w:t>
      </w:r>
      <w:proofErr w:type="spellEnd"/>
      <w:r w:rsidRPr="00DF306D">
        <w:rPr>
          <w:b/>
          <w:bCs/>
        </w:rPr>
        <w:t xml:space="preserve"> of the country.</w:t>
      </w:r>
    </w:p>
    <w:tbl>
      <w:tblPr>
        <w:tblStyle w:val="Tabela-Siatka"/>
        <w:tblW w:w="0" w:type="auto"/>
        <w:tblLook w:val="04A0" w:firstRow="1" w:lastRow="0" w:firstColumn="1" w:lastColumn="0" w:noHBand="0" w:noVBand="1"/>
      </w:tblPr>
      <w:tblGrid>
        <w:gridCol w:w="11328"/>
      </w:tblGrid>
      <w:tr w:rsidR="00B05F7F" w14:paraId="61D35494" w14:textId="77777777" w:rsidTr="00C16EBB">
        <w:tc>
          <w:tcPr>
            <w:tcW w:w="11328" w:type="dxa"/>
          </w:tcPr>
          <w:p w14:paraId="494CEC64" w14:textId="77777777" w:rsidR="00B05F7F" w:rsidRPr="00A27252" w:rsidRDefault="00B05F7F" w:rsidP="00C16EBB">
            <w:r w:rsidRPr="000075D5">
              <w:rPr>
                <w:b/>
              </w:rPr>
              <w:t>SELECT</w:t>
            </w:r>
            <w:r w:rsidRPr="00A27252">
              <w:t xml:space="preserve"> </w:t>
            </w:r>
            <w:proofErr w:type="spellStart"/>
            <w:r w:rsidRPr="00A27252">
              <w:t>name</w:t>
            </w:r>
            <w:proofErr w:type="spellEnd"/>
            <w:r w:rsidRPr="00A27252">
              <w:t>,</w:t>
            </w:r>
            <w:r>
              <w:t xml:space="preserve"> </w:t>
            </w:r>
            <w:proofErr w:type="spellStart"/>
            <w:r w:rsidRPr="00A27252">
              <w:t>continent</w:t>
            </w:r>
            <w:proofErr w:type="spellEnd"/>
          </w:p>
          <w:p w14:paraId="2715A62D" w14:textId="77777777" w:rsidR="00B05F7F" w:rsidRPr="00A27252" w:rsidRDefault="00B05F7F" w:rsidP="00C16EBB">
            <w:r w:rsidRPr="000075D5">
              <w:rPr>
                <w:b/>
              </w:rPr>
              <w:t>FROM</w:t>
            </w:r>
            <w:r w:rsidRPr="00A27252">
              <w:t xml:space="preserve"> </w:t>
            </w:r>
            <w:proofErr w:type="spellStart"/>
            <w:r w:rsidRPr="00A27252">
              <w:t>world</w:t>
            </w:r>
            <w:proofErr w:type="spellEnd"/>
          </w:p>
          <w:p w14:paraId="0494CAC4" w14:textId="77777777" w:rsidR="00B05F7F" w:rsidRPr="00A27252" w:rsidRDefault="00B05F7F" w:rsidP="00C16EBB">
            <w:r w:rsidRPr="000075D5">
              <w:rPr>
                <w:b/>
              </w:rPr>
              <w:t>WHERE</w:t>
            </w:r>
            <w:r w:rsidRPr="00A27252">
              <w:t xml:space="preserve"> </w:t>
            </w:r>
            <w:proofErr w:type="spellStart"/>
            <w:r w:rsidRPr="00A27252">
              <w:t>continent</w:t>
            </w:r>
            <w:proofErr w:type="spellEnd"/>
            <w:r w:rsidRPr="00A27252">
              <w:t xml:space="preserve"> </w:t>
            </w:r>
            <w:r w:rsidRPr="000075D5">
              <w:rPr>
                <w:b/>
              </w:rPr>
              <w:t>IN</w:t>
            </w:r>
            <w:r w:rsidRPr="00A27252">
              <w:t xml:space="preserve"> (</w:t>
            </w:r>
            <w:r w:rsidRPr="000075D5">
              <w:rPr>
                <w:b/>
              </w:rPr>
              <w:t>SELECT</w:t>
            </w:r>
            <w:r w:rsidRPr="00A27252">
              <w:t xml:space="preserve"> </w:t>
            </w:r>
            <w:proofErr w:type="spellStart"/>
            <w:r w:rsidRPr="00A27252">
              <w:t>continent</w:t>
            </w:r>
            <w:proofErr w:type="spellEnd"/>
            <w:r>
              <w:t xml:space="preserve"> </w:t>
            </w:r>
            <w:r w:rsidRPr="000075D5">
              <w:rPr>
                <w:b/>
              </w:rPr>
              <w:t>FROM</w:t>
            </w:r>
            <w:r w:rsidRPr="00A27252">
              <w:t xml:space="preserve"> </w:t>
            </w:r>
            <w:proofErr w:type="spellStart"/>
            <w:r w:rsidRPr="00A27252">
              <w:t>world</w:t>
            </w:r>
            <w:proofErr w:type="spellEnd"/>
            <w:r>
              <w:t xml:space="preserve"> </w:t>
            </w:r>
            <w:r w:rsidRPr="000075D5">
              <w:rPr>
                <w:b/>
              </w:rPr>
              <w:t>WHERE</w:t>
            </w:r>
            <w:r w:rsidRPr="00A27252">
              <w:t xml:space="preserve"> </w:t>
            </w:r>
            <w:proofErr w:type="spellStart"/>
            <w:r w:rsidRPr="00A27252">
              <w:t>name</w:t>
            </w:r>
            <w:proofErr w:type="spellEnd"/>
            <w:r w:rsidRPr="00A27252">
              <w:t xml:space="preserve"> </w:t>
            </w:r>
            <w:r w:rsidRPr="000075D5">
              <w:rPr>
                <w:b/>
              </w:rPr>
              <w:t>IN</w:t>
            </w:r>
            <w:r w:rsidRPr="00A27252">
              <w:t xml:space="preserve"> ('Australia',</w:t>
            </w:r>
            <w:r>
              <w:t xml:space="preserve"> </w:t>
            </w:r>
            <w:r w:rsidRPr="00A27252">
              <w:t>'</w:t>
            </w:r>
            <w:proofErr w:type="spellStart"/>
            <w:r w:rsidRPr="00A27252">
              <w:t>Argentina</w:t>
            </w:r>
            <w:proofErr w:type="spellEnd"/>
            <w:r w:rsidRPr="00A27252">
              <w:t>'))</w:t>
            </w:r>
          </w:p>
          <w:p w14:paraId="5B338071" w14:textId="77777777" w:rsidR="00B05F7F" w:rsidRPr="00A27252" w:rsidRDefault="00B05F7F" w:rsidP="00C16EBB">
            <w:pPr>
              <w:rPr>
                <w:b/>
                <w:bCs/>
                <w:lang w:val="en-US"/>
              </w:rPr>
            </w:pPr>
            <w:r w:rsidRPr="000075D5">
              <w:rPr>
                <w:b/>
              </w:rPr>
              <w:t>ORDER</w:t>
            </w:r>
            <w:r w:rsidRPr="00A27252">
              <w:t xml:space="preserve"> BY </w:t>
            </w:r>
            <w:proofErr w:type="spellStart"/>
            <w:r w:rsidRPr="00A27252">
              <w:t>name</w:t>
            </w:r>
            <w:proofErr w:type="spellEnd"/>
          </w:p>
        </w:tc>
      </w:tr>
    </w:tbl>
    <w:p w14:paraId="03609054" w14:textId="77777777" w:rsidR="00B05F7F" w:rsidRPr="00DF306D" w:rsidRDefault="00B05F7F" w:rsidP="00B05F7F">
      <w:pPr>
        <w:pStyle w:val="Akapitzlist"/>
        <w:numPr>
          <w:ilvl w:val="0"/>
          <w:numId w:val="18"/>
        </w:numPr>
        <w:rPr>
          <w:b/>
          <w:bCs/>
        </w:rPr>
      </w:pPr>
      <w:r w:rsidRPr="00DF306D">
        <w:rPr>
          <w:b/>
          <w:bCs/>
          <w:lang w:val="en-US"/>
        </w:rPr>
        <w:t xml:space="preserve">Which country has a population that is more than Canada but less than Poland? </w:t>
      </w:r>
      <w:r w:rsidRPr="00DF306D">
        <w:rPr>
          <w:b/>
          <w:bCs/>
        </w:rPr>
        <w:t xml:space="preserve">Show the </w:t>
      </w:r>
      <w:proofErr w:type="spellStart"/>
      <w:r w:rsidRPr="00DF306D">
        <w:rPr>
          <w:b/>
          <w:bCs/>
        </w:rPr>
        <w:t>name</w:t>
      </w:r>
      <w:proofErr w:type="spellEnd"/>
      <w:r w:rsidRPr="00DF306D">
        <w:rPr>
          <w:b/>
          <w:bCs/>
        </w:rPr>
        <w:t xml:space="preserve"> and the </w:t>
      </w:r>
      <w:proofErr w:type="spellStart"/>
      <w:r w:rsidRPr="00DF306D">
        <w:rPr>
          <w:b/>
          <w:bCs/>
        </w:rPr>
        <w:t>population</w:t>
      </w:r>
      <w:proofErr w:type="spellEnd"/>
      <w:r w:rsidRPr="00DF306D">
        <w:rPr>
          <w:b/>
          <w:bCs/>
        </w:rPr>
        <w:t>.</w:t>
      </w:r>
    </w:p>
    <w:tbl>
      <w:tblPr>
        <w:tblStyle w:val="Tabela-Siatka"/>
        <w:tblW w:w="0" w:type="auto"/>
        <w:tblLook w:val="04A0" w:firstRow="1" w:lastRow="0" w:firstColumn="1" w:lastColumn="0" w:noHBand="0" w:noVBand="1"/>
      </w:tblPr>
      <w:tblGrid>
        <w:gridCol w:w="11328"/>
      </w:tblGrid>
      <w:tr w:rsidR="00B05F7F" w14:paraId="24C6A57D" w14:textId="77777777" w:rsidTr="00C16EBB">
        <w:tc>
          <w:tcPr>
            <w:tcW w:w="11328" w:type="dxa"/>
          </w:tcPr>
          <w:p w14:paraId="7F5EC784" w14:textId="77777777" w:rsidR="00315286" w:rsidRDefault="00B05F7F" w:rsidP="00C16EBB">
            <w:r w:rsidRPr="000075D5">
              <w:rPr>
                <w:b/>
              </w:rPr>
              <w:t>SELECT</w:t>
            </w:r>
            <w:r w:rsidRPr="00487FBD">
              <w:t xml:space="preserve"> </w:t>
            </w:r>
            <w:proofErr w:type="spellStart"/>
            <w:r w:rsidRPr="00487FBD">
              <w:t>name</w:t>
            </w:r>
            <w:proofErr w:type="spellEnd"/>
            <w:r w:rsidRPr="00487FBD">
              <w:t>,</w:t>
            </w:r>
            <w:r>
              <w:t xml:space="preserve"> </w:t>
            </w:r>
            <w:proofErr w:type="spellStart"/>
            <w:r w:rsidRPr="00487FBD">
              <w:t>population</w:t>
            </w:r>
            <w:proofErr w:type="spellEnd"/>
          </w:p>
          <w:p w14:paraId="2A8DA2D6" w14:textId="7FAF33AF" w:rsidR="00B05F7F" w:rsidRPr="00487FBD" w:rsidRDefault="00B05F7F" w:rsidP="00C16EBB">
            <w:r w:rsidRPr="000075D5">
              <w:rPr>
                <w:b/>
              </w:rPr>
              <w:t>FROM</w:t>
            </w:r>
            <w:r w:rsidRPr="00487FBD">
              <w:t xml:space="preserve"> </w:t>
            </w:r>
            <w:proofErr w:type="spellStart"/>
            <w:r w:rsidRPr="00487FBD">
              <w:t>world</w:t>
            </w:r>
            <w:proofErr w:type="spellEnd"/>
          </w:p>
          <w:p w14:paraId="16ACA7B0" w14:textId="77777777" w:rsidR="00B05F7F" w:rsidRPr="00487FBD" w:rsidRDefault="00B05F7F" w:rsidP="00C16EBB">
            <w:r w:rsidRPr="000075D5">
              <w:rPr>
                <w:b/>
              </w:rPr>
              <w:t>WHERE</w:t>
            </w:r>
            <w:r w:rsidRPr="00487FBD">
              <w:t xml:space="preserve"> </w:t>
            </w:r>
            <w:proofErr w:type="spellStart"/>
            <w:r w:rsidRPr="00487FBD">
              <w:t>population</w:t>
            </w:r>
            <w:proofErr w:type="spellEnd"/>
            <w:r w:rsidRPr="00487FBD">
              <w:t xml:space="preserve"> </w:t>
            </w:r>
            <w:r w:rsidRPr="000075D5">
              <w:rPr>
                <w:b/>
              </w:rPr>
              <w:t>BETWEEN</w:t>
            </w:r>
          </w:p>
          <w:p w14:paraId="78A9CA66" w14:textId="77777777" w:rsidR="00B05F7F" w:rsidRPr="00E30144" w:rsidRDefault="00B05F7F" w:rsidP="00C16EBB">
            <w:r w:rsidRPr="00487FBD">
              <w:t>(</w:t>
            </w:r>
            <w:r w:rsidRPr="000075D5">
              <w:rPr>
                <w:b/>
              </w:rPr>
              <w:t>SELECT</w:t>
            </w:r>
            <w:r w:rsidRPr="00487FBD">
              <w:t xml:space="preserve"> population+1 </w:t>
            </w:r>
            <w:r w:rsidRPr="000075D5">
              <w:rPr>
                <w:b/>
              </w:rPr>
              <w:t>FROM</w:t>
            </w:r>
            <w:r w:rsidRPr="00487FBD">
              <w:t xml:space="preserve"> </w:t>
            </w:r>
            <w:proofErr w:type="spellStart"/>
            <w:r w:rsidRPr="00487FBD">
              <w:t>world</w:t>
            </w:r>
            <w:proofErr w:type="spellEnd"/>
            <w:r w:rsidRPr="00487FBD">
              <w:t xml:space="preserve"> </w:t>
            </w:r>
            <w:r w:rsidRPr="000075D5">
              <w:rPr>
                <w:b/>
              </w:rPr>
              <w:t>WHERE</w:t>
            </w:r>
            <w:r w:rsidRPr="00487FBD">
              <w:t xml:space="preserve"> </w:t>
            </w:r>
            <w:proofErr w:type="spellStart"/>
            <w:r w:rsidRPr="00487FBD">
              <w:t>name</w:t>
            </w:r>
            <w:proofErr w:type="spellEnd"/>
            <w:r w:rsidRPr="00487FBD">
              <w:t>='Canada')</w:t>
            </w:r>
            <w:r>
              <w:t xml:space="preserve"> </w:t>
            </w:r>
            <w:r w:rsidRPr="000075D5">
              <w:rPr>
                <w:b/>
              </w:rPr>
              <w:t>AND</w:t>
            </w:r>
            <w:r>
              <w:t xml:space="preserve"> </w:t>
            </w:r>
            <w:r w:rsidRPr="00487FBD">
              <w:t>(</w:t>
            </w:r>
            <w:r w:rsidRPr="000075D5">
              <w:rPr>
                <w:b/>
              </w:rPr>
              <w:t>SELECT</w:t>
            </w:r>
            <w:r w:rsidRPr="00487FBD">
              <w:t xml:space="preserve"> population-1 </w:t>
            </w:r>
            <w:r w:rsidRPr="000075D5">
              <w:rPr>
                <w:b/>
              </w:rPr>
              <w:t>FROM</w:t>
            </w:r>
            <w:r w:rsidRPr="00487FBD">
              <w:t xml:space="preserve"> </w:t>
            </w:r>
            <w:proofErr w:type="spellStart"/>
            <w:r w:rsidRPr="00487FBD">
              <w:t>world</w:t>
            </w:r>
            <w:proofErr w:type="spellEnd"/>
            <w:r w:rsidRPr="00487FBD">
              <w:t xml:space="preserve"> </w:t>
            </w:r>
            <w:r w:rsidRPr="000075D5">
              <w:rPr>
                <w:b/>
              </w:rPr>
              <w:t>WHERE</w:t>
            </w:r>
            <w:r w:rsidRPr="00487FBD">
              <w:t xml:space="preserve"> </w:t>
            </w:r>
            <w:proofErr w:type="spellStart"/>
            <w:r w:rsidRPr="00487FBD">
              <w:t>name</w:t>
            </w:r>
            <w:proofErr w:type="spellEnd"/>
            <w:r w:rsidRPr="00487FBD">
              <w:t>='Poland')</w:t>
            </w:r>
          </w:p>
        </w:tc>
      </w:tr>
    </w:tbl>
    <w:p w14:paraId="73C77EC1" w14:textId="3A18B1F2" w:rsidR="00B05F7F" w:rsidRPr="00275F5F" w:rsidRDefault="00B05F7F" w:rsidP="00B05F7F">
      <w:pPr>
        <w:pStyle w:val="Akapitzlist"/>
        <w:numPr>
          <w:ilvl w:val="0"/>
          <w:numId w:val="18"/>
        </w:numPr>
        <w:rPr>
          <w:lang w:val="en-US"/>
        </w:rPr>
      </w:pPr>
      <w:r w:rsidRPr="00DF306D">
        <w:rPr>
          <w:lang w:val="en-US"/>
        </w:rPr>
        <w:t xml:space="preserve">Germany (population 80 million) has the largest population of the countries in Europe. Austria (population 8.5 million) has 11% of the population of </w:t>
      </w:r>
      <w:r w:rsidRPr="00FA599B">
        <w:rPr>
          <w:lang w:val="en-US"/>
        </w:rPr>
        <w:t>Germany.</w:t>
      </w:r>
      <w:r w:rsidR="00FA599B" w:rsidRPr="00FA599B">
        <w:rPr>
          <w:b/>
          <w:bCs/>
        </w:rPr>
        <w:t xml:space="preserve"> </w:t>
      </w:r>
      <w:r w:rsidRPr="00FA599B">
        <w:rPr>
          <w:b/>
          <w:bCs/>
          <w:lang w:val="en-US"/>
        </w:rPr>
        <w:t xml:space="preserve">Show the name and the population of each country in Europe. Show the </w:t>
      </w:r>
      <w:r w:rsidRPr="00FA599B">
        <w:rPr>
          <w:b/>
          <w:bCs/>
          <w:lang w:val="en-US"/>
        </w:rPr>
        <w:lastRenderedPageBreak/>
        <w:t>population as a percentage of the population of Germany.</w:t>
      </w:r>
      <w:r w:rsidR="00FA599B" w:rsidRPr="00FA599B">
        <w:rPr>
          <w:b/>
          <w:bCs/>
          <w:lang w:val="en-US"/>
        </w:rPr>
        <w:t xml:space="preserve"> </w:t>
      </w:r>
      <w:r w:rsidRPr="00FA599B">
        <w:rPr>
          <w:iCs/>
          <w:lang w:val="en-US"/>
        </w:rPr>
        <w:t xml:space="preserve">Decimal places - </w:t>
      </w:r>
      <w:r w:rsidRPr="00FA599B">
        <w:rPr>
          <w:lang w:val="en-US"/>
        </w:rPr>
        <w:t>You can use the function ROUND to remove the decimal places.</w:t>
      </w:r>
      <w:r w:rsidR="00FA599B" w:rsidRPr="00FA599B">
        <w:rPr>
          <w:iCs/>
          <w:lang w:val="en-US"/>
        </w:rPr>
        <w:t xml:space="preserve"> </w:t>
      </w:r>
      <w:r w:rsidRPr="00FA599B">
        <w:rPr>
          <w:iCs/>
          <w:lang w:val="en-US"/>
        </w:rPr>
        <w:t xml:space="preserve">Percent symbol % - </w:t>
      </w:r>
      <w:r w:rsidRPr="00FA599B">
        <w:rPr>
          <w:lang w:val="en-US"/>
        </w:rPr>
        <w:t>You can use the function CONCAT to add the percentage symbol.</w:t>
      </w:r>
    </w:p>
    <w:tbl>
      <w:tblPr>
        <w:tblStyle w:val="Tabela-Siatka"/>
        <w:tblW w:w="0" w:type="auto"/>
        <w:tblLook w:val="04A0" w:firstRow="1" w:lastRow="0" w:firstColumn="1" w:lastColumn="0" w:noHBand="0" w:noVBand="1"/>
      </w:tblPr>
      <w:tblGrid>
        <w:gridCol w:w="11328"/>
      </w:tblGrid>
      <w:tr w:rsidR="00B05F7F" w14:paraId="1AF55BD5" w14:textId="77777777" w:rsidTr="00C16EBB">
        <w:tc>
          <w:tcPr>
            <w:tcW w:w="11328" w:type="dxa"/>
          </w:tcPr>
          <w:p w14:paraId="4756A3DB" w14:textId="77777777" w:rsidR="00B05F7F" w:rsidRPr="00994DEE" w:rsidRDefault="00B05F7F" w:rsidP="00C16EBB">
            <w:r w:rsidRPr="000075D5">
              <w:rPr>
                <w:b/>
              </w:rPr>
              <w:t>SELECT</w:t>
            </w:r>
            <w:r w:rsidRPr="00994DEE">
              <w:t xml:space="preserve"> </w:t>
            </w:r>
            <w:proofErr w:type="spellStart"/>
            <w:r w:rsidRPr="00994DEE">
              <w:t>name</w:t>
            </w:r>
            <w:proofErr w:type="spellEnd"/>
            <w:r w:rsidRPr="00994DEE">
              <w:t>,</w:t>
            </w:r>
            <w:r>
              <w:t xml:space="preserve"> </w:t>
            </w:r>
            <w:r w:rsidRPr="000075D5">
              <w:rPr>
                <w:b/>
              </w:rPr>
              <w:t>CONCAT</w:t>
            </w:r>
            <w:r w:rsidRPr="00994DEE">
              <w:t>(</w:t>
            </w:r>
            <w:r w:rsidRPr="000075D5">
              <w:rPr>
                <w:b/>
              </w:rPr>
              <w:t>ROUND</w:t>
            </w:r>
            <w:r w:rsidRPr="00994DEE">
              <w:t>(100*</w:t>
            </w:r>
            <w:proofErr w:type="spellStart"/>
            <w:r w:rsidRPr="00994DEE">
              <w:t>population</w:t>
            </w:r>
            <w:proofErr w:type="spellEnd"/>
            <w:r w:rsidRPr="00994DEE">
              <w:t>/(</w:t>
            </w:r>
            <w:r w:rsidRPr="000075D5">
              <w:rPr>
                <w:b/>
              </w:rPr>
              <w:t>SELECT</w:t>
            </w:r>
            <w:r w:rsidRPr="00994DEE">
              <w:t xml:space="preserve"> </w:t>
            </w:r>
            <w:proofErr w:type="spellStart"/>
            <w:r w:rsidRPr="00994DEE">
              <w:t>population</w:t>
            </w:r>
            <w:proofErr w:type="spellEnd"/>
            <w:r w:rsidRPr="00994DEE">
              <w:t xml:space="preserve"> </w:t>
            </w:r>
            <w:r w:rsidRPr="000075D5">
              <w:rPr>
                <w:b/>
              </w:rPr>
              <w:t>FROM</w:t>
            </w:r>
            <w:r w:rsidRPr="00994DEE">
              <w:t xml:space="preserve"> </w:t>
            </w:r>
            <w:proofErr w:type="spellStart"/>
            <w:r w:rsidRPr="00994DEE">
              <w:t>world</w:t>
            </w:r>
            <w:proofErr w:type="spellEnd"/>
            <w:r w:rsidRPr="00994DEE">
              <w:t xml:space="preserve"> </w:t>
            </w:r>
            <w:r w:rsidRPr="000075D5">
              <w:rPr>
                <w:b/>
              </w:rPr>
              <w:t>WHERE</w:t>
            </w:r>
            <w:r w:rsidRPr="00994DEE">
              <w:t xml:space="preserve"> </w:t>
            </w:r>
            <w:proofErr w:type="spellStart"/>
            <w:r w:rsidRPr="00994DEE">
              <w:t>name</w:t>
            </w:r>
            <w:proofErr w:type="spellEnd"/>
            <w:r w:rsidRPr="00994DEE">
              <w:t>='Germany')),'%')</w:t>
            </w:r>
          </w:p>
          <w:p w14:paraId="61D8D835" w14:textId="77777777" w:rsidR="00B05F7F" w:rsidRPr="00994DEE" w:rsidRDefault="00B05F7F" w:rsidP="00C16EBB">
            <w:r w:rsidRPr="000075D5">
              <w:rPr>
                <w:b/>
              </w:rPr>
              <w:t>FROM</w:t>
            </w:r>
            <w:r w:rsidRPr="00994DEE">
              <w:t xml:space="preserve"> </w:t>
            </w:r>
            <w:proofErr w:type="spellStart"/>
            <w:r w:rsidRPr="00994DEE">
              <w:t>world</w:t>
            </w:r>
            <w:proofErr w:type="spellEnd"/>
          </w:p>
          <w:p w14:paraId="56EB4650" w14:textId="77777777" w:rsidR="00B05F7F" w:rsidRPr="00994DEE" w:rsidRDefault="00B05F7F" w:rsidP="00C16EBB">
            <w:pPr>
              <w:rPr>
                <w:b/>
                <w:bCs/>
                <w:lang w:val="en-US"/>
              </w:rPr>
            </w:pPr>
            <w:r w:rsidRPr="000075D5">
              <w:rPr>
                <w:b/>
              </w:rPr>
              <w:t>WHERE</w:t>
            </w:r>
            <w:r w:rsidRPr="00994DEE">
              <w:t xml:space="preserve"> </w:t>
            </w:r>
            <w:proofErr w:type="spellStart"/>
            <w:r w:rsidRPr="00994DEE">
              <w:t>continent</w:t>
            </w:r>
            <w:proofErr w:type="spellEnd"/>
            <w:r w:rsidRPr="00994DEE">
              <w:t>='Europe'</w:t>
            </w:r>
          </w:p>
        </w:tc>
      </w:tr>
    </w:tbl>
    <w:p w14:paraId="51D0BC04" w14:textId="77777777" w:rsidR="00B05F7F" w:rsidRPr="00DF306D" w:rsidRDefault="00B05F7F" w:rsidP="00B05F7F">
      <w:pPr>
        <w:pStyle w:val="Akapitzlist"/>
        <w:numPr>
          <w:ilvl w:val="0"/>
          <w:numId w:val="18"/>
        </w:numPr>
        <w:rPr>
          <w:b/>
          <w:bCs/>
          <w:lang w:val="en-US"/>
        </w:rPr>
      </w:pPr>
      <w:r w:rsidRPr="00DF306D">
        <w:rPr>
          <w:b/>
          <w:bCs/>
          <w:lang w:val="en-US"/>
        </w:rPr>
        <w:t xml:space="preserve">Which countries have a GDP greater than every country in Europe? [Give the name only.] (Some countries may have NULL </w:t>
      </w:r>
      <w:proofErr w:type="spellStart"/>
      <w:r w:rsidRPr="00DF306D">
        <w:rPr>
          <w:b/>
          <w:bCs/>
          <w:lang w:val="en-US"/>
        </w:rPr>
        <w:t>gdp</w:t>
      </w:r>
      <w:proofErr w:type="spellEnd"/>
      <w:r w:rsidRPr="00DF306D">
        <w:rPr>
          <w:b/>
          <w:bCs/>
          <w:lang w:val="en-US"/>
        </w:rPr>
        <w:t xml:space="preserve"> values)</w:t>
      </w:r>
    </w:p>
    <w:tbl>
      <w:tblPr>
        <w:tblStyle w:val="Tabela-Siatka"/>
        <w:tblW w:w="0" w:type="auto"/>
        <w:tblLook w:val="04A0" w:firstRow="1" w:lastRow="0" w:firstColumn="1" w:lastColumn="0" w:noHBand="0" w:noVBand="1"/>
      </w:tblPr>
      <w:tblGrid>
        <w:gridCol w:w="11328"/>
      </w:tblGrid>
      <w:tr w:rsidR="00B05F7F" w14:paraId="77445C3A" w14:textId="77777777" w:rsidTr="00C16EBB">
        <w:tc>
          <w:tcPr>
            <w:tcW w:w="11328" w:type="dxa"/>
          </w:tcPr>
          <w:p w14:paraId="4FC9C3CA" w14:textId="77777777" w:rsidR="00B05F7F" w:rsidRDefault="00B05F7F" w:rsidP="00C16EBB">
            <w:r w:rsidRPr="000075D5">
              <w:rPr>
                <w:b/>
              </w:rPr>
              <w:t>SELECT</w:t>
            </w:r>
            <w:r w:rsidRPr="003772F0">
              <w:t xml:space="preserve"> </w:t>
            </w:r>
            <w:proofErr w:type="spellStart"/>
            <w:r w:rsidRPr="003772F0">
              <w:t>name</w:t>
            </w:r>
            <w:proofErr w:type="spellEnd"/>
          </w:p>
          <w:p w14:paraId="0A68EA29" w14:textId="77777777" w:rsidR="00B05F7F" w:rsidRPr="003772F0" w:rsidRDefault="00B05F7F" w:rsidP="00C16EBB">
            <w:r w:rsidRPr="000075D5">
              <w:rPr>
                <w:b/>
              </w:rPr>
              <w:t>FROM</w:t>
            </w:r>
            <w:r w:rsidRPr="003772F0">
              <w:t xml:space="preserve"> </w:t>
            </w:r>
            <w:proofErr w:type="spellStart"/>
            <w:r w:rsidRPr="003772F0">
              <w:t>world</w:t>
            </w:r>
            <w:proofErr w:type="spellEnd"/>
            <w:r w:rsidRPr="003772F0">
              <w:t xml:space="preserve"> </w:t>
            </w:r>
          </w:p>
          <w:p w14:paraId="75EBEF33" w14:textId="77777777" w:rsidR="00B05F7F" w:rsidRPr="00E30144" w:rsidRDefault="00B05F7F" w:rsidP="00C16EBB">
            <w:r w:rsidRPr="000075D5">
              <w:rPr>
                <w:b/>
              </w:rPr>
              <w:t>WHERE</w:t>
            </w:r>
            <w:r w:rsidRPr="003772F0">
              <w:t xml:space="preserve"> </w:t>
            </w:r>
            <w:proofErr w:type="spellStart"/>
            <w:r w:rsidRPr="003772F0">
              <w:t>gdp</w:t>
            </w:r>
            <w:proofErr w:type="spellEnd"/>
            <w:r w:rsidRPr="003772F0">
              <w:t xml:space="preserve"> &gt; </w:t>
            </w:r>
            <w:r w:rsidRPr="000075D5">
              <w:rPr>
                <w:b/>
              </w:rPr>
              <w:t>ALL</w:t>
            </w:r>
            <w:r>
              <w:t xml:space="preserve"> </w:t>
            </w:r>
            <w:r w:rsidRPr="003772F0">
              <w:t>(</w:t>
            </w:r>
            <w:r w:rsidRPr="000075D5">
              <w:rPr>
                <w:b/>
              </w:rPr>
              <w:t>SELECT</w:t>
            </w:r>
            <w:r w:rsidRPr="003772F0">
              <w:t xml:space="preserve"> </w:t>
            </w:r>
            <w:proofErr w:type="spellStart"/>
            <w:r w:rsidRPr="003772F0">
              <w:t>gdp</w:t>
            </w:r>
            <w:proofErr w:type="spellEnd"/>
            <w:r w:rsidRPr="003772F0">
              <w:t xml:space="preserve"> </w:t>
            </w:r>
            <w:r w:rsidRPr="000075D5">
              <w:rPr>
                <w:b/>
              </w:rPr>
              <w:t>FROM</w:t>
            </w:r>
            <w:r w:rsidRPr="003772F0">
              <w:t xml:space="preserve"> </w:t>
            </w:r>
            <w:proofErr w:type="spellStart"/>
            <w:r w:rsidRPr="003772F0">
              <w:t>world</w:t>
            </w:r>
            <w:proofErr w:type="spellEnd"/>
            <w:r>
              <w:t xml:space="preserve"> </w:t>
            </w:r>
            <w:r w:rsidRPr="000075D5">
              <w:rPr>
                <w:b/>
              </w:rPr>
              <w:t>WHERE</w:t>
            </w:r>
            <w:r w:rsidRPr="003772F0">
              <w:t xml:space="preserve"> </w:t>
            </w:r>
            <w:proofErr w:type="spellStart"/>
            <w:r w:rsidRPr="003772F0">
              <w:t>continent</w:t>
            </w:r>
            <w:proofErr w:type="spellEnd"/>
            <w:r w:rsidRPr="003772F0">
              <w:t xml:space="preserve"> = 'Europe' </w:t>
            </w:r>
            <w:r w:rsidRPr="000075D5">
              <w:rPr>
                <w:b/>
              </w:rPr>
              <w:t>AND</w:t>
            </w:r>
            <w:r w:rsidRPr="003772F0">
              <w:t xml:space="preserve"> </w:t>
            </w:r>
            <w:proofErr w:type="spellStart"/>
            <w:r w:rsidRPr="003772F0">
              <w:t>gdp</w:t>
            </w:r>
            <w:proofErr w:type="spellEnd"/>
            <w:r w:rsidRPr="003772F0">
              <w:t xml:space="preserve"> </w:t>
            </w:r>
            <w:r w:rsidRPr="000075D5">
              <w:rPr>
                <w:b/>
              </w:rPr>
              <w:t>IS</w:t>
            </w:r>
            <w:r w:rsidRPr="003772F0">
              <w:t xml:space="preserve"> </w:t>
            </w:r>
            <w:r w:rsidRPr="000075D5">
              <w:rPr>
                <w:b/>
              </w:rPr>
              <w:t>NOT</w:t>
            </w:r>
            <w:r w:rsidRPr="003772F0">
              <w:t xml:space="preserve"> </w:t>
            </w:r>
            <w:r w:rsidRPr="000075D5">
              <w:rPr>
                <w:b/>
              </w:rPr>
              <w:t>NULL</w:t>
            </w:r>
            <w:r w:rsidRPr="003772F0">
              <w:t>)</w:t>
            </w:r>
          </w:p>
        </w:tc>
      </w:tr>
    </w:tbl>
    <w:p w14:paraId="14932212" w14:textId="77777777" w:rsidR="00B05F7F" w:rsidRPr="00DF306D" w:rsidRDefault="00B05F7F" w:rsidP="00B05F7F">
      <w:pPr>
        <w:pStyle w:val="Akapitzlist"/>
        <w:numPr>
          <w:ilvl w:val="0"/>
          <w:numId w:val="18"/>
        </w:numPr>
        <w:rPr>
          <w:b/>
          <w:bCs/>
          <w:lang w:val="en-US"/>
        </w:rPr>
      </w:pPr>
      <w:r w:rsidRPr="00DF306D">
        <w:rPr>
          <w:b/>
          <w:bCs/>
          <w:lang w:val="en-US"/>
        </w:rPr>
        <w:t>Find the largest country (by area) in each continent, show the continent, the name and the area</w:t>
      </w:r>
    </w:p>
    <w:tbl>
      <w:tblPr>
        <w:tblStyle w:val="Tabela-Siatka"/>
        <w:tblW w:w="0" w:type="auto"/>
        <w:tblLook w:val="04A0" w:firstRow="1" w:lastRow="0" w:firstColumn="1" w:lastColumn="0" w:noHBand="0" w:noVBand="1"/>
      </w:tblPr>
      <w:tblGrid>
        <w:gridCol w:w="11328"/>
      </w:tblGrid>
      <w:tr w:rsidR="00B05F7F" w14:paraId="247E4668" w14:textId="77777777" w:rsidTr="00C16EBB">
        <w:tc>
          <w:tcPr>
            <w:tcW w:w="11328" w:type="dxa"/>
          </w:tcPr>
          <w:p w14:paraId="6B8ECFE6" w14:textId="77777777" w:rsidR="00B05F7F" w:rsidRPr="0099615E" w:rsidRDefault="00B05F7F" w:rsidP="00C16EBB">
            <w:r w:rsidRPr="000075D5">
              <w:rPr>
                <w:b/>
              </w:rPr>
              <w:t>SELECT</w:t>
            </w:r>
            <w:r w:rsidRPr="0099615E">
              <w:t xml:space="preserve"> </w:t>
            </w:r>
            <w:proofErr w:type="spellStart"/>
            <w:r w:rsidRPr="0099615E">
              <w:t>continent</w:t>
            </w:r>
            <w:proofErr w:type="spellEnd"/>
            <w:r w:rsidRPr="0099615E">
              <w:t xml:space="preserve">, </w:t>
            </w:r>
            <w:proofErr w:type="spellStart"/>
            <w:r w:rsidRPr="0099615E">
              <w:t>name</w:t>
            </w:r>
            <w:proofErr w:type="spellEnd"/>
            <w:r w:rsidRPr="0099615E">
              <w:t xml:space="preserve">, </w:t>
            </w:r>
            <w:proofErr w:type="spellStart"/>
            <w:r w:rsidRPr="0099615E">
              <w:t>area</w:t>
            </w:r>
            <w:proofErr w:type="spellEnd"/>
            <w:r w:rsidRPr="0099615E">
              <w:t xml:space="preserve"> </w:t>
            </w:r>
          </w:p>
          <w:p w14:paraId="60CA8FB5" w14:textId="77777777" w:rsidR="00B05F7F" w:rsidRPr="0099615E" w:rsidRDefault="00B05F7F" w:rsidP="00C16EBB">
            <w:r w:rsidRPr="000075D5">
              <w:rPr>
                <w:b/>
              </w:rPr>
              <w:t>FROM</w:t>
            </w:r>
            <w:r w:rsidRPr="0099615E">
              <w:t xml:space="preserve"> </w:t>
            </w:r>
            <w:proofErr w:type="spellStart"/>
            <w:r w:rsidRPr="0099615E">
              <w:t>world</w:t>
            </w:r>
            <w:proofErr w:type="spellEnd"/>
            <w:r w:rsidRPr="0099615E">
              <w:t xml:space="preserve"> x</w:t>
            </w:r>
          </w:p>
          <w:p w14:paraId="55F7F4FC" w14:textId="77777777" w:rsidR="00B05F7F" w:rsidRPr="00E30144" w:rsidRDefault="00B05F7F" w:rsidP="00C16EBB">
            <w:r w:rsidRPr="000075D5">
              <w:rPr>
                <w:b/>
              </w:rPr>
              <w:t>WHERE</w:t>
            </w:r>
            <w:r w:rsidRPr="0099615E">
              <w:t xml:space="preserve"> </w:t>
            </w:r>
            <w:proofErr w:type="spellStart"/>
            <w:r w:rsidRPr="0099615E">
              <w:t>area</w:t>
            </w:r>
            <w:proofErr w:type="spellEnd"/>
            <w:r w:rsidRPr="0099615E">
              <w:t xml:space="preserve"> &gt;= </w:t>
            </w:r>
            <w:r w:rsidRPr="000075D5">
              <w:rPr>
                <w:b/>
              </w:rPr>
              <w:t>ALL</w:t>
            </w:r>
            <w:r>
              <w:t xml:space="preserve"> </w:t>
            </w:r>
            <w:r w:rsidRPr="0099615E">
              <w:t>(</w:t>
            </w:r>
            <w:r w:rsidRPr="000075D5">
              <w:rPr>
                <w:b/>
              </w:rPr>
              <w:t>SELECT</w:t>
            </w:r>
            <w:r w:rsidRPr="0099615E">
              <w:t xml:space="preserve"> </w:t>
            </w:r>
            <w:proofErr w:type="spellStart"/>
            <w:r w:rsidRPr="0099615E">
              <w:t>area</w:t>
            </w:r>
            <w:proofErr w:type="spellEnd"/>
            <w:r w:rsidRPr="0099615E">
              <w:t xml:space="preserve"> </w:t>
            </w:r>
            <w:r w:rsidRPr="005A4621">
              <w:rPr>
                <w:b/>
              </w:rPr>
              <w:t>FROM</w:t>
            </w:r>
            <w:r w:rsidRPr="0099615E">
              <w:t xml:space="preserve"> </w:t>
            </w:r>
            <w:proofErr w:type="spellStart"/>
            <w:r w:rsidRPr="0099615E">
              <w:t>world</w:t>
            </w:r>
            <w:proofErr w:type="spellEnd"/>
            <w:r w:rsidRPr="0099615E">
              <w:t xml:space="preserve"> y</w:t>
            </w:r>
            <w:r>
              <w:t xml:space="preserve"> </w:t>
            </w:r>
            <w:r w:rsidRPr="005A4621">
              <w:rPr>
                <w:b/>
              </w:rPr>
              <w:t>WHERE</w:t>
            </w:r>
            <w:r w:rsidRPr="0099615E">
              <w:t xml:space="preserve"> </w:t>
            </w:r>
            <w:proofErr w:type="spellStart"/>
            <w:r w:rsidRPr="0099615E">
              <w:t>y.continent</w:t>
            </w:r>
            <w:proofErr w:type="spellEnd"/>
            <w:r w:rsidRPr="0099615E">
              <w:t>=</w:t>
            </w:r>
            <w:proofErr w:type="spellStart"/>
            <w:r w:rsidRPr="0099615E">
              <w:t>x.continent</w:t>
            </w:r>
            <w:proofErr w:type="spellEnd"/>
            <w:r>
              <w:t xml:space="preserve"> </w:t>
            </w:r>
            <w:r w:rsidRPr="0099615E">
              <w:t xml:space="preserve">and </w:t>
            </w:r>
            <w:proofErr w:type="spellStart"/>
            <w:r w:rsidRPr="0099615E">
              <w:t>area</w:t>
            </w:r>
            <w:proofErr w:type="spellEnd"/>
            <w:r w:rsidRPr="0099615E">
              <w:t xml:space="preserve"> &gt; 0 )</w:t>
            </w:r>
          </w:p>
        </w:tc>
      </w:tr>
    </w:tbl>
    <w:p w14:paraId="1B5FDBF9" w14:textId="77777777" w:rsidR="00B05F7F" w:rsidRPr="00DF306D" w:rsidRDefault="00B05F7F" w:rsidP="00B05F7F">
      <w:pPr>
        <w:pStyle w:val="Akapitzlist"/>
        <w:numPr>
          <w:ilvl w:val="0"/>
          <w:numId w:val="18"/>
        </w:numPr>
        <w:rPr>
          <w:b/>
          <w:bCs/>
          <w:lang w:val="en-US"/>
        </w:rPr>
      </w:pPr>
      <w:r w:rsidRPr="00DF306D">
        <w:rPr>
          <w:b/>
          <w:bCs/>
          <w:lang w:val="en-US"/>
        </w:rPr>
        <w:t>List each continent and the name of the country that comes first alphabetically.</w:t>
      </w:r>
    </w:p>
    <w:tbl>
      <w:tblPr>
        <w:tblStyle w:val="Tabela-Siatka"/>
        <w:tblW w:w="0" w:type="auto"/>
        <w:tblLook w:val="04A0" w:firstRow="1" w:lastRow="0" w:firstColumn="1" w:lastColumn="0" w:noHBand="0" w:noVBand="1"/>
      </w:tblPr>
      <w:tblGrid>
        <w:gridCol w:w="11328"/>
      </w:tblGrid>
      <w:tr w:rsidR="00B05F7F" w14:paraId="6550B463" w14:textId="77777777" w:rsidTr="00C16EBB">
        <w:tc>
          <w:tcPr>
            <w:tcW w:w="11328" w:type="dxa"/>
          </w:tcPr>
          <w:p w14:paraId="4786B147" w14:textId="77777777" w:rsidR="00B05F7F" w:rsidRDefault="00B05F7F" w:rsidP="00C16EBB">
            <w:r w:rsidRPr="005A4621">
              <w:rPr>
                <w:b/>
              </w:rPr>
              <w:t>SELECT</w:t>
            </w:r>
            <w:r w:rsidRPr="000C1036">
              <w:t xml:space="preserve"> </w:t>
            </w:r>
            <w:proofErr w:type="spellStart"/>
            <w:r w:rsidRPr="000C1036">
              <w:t>continent</w:t>
            </w:r>
            <w:proofErr w:type="spellEnd"/>
            <w:r w:rsidRPr="000C1036">
              <w:t>,</w:t>
            </w:r>
            <w:r>
              <w:t xml:space="preserve"> </w:t>
            </w:r>
            <w:proofErr w:type="spellStart"/>
            <w:r w:rsidRPr="000C1036">
              <w:t>name</w:t>
            </w:r>
            <w:proofErr w:type="spellEnd"/>
          </w:p>
          <w:p w14:paraId="154BD81F" w14:textId="77777777" w:rsidR="00B05F7F" w:rsidRPr="000C1036" w:rsidRDefault="00B05F7F" w:rsidP="00C16EBB">
            <w:r w:rsidRPr="005A4621">
              <w:rPr>
                <w:b/>
              </w:rPr>
              <w:t>FROM</w:t>
            </w:r>
            <w:r w:rsidRPr="000C1036">
              <w:t xml:space="preserve"> </w:t>
            </w:r>
            <w:proofErr w:type="spellStart"/>
            <w:r w:rsidRPr="000C1036">
              <w:t>world</w:t>
            </w:r>
            <w:proofErr w:type="spellEnd"/>
            <w:r w:rsidRPr="000C1036">
              <w:t xml:space="preserve"> x</w:t>
            </w:r>
          </w:p>
          <w:p w14:paraId="19AEE33F" w14:textId="77777777" w:rsidR="00B05F7F" w:rsidRPr="00E30144" w:rsidRDefault="00B05F7F" w:rsidP="00C16EBB">
            <w:r w:rsidRPr="005A4621">
              <w:rPr>
                <w:b/>
              </w:rPr>
              <w:t>WHERE</w:t>
            </w:r>
            <w:r w:rsidRPr="000C1036">
              <w:t xml:space="preserve"> x.name &lt;= </w:t>
            </w:r>
            <w:r w:rsidRPr="005A4621">
              <w:rPr>
                <w:b/>
              </w:rPr>
              <w:t>ALL</w:t>
            </w:r>
            <w:r w:rsidRPr="000C1036">
              <w:t xml:space="preserve"> (</w:t>
            </w:r>
            <w:r w:rsidRPr="005A4621">
              <w:rPr>
                <w:b/>
              </w:rPr>
              <w:t>SELECT</w:t>
            </w:r>
            <w:r w:rsidRPr="000C1036">
              <w:t xml:space="preserve"> </w:t>
            </w:r>
            <w:proofErr w:type="spellStart"/>
            <w:r w:rsidRPr="000C1036">
              <w:t>name</w:t>
            </w:r>
            <w:proofErr w:type="spellEnd"/>
            <w:r w:rsidRPr="000C1036">
              <w:t xml:space="preserve"> </w:t>
            </w:r>
            <w:r w:rsidRPr="005A4621">
              <w:rPr>
                <w:b/>
              </w:rPr>
              <w:t>FROM</w:t>
            </w:r>
            <w:r w:rsidRPr="000C1036">
              <w:t xml:space="preserve"> </w:t>
            </w:r>
            <w:proofErr w:type="spellStart"/>
            <w:r w:rsidRPr="000C1036">
              <w:t>world</w:t>
            </w:r>
            <w:proofErr w:type="spellEnd"/>
            <w:r w:rsidRPr="000C1036">
              <w:t xml:space="preserve"> y</w:t>
            </w:r>
            <w:r>
              <w:t xml:space="preserve"> </w:t>
            </w:r>
            <w:r w:rsidRPr="005A4621">
              <w:rPr>
                <w:b/>
              </w:rPr>
              <w:t>WHERE</w:t>
            </w:r>
            <w:r w:rsidRPr="000C1036">
              <w:t xml:space="preserve"> </w:t>
            </w:r>
            <w:proofErr w:type="spellStart"/>
            <w:r w:rsidRPr="000C1036">
              <w:t>x.continent</w:t>
            </w:r>
            <w:proofErr w:type="spellEnd"/>
            <w:r w:rsidRPr="000C1036">
              <w:t>=</w:t>
            </w:r>
            <w:proofErr w:type="spellStart"/>
            <w:r w:rsidRPr="000C1036">
              <w:t>y.continent</w:t>
            </w:r>
            <w:proofErr w:type="spellEnd"/>
            <w:r w:rsidRPr="000C1036">
              <w:t>)</w:t>
            </w:r>
          </w:p>
        </w:tc>
      </w:tr>
    </w:tbl>
    <w:p w14:paraId="64252543" w14:textId="77777777" w:rsidR="00B05F7F" w:rsidRPr="00DF306D" w:rsidRDefault="00B05F7F" w:rsidP="00B05F7F">
      <w:pPr>
        <w:pStyle w:val="Akapitzlist"/>
        <w:numPr>
          <w:ilvl w:val="0"/>
          <w:numId w:val="18"/>
        </w:numPr>
        <w:rPr>
          <w:b/>
          <w:bCs/>
        </w:rPr>
      </w:pPr>
      <w:r w:rsidRPr="00DF306D">
        <w:rPr>
          <w:b/>
          <w:bCs/>
          <w:lang w:val="en-US"/>
        </w:rPr>
        <w:t xml:space="preserve">Find the continents where all countries have a population &lt;= 25000000. Then find the names of the countries associated with these continents. </w:t>
      </w:r>
      <w:r w:rsidRPr="00DF306D">
        <w:rPr>
          <w:b/>
          <w:bCs/>
        </w:rPr>
        <w:t>Show </w:t>
      </w:r>
      <w:proofErr w:type="spellStart"/>
      <w:r w:rsidRPr="00DF306D">
        <w:rPr>
          <w:b/>
          <w:bCs/>
        </w:rPr>
        <w:t>name</w:t>
      </w:r>
      <w:proofErr w:type="spellEnd"/>
      <w:r w:rsidRPr="00DF306D">
        <w:rPr>
          <w:b/>
          <w:bCs/>
        </w:rPr>
        <w:t>, </w:t>
      </w:r>
      <w:proofErr w:type="spellStart"/>
      <w:r w:rsidRPr="00DF306D">
        <w:rPr>
          <w:b/>
          <w:bCs/>
        </w:rPr>
        <w:t>continent</w:t>
      </w:r>
      <w:proofErr w:type="spellEnd"/>
      <w:r w:rsidRPr="00DF306D">
        <w:rPr>
          <w:b/>
          <w:bCs/>
        </w:rPr>
        <w:t> and </w:t>
      </w:r>
      <w:proofErr w:type="spellStart"/>
      <w:r w:rsidRPr="00DF306D">
        <w:rPr>
          <w:b/>
          <w:bCs/>
        </w:rPr>
        <w:t>population</w:t>
      </w:r>
      <w:proofErr w:type="spellEnd"/>
      <w:r w:rsidRPr="00DF306D">
        <w:rPr>
          <w:b/>
          <w:bCs/>
        </w:rPr>
        <w:t>.</w:t>
      </w:r>
    </w:p>
    <w:tbl>
      <w:tblPr>
        <w:tblStyle w:val="Tabela-Siatka"/>
        <w:tblW w:w="0" w:type="auto"/>
        <w:tblLook w:val="04A0" w:firstRow="1" w:lastRow="0" w:firstColumn="1" w:lastColumn="0" w:noHBand="0" w:noVBand="1"/>
      </w:tblPr>
      <w:tblGrid>
        <w:gridCol w:w="11328"/>
      </w:tblGrid>
      <w:tr w:rsidR="00B05F7F" w14:paraId="06B56E83" w14:textId="77777777" w:rsidTr="00C16EBB">
        <w:tc>
          <w:tcPr>
            <w:tcW w:w="11328" w:type="dxa"/>
          </w:tcPr>
          <w:p w14:paraId="00135961" w14:textId="77777777" w:rsidR="00B05F7F" w:rsidRDefault="00B05F7F" w:rsidP="00C16EBB">
            <w:r w:rsidRPr="005A4621">
              <w:rPr>
                <w:b/>
              </w:rPr>
              <w:t>SELECT</w:t>
            </w:r>
            <w:r w:rsidRPr="0096503B">
              <w:t xml:space="preserve"> </w:t>
            </w:r>
            <w:proofErr w:type="spellStart"/>
            <w:r w:rsidRPr="0096503B">
              <w:t>name</w:t>
            </w:r>
            <w:proofErr w:type="spellEnd"/>
            <w:r w:rsidRPr="0096503B">
              <w:t>,</w:t>
            </w:r>
            <w:r>
              <w:t xml:space="preserve"> </w:t>
            </w:r>
            <w:proofErr w:type="spellStart"/>
            <w:r w:rsidRPr="0096503B">
              <w:t>continent</w:t>
            </w:r>
            <w:proofErr w:type="spellEnd"/>
            <w:r w:rsidRPr="0096503B">
              <w:t>,</w:t>
            </w:r>
            <w:r>
              <w:t xml:space="preserve"> </w:t>
            </w:r>
            <w:proofErr w:type="spellStart"/>
            <w:r w:rsidRPr="0096503B">
              <w:t>population</w:t>
            </w:r>
            <w:proofErr w:type="spellEnd"/>
          </w:p>
          <w:p w14:paraId="01589025" w14:textId="77777777" w:rsidR="00B05F7F" w:rsidRDefault="00B05F7F" w:rsidP="00C16EBB">
            <w:r w:rsidRPr="005A4621">
              <w:rPr>
                <w:b/>
              </w:rPr>
              <w:t>FROM</w:t>
            </w:r>
            <w:r w:rsidRPr="0096503B">
              <w:t xml:space="preserve"> </w:t>
            </w:r>
            <w:proofErr w:type="spellStart"/>
            <w:r w:rsidRPr="0096503B">
              <w:t>world</w:t>
            </w:r>
            <w:proofErr w:type="spellEnd"/>
            <w:r w:rsidRPr="0096503B">
              <w:t xml:space="preserve"> x</w:t>
            </w:r>
          </w:p>
          <w:p w14:paraId="3D9E8DDF" w14:textId="77777777" w:rsidR="00B05F7F" w:rsidRPr="00E30144" w:rsidRDefault="00B05F7F" w:rsidP="00C16EBB">
            <w:r w:rsidRPr="005A4621">
              <w:rPr>
                <w:b/>
              </w:rPr>
              <w:t>WHERE</w:t>
            </w:r>
            <w:r w:rsidRPr="0096503B">
              <w:t xml:space="preserve"> 25000000 &gt;= </w:t>
            </w:r>
            <w:r w:rsidRPr="005A4621">
              <w:rPr>
                <w:b/>
              </w:rPr>
              <w:t>ALL</w:t>
            </w:r>
            <w:r w:rsidRPr="0096503B">
              <w:t xml:space="preserve"> (</w:t>
            </w:r>
            <w:r w:rsidRPr="005A4621">
              <w:rPr>
                <w:b/>
              </w:rPr>
              <w:t>SELECT</w:t>
            </w:r>
            <w:r w:rsidRPr="0096503B">
              <w:t xml:space="preserve"> </w:t>
            </w:r>
            <w:proofErr w:type="spellStart"/>
            <w:r w:rsidRPr="0096503B">
              <w:t>population</w:t>
            </w:r>
            <w:proofErr w:type="spellEnd"/>
            <w:r w:rsidRPr="0096503B">
              <w:t xml:space="preserve"> </w:t>
            </w:r>
            <w:r w:rsidRPr="005A4621">
              <w:rPr>
                <w:b/>
              </w:rPr>
              <w:t>FROM</w:t>
            </w:r>
            <w:r w:rsidRPr="0096503B">
              <w:t xml:space="preserve"> </w:t>
            </w:r>
            <w:proofErr w:type="spellStart"/>
            <w:r w:rsidRPr="0096503B">
              <w:t>world</w:t>
            </w:r>
            <w:proofErr w:type="spellEnd"/>
            <w:r w:rsidRPr="0096503B">
              <w:t xml:space="preserve"> y</w:t>
            </w:r>
            <w:r>
              <w:t xml:space="preserve"> </w:t>
            </w:r>
            <w:r w:rsidRPr="005A4621">
              <w:rPr>
                <w:b/>
              </w:rPr>
              <w:t>WHERE</w:t>
            </w:r>
            <w:r w:rsidRPr="0096503B">
              <w:t xml:space="preserve"> </w:t>
            </w:r>
            <w:proofErr w:type="spellStart"/>
            <w:r w:rsidRPr="0096503B">
              <w:t>x.continent</w:t>
            </w:r>
            <w:proofErr w:type="spellEnd"/>
            <w:r w:rsidRPr="0096503B">
              <w:t>=</w:t>
            </w:r>
            <w:proofErr w:type="spellStart"/>
            <w:r w:rsidRPr="0096503B">
              <w:t>y.continent</w:t>
            </w:r>
            <w:proofErr w:type="spellEnd"/>
            <w:r>
              <w:t xml:space="preserve"> </w:t>
            </w:r>
            <w:r w:rsidRPr="005A4621">
              <w:rPr>
                <w:b/>
              </w:rPr>
              <w:t>AND</w:t>
            </w:r>
            <w:r w:rsidRPr="0096503B">
              <w:t xml:space="preserve"> </w:t>
            </w:r>
            <w:proofErr w:type="spellStart"/>
            <w:r w:rsidRPr="0096503B">
              <w:t>y.population</w:t>
            </w:r>
            <w:proofErr w:type="spellEnd"/>
            <w:r w:rsidRPr="0096503B">
              <w:t>&gt;0)</w:t>
            </w:r>
          </w:p>
        </w:tc>
      </w:tr>
    </w:tbl>
    <w:p w14:paraId="795D4CDC" w14:textId="77777777" w:rsidR="00B05F7F" w:rsidRPr="00DF306D" w:rsidRDefault="00B05F7F" w:rsidP="00B05F7F">
      <w:pPr>
        <w:pStyle w:val="Akapitzlist"/>
        <w:numPr>
          <w:ilvl w:val="0"/>
          <w:numId w:val="18"/>
        </w:numPr>
        <w:rPr>
          <w:b/>
          <w:bCs/>
        </w:rPr>
      </w:pPr>
      <w:r w:rsidRPr="00DF306D">
        <w:rPr>
          <w:b/>
          <w:bCs/>
          <w:lang w:val="en-US"/>
        </w:rPr>
        <w:t xml:space="preserve">Some countries have populations more than three times that of any of their </w:t>
      </w:r>
      <w:proofErr w:type="spellStart"/>
      <w:r w:rsidRPr="00DF306D">
        <w:rPr>
          <w:b/>
          <w:bCs/>
          <w:lang w:val="en-US"/>
        </w:rPr>
        <w:t>neighbours</w:t>
      </w:r>
      <w:proofErr w:type="spellEnd"/>
      <w:r w:rsidRPr="00DF306D">
        <w:rPr>
          <w:b/>
          <w:bCs/>
          <w:lang w:val="en-US"/>
        </w:rPr>
        <w:t xml:space="preserve"> (in the same continent). </w:t>
      </w:r>
      <w:proofErr w:type="spellStart"/>
      <w:r w:rsidRPr="00DF306D">
        <w:rPr>
          <w:b/>
          <w:bCs/>
        </w:rPr>
        <w:t>Give</w:t>
      </w:r>
      <w:proofErr w:type="spellEnd"/>
      <w:r w:rsidRPr="00DF306D">
        <w:rPr>
          <w:b/>
          <w:bCs/>
        </w:rPr>
        <w:t xml:space="preserve"> the </w:t>
      </w:r>
      <w:proofErr w:type="spellStart"/>
      <w:r w:rsidRPr="00DF306D">
        <w:rPr>
          <w:b/>
          <w:bCs/>
        </w:rPr>
        <w:t>countries</w:t>
      </w:r>
      <w:proofErr w:type="spellEnd"/>
      <w:r w:rsidRPr="00DF306D">
        <w:rPr>
          <w:b/>
          <w:bCs/>
        </w:rPr>
        <w:t xml:space="preserve"> and </w:t>
      </w:r>
      <w:proofErr w:type="spellStart"/>
      <w:r w:rsidRPr="00DF306D">
        <w:rPr>
          <w:b/>
          <w:bCs/>
        </w:rPr>
        <w:t>continents</w:t>
      </w:r>
      <w:proofErr w:type="spellEnd"/>
      <w:r w:rsidRPr="00DF306D">
        <w:rPr>
          <w:b/>
          <w:bCs/>
        </w:rPr>
        <w:t>.</w:t>
      </w:r>
    </w:p>
    <w:tbl>
      <w:tblPr>
        <w:tblStyle w:val="Tabela-Siatka"/>
        <w:tblW w:w="0" w:type="auto"/>
        <w:tblLook w:val="04A0" w:firstRow="1" w:lastRow="0" w:firstColumn="1" w:lastColumn="0" w:noHBand="0" w:noVBand="1"/>
      </w:tblPr>
      <w:tblGrid>
        <w:gridCol w:w="11328"/>
      </w:tblGrid>
      <w:tr w:rsidR="00B05F7F" w14:paraId="3CF37337" w14:textId="77777777" w:rsidTr="00C16EBB">
        <w:tc>
          <w:tcPr>
            <w:tcW w:w="11328" w:type="dxa"/>
          </w:tcPr>
          <w:p w14:paraId="0B5A99BF" w14:textId="77777777" w:rsidR="00B05F7F" w:rsidRDefault="00B05F7F" w:rsidP="00C16EBB">
            <w:r w:rsidRPr="005A4621">
              <w:rPr>
                <w:b/>
              </w:rPr>
              <w:t>SELECT</w:t>
            </w:r>
            <w:r w:rsidRPr="00217CF4">
              <w:t xml:space="preserve"> </w:t>
            </w:r>
            <w:proofErr w:type="spellStart"/>
            <w:r w:rsidRPr="00217CF4">
              <w:t>name</w:t>
            </w:r>
            <w:proofErr w:type="spellEnd"/>
            <w:r w:rsidRPr="00217CF4">
              <w:t xml:space="preserve">, </w:t>
            </w:r>
            <w:proofErr w:type="spellStart"/>
            <w:r w:rsidRPr="00217CF4">
              <w:t>continent</w:t>
            </w:r>
            <w:proofErr w:type="spellEnd"/>
          </w:p>
          <w:p w14:paraId="2DC8F7C0" w14:textId="77777777" w:rsidR="00B05F7F" w:rsidRDefault="00B05F7F" w:rsidP="00C16EBB">
            <w:r w:rsidRPr="005A4621">
              <w:rPr>
                <w:b/>
              </w:rPr>
              <w:t>FROM</w:t>
            </w:r>
            <w:r w:rsidRPr="00217CF4">
              <w:t xml:space="preserve"> </w:t>
            </w:r>
            <w:proofErr w:type="spellStart"/>
            <w:r w:rsidRPr="00217CF4">
              <w:t>world</w:t>
            </w:r>
            <w:proofErr w:type="spellEnd"/>
            <w:r w:rsidRPr="00217CF4">
              <w:t xml:space="preserve"> x</w:t>
            </w:r>
          </w:p>
          <w:p w14:paraId="11D53F8B" w14:textId="77777777" w:rsidR="00B05F7F" w:rsidRPr="00AE2776" w:rsidRDefault="00B05F7F" w:rsidP="00C16EBB">
            <w:r w:rsidRPr="005A4621">
              <w:rPr>
                <w:b/>
              </w:rPr>
              <w:t>WHERE</w:t>
            </w:r>
            <w:r>
              <w:t xml:space="preserve"> </w:t>
            </w:r>
            <w:proofErr w:type="spellStart"/>
            <w:r w:rsidRPr="00217CF4">
              <w:t>population</w:t>
            </w:r>
            <w:proofErr w:type="spellEnd"/>
            <w:r w:rsidRPr="00217CF4">
              <w:t xml:space="preserve"> &gt; </w:t>
            </w:r>
            <w:r w:rsidRPr="005A4621">
              <w:rPr>
                <w:b/>
              </w:rPr>
              <w:t>ALL</w:t>
            </w:r>
            <w:r w:rsidRPr="00217CF4">
              <w:t>(</w:t>
            </w:r>
            <w:r w:rsidRPr="005A4621">
              <w:rPr>
                <w:b/>
              </w:rPr>
              <w:t>SELECT</w:t>
            </w:r>
            <w:r w:rsidRPr="00217CF4">
              <w:t xml:space="preserve"> </w:t>
            </w:r>
            <w:proofErr w:type="spellStart"/>
            <w:r w:rsidRPr="00217CF4">
              <w:t>population</w:t>
            </w:r>
            <w:proofErr w:type="spellEnd"/>
            <w:r w:rsidRPr="00217CF4">
              <w:t xml:space="preserve">*3 </w:t>
            </w:r>
            <w:r w:rsidRPr="005A4621">
              <w:rPr>
                <w:b/>
              </w:rPr>
              <w:t>FROM</w:t>
            </w:r>
            <w:r w:rsidRPr="00217CF4">
              <w:t xml:space="preserve"> </w:t>
            </w:r>
            <w:proofErr w:type="spellStart"/>
            <w:r w:rsidRPr="00217CF4">
              <w:t>world</w:t>
            </w:r>
            <w:proofErr w:type="spellEnd"/>
            <w:r w:rsidRPr="00217CF4">
              <w:t xml:space="preserve"> y</w:t>
            </w:r>
            <w:r>
              <w:t xml:space="preserve"> </w:t>
            </w:r>
            <w:r w:rsidRPr="005A4621">
              <w:rPr>
                <w:b/>
              </w:rPr>
              <w:t>WHERE</w:t>
            </w:r>
            <w:r w:rsidRPr="00217CF4">
              <w:t xml:space="preserve"> </w:t>
            </w:r>
            <w:proofErr w:type="spellStart"/>
            <w:r w:rsidRPr="00217CF4">
              <w:t>y.continent</w:t>
            </w:r>
            <w:proofErr w:type="spellEnd"/>
            <w:r w:rsidRPr="00217CF4">
              <w:t xml:space="preserve"> = </w:t>
            </w:r>
            <w:proofErr w:type="spellStart"/>
            <w:r w:rsidRPr="00217CF4">
              <w:t>x.continent</w:t>
            </w:r>
            <w:proofErr w:type="spellEnd"/>
            <w:r>
              <w:t xml:space="preserve"> </w:t>
            </w:r>
            <w:r w:rsidRPr="005A4621">
              <w:rPr>
                <w:b/>
              </w:rPr>
              <w:t>AND</w:t>
            </w:r>
            <w:r w:rsidRPr="00217CF4">
              <w:t xml:space="preserve"> y.name != x.name)</w:t>
            </w:r>
          </w:p>
        </w:tc>
      </w:tr>
    </w:tbl>
    <w:p w14:paraId="15B3234A" w14:textId="099D6220" w:rsidR="00B05F7F" w:rsidRPr="009D2111" w:rsidRDefault="00B05F7F" w:rsidP="00B05F7F">
      <w:pPr>
        <w:pStyle w:val="Nagwek3"/>
        <w:rPr>
          <w:b/>
          <w:lang w:val="en"/>
        </w:rPr>
      </w:pPr>
      <w:r w:rsidRPr="009D2111">
        <w:rPr>
          <w:b/>
          <w:lang w:val="en"/>
        </w:rPr>
        <w:t>5.1 Using nested SELECT</w:t>
      </w:r>
    </w:p>
    <w:p w14:paraId="145D8DBA" w14:textId="77777777" w:rsidR="00B05F7F" w:rsidRPr="00275F5F" w:rsidRDefault="00B05F7F" w:rsidP="00B05F7F">
      <w:pPr>
        <w:pStyle w:val="Akapitzlist"/>
        <w:numPr>
          <w:ilvl w:val="0"/>
          <w:numId w:val="22"/>
        </w:numPr>
        <w:rPr>
          <w:rFonts w:cstheme="minorHAnsi"/>
        </w:rPr>
      </w:pPr>
      <w:r w:rsidRPr="00275F5F">
        <w:rPr>
          <w:rFonts w:cstheme="minorHAnsi"/>
        </w:rPr>
        <w:t xml:space="preserve">List </w:t>
      </w:r>
      <w:proofErr w:type="spellStart"/>
      <w:r w:rsidRPr="00275F5F">
        <w:rPr>
          <w:rFonts w:cstheme="minorHAnsi"/>
        </w:rPr>
        <w:t>each</w:t>
      </w:r>
      <w:proofErr w:type="spellEnd"/>
      <w:r w:rsidRPr="00275F5F">
        <w:rPr>
          <w:rFonts w:cstheme="minorHAnsi"/>
        </w:rPr>
        <w:t xml:space="preserve"> country in the same </w:t>
      </w:r>
      <w:proofErr w:type="spellStart"/>
      <w:r w:rsidRPr="00275F5F">
        <w:rPr>
          <w:rFonts w:cstheme="minorHAnsi"/>
        </w:rPr>
        <w:t>continent</w:t>
      </w:r>
      <w:proofErr w:type="spellEnd"/>
      <w:r w:rsidRPr="00275F5F">
        <w:rPr>
          <w:rFonts w:cstheme="minorHAnsi"/>
        </w:rPr>
        <w:t xml:space="preserve"> as '</w:t>
      </w:r>
      <w:proofErr w:type="spellStart"/>
      <w:r w:rsidRPr="00275F5F">
        <w:rPr>
          <w:rFonts w:cstheme="minorHAnsi"/>
        </w:rPr>
        <w:t>Brazil</w:t>
      </w:r>
      <w:proofErr w:type="spellEnd"/>
      <w:r w:rsidRPr="00275F5F">
        <w:rPr>
          <w:rFonts w:cstheme="minorHAnsi"/>
        </w:rPr>
        <w:t>'.</w:t>
      </w:r>
    </w:p>
    <w:tbl>
      <w:tblPr>
        <w:tblStyle w:val="Tabela-Siatka"/>
        <w:tblW w:w="0" w:type="auto"/>
        <w:tblLook w:val="04A0" w:firstRow="1" w:lastRow="0" w:firstColumn="1" w:lastColumn="0" w:noHBand="0" w:noVBand="1"/>
      </w:tblPr>
      <w:tblGrid>
        <w:gridCol w:w="11328"/>
      </w:tblGrid>
      <w:tr w:rsidR="00B05F7F" w:rsidRPr="00275F5F" w14:paraId="1EE1BEB2" w14:textId="77777777" w:rsidTr="00C16EBB">
        <w:tc>
          <w:tcPr>
            <w:tcW w:w="11328" w:type="dxa"/>
          </w:tcPr>
          <w:p w14:paraId="6412C2C1" w14:textId="77777777" w:rsidR="00B05F7F" w:rsidRPr="00275F5F" w:rsidRDefault="00B05F7F" w:rsidP="00C16EBB">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name</w:t>
            </w:r>
            <w:proofErr w:type="spellEnd"/>
          </w:p>
          <w:p w14:paraId="3EC64A11" w14:textId="77777777" w:rsidR="00B05F7F" w:rsidRPr="00275F5F" w:rsidRDefault="00B05F7F" w:rsidP="00C16EBB">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581453DA" w14:textId="77777777" w:rsidR="00B05F7F" w:rsidRPr="00275F5F" w:rsidRDefault="00B05F7F" w:rsidP="00C16EBB">
            <w:pPr>
              <w:rPr>
                <w:rFonts w:cstheme="minorHAnsi"/>
              </w:rPr>
            </w:pPr>
            <w:r w:rsidRPr="00275F5F">
              <w:rPr>
                <w:rFonts w:cstheme="minorHAnsi"/>
                <w:b/>
              </w:rPr>
              <w:t>WHERE</w:t>
            </w:r>
            <w:r w:rsidRPr="00275F5F">
              <w:rPr>
                <w:rFonts w:cstheme="minorHAnsi"/>
              </w:rPr>
              <w:t xml:space="preserve"> </w:t>
            </w:r>
            <w:proofErr w:type="spellStart"/>
            <w:r w:rsidRPr="00275F5F">
              <w:rPr>
                <w:rFonts w:cstheme="minorHAnsi"/>
              </w:rPr>
              <w:t>continent</w:t>
            </w:r>
            <w:proofErr w:type="spellEnd"/>
            <w:r w:rsidRPr="00275F5F">
              <w:rPr>
                <w:rFonts w:cstheme="minorHAnsi"/>
              </w:rPr>
              <w:t xml:space="preserve"> = (</w:t>
            </w:r>
            <w:r w:rsidRPr="00275F5F">
              <w:rPr>
                <w:rFonts w:cstheme="minorHAnsi"/>
                <w:b/>
              </w:rPr>
              <w:t>SELECT</w:t>
            </w:r>
            <w:r w:rsidRPr="00275F5F">
              <w:rPr>
                <w:rFonts w:cstheme="minorHAnsi"/>
              </w:rPr>
              <w:t xml:space="preserve"> </w:t>
            </w:r>
            <w:proofErr w:type="spellStart"/>
            <w:r w:rsidRPr="00275F5F">
              <w:rPr>
                <w:rFonts w:cstheme="minorHAnsi"/>
              </w:rPr>
              <w:t>continent</w:t>
            </w:r>
            <w:proofErr w:type="spellEnd"/>
            <w:r w:rsidRPr="00275F5F">
              <w:rPr>
                <w:rFonts w:cstheme="minorHAnsi"/>
              </w:rPr>
              <w:t xml:space="preserve"> </w:t>
            </w:r>
            <w:r w:rsidRPr="00275F5F">
              <w:rPr>
                <w:rFonts w:cstheme="minorHAnsi"/>
                <w:b/>
              </w:rPr>
              <w:t>FROM</w:t>
            </w:r>
            <w:r w:rsidRPr="00275F5F">
              <w:rPr>
                <w:rFonts w:cstheme="minorHAnsi"/>
              </w:rPr>
              <w:t xml:space="preserve"> </w:t>
            </w:r>
            <w:proofErr w:type="spellStart"/>
            <w:r w:rsidRPr="00275F5F">
              <w:rPr>
                <w:rFonts w:cstheme="minorHAnsi"/>
              </w:rPr>
              <w:t>world</w:t>
            </w:r>
            <w:proofErr w:type="spellEnd"/>
            <w:r w:rsidRPr="00275F5F">
              <w:rPr>
                <w:rFonts w:cstheme="minorHAnsi"/>
              </w:rPr>
              <w:t xml:space="preserve"> </w:t>
            </w: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 '</w:t>
            </w:r>
            <w:proofErr w:type="spellStart"/>
            <w:r w:rsidRPr="00275F5F">
              <w:rPr>
                <w:rFonts w:cstheme="minorHAnsi"/>
              </w:rPr>
              <w:t>Brazil</w:t>
            </w:r>
            <w:proofErr w:type="spellEnd"/>
            <w:r w:rsidRPr="00275F5F">
              <w:rPr>
                <w:rFonts w:cstheme="minorHAnsi"/>
              </w:rPr>
              <w:t>')</w:t>
            </w:r>
          </w:p>
        </w:tc>
      </w:tr>
    </w:tbl>
    <w:p w14:paraId="555D66BD" w14:textId="77777777" w:rsidR="00B05F7F" w:rsidRPr="00275F5F" w:rsidRDefault="00B05F7F" w:rsidP="00B05F7F">
      <w:pPr>
        <w:pStyle w:val="Akapitzlist"/>
        <w:numPr>
          <w:ilvl w:val="0"/>
          <w:numId w:val="22"/>
        </w:numPr>
        <w:rPr>
          <w:rFonts w:cstheme="minorHAnsi"/>
        </w:rPr>
      </w:pPr>
      <w:r w:rsidRPr="00275F5F">
        <w:rPr>
          <w:rFonts w:cstheme="minorHAnsi"/>
        </w:rPr>
        <w:t xml:space="preserve">List </w:t>
      </w:r>
      <w:proofErr w:type="spellStart"/>
      <w:r w:rsidRPr="00275F5F">
        <w:rPr>
          <w:rFonts w:cstheme="minorHAnsi"/>
        </w:rPr>
        <w:t>each</w:t>
      </w:r>
      <w:proofErr w:type="spellEnd"/>
      <w:r w:rsidRPr="00275F5F">
        <w:rPr>
          <w:rFonts w:cstheme="minorHAnsi"/>
        </w:rPr>
        <w:t xml:space="preserve"> country and </w:t>
      </w:r>
      <w:proofErr w:type="spellStart"/>
      <w:r w:rsidRPr="00275F5F">
        <w:rPr>
          <w:rFonts w:cstheme="minorHAnsi"/>
        </w:rPr>
        <w:t>its</w:t>
      </w:r>
      <w:proofErr w:type="spellEnd"/>
      <w:r w:rsidRPr="00275F5F">
        <w:rPr>
          <w:rFonts w:cstheme="minorHAnsi"/>
        </w:rPr>
        <w:t xml:space="preserve"> </w:t>
      </w:r>
      <w:proofErr w:type="spellStart"/>
      <w:r w:rsidRPr="00275F5F">
        <w:rPr>
          <w:rFonts w:cstheme="minorHAnsi"/>
        </w:rPr>
        <w:t>continent</w:t>
      </w:r>
      <w:proofErr w:type="spellEnd"/>
      <w:r w:rsidRPr="00275F5F">
        <w:rPr>
          <w:rFonts w:cstheme="minorHAnsi"/>
        </w:rPr>
        <w:t xml:space="preserve"> in the same </w:t>
      </w:r>
      <w:proofErr w:type="spellStart"/>
      <w:r w:rsidRPr="00275F5F">
        <w:rPr>
          <w:rFonts w:cstheme="minorHAnsi"/>
        </w:rPr>
        <w:t>continent</w:t>
      </w:r>
      <w:proofErr w:type="spellEnd"/>
      <w:r w:rsidRPr="00275F5F">
        <w:rPr>
          <w:rFonts w:cstheme="minorHAnsi"/>
        </w:rPr>
        <w:t xml:space="preserve"> as '</w:t>
      </w:r>
      <w:proofErr w:type="spellStart"/>
      <w:r w:rsidRPr="00275F5F">
        <w:rPr>
          <w:rFonts w:cstheme="minorHAnsi"/>
        </w:rPr>
        <w:t>Brazil</w:t>
      </w:r>
      <w:proofErr w:type="spellEnd"/>
      <w:r w:rsidRPr="00275F5F">
        <w:rPr>
          <w:rFonts w:cstheme="minorHAnsi"/>
        </w:rPr>
        <w:t xml:space="preserve">' </w:t>
      </w:r>
      <w:proofErr w:type="spellStart"/>
      <w:r w:rsidRPr="00275F5F">
        <w:rPr>
          <w:rFonts w:cstheme="minorHAnsi"/>
        </w:rPr>
        <w:t>or</w:t>
      </w:r>
      <w:proofErr w:type="spellEnd"/>
      <w:r w:rsidRPr="00275F5F">
        <w:rPr>
          <w:rFonts w:cstheme="minorHAnsi"/>
        </w:rPr>
        <w:t xml:space="preserve"> 'Mexico'.</w:t>
      </w:r>
    </w:p>
    <w:tbl>
      <w:tblPr>
        <w:tblStyle w:val="Tabela-Siatka"/>
        <w:tblW w:w="0" w:type="auto"/>
        <w:tblLook w:val="04A0" w:firstRow="1" w:lastRow="0" w:firstColumn="1" w:lastColumn="0" w:noHBand="0" w:noVBand="1"/>
      </w:tblPr>
      <w:tblGrid>
        <w:gridCol w:w="11328"/>
      </w:tblGrid>
      <w:tr w:rsidR="00B05F7F" w:rsidRPr="00275F5F" w14:paraId="5136C8E9" w14:textId="77777777" w:rsidTr="00C16EBB">
        <w:tc>
          <w:tcPr>
            <w:tcW w:w="11328" w:type="dxa"/>
          </w:tcPr>
          <w:p w14:paraId="7B3B43B6" w14:textId="77777777" w:rsidR="00B05F7F" w:rsidRPr="00275F5F" w:rsidRDefault="00B05F7F" w:rsidP="00C16EBB">
            <w:pPr>
              <w:rPr>
                <w:rFonts w:cstheme="minorHAnsi"/>
                <w:bCs/>
              </w:rPr>
            </w:pPr>
            <w:r w:rsidRPr="00FC345C">
              <w:rPr>
                <w:rFonts w:cstheme="minorHAnsi"/>
                <w:b/>
                <w:bCs/>
              </w:rPr>
              <w:t>SELECT</w:t>
            </w:r>
            <w:r w:rsidRPr="00FC345C">
              <w:rPr>
                <w:rFonts w:cstheme="minorHAnsi"/>
                <w:bCs/>
              </w:rPr>
              <w:t xml:space="preserve"> </w:t>
            </w:r>
            <w:proofErr w:type="spellStart"/>
            <w:r w:rsidRPr="00FC345C">
              <w:rPr>
                <w:rFonts w:cstheme="minorHAnsi"/>
                <w:bCs/>
              </w:rPr>
              <w:t>name</w:t>
            </w:r>
            <w:proofErr w:type="spellEnd"/>
            <w:r w:rsidRPr="00FC345C">
              <w:rPr>
                <w:rFonts w:cstheme="minorHAnsi"/>
                <w:bCs/>
              </w:rPr>
              <w:t xml:space="preserve">, </w:t>
            </w:r>
            <w:proofErr w:type="spellStart"/>
            <w:r w:rsidRPr="00FC345C">
              <w:rPr>
                <w:rFonts w:cstheme="minorHAnsi"/>
                <w:bCs/>
              </w:rPr>
              <w:t>continent</w:t>
            </w:r>
            <w:proofErr w:type="spellEnd"/>
          </w:p>
          <w:p w14:paraId="2BA1A244" w14:textId="77777777" w:rsidR="00B05F7F" w:rsidRPr="00FC345C" w:rsidRDefault="00B05F7F" w:rsidP="00C16EBB">
            <w:pPr>
              <w:rPr>
                <w:rFonts w:cstheme="minorHAnsi"/>
                <w:bCs/>
              </w:rPr>
            </w:pPr>
            <w:r w:rsidRPr="00FC345C">
              <w:rPr>
                <w:rFonts w:cstheme="minorHAnsi"/>
                <w:b/>
                <w:bCs/>
              </w:rPr>
              <w:t>FROM</w:t>
            </w:r>
            <w:r w:rsidRPr="00FC345C">
              <w:rPr>
                <w:rFonts w:cstheme="minorHAnsi"/>
                <w:bCs/>
              </w:rPr>
              <w:t xml:space="preserve"> </w:t>
            </w:r>
            <w:proofErr w:type="spellStart"/>
            <w:r w:rsidRPr="00FC345C">
              <w:rPr>
                <w:rFonts w:cstheme="minorHAnsi"/>
                <w:bCs/>
              </w:rPr>
              <w:t>world</w:t>
            </w:r>
            <w:proofErr w:type="spellEnd"/>
          </w:p>
          <w:p w14:paraId="72DADBFF" w14:textId="77777777" w:rsidR="00B05F7F" w:rsidRPr="00275F5F" w:rsidRDefault="00B05F7F" w:rsidP="00C16EBB">
            <w:pPr>
              <w:rPr>
                <w:rFonts w:cstheme="minorHAnsi"/>
                <w:bCs/>
              </w:rPr>
            </w:pPr>
            <w:r w:rsidRPr="00FC345C">
              <w:rPr>
                <w:rFonts w:cstheme="minorHAnsi"/>
                <w:b/>
                <w:bCs/>
              </w:rPr>
              <w:t>WHERE</w:t>
            </w:r>
            <w:r w:rsidRPr="00FC345C">
              <w:rPr>
                <w:rFonts w:cstheme="minorHAnsi"/>
                <w:bCs/>
              </w:rPr>
              <w:t xml:space="preserve"> </w:t>
            </w:r>
            <w:proofErr w:type="spellStart"/>
            <w:r w:rsidRPr="00FC345C">
              <w:rPr>
                <w:rFonts w:cstheme="minorHAnsi"/>
                <w:bCs/>
              </w:rPr>
              <w:t>continent</w:t>
            </w:r>
            <w:proofErr w:type="spellEnd"/>
            <w:r w:rsidRPr="00FC345C">
              <w:rPr>
                <w:rFonts w:cstheme="minorHAnsi"/>
                <w:bCs/>
              </w:rPr>
              <w:t xml:space="preserve"> </w:t>
            </w:r>
            <w:r w:rsidRPr="00FC345C">
              <w:rPr>
                <w:rFonts w:cstheme="minorHAnsi"/>
                <w:b/>
                <w:bCs/>
              </w:rPr>
              <w:t>IN</w:t>
            </w:r>
            <w:r w:rsidRPr="00275F5F">
              <w:rPr>
                <w:rFonts w:cstheme="minorHAnsi"/>
                <w:bCs/>
              </w:rPr>
              <w:t xml:space="preserve"> </w:t>
            </w:r>
            <w:r w:rsidRPr="00FC345C">
              <w:rPr>
                <w:rFonts w:cstheme="minorHAnsi"/>
                <w:bCs/>
              </w:rPr>
              <w:t>(</w:t>
            </w:r>
            <w:r w:rsidRPr="00FC345C">
              <w:rPr>
                <w:rFonts w:cstheme="minorHAnsi"/>
                <w:b/>
                <w:bCs/>
              </w:rPr>
              <w:t>SELECT</w:t>
            </w:r>
            <w:r w:rsidRPr="00FC345C">
              <w:rPr>
                <w:rFonts w:cstheme="minorHAnsi"/>
                <w:bCs/>
              </w:rPr>
              <w:t xml:space="preserve"> </w:t>
            </w:r>
            <w:proofErr w:type="spellStart"/>
            <w:r w:rsidRPr="00FC345C">
              <w:rPr>
                <w:rFonts w:cstheme="minorHAnsi"/>
                <w:bCs/>
              </w:rPr>
              <w:t>continent</w:t>
            </w:r>
            <w:proofErr w:type="spellEnd"/>
            <w:r w:rsidRPr="00FC345C">
              <w:rPr>
                <w:rFonts w:cstheme="minorHAnsi"/>
                <w:bCs/>
              </w:rPr>
              <w:t xml:space="preserve"> </w:t>
            </w:r>
            <w:r w:rsidRPr="00FC345C">
              <w:rPr>
                <w:rFonts w:cstheme="minorHAnsi"/>
                <w:b/>
                <w:bCs/>
              </w:rPr>
              <w:t>FROM</w:t>
            </w:r>
            <w:r w:rsidRPr="00FC345C">
              <w:rPr>
                <w:rFonts w:cstheme="minorHAnsi"/>
                <w:bCs/>
              </w:rPr>
              <w:t xml:space="preserve"> </w:t>
            </w:r>
            <w:proofErr w:type="spellStart"/>
            <w:r w:rsidRPr="00FC345C">
              <w:rPr>
                <w:rFonts w:cstheme="minorHAnsi"/>
                <w:bCs/>
              </w:rPr>
              <w:t>world</w:t>
            </w:r>
            <w:proofErr w:type="spellEnd"/>
            <w:r w:rsidRPr="00FC345C">
              <w:rPr>
                <w:rFonts w:cstheme="minorHAnsi"/>
                <w:bCs/>
              </w:rPr>
              <w:t xml:space="preserve"> </w:t>
            </w:r>
            <w:r w:rsidRPr="00FC345C">
              <w:rPr>
                <w:rFonts w:cstheme="minorHAnsi"/>
                <w:b/>
                <w:bCs/>
              </w:rPr>
              <w:t>WHERE</w:t>
            </w:r>
            <w:r w:rsidRPr="00FC345C">
              <w:rPr>
                <w:rFonts w:cstheme="minorHAnsi"/>
                <w:bCs/>
              </w:rPr>
              <w:t xml:space="preserve"> </w:t>
            </w:r>
            <w:proofErr w:type="spellStart"/>
            <w:r w:rsidRPr="00FC345C">
              <w:rPr>
                <w:rFonts w:cstheme="minorHAnsi"/>
                <w:bCs/>
              </w:rPr>
              <w:t>name</w:t>
            </w:r>
            <w:proofErr w:type="spellEnd"/>
            <w:r w:rsidRPr="00FC345C">
              <w:rPr>
                <w:rFonts w:cstheme="minorHAnsi"/>
                <w:bCs/>
              </w:rPr>
              <w:t>='</w:t>
            </w:r>
            <w:proofErr w:type="spellStart"/>
            <w:r w:rsidRPr="00FC345C">
              <w:rPr>
                <w:rFonts w:cstheme="minorHAnsi"/>
                <w:bCs/>
              </w:rPr>
              <w:t>Brazil</w:t>
            </w:r>
            <w:proofErr w:type="spellEnd"/>
            <w:r w:rsidRPr="00FC345C">
              <w:rPr>
                <w:rFonts w:cstheme="minorHAnsi"/>
                <w:bCs/>
              </w:rPr>
              <w:t>'</w:t>
            </w:r>
            <w:r w:rsidRPr="00275F5F">
              <w:rPr>
                <w:rFonts w:cstheme="minorHAnsi"/>
                <w:bCs/>
              </w:rPr>
              <w:t xml:space="preserve"> </w:t>
            </w:r>
            <w:r w:rsidRPr="00FC345C">
              <w:rPr>
                <w:rFonts w:cstheme="minorHAnsi"/>
                <w:b/>
                <w:bCs/>
              </w:rPr>
              <w:t>OR</w:t>
            </w:r>
            <w:r w:rsidRPr="00FC345C">
              <w:rPr>
                <w:rFonts w:cstheme="minorHAnsi"/>
                <w:bCs/>
              </w:rPr>
              <w:t xml:space="preserve"> </w:t>
            </w:r>
            <w:proofErr w:type="spellStart"/>
            <w:r w:rsidRPr="00FC345C">
              <w:rPr>
                <w:rFonts w:cstheme="minorHAnsi"/>
                <w:bCs/>
              </w:rPr>
              <w:t>name</w:t>
            </w:r>
            <w:proofErr w:type="spellEnd"/>
            <w:r w:rsidRPr="00FC345C">
              <w:rPr>
                <w:rFonts w:cstheme="minorHAnsi"/>
                <w:bCs/>
              </w:rPr>
              <w:t>='Mexico')</w:t>
            </w:r>
          </w:p>
        </w:tc>
      </w:tr>
    </w:tbl>
    <w:p w14:paraId="3DC6757A" w14:textId="77777777" w:rsidR="00B05F7F" w:rsidRPr="00275F5F" w:rsidRDefault="00B05F7F" w:rsidP="00B05F7F">
      <w:pPr>
        <w:pStyle w:val="Akapitzlist"/>
        <w:numPr>
          <w:ilvl w:val="0"/>
          <w:numId w:val="22"/>
        </w:numPr>
        <w:rPr>
          <w:rFonts w:cstheme="minorHAnsi"/>
          <w:bCs/>
        </w:rPr>
      </w:pPr>
      <w:r w:rsidRPr="00275F5F">
        <w:rPr>
          <w:rFonts w:cstheme="minorHAnsi"/>
          <w:bCs/>
        </w:rPr>
        <w:t xml:space="preserve">Show the </w:t>
      </w:r>
      <w:proofErr w:type="spellStart"/>
      <w:r w:rsidRPr="00275F5F">
        <w:rPr>
          <w:rFonts w:cstheme="minorHAnsi"/>
          <w:bCs/>
        </w:rPr>
        <w:t>population</w:t>
      </w:r>
      <w:proofErr w:type="spellEnd"/>
      <w:r w:rsidRPr="00275F5F">
        <w:rPr>
          <w:rFonts w:cstheme="minorHAnsi"/>
          <w:bCs/>
        </w:rPr>
        <w:t xml:space="preserve"> of China as a </w:t>
      </w:r>
      <w:proofErr w:type="spellStart"/>
      <w:r w:rsidRPr="00275F5F">
        <w:rPr>
          <w:rFonts w:cstheme="minorHAnsi"/>
          <w:bCs/>
        </w:rPr>
        <w:t>multiple</w:t>
      </w:r>
      <w:proofErr w:type="spellEnd"/>
      <w:r w:rsidRPr="00275F5F">
        <w:rPr>
          <w:rFonts w:cstheme="minorHAnsi"/>
          <w:bCs/>
        </w:rPr>
        <w:t xml:space="preserve"> of the </w:t>
      </w:r>
      <w:proofErr w:type="spellStart"/>
      <w:r w:rsidRPr="00275F5F">
        <w:rPr>
          <w:rFonts w:cstheme="minorHAnsi"/>
          <w:bCs/>
        </w:rPr>
        <w:t>population</w:t>
      </w:r>
      <w:proofErr w:type="spellEnd"/>
      <w:r w:rsidRPr="00275F5F">
        <w:rPr>
          <w:rFonts w:cstheme="minorHAnsi"/>
          <w:bCs/>
        </w:rPr>
        <w:t xml:space="preserve"> of the United </w:t>
      </w:r>
      <w:proofErr w:type="spellStart"/>
      <w:r w:rsidRPr="00275F5F">
        <w:rPr>
          <w:rFonts w:cstheme="minorHAnsi"/>
          <w:bCs/>
        </w:rPr>
        <w:t>Kingdom</w:t>
      </w:r>
      <w:proofErr w:type="spellEnd"/>
      <w:r w:rsidRPr="00275F5F">
        <w:rPr>
          <w:rFonts w:cstheme="minorHAnsi"/>
          <w:bCs/>
        </w:rPr>
        <w:t>.</w:t>
      </w:r>
    </w:p>
    <w:tbl>
      <w:tblPr>
        <w:tblStyle w:val="Tabela-Siatka"/>
        <w:tblW w:w="0" w:type="auto"/>
        <w:tblLook w:val="04A0" w:firstRow="1" w:lastRow="0" w:firstColumn="1" w:lastColumn="0" w:noHBand="0" w:noVBand="1"/>
      </w:tblPr>
      <w:tblGrid>
        <w:gridCol w:w="11328"/>
      </w:tblGrid>
      <w:tr w:rsidR="00B05F7F" w:rsidRPr="00275F5F" w14:paraId="6DDDC3AC" w14:textId="77777777" w:rsidTr="00C16EBB">
        <w:tc>
          <w:tcPr>
            <w:tcW w:w="11328" w:type="dxa"/>
          </w:tcPr>
          <w:p w14:paraId="01959334" w14:textId="77777777" w:rsidR="00B05F7F" w:rsidRPr="00275F5F" w:rsidRDefault="00B05F7F" w:rsidP="00C16EBB">
            <w:pPr>
              <w:rPr>
                <w:rFonts w:cstheme="minorHAnsi"/>
              </w:rPr>
            </w:pPr>
            <w:r w:rsidRPr="00275F5F">
              <w:rPr>
                <w:rFonts w:cstheme="minorHAnsi"/>
                <w:b/>
              </w:rPr>
              <w:t>SELECT</w:t>
            </w:r>
            <w:r w:rsidRPr="00275F5F">
              <w:rPr>
                <w:rFonts w:cstheme="minorHAnsi"/>
              </w:rPr>
              <w:t xml:space="preserve"> </w:t>
            </w:r>
            <w:proofErr w:type="spellStart"/>
            <w:r w:rsidRPr="00275F5F">
              <w:rPr>
                <w:rFonts w:cstheme="minorHAnsi"/>
              </w:rPr>
              <w:t>population</w:t>
            </w:r>
            <w:proofErr w:type="spellEnd"/>
            <w:r w:rsidRPr="00275F5F">
              <w:rPr>
                <w:rFonts w:cstheme="minorHAnsi"/>
              </w:rPr>
              <w:t>/(</w:t>
            </w:r>
            <w:r w:rsidRPr="00275F5F">
              <w:rPr>
                <w:rFonts w:cstheme="minorHAnsi"/>
                <w:b/>
              </w:rPr>
              <w:t>SELECT</w:t>
            </w:r>
            <w:r w:rsidRPr="00275F5F">
              <w:rPr>
                <w:rFonts w:cstheme="minorHAnsi"/>
              </w:rPr>
              <w:t xml:space="preserve"> </w:t>
            </w:r>
            <w:proofErr w:type="spellStart"/>
            <w:r w:rsidRPr="00275F5F">
              <w:rPr>
                <w:rFonts w:cstheme="minorHAnsi"/>
              </w:rPr>
              <w:t>population</w:t>
            </w:r>
            <w:proofErr w:type="spellEnd"/>
            <w:r w:rsidRPr="00275F5F">
              <w:rPr>
                <w:rFonts w:cstheme="minorHAnsi"/>
              </w:rPr>
              <w:t xml:space="preserve"> </w:t>
            </w:r>
            <w:r w:rsidRPr="00275F5F">
              <w:rPr>
                <w:rFonts w:cstheme="minorHAnsi"/>
                <w:b/>
              </w:rPr>
              <w:t>FROM</w:t>
            </w:r>
            <w:r w:rsidRPr="00275F5F">
              <w:rPr>
                <w:rFonts w:cstheme="minorHAnsi"/>
              </w:rPr>
              <w:t xml:space="preserve"> </w:t>
            </w:r>
            <w:proofErr w:type="spellStart"/>
            <w:r w:rsidRPr="00275F5F">
              <w:rPr>
                <w:rFonts w:cstheme="minorHAnsi"/>
              </w:rPr>
              <w:t>world</w:t>
            </w:r>
            <w:proofErr w:type="spellEnd"/>
            <w:r w:rsidRPr="00275F5F">
              <w:rPr>
                <w:rFonts w:cstheme="minorHAnsi"/>
              </w:rPr>
              <w:t xml:space="preserve"> </w:t>
            </w: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='United </w:t>
            </w:r>
            <w:proofErr w:type="spellStart"/>
            <w:r w:rsidRPr="00275F5F">
              <w:rPr>
                <w:rFonts w:cstheme="minorHAnsi"/>
              </w:rPr>
              <w:t>Kingdom</w:t>
            </w:r>
            <w:proofErr w:type="spellEnd"/>
            <w:r w:rsidRPr="00275F5F">
              <w:rPr>
                <w:rFonts w:cstheme="minorHAnsi"/>
              </w:rPr>
              <w:t>')</w:t>
            </w:r>
          </w:p>
          <w:p w14:paraId="623CE91C" w14:textId="77777777" w:rsidR="00B05F7F" w:rsidRPr="00275F5F" w:rsidRDefault="00B05F7F" w:rsidP="00C16EBB">
            <w:pPr>
              <w:rPr>
                <w:rFonts w:cstheme="minorHAnsi"/>
              </w:rPr>
            </w:pPr>
            <w:r w:rsidRPr="00275F5F">
              <w:rPr>
                <w:rFonts w:cstheme="minorHAnsi"/>
                <w:b/>
              </w:rPr>
              <w:t>FROM</w:t>
            </w:r>
            <w:r w:rsidRPr="00275F5F">
              <w:rPr>
                <w:rFonts w:cstheme="minorHAnsi"/>
              </w:rPr>
              <w:t xml:space="preserve"> </w:t>
            </w:r>
            <w:proofErr w:type="spellStart"/>
            <w:r w:rsidRPr="00275F5F">
              <w:rPr>
                <w:rFonts w:cstheme="minorHAnsi"/>
              </w:rPr>
              <w:t>world</w:t>
            </w:r>
            <w:proofErr w:type="spellEnd"/>
          </w:p>
          <w:p w14:paraId="55C7D25B" w14:textId="77777777" w:rsidR="00B05F7F" w:rsidRPr="00275F5F" w:rsidRDefault="00B05F7F" w:rsidP="00C16EBB">
            <w:pPr>
              <w:rPr>
                <w:rFonts w:cstheme="minorHAnsi"/>
              </w:rPr>
            </w:pPr>
            <w:r w:rsidRPr="00275F5F">
              <w:rPr>
                <w:rFonts w:cstheme="minorHAnsi"/>
                <w:b/>
              </w:rPr>
              <w:t>WHERE</w:t>
            </w:r>
            <w:r w:rsidRPr="00275F5F">
              <w:rPr>
                <w:rFonts w:cstheme="minorHAnsi"/>
              </w:rPr>
              <w:t xml:space="preserve"> </w:t>
            </w:r>
            <w:proofErr w:type="spellStart"/>
            <w:r w:rsidRPr="00275F5F">
              <w:rPr>
                <w:rFonts w:cstheme="minorHAnsi"/>
              </w:rPr>
              <w:t>name</w:t>
            </w:r>
            <w:proofErr w:type="spellEnd"/>
            <w:r w:rsidRPr="00275F5F">
              <w:rPr>
                <w:rFonts w:cstheme="minorHAnsi"/>
              </w:rPr>
              <w:t xml:space="preserve"> = 'China'</w:t>
            </w:r>
          </w:p>
        </w:tc>
      </w:tr>
    </w:tbl>
    <w:p w14:paraId="6FA89CC9" w14:textId="2C59AB8E" w:rsidR="00B05F7F" w:rsidRPr="00275F5F" w:rsidRDefault="00B05F7F" w:rsidP="00B05F7F">
      <w:pPr>
        <w:pStyle w:val="imper"/>
        <w:numPr>
          <w:ilvl w:val="0"/>
          <w:numId w:val="22"/>
        </w:numPr>
        <w:shd w:val="clear" w:color="auto" w:fill="FFFFFF"/>
        <w:spacing w:before="120" w:beforeAutospacing="0" w:after="120" w:afterAutospacing="0"/>
        <w:rPr>
          <w:rFonts w:asciiTheme="minorHAnsi" w:hAnsiTheme="minorHAnsi" w:cstheme="minorHAnsi"/>
          <w:b/>
          <w:bCs/>
          <w:color w:val="222222"/>
          <w:sz w:val="22"/>
          <w:szCs w:val="22"/>
        </w:rPr>
      </w:pPr>
      <w:r w:rsidRPr="00275F5F">
        <w:rPr>
          <w:rFonts w:asciiTheme="minorHAnsi" w:hAnsiTheme="minorHAnsi" w:cstheme="minorHAnsi"/>
          <w:b/>
          <w:bCs/>
          <w:color w:val="222222"/>
          <w:sz w:val="22"/>
          <w:szCs w:val="22"/>
        </w:rPr>
        <w:t xml:space="preserve">Show </w:t>
      </w:r>
      <w:proofErr w:type="spellStart"/>
      <w:r w:rsidRPr="00275F5F">
        <w:rPr>
          <w:rFonts w:asciiTheme="minorHAnsi" w:hAnsiTheme="minorHAnsi" w:cstheme="minorHAnsi"/>
          <w:b/>
          <w:bCs/>
          <w:color w:val="222222"/>
          <w:sz w:val="22"/>
          <w:szCs w:val="22"/>
        </w:rPr>
        <w:t>each</w:t>
      </w:r>
      <w:proofErr w:type="spellEnd"/>
      <w:r w:rsidRPr="00275F5F">
        <w:rPr>
          <w:rFonts w:asciiTheme="minorHAnsi" w:hAnsiTheme="minorHAnsi" w:cstheme="minorHAnsi"/>
          <w:b/>
          <w:bCs/>
          <w:color w:val="222222"/>
          <w:sz w:val="22"/>
          <w:szCs w:val="22"/>
        </w:rPr>
        <w:t xml:space="preserve"> country </w:t>
      </w:r>
      <w:proofErr w:type="spellStart"/>
      <w:r w:rsidRPr="00275F5F">
        <w:rPr>
          <w:rFonts w:asciiTheme="minorHAnsi" w:hAnsiTheme="minorHAnsi" w:cstheme="minorHAnsi"/>
          <w:b/>
          <w:bCs/>
          <w:color w:val="222222"/>
          <w:sz w:val="22"/>
          <w:szCs w:val="22"/>
        </w:rPr>
        <w:t>that</w:t>
      </w:r>
      <w:proofErr w:type="spellEnd"/>
      <w:r w:rsidRPr="00275F5F">
        <w:rPr>
          <w:rFonts w:asciiTheme="minorHAnsi" w:hAnsiTheme="minorHAnsi" w:cstheme="minorHAnsi"/>
          <w:b/>
          <w:bCs/>
          <w:color w:val="222222"/>
          <w:sz w:val="22"/>
          <w:szCs w:val="22"/>
        </w:rPr>
        <w:t xml:space="preserve"> </w:t>
      </w:r>
      <w:proofErr w:type="spellStart"/>
      <w:r w:rsidRPr="00275F5F">
        <w:rPr>
          <w:rFonts w:asciiTheme="minorHAnsi" w:hAnsiTheme="minorHAnsi" w:cstheme="minorHAnsi"/>
          <w:b/>
          <w:bCs/>
          <w:color w:val="222222"/>
          <w:sz w:val="22"/>
          <w:szCs w:val="22"/>
        </w:rPr>
        <w:t>has</w:t>
      </w:r>
      <w:proofErr w:type="spellEnd"/>
      <w:r w:rsidRPr="00275F5F">
        <w:rPr>
          <w:rFonts w:asciiTheme="minorHAnsi" w:hAnsiTheme="minorHAnsi" w:cstheme="minorHAnsi"/>
          <w:b/>
          <w:bCs/>
          <w:color w:val="222222"/>
          <w:sz w:val="22"/>
          <w:szCs w:val="22"/>
        </w:rPr>
        <w:t xml:space="preserve"> a </w:t>
      </w:r>
      <w:proofErr w:type="spellStart"/>
      <w:r w:rsidRPr="00275F5F">
        <w:rPr>
          <w:rFonts w:asciiTheme="minorHAnsi" w:hAnsiTheme="minorHAnsi" w:cstheme="minorHAnsi"/>
          <w:b/>
          <w:bCs/>
          <w:color w:val="222222"/>
          <w:sz w:val="22"/>
          <w:szCs w:val="22"/>
        </w:rPr>
        <w:t>population</w:t>
      </w:r>
      <w:proofErr w:type="spellEnd"/>
      <w:r w:rsidRPr="00275F5F">
        <w:rPr>
          <w:rFonts w:asciiTheme="minorHAnsi" w:hAnsiTheme="minorHAnsi" w:cstheme="minorHAnsi"/>
          <w:b/>
          <w:bCs/>
          <w:color w:val="222222"/>
          <w:sz w:val="22"/>
          <w:szCs w:val="22"/>
        </w:rPr>
        <w:t xml:space="preserve"> </w:t>
      </w:r>
      <w:proofErr w:type="spellStart"/>
      <w:r w:rsidRPr="00275F5F">
        <w:rPr>
          <w:rFonts w:asciiTheme="minorHAnsi" w:hAnsiTheme="minorHAnsi" w:cstheme="minorHAnsi"/>
          <w:b/>
          <w:bCs/>
          <w:color w:val="222222"/>
          <w:sz w:val="22"/>
          <w:szCs w:val="22"/>
        </w:rPr>
        <w:t>greater</w:t>
      </w:r>
      <w:proofErr w:type="spellEnd"/>
      <w:r w:rsidRPr="00275F5F">
        <w:rPr>
          <w:rFonts w:asciiTheme="minorHAnsi" w:hAnsiTheme="minorHAnsi" w:cstheme="minorHAnsi"/>
          <w:b/>
          <w:bCs/>
          <w:color w:val="222222"/>
          <w:sz w:val="22"/>
          <w:szCs w:val="22"/>
        </w:rPr>
        <w:t xml:space="preserve"> </w:t>
      </w:r>
      <w:proofErr w:type="spellStart"/>
      <w:r w:rsidRPr="00275F5F">
        <w:rPr>
          <w:rFonts w:asciiTheme="minorHAnsi" w:hAnsiTheme="minorHAnsi" w:cstheme="minorHAnsi"/>
          <w:b/>
          <w:bCs/>
          <w:color w:val="222222"/>
          <w:sz w:val="22"/>
          <w:szCs w:val="22"/>
        </w:rPr>
        <w:t>than</w:t>
      </w:r>
      <w:proofErr w:type="spellEnd"/>
      <w:r w:rsidRPr="00275F5F">
        <w:rPr>
          <w:rFonts w:asciiTheme="minorHAnsi" w:hAnsiTheme="minorHAnsi" w:cstheme="minorHAnsi"/>
          <w:b/>
          <w:bCs/>
          <w:color w:val="222222"/>
          <w:sz w:val="22"/>
          <w:szCs w:val="22"/>
        </w:rPr>
        <w:t xml:space="preserve"> the </w:t>
      </w:r>
      <w:proofErr w:type="spellStart"/>
      <w:r w:rsidRPr="00275F5F">
        <w:rPr>
          <w:rFonts w:asciiTheme="minorHAnsi" w:hAnsiTheme="minorHAnsi" w:cstheme="minorHAnsi"/>
          <w:b/>
          <w:bCs/>
          <w:color w:val="222222"/>
          <w:sz w:val="22"/>
          <w:szCs w:val="22"/>
        </w:rPr>
        <w:t>population</w:t>
      </w:r>
      <w:proofErr w:type="spellEnd"/>
      <w:r w:rsidRPr="00275F5F">
        <w:rPr>
          <w:rFonts w:asciiTheme="minorHAnsi" w:hAnsiTheme="minorHAnsi" w:cstheme="minorHAnsi"/>
          <w:b/>
          <w:bCs/>
          <w:color w:val="222222"/>
          <w:sz w:val="22"/>
          <w:szCs w:val="22"/>
        </w:rPr>
        <w:t xml:space="preserve"> of ALL </w:t>
      </w:r>
      <w:proofErr w:type="spellStart"/>
      <w:r w:rsidRPr="00275F5F">
        <w:rPr>
          <w:rFonts w:asciiTheme="minorHAnsi" w:hAnsiTheme="minorHAnsi" w:cstheme="minorHAnsi"/>
          <w:b/>
          <w:bCs/>
          <w:color w:val="222222"/>
          <w:sz w:val="22"/>
          <w:szCs w:val="22"/>
        </w:rPr>
        <w:t>countries</w:t>
      </w:r>
      <w:proofErr w:type="spellEnd"/>
      <w:r w:rsidRPr="00275F5F">
        <w:rPr>
          <w:rFonts w:asciiTheme="minorHAnsi" w:hAnsiTheme="minorHAnsi" w:cstheme="minorHAnsi"/>
          <w:b/>
          <w:bCs/>
          <w:color w:val="222222"/>
          <w:sz w:val="22"/>
          <w:szCs w:val="22"/>
        </w:rPr>
        <w:t xml:space="preserve"> in Europe.</w:t>
      </w:r>
      <w:r w:rsidR="00FA599B">
        <w:rPr>
          <w:rFonts w:asciiTheme="minorHAnsi" w:hAnsiTheme="minorHAnsi" w:cstheme="minorHAnsi"/>
          <w:b/>
          <w:bCs/>
          <w:color w:val="222222"/>
          <w:sz w:val="22"/>
          <w:szCs w:val="22"/>
        </w:rPr>
        <w:t xml:space="preserve"> </w:t>
      </w:r>
      <w:proofErr w:type="spellStart"/>
      <w:r w:rsidRPr="00275F5F">
        <w:rPr>
          <w:rFonts w:asciiTheme="minorHAnsi" w:hAnsiTheme="minorHAnsi" w:cstheme="minorHAnsi"/>
          <w:color w:val="222222"/>
          <w:sz w:val="22"/>
          <w:szCs w:val="22"/>
        </w:rPr>
        <w:t>Note</w:t>
      </w:r>
      <w:proofErr w:type="spellEnd"/>
      <w:r w:rsidRPr="00275F5F">
        <w:rPr>
          <w:rFonts w:asciiTheme="minorHAnsi" w:hAnsiTheme="minorHAnsi" w:cstheme="minorHAnsi"/>
          <w:color w:val="222222"/>
          <w:sz w:val="22"/>
          <w:szCs w:val="22"/>
        </w:rPr>
        <w:t xml:space="preserve"> </w:t>
      </w:r>
      <w:proofErr w:type="spellStart"/>
      <w:r w:rsidRPr="00275F5F">
        <w:rPr>
          <w:rFonts w:asciiTheme="minorHAnsi" w:hAnsiTheme="minorHAnsi" w:cstheme="minorHAnsi"/>
          <w:color w:val="222222"/>
          <w:sz w:val="22"/>
          <w:szCs w:val="22"/>
        </w:rPr>
        <w:t>that</w:t>
      </w:r>
      <w:proofErr w:type="spellEnd"/>
      <w:r w:rsidRPr="00275F5F">
        <w:rPr>
          <w:rFonts w:asciiTheme="minorHAnsi" w:hAnsiTheme="minorHAnsi" w:cstheme="minorHAnsi"/>
          <w:color w:val="222222"/>
          <w:sz w:val="22"/>
          <w:szCs w:val="22"/>
        </w:rPr>
        <w:t xml:space="preserve"> we </w:t>
      </w:r>
      <w:proofErr w:type="spellStart"/>
      <w:r w:rsidRPr="00275F5F">
        <w:rPr>
          <w:rFonts w:asciiTheme="minorHAnsi" w:hAnsiTheme="minorHAnsi" w:cstheme="minorHAnsi"/>
          <w:color w:val="222222"/>
          <w:sz w:val="22"/>
          <w:szCs w:val="22"/>
        </w:rPr>
        <w:t>mean</w:t>
      </w:r>
      <w:proofErr w:type="spellEnd"/>
      <w:r w:rsidRPr="00275F5F">
        <w:rPr>
          <w:rFonts w:asciiTheme="minorHAnsi" w:hAnsiTheme="minorHAnsi" w:cstheme="minorHAnsi"/>
          <w:color w:val="222222"/>
          <w:sz w:val="22"/>
          <w:szCs w:val="22"/>
        </w:rPr>
        <w:t xml:space="preserve"> </w:t>
      </w:r>
      <w:proofErr w:type="spellStart"/>
      <w:r w:rsidRPr="00275F5F">
        <w:rPr>
          <w:rFonts w:asciiTheme="minorHAnsi" w:hAnsiTheme="minorHAnsi" w:cstheme="minorHAnsi"/>
          <w:color w:val="222222"/>
          <w:sz w:val="22"/>
          <w:szCs w:val="22"/>
        </w:rPr>
        <w:t>greater</w:t>
      </w:r>
      <w:proofErr w:type="spellEnd"/>
      <w:r w:rsidRPr="00275F5F">
        <w:rPr>
          <w:rFonts w:asciiTheme="minorHAnsi" w:hAnsiTheme="minorHAnsi" w:cstheme="minorHAnsi"/>
          <w:color w:val="222222"/>
          <w:sz w:val="22"/>
          <w:szCs w:val="22"/>
        </w:rPr>
        <w:t xml:space="preserve"> </w:t>
      </w:r>
      <w:proofErr w:type="spellStart"/>
      <w:r w:rsidRPr="00275F5F">
        <w:rPr>
          <w:rFonts w:asciiTheme="minorHAnsi" w:hAnsiTheme="minorHAnsi" w:cstheme="minorHAnsi"/>
          <w:color w:val="222222"/>
          <w:sz w:val="22"/>
          <w:szCs w:val="22"/>
        </w:rPr>
        <w:t>than</w:t>
      </w:r>
      <w:proofErr w:type="spellEnd"/>
      <w:r w:rsidRPr="00275F5F">
        <w:rPr>
          <w:rFonts w:asciiTheme="minorHAnsi" w:hAnsiTheme="minorHAnsi" w:cstheme="minorHAnsi"/>
          <w:color w:val="222222"/>
          <w:sz w:val="22"/>
          <w:szCs w:val="22"/>
        </w:rPr>
        <w:t xml:space="preserve"> </w:t>
      </w:r>
      <w:proofErr w:type="spellStart"/>
      <w:r w:rsidRPr="00275F5F">
        <w:rPr>
          <w:rFonts w:asciiTheme="minorHAnsi" w:hAnsiTheme="minorHAnsi" w:cstheme="minorHAnsi"/>
          <w:color w:val="222222"/>
          <w:sz w:val="22"/>
          <w:szCs w:val="22"/>
        </w:rPr>
        <w:t>every</w:t>
      </w:r>
      <w:proofErr w:type="spellEnd"/>
      <w:r w:rsidRPr="00275F5F">
        <w:rPr>
          <w:rFonts w:asciiTheme="minorHAnsi" w:hAnsiTheme="minorHAnsi" w:cstheme="minorHAnsi"/>
          <w:color w:val="222222"/>
          <w:sz w:val="22"/>
          <w:szCs w:val="22"/>
        </w:rPr>
        <w:t xml:space="preserve"> single country in Europe; not the </w:t>
      </w:r>
      <w:proofErr w:type="spellStart"/>
      <w:r w:rsidRPr="00275F5F">
        <w:rPr>
          <w:rFonts w:asciiTheme="minorHAnsi" w:hAnsiTheme="minorHAnsi" w:cstheme="minorHAnsi"/>
          <w:color w:val="222222"/>
          <w:sz w:val="22"/>
          <w:szCs w:val="22"/>
        </w:rPr>
        <w:t>combined</w:t>
      </w:r>
      <w:proofErr w:type="spellEnd"/>
      <w:r w:rsidRPr="00275F5F">
        <w:rPr>
          <w:rFonts w:asciiTheme="minorHAnsi" w:hAnsiTheme="minorHAnsi" w:cstheme="minorHAnsi"/>
          <w:color w:val="222222"/>
          <w:sz w:val="22"/>
          <w:szCs w:val="22"/>
        </w:rPr>
        <w:t xml:space="preserve"> </w:t>
      </w:r>
      <w:proofErr w:type="spellStart"/>
      <w:r w:rsidRPr="00275F5F">
        <w:rPr>
          <w:rFonts w:asciiTheme="minorHAnsi" w:hAnsiTheme="minorHAnsi" w:cstheme="minorHAnsi"/>
          <w:color w:val="222222"/>
          <w:sz w:val="22"/>
          <w:szCs w:val="22"/>
        </w:rPr>
        <w:t>population</w:t>
      </w:r>
      <w:proofErr w:type="spellEnd"/>
      <w:r w:rsidRPr="00275F5F">
        <w:rPr>
          <w:rFonts w:asciiTheme="minorHAnsi" w:hAnsiTheme="minorHAnsi" w:cstheme="minorHAnsi"/>
          <w:color w:val="222222"/>
          <w:sz w:val="22"/>
          <w:szCs w:val="22"/>
        </w:rPr>
        <w:t xml:space="preserve"> of Europe.</w:t>
      </w:r>
    </w:p>
    <w:tbl>
      <w:tblPr>
        <w:tblStyle w:val="Tabela-Siatka"/>
        <w:tblW w:w="0" w:type="auto"/>
        <w:tblLook w:val="04A0" w:firstRow="1" w:lastRow="0" w:firstColumn="1" w:lastColumn="0" w:noHBand="0" w:noVBand="1"/>
      </w:tblPr>
      <w:tblGrid>
        <w:gridCol w:w="11328"/>
      </w:tblGrid>
      <w:tr w:rsidR="00B05F7F" w:rsidRPr="00275F5F" w14:paraId="50777D0D" w14:textId="77777777" w:rsidTr="00C16EBB">
        <w:tc>
          <w:tcPr>
            <w:tcW w:w="11328" w:type="dxa"/>
          </w:tcPr>
          <w:p w14:paraId="3293BC3D" w14:textId="77777777" w:rsidR="00B05F7F" w:rsidRPr="00275F5F" w:rsidRDefault="00B05F7F" w:rsidP="00C16EBB">
            <w:pPr>
              <w:rPr>
                <w:rFonts w:cstheme="minorHAnsi"/>
                <w:lang w:val="en"/>
              </w:rPr>
            </w:pPr>
            <w:r w:rsidRPr="00275F5F">
              <w:rPr>
                <w:rFonts w:cstheme="minorHAnsi"/>
                <w:b/>
                <w:lang w:val="en"/>
              </w:rPr>
              <w:t>SELECT</w:t>
            </w:r>
            <w:r w:rsidRPr="00275F5F">
              <w:rPr>
                <w:rFonts w:cstheme="minorHAnsi"/>
                <w:lang w:val="en"/>
              </w:rPr>
              <w:t xml:space="preserve"> name</w:t>
            </w:r>
          </w:p>
          <w:p w14:paraId="68A93551" w14:textId="77777777" w:rsidR="00B05F7F" w:rsidRPr="00275F5F" w:rsidRDefault="00B05F7F" w:rsidP="00C16EBB">
            <w:pPr>
              <w:rPr>
                <w:rFonts w:cstheme="minorHAnsi"/>
                <w:lang w:val="en"/>
              </w:rPr>
            </w:pPr>
            <w:r w:rsidRPr="00275F5F">
              <w:rPr>
                <w:rFonts w:cstheme="minorHAnsi"/>
                <w:b/>
                <w:lang w:val="en"/>
              </w:rPr>
              <w:t>FROM</w:t>
            </w:r>
            <w:r w:rsidRPr="00275F5F">
              <w:rPr>
                <w:rFonts w:cstheme="minorHAnsi"/>
                <w:lang w:val="en"/>
              </w:rPr>
              <w:t xml:space="preserve"> world</w:t>
            </w:r>
          </w:p>
          <w:p w14:paraId="3E6F575E" w14:textId="77777777" w:rsidR="00B05F7F" w:rsidRPr="00275F5F" w:rsidRDefault="00B05F7F" w:rsidP="00C16EBB">
            <w:pPr>
              <w:rPr>
                <w:rFonts w:cstheme="minorHAnsi"/>
                <w:lang w:val="en"/>
              </w:rPr>
            </w:pPr>
            <w:r w:rsidRPr="00275F5F">
              <w:rPr>
                <w:rFonts w:cstheme="minorHAnsi"/>
                <w:b/>
                <w:lang w:val="en"/>
              </w:rPr>
              <w:t>WHERE</w:t>
            </w:r>
            <w:r w:rsidRPr="00275F5F">
              <w:rPr>
                <w:rFonts w:cstheme="minorHAnsi"/>
                <w:lang w:val="en"/>
              </w:rPr>
              <w:t xml:space="preserve"> population &gt; </w:t>
            </w:r>
            <w:r w:rsidRPr="00275F5F">
              <w:rPr>
                <w:rFonts w:cstheme="minorHAnsi"/>
                <w:b/>
                <w:lang w:val="en"/>
              </w:rPr>
              <w:t>ALL</w:t>
            </w:r>
            <w:r w:rsidRPr="00275F5F">
              <w:rPr>
                <w:rFonts w:cstheme="minorHAnsi"/>
                <w:lang w:val="en"/>
              </w:rPr>
              <w:t xml:space="preserve"> (</w:t>
            </w:r>
            <w:r w:rsidRPr="00275F5F">
              <w:rPr>
                <w:rFonts w:cstheme="minorHAnsi"/>
                <w:b/>
                <w:lang w:val="en"/>
              </w:rPr>
              <w:t>SELECT</w:t>
            </w:r>
            <w:r w:rsidRPr="00275F5F">
              <w:rPr>
                <w:rFonts w:cstheme="minorHAnsi"/>
                <w:lang w:val="en"/>
              </w:rPr>
              <w:t xml:space="preserve"> population </w:t>
            </w:r>
            <w:r w:rsidRPr="00275F5F">
              <w:rPr>
                <w:rFonts w:cstheme="minorHAnsi"/>
                <w:b/>
                <w:lang w:val="en"/>
              </w:rPr>
              <w:t>FROM</w:t>
            </w:r>
            <w:r w:rsidRPr="00275F5F">
              <w:rPr>
                <w:rFonts w:cstheme="minorHAnsi"/>
                <w:lang w:val="en"/>
              </w:rPr>
              <w:t xml:space="preserve"> world </w:t>
            </w:r>
            <w:r w:rsidRPr="00275F5F">
              <w:rPr>
                <w:rFonts w:cstheme="minorHAnsi"/>
                <w:b/>
                <w:lang w:val="en"/>
              </w:rPr>
              <w:t>WHERE</w:t>
            </w:r>
            <w:r w:rsidRPr="00275F5F">
              <w:rPr>
                <w:rFonts w:cstheme="minorHAnsi"/>
                <w:lang w:val="en"/>
              </w:rPr>
              <w:t xml:space="preserve"> continent='Europe')</w:t>
            </w:r>
          </w:p>
        </w:tc>
      </w:tr>
    </w:tbl>
    <w:p w14:paraId="3126FACD" w14:textId="75CA0A69" w:rsidR="00B05F7F" w:rsidRPr="002C46A0" w:rsidRDefault="00B05F7F" w:rsidP="00B05F7F">
      <w:pPr>
        <w:pStyle w:val="Nagwek3"/>
        <w:rPr>
          <w:b/>
          <w:lang w:val="en"/>
        </w:rPr>
      </w:pPr>
      <w:r w:rsidRPr="002C46A0">
        <w:rPr>
          <w:b/>
          <w:lang w:val="en"/>
        </w:rPr>
        <w:t xml:space="preserve">5.2 </w:t>
      </w:r>
      <w:r w:rsidRPr="002C46A0">
        <w:rPr>
          <w:rFonts w:eastAsiaTheme="minorHAnsi"/>
          <w:b/>
          <w:lang w:val="en"/>
        </w:rPr>
        <w:t>SELECT .. SELECT</w:t>
      </w:r>
    </w:p>
    <w:p w14:paraId="3F70667C" w14:textId="48D4C939" w:rsidR="00B05F7F" w:rsidRPr="002C46A0" w:rsidRDefault="00B05F7F" w:rsidP="00B05F7F">
      <w:pPr>
        <w:pStyle w:val="Akapitzlist"/>
        <w:numPr>
          <w:ilvl w:val="0"/>
          <w:numId w:val="23"/>
        </w:numPr>
      </w:pPr>
      <w:proofErr w:type="spellStart"/>
      <w:r w:rsidRPr="002C46A0">
        <w:t>You</w:t>
      </w:r>
      <w:proofErr w:type="spellEnd"/>
      <w:r w:rsidRPr="002C46A0">
        <w:t xml:space="preserve"> </w:t>
      </w:r>
      <w:proofErr w:type="spellStart"/>
      <w:r w:rsidRPr="002C46A0">
        <w:t>may</w:t>
      </w:r>
      <w:proofErr w:type="spellEnd"/>
      <w:r w:rsidRPr="002C46A0">
        <w:t xml:space="preserve"> </w:t>
      </w:r>
      <w:proofErr w:type="spellStart"/>
      <w:r w:rsidRPr="002C46A0">
        <w:t>use</w:t>
      </w:r>
      <w:proofErr w:type="spellEnd"/>
      <w:r w:rsidRPr="002C46A0">
        <w:t xml:space="preserve"> a SELECT </w:t>
      </w:r>
      <w:proofErr w:type="spellStart"/>
      <w:r w:rsidRPr="002C46A0">
        <w:t>statement</w:t>
      </w:r>
      <w:proofErr w:type="spellEnd"/>
      <w:r w:rsidRPr="002C46A0">
        <w:t xml:space="preserve"> in the FROM </w:t>
      </w:r>
      <w:proofErr w:type="spellStart"/>
      <w:r w:rsidRPr="002C46A0">
        <w:t>line</w:t>
      </w:r>
      <w:proofErr w:type="spellEnd"/>
      <w:r w:rsidRPr="002C46A0">
        <w:t>.</w:t>
      </w:r>
      <w:r w:rsidR="00FA599B">
        <w:t xml:space="preserve"> </w:t>
      </w:r>
      <w:r w:rsidRPr="002C46A0">
        <w:t xml:space="preserve">In </w:t>
      </w:r>
      <w:proofErr w:type="spellStart"/>
      <w:r w:rsidRPr="002C46A0">
        <w:t>this</w:t>
      </w:r>
      <w:proofErr w:type="spellEnd"/>
      <w:r w:rsidRPr="002C46A0">
        <w:t xml:space="preserve"> </w:t>
      </w:r>
      <w:proofErr w:type="spellStart"/>
      <w:r w:rsidRPr="002C46A0">
        <w:t>case</w:t>
      </w:r>
      <w:proofErr w:type="spellEnd"/>
      <w:r w:rsidRPr="002C46A0">
        <w:t xml:space="preserve"> the </w:t>
      </w:r>
      <w:proofErr w:type="spellStart"/>
      <w:r w:rsidRPr="002C46A0">
        <w:t>derived</w:t>
      </w:r>
      <w:proofErr w:type="spellEnd"/>
      <w:r w:rsidRPr="002C46A0">
        <w:t xml:space="preserve"> </w:t>
      </w:r>
      <w:proofErr w:type="spellStart"/>
      <w:r w:rsidRPr="002C46A0">
        <w:t>table</w:t>
      </w:r>
      <w:proofErr w:type="spellEnd"/>
      <w:r w:rsidRPr="002C46A0">
        <w:t> </w:t>
      </w:r>
      <w:proofErr w:type="spellStart"/>
      <w:r w:rsidRPr="002C46A0">
        <w:t>has</w:t>
      </w:r>
      <w:proofErr w:type="spellEnd"/>
      <w:r w:rsidR="00FA599B">
        <w:t xml:space="preserve"> </w:t>
      </w:r>
      <w:proofErr w:type="spellStart"/>
      <w:r w:rsidRPr="002C46A0">
        <w:t>columns</w:t>
      </w:r>
      <w:proofErr w:type="spellEnd"/>
      <w:r w:rsidR="00FA599B">
        <w:t xml:space="preserve"> </w:t>
      </w:r>
      <w:proofErr w:type="spellStart"/>
      <w:r w:rsidRPr="002C46A0">
        <w:t>name</w:t>
      </w:r>
      <w:proofErr w:type="spellEnd"/>
      <w:r w:rsidRPr="002C46A0">
        <w:t> and</w:t>
      </w:r>
      <w:r w:rsidR="00FA599B">
        <w:t xml:space="preserve"> </w:t>
      </w:r>
      <w:proofErr w:type="spellStart"/>
      <w:r w:rsidRPr="002C46A0">
        <w:t>gdp_per_capita</w:t>
      </w:r>
      <w:proofErr w:type="spellEnd"/>
      <w:r w:rsidRPr="002C46A0">
        <w:t>.</w:t>
      </w:r>
      <w:r w:rsidR="00FA599B">
        <w:t xml:space="preserve"> </w:t>
      </w:r>
      <w:r w:rsidRPr="002C46A0">
        <w:t xml:space="preserve">The </w:t>
      </w:r>
      <w:proofErr w:type="spellStart"/>
      <w:r w:rsidRPr="002C46A0">
        <w:t>calculated</w:t>
      </w:r>
      <w:proofErr w:type="spellEnd"/>
      <w:r w:rsidRPr="002C46A0">
        <w:t xml:space="preserve"> </w:t>
      </w:r>
      <w:proofErr w:type="spellStart"/>
      <w:r w:rsidRPr="002C46A0">
        <w:t>values</w:t>
      </w:r>
      <w:proofErr w:type="spellEnd"/>
      <w:r w:rsidRPr="002C46A0">
        <w:t xml:space="preserve"> in the </w:t>
      </w:r>
      <w:proofErr w:type="spellStart"/>
      <w:r w:rsidRPr="002C46A0">
        <w:t>inner</w:t>
      </w:r>
      <w:proofErr w:type="spellEnd"/>
      <w:r w:rsidRPr="002C46A0">
        <w:t> SELECT </w:t>
      </w:r>
      <w:proofErr w:type="spellStart"/>
      <w:r w:rsidRPr="002C46A0">
        <w:t>can</w:t>
      </w:r>
      <w:proofErr w:type="spellEnd"/>
      <w:r w:rsidRPr="002C46A0">
        <w:t xml:space="preserve"> be </w:t>
      </w:r>
      <w:proofErr w:type="spellStart"/>
      <w:r w:rsidRPr="002C46A0">
        <w:t>used</w:t>
      </w:r>
      <w:proofErr w:type="spellEnd"/>
      <w:r w:rsidRPr="002C46A0">
        <w:t xml:space="preserve"> in the </w:t>
      </w:r>
      <w:proofErr w:type="spellStart"/>
      <w:r w:rsidRPr="002C46A0">
        <w:t>outer</w:t>
      </w:r>
      <w:proofErr w:type="spellEnd"/>
      <w:r w:rsidRPr="002C46A0">
        <w:t> SELECT</w:t>
      </w:r>
      <w:r w:rsidR="00FA599B">
        <w:t>.</w:t>
      </w:r>
    </w:p>
    <w:tbl>
      <w:tblPr>
        <w:tblStyle w:val="Tabela-Siatka"/>
        <w:tblW w:w="0" w:type="auto"/>
        <w:tblLook w:val="04A0" w:firstRow="1" w:lastRow="0" w:firstColumn="1" w:lastColumn="0" w:noHBand="0" w:noVBand="1"/>
      </w:tblPr>
      <w:tblGrid>
        <w:gridCol w:w="11328"/>
      </w:tblGrid>
      <w:tr w:rsidR="00B05F7F" w14:paraId="15AAC9B7" w14:textId="77777777" w:rsidTr="00C16EBB">
        <w:tc>
          <w:tcPr>
            <w:tcW w:w="11328" w:type="dxa"/>
          </w:tcPr>
          <w:p w14:paraId="56187EFC" w14:textId="77777777" w:rsidR="00B05F7F" w:rsidRPr="0085470D" w:rsidRDefault="00B05F7F" w:rsidP="00C16EBB">
            <w:pPr>
              <w:rPr>
                <w:bCs/>
              </w:rPr>
            </w:pPr>
            <w:r w:rsidRPr="00B40703">
              <w:rPr>
                <w:b/>
                <w:bCs/>
              </w:rPr>
              <w:t>SELECT</w:t>
            </w:r>
            <w:r w:rsidRPr="0085470D">
              <w:rPr>
                <w:bCs/>
              </w:rPr>
              <w:t xml:space="preserve"> </w:t>
            </w:r>
            <w:proofErr w:type="spellStart"/>
            <w:r w:rsidRPr="0085470D">
              <w:rPr>
                <w:bCs/>
              </w:rPr>
              <w:t>name</w:t>
            </w:r>
            <w:proofErr w:type="spellEnd"/>
            <w:r w:rsidRPr="0085470D">
              <w:rPr>
                <w:bCs/>
              </w:rPr>
              <w:t xml:space="preserve">, </w:t>
            </w:r>
            <w:r w:rsidRPr="00B40703">
              <w:rPr>
                <w:b/>
                <w:bCs/>
              </w:rPr>
              <w:t>ROUND</w:t>
            </w:r>
            <w:r w:rsidRPr="0085470D">
              <w:rPr>
                <w:bCs/>
              </w:rPr>
              <w:t>(</w:t>
            </w:r>
            <w:proofErr w:type="spellStart"/>
            <w:r w:rsidRPr="0085470D">
              <w:rPr>
                <w:bCs/>
              </w:rPr>
              <w:t>gdp_per_capita</w:t>
            </w:r>
            <w:proofErr w:type="spellEnd"/>
            <w:r w:rsidRPr="0085470D">
              <w:rPr>
                <w:bCs/>
              </w:rPr>
              <w:t>)</w:t>
            </w:r>
          </w:p>
          <w:p w14:paraId="04CC5E85" w14:textId="77777777" w:rsidR="00B05F7F" w:rsidRPr="0085470D" w:rsidRDefault="00B05F7F" w:rsidP="00C16EBB">
            <w:pPr>
              <w:rPr>
                <w:bCs/>
              </w:rPr>
            </w:pPr>
            <w:r w:rsidRPr="00B40703">
              <w:rPr>
                <w:b/>
                <w:bCs/>
              </w:rPr>
              <w:lastRenderedPageBreak/>
              <w:t>FROM</w:t>
            </w:r>
            <w:r>
              <w:rPr>
                <w:bCs/>
              </w:rPr>
              <w:t xml:space="preserve"> </w:t>
            </w:r>
            <w:r w:rsidRPr="0085470D">
              <w:rPr>
                <w:bCs/>
              </w:rPr>
              <w:t>(</w:t>
            </w:r>
            <w:r w:rsidRPr="00B40703">
              <w:rPr>
                <w:b/>
                <w:bCs/>
              </w:rPr>
              <w:t>SELECT</w:t>
            </w:r>
            <w:r w:rsidRPr="0085470D">
              <w:rPr>
                <w:bCs/>
              </w:rPr>
              <w:t xml:space="preserve"> </w:t>
            </w:r>
            <w:proofErr w:type="spellStart"/>
            <w:r w:rsidRPr="0085470D">
              <w:rPr>
                <w:bCs/>
              </w:rPr>
              <w:t>name</w:t>
            </w:r>
            <w:proofErr w:type="spellEnd"/>
            <w:r w:rsidRPr="0085470D">
              <w:rPr>
                <w:bCs/>
              </w:rPr>
              <w:t>,</w:t>
            </w:r>
            <w:r>
              <w:rPr>
                <w:bCs/>
              </w:rPr>
              <w:t xml:space="preserve"> </w:t>
            </w:r>
            <w:proofErr w:type="spellStart"/>
            <w:r w:rsidRPr="0085470D">
              <w:rPr>
                <w:bCs/>
              </w:rPr>
              <w:t>gdp</w:t>
            </w:r>
            <w:proofErr w:type="spellEnd"/>
            <w:r w:rsidRPr="0085470D">
              <w:rPr>
                <w:bCs/>
              </w:rPr>
              <w:t>/</w:t>
            </w:r>
            <w:proofErr w:type="spellStart"/>
            <w:r w:rsidRPr="0085470D">
              <w:rPr>
                <w:bCs/>
              </w:rPr>
              <w:t>population</w:t>
            </w:r>
            <w:proofErr w:type="spellEnd"/>
            <w:r w:rsidRPr="0085470D">
              <w:rPr>
                <w:bCs/>
              </w:rPr>
              <w:t xml:space="preserve"> </w:t>
            </w:r>
            <w:r w:rsidRPr="00B40703">
              <w:rPr>
                <w:b/>
                <w:bCs/>
              </w:rPr>
              <w:t>AS</w:t>
            </w:r>
            <w:r w:rsidRPr="0085470D">
              <w:rPr>
                <w:bCs/>
              </w:rPr>
              <w:t xml:space="preserve"> </w:t>
            </w:r>
            <w:proofErr w:type="spellStart"/>
            <w:r w:rsidRPr="0085470D">
              <w:rPr>
                <w:bCs/>
              </w:rPr>
              <w:t>gdp_per_capita</w:t>
            </w:r>
            <w:proofErr w:type="spellEnd"/>
            <w:r>
              <w:rPr>
                <w:bCs/>
              </w:rPr>
              <w:t xml:space="preserve"> </w:t>
            </w:r>
            <w:r w:rsidRPr="00B40703">
              <w:rPr>
                <w:b/>
                <w:bCs/>
              </w:rPr>
              <w:t>FROM</w:t>
            </w:r>
            <w:r w:rsidRPr="0085470D">
              <w:rPr>
                <w:bCs/>
              </w:rPr>
              <w:t xml:space="preserve"> </w:t>
            </w:r>
            <w:proofErr w:type="spellStart"/>
            <w:r w:rsidRPr="0085470D">
              <w:rPr>
                <w:bCs/>
              </w:rPr>
              <w:t>bbc</w:t>
            </w:r>
            <w:proofErr w:type="spellEnd"/>
            <w:r w:rsidRPr="0085470D">
              <w:rPr>
                <w:bCs/>
              </w:rPr>
              <w:t>) X</w:t>
            </w:r>
          </w:p>
          <w:p w14:paraId="2F52C70B" w14:textId="77777777" w:rsidR="00B05F7F" w:rsidRDefault="00B05F7F" w:rsidP="00C16EBB">
            <w:pPr>
              <w:rPr>
                <w:b/>
                <w:bCs/>
              </w:rPr>
            </w:pPr>
            <w:r w:rsidRPr="00B40703">
              <w:rPr>
                <w:b/>
                <w:bCs/>
              </w:rPr>
              <w:t>WHERE</w:t>
            </w:r>
            <w:r w:rsidRPr="0085470D">
              <w:rPr>
                <w:bCs/>
              </w:rPr>
              <w:t xml:space="preserve"> </w:t>
            </w:r>
            <w:proofErr w:type="spellStart"/>
            <w:r w:rsidRPr="0085470D">
              <w:rPr>
                <w:bCs/>
              </w:rPr>
              <w:t>gdp_per_capita</w:t>
            </w:r>
            <w:proofErr w:type="spellEnd"/>
            <w:r w:rsidRPr="0085470D">
              <w:rPr>
                <w:bCs/>
              </w:rPr>
              <w:t>&gt;20000</w:t>
            </w:r>
          </w:p>
        </w:tc>
      </w:tr>
    </w:tbl>
    <w:p w14:paraId="5409275A" w14:textId="5B8C84AC" w:rsidR="00B05F7F" w:rsidRPr="00A53908" w:rsidRDefault="00B05F7F" w:rsidP="00B05F7F">
      <w:pPr>
        <w:pStyle w:val="Akapitzlist"/>
        <w:numPr>
          <w:ilvl w:val="0"/>
          <w:numId w:val="23"/>
        </w:numPr>
        <w:rPr>
          <w:b/>
          <w:bCs/>
        </w:rPr>
      </w:pPr>
      <w:proofErr w:type="spellStart"/>
      <w:r w:rsidRPr="00A53908">
        <w:rPr>
          <w:b/>
          <w:bCs/>
        </w:rPr>
        <w:lastRenderedPageBreak/>
        <w:t>Find</w:t>
      </w:r>
      <w:proofErr w:type="spellEnd"/>
      <w:r w:rsidRPr="00A53908">
        <w:rPr>
          <w:b/>
          <w:bCs/>
        </w:rPr>
        <w:t xml:space="preserve"> the </w:t>
      </w:r>
      <w:proofErr w:type="spellStart"/>
      <w:r w:rsidRPr="00A53908">
        <w:rPr>
          <w:b/>
          <w:bCs/>
        </w:rPr>
        <w:t>countries</w:t>
      </w:r>
      <w:proofErr w:type="spellEnd"/>
      <w:r w:rsidRPr="00A53908">
        <w:rPr>
          <w:b/>
          <w:bCs/>
        </w:rPr>
        <w:t xml:space="preserve"> in the same region as Bhutan.</w:t>
      </w:r>
      <w:r w:rsidR="00FA599B">
        <w:rPr>
          <w:b/>
          <w:bCs/>
        </w:rPr>
        <w:t xml:space="preserve"> </w:t>
      </w:r>
      <w:proofErr w:type="spellStart"/>
      <w:r w:rsidRPr="002C46A0">
        <w:t>You</w:t>
      </w:r>
      <w:proofErr w:type="spellEnd"/>
      <w:r w:rsidRPr="002C46A0">
        <w:t xml:space="preserve"> </w:t>
      </w:r>
      <w:proofErr w:type="spellStart"/>
      <w:r w:rsidRPr="002C46A0">
        <w:t>may</w:t>
      </w:r>
      <w:proofErr w:type="spellEnd"/>
      <w:r w:rsidRPr="002C46A0">
        <w:t xml:space="preserve"> </w:t>
      </w:r>
      <w:proofErr w:type="spellStart"/>
      <w:r w:rsidRPr="002C46A0">
        <w:t>use</w:t>
      </w:r>
      <w:proofErr w:type="spellEnd"/>
      <w:r w:rsidRPr="002C46A0">
        <w:t xml:space="preserve"> a SELECT </w:t>
      </w:r>
      <w:proofErr w:type="spellStart"/>
      <w:r w:rsidRPr="002C46A0">
        <w:t>statement</w:t>
      </w:r>
      <w:proofErr w:type="spellEnd"/>
      <w:r w:rsidRPr="002C46A0">
        <w:t xml:space="preserve"> in the WHERE </w:t>
      </w:r>
      <w:proofErr w:type="spellStart"/>
      <w:r w:rsidRPr="002C46A0">
        <w:t>line</w:t>
      </w:r>
      <w:proofErr w:type="spellEnd"/>
      <w:r w:rsidRPr="002C46A0">
        <w:t xml:space="preserve"> - </w:t>
      </w:r>
      <w:proofErr w:type="spellStart"/>
      <w:r w:rsidRPr="002C46A0">
        <w:t>this</w:t>
      </w:r>
      <w:proofErr w:type="spellEnd"/>
      <w:r w:rsidRPr="002C46A0">
        <w:t xml:space="preserve"> </w:t>
      </w:r>
      <w:proofErr w:type="spellStart"/>
      <w:r w:rsidRPr="002C46A0">
        <w:t>returns</w:t>
      </w:r>
      <w:proofErr w:type="spellEnd"/>
      <w:r w:rsidRPr="002C46A0">
        <w:t xml:space="preserve"> a list of regions.</w:t>
      </w:r>
    </w:p>
    <w:tbl>
      <w:tblPr>
        <w:tblStyle w:val="Tabela-Siatka"/>
        <w:tblW w:w="0" w:type="auto"/>
        <w:tblLook w:val="04A0" w:firstRow="1" w:lastRow="0" w:firstColumn="1" w:lastColumn="0" w:noHBand="0" w:noVBand="1"/>
      </w:tblPr>
      <w:tblGrid>
        <w:gridCol w:w="11328"/>
      </w:tblGrid>
      <w:tr w:rsidR="00B05F7F" w14:paraId="4EE7D965" w14:textId="77777777" w:rsidTr="00C16EBB">
        <w:tc>
          <w:tcPr>
            <w:tcW w:w="11328" w:type="dxa"/>
          </w:tcPr>
          <w:p w14:paraId="7E379889" w14:textId="77777777" w:rsidR="00B05F7F" w:rsidRDefault="00B05F7F" w:rsidP="00C16EBB">
            <w:r w:rsidRPr="00B40703">
              <w:rPr>
                <w:b/>
              </w:rPr>
              <w:t>SELECT</w:t>
            </w:r>
            <w:r>
              <w:t xml:space="preserve"> </w:t>
            </w:r>
            <w:proofErr w:type="spellStart"/>
            <w:r>
              <w:t>name</w:t>
            </w:r>
            <w:proofErr w:type="spellEnd"/>
          </w:p>
          <w:p w14:paraId="35E3AEBD" w14:textId="77777777" w:rsidR="00B05F7F" w:rsidRDefault="00B05F7F" w:rsidP="00C16EBB">
            <w:r w:rsidRPr="00B40703">
              <w:rPr>
                <w:b/>
              </w:rPr>
              <w:t>FROM</w:t>
            </w:r>
            <w:r>
              <w:t xml:space="preserve"> </w:t>
            </w:r>
            <w:proofErr w:type="spellStart"/>
            <w:r>
              <w:t>bbc</w:t>
            </w:r>
            <w:proofErr w:type="spellEnd"/>
          </w:p>
          <w:p w14:paraId="7AB362F2" w14:textId="77777777" w:rsidR="00B05F7F" w:rsidRDefault="00B05F7F" w:rsidP="00C16EBB">
            <w:r w:rsidRPr="00B40703">
              <w:rPr>
                <w:b/>
              </w:rPr>
              <w:t>WHERE</w:t>
            </w:r>
            <w:r>
              <w:t xml:space="preserve"> region </w:t>
            </w:r>
            <w:r w:rsidRPr="00B40703">
              <w:rPr>
                <w:b/>
              </w:rPr>
              <w:t>IN</w:t>
            </w:r>
            <w:r>
              <w:t xml:space="preserve"> (</w:t>
            </w:r>
            <w:r w:rsidRPr="00B40703">
              <w:rPr>
                <w:b/>
              </w:rPr>
              <w:t>SELECT</w:t>
            </w:r>
            <w:r>
              <w:t xml:space="preserve"> region </w:t>
            </w:r>
            <w:r w:rsidRPr="00B40703">
              <w:rPr>
                <w:b/>
              </w:rPr>
              <w:t>FROM</w:t>
            </w:r>
            <w:r>
              <w:t xml:space="preserve"> </w:t>
            </w:r>
            <w:proofErr w:type="spellStart"/>
            <w:r>
              <w:t>bbc</w:t>
            </w:r>
            <w:proofErr w:type="spellEnd"/>
            <w:r>
              <w:t xml:space="preserve"> </w:t>
            </w:r>
            <w:r w:rsidRPr="00B40703">
              <w:rPr>
                <w:b/>
              </w:rPr>
              <w:t>WHERE</w:t>
            </w:r>
            <w:r>
              <w:t xml:space="preserve"> </w:t>
            </w:r>
            <w:proofErr w:type="spellStart"/>
            <w:r>
              <w:t>name</w:t>
            </w:r>
            <w:proofErr w:type="spellEnd"/>
            <w:r>
              <w:t>='Bhutan')</w:t>
            </w:r>
          </w:p>
        </w:tc>
      </w:tr>
    </w:tbl>
    <w:p w14:paraId="2F8BDEB8" w14:textId="4E024D53" w:rsidR="00B05F7F" w:rsidRPr="00A53908" w:rsidRDefault="00B05F7F" w:rsidP="00B05F7F">
      <w:pPr>
        <w:pStyle w:val="Akapitzlist"/>
        <w:numPr>
          <w:ilvl w:val="0"/>
          <w:numId w:val="23"/>
        </w:numPr>
        <w:rPr>
          <w:b/>
          <w:bCs/>
        </w:rPr>
      </w:pPr>
      <w:proofErr w:type="spellStart"/>
      <w:r w:rsidRPr="002C46A0">
        <w:t>If</w:t>
      </w:r>
      <w:proofErr w:type="spellEnd"/>
      <w:r w:rsidRPr="002C46A0">
        <w:t xml:space="preserve"> a </w:t>
      </w:r>
      <w:proofErr w:type="spellStart"/>
      <w:r w:rsidRPr="002C46A0">
        <w:t>value</w:t>
      </w:r>
      <w:proofErr w:type="spellEnd"/>
      <w:r w:rsidRPr="002C46A0">
        <w:t xml:space="preserve"> from the </w:t>
      </w:r>
      <w:proofErr w:type="spellStart"/>
      <w:r w:rsidRPr="002C46A0">
        <w:t>outer</w:t>
      </w:r>
      <w:proofErr w:type="spellEnd"/>
      <w:r w:rsidRPr="002C46A0">
        <w:t xml:space="preserve"> </w:t>
      </w:r>
      <w:proofErr w:type="spellStart"/>
      <w:r w:rsidRPr="002C46A0">
        <w:t>query</w:t>
      </w:r>
      <w:proofErr w:type="spellEnd"/>
      <w:r w:rsidRPr="002C46A0">
        <w:t xml:space="preserve"> </w:t>
      </w:r>
      <w:proofErr w:type="spellStart"/>
      <w:r w:rsidRPr="002C46A0">
        <w:t>appears</w:t>
      </w:r>
      <w:proofErr w:type="spellEnd"/>
      <w:r w:rsidRPr="002C46A0">
        <w:t xml:space="preserve"> in the </w:t>
      </w:r>
      <w:proofErr w:type="spellStart"/>
      <w:r w:rsidRPr="002C46A0">
        <w:t>inner</w:t>
      </w:r>
      <w:proofErr w:type="spellEnd"/>
      <w:r w:rsidRPr="002C46A0">
        <w:t xml:space="preserve"> </w:t>
      </w:r>
      <w:proofErr w:type="spellStart"/>
      <w:r w:rsidRPr="002C46A0">
        <w:t>query</w:t>
      </w:r>
      <w:proofErr w:type="spellEnd"/>
      <w:r w:rsidRPr="002C46A0">
        <w:t xml:space="preserve"> </w:t>
      </w:r>
      <w:proofErr w:type="spellStart"/>
      <w:r w:rsidRPr="002C46A0">
        <w:t>this</w:t>
      </w:r>
      <w:proofErr w:type="spellEnd"/>
      <w:r w:rsidRPr="002C46A0">
        <w:t xml:space="preserve"> </w:t>
      </w:r>
      <w:proofErr w:type="spellStart"/>
      <w:r w:rsidRPr="002C46A0">
        <w:t>is</w:t>
      </w:r>
      <w:proofErr w:type="spellEnd"/>
      <w:r w:rsidRPr="002C46A0">
        <w:t xml:space="preserve"> "</w:t>
      </w:r>
      <w:proofErr w:type="spellStart"/>
      <w:r w:rsidRPr="002C46A0">
        <w:t>correlated</w:t>
      </w:r>
      <w:proofErr w:type="spellEnd"/>
      <w:r w:rsidRPr="002C46A0">
        <w:t xml:space="preserve"> </w:t>
      </w:r>
      <w:proofErr w:type="spellStart"/>
      <w:r w:rsidRPr="002C46A0">
        <w:t>subquery</w:t>
      </w:r>
      <w:proofErr w:type="spellEnd"/>
      <w:r w:rsidRPr="002C46A0">
        <w:t>".</w:t>
      </w:r>
      <w:r w:rsidR="00FA599B">
        <w:t xml:space="preserve"> </w:t>
      </w:r>
      <w:r w:rsidRPr="00A53908">
        <w:rPr>
          <w:b/>
          <w:bCs/>
        </w:rPr>
        <w:t xml:space="preserve">Show the </w:t>
      </w:r>
      <w:proofErr w:type="spellStart"/>
      <w:r w:rsidRPr="00A53908">
        <w:rPr>
          <w:b/>
          <w:bCs/>
        </w:rPr>
        <w:t>countries</w:t>
      </w:r>
      <w:proofErr w:type="spellEnd"/>
      <w:r w:rsidRPr="00A53908">
        <w:rPr>
          <w:b/>
          <w:bCs/>
        </w:rPr>
        <w:t xml:space="preserve"> </w:t>
      </w:r>
      <w:proofErr w:type="spellStart"/>
      <w:r w:rsidRPr="00A53908">
        <w:rPr>
          <w:b/>
          <w:bCs/>
        </w:rPr>
        <w:t>where</w:t>
      </w:r>
      <w:proofErr w:type="spellEnd"/>
      <w:r w:rsidRPr="00A53908">
        <w:rPr>
          <w:b/>
          <w:bCs/>
        </w:rPr>
        <w:t xml:space="preserve"> the </w:t>
      </w:r>
      <w:proofErr w:type="spellStart"/>
      <w:r w:rsidRPr="00A53908">
        <w:rPr>
          <w:b/>
          <w:bCs/>
        </w:rPr>
        <w:t>population</w:t>
      </w:r>
      <w:proofErr w:type="spellEnd"/>
      <w:r w:rsidRPr="00A53908">
        <w:rPr>
          <w:b/>
          <w:bCs/>
        </w:rPr>
        <w:t xml:space="preserve"> </w:t>
      </w:r>
      <w:proofErr w:type="spellStart"/>
      <w:r w:rsidRPr="00A53908">
        <w:rPr>
          <w:b/>
          <w:bCs/>
        </w:rPr>
        <w:t>is</w:t>
      </w:r>
      <w:proofErr w:type="spellEnd"/>
      <w:r w:rsidRPr="00A53908">
        <w:rPr>
          <w:b/>
          <w:bCs/>
        </w:rPr>
        <w:t xml:space="preserve"> </w:t>
      </w:r>
      <w:proofErr w:type="spellStart"/>
      <w:r w:rsidRPr="00A53908">
        <w:rPr>
          <w:b/>
          <w:bCs/>
        </w:rPr>
        <w:t>greater</w:t>
      </w:r>
      <w:proofErr w:type="spellEnd"/>
      <w:r w:rsidRPr="00A53908">
        <w:rPr>
          <w:b/>
          <w:bCs/>
        </w:rPr>
        <w:t xml:space="preserve"> </w:t>
      </w:r>
      <w:proofErr w:type="spellStart"/>
      <w:r w:rsidRPr="00A53908">
        <w:rPr>
          <w:b/>
          <w:bCs/>
        </w:rPr>
        <w:t>than</w:t>
      </w:r>
      <w:proofErr w:type="spellEnd"/>
      <w:r w:rsidRPr="00A53908">
        <w:rPr>
          <w:b/>
          <w:bCs/>
        </w:rPr>
        <w:t xml:space="preserve"> 5 </w:t>
      </w:r>
      <w:proofErr w:type="spellStart"/>
      <w:r w:rsidRPr="00A53908">
        <w:rPr>
          <w:b/>
          <w:bCs/>
        </w:rPr>
        <w:t>times</w:t>
      </w:r>
      <w:proofErr w:type="spellEnd"/>
      <w:r w:rsidRPr="00A53908">
        <w:rPr>
          <w:b/>
          <w:bCs/>
        </w:rPr>
        <w:t xml:space="preserve"> the </w:t>
      </w:r>
      <w:proofErr w:type="spellStart"/>
      <w:r w:rsidRPr="00A53908">
        <w:rPr>
          <w:b/>
          <w:bCs/>
        </w:rPr>
        <w:t>average</w:t>
      </w:r>
      <w:proofErr w:type="spellEnd"/>
      <w:r w:rsidRPr="00A53908">
        <w:rPr>
          <w:b/>
          <w:bCs/>
        </w:rPr>
        <w:t xml:space="preserve"> for </w:t>
      </w:r>
      <w:proofErr w:type="spellStart"/>
      <w:r w:rsidRPr="00A53908">
        <w:rPr>
          <w:b/>
          <w:bCs/>
        </w:rPr>
        <w:t>its</w:t>
      </w:r>
      <w:proofErr w:type="spellEnd"/>
      <w:r w:rsidRPr="00A53908">
        <w:rPr>
          <w:b/>
          <w:bCs/>
        </w:rPr>
        <w:t xml:space="preserve"> region.</w:t>
      </w:r>
    </w:p>
    <w:tbl>
      <w:tblPr>
        <w:tblStyle w:val="Tabela-Siatka"/>
        <w:tblW w:w="0" w:type="auto"/>
        <w:tblLook w:val="04A0" w:firstRow="1" w:lastRow="0" w:firstColumn="1" w:lastColumn="0" w:noHBand="0" w:noVBand="1"/>
      </w:tblPr>
      <w:tblGrid>
        <w:gridCol w:w="11328"/>
      </w:tblGrid>
      <w:tr w:rsidR="00B05F7F" w14:paraId="765C27AB" w14:textId="77777777" w:rsidTr="00C16EBB">
        <w:tc>
          <w:tcPr>
            <w:tcW w:w="11328" w:type="dxa"/>
          </w:tcPr>
          <w:p w14:paraId="23EC0952" w14:textId="77777777" w:rsidR="00B05F7F" w:rsidRDefault="00B05F7F" w:rsidP="00C16EBB">
            <w:r>
              <w:t xml:space="preserve">SELECT </w:t>
            </w:r>
            <w:proofErr w:type="spellStart"/>
            <w:r>
              <w:t>name</w:t>
            </w:r>
            <w:proofErr w:type="spellEnd"/>
          </w:p>
          <w:p w14:paraId="312E456A" w14:textId="77777777" w:rsidR="00B05F7F" w:rsidRDefault="00B05F7F" w:rsidP="00C16EBB">
            <w:r>
              <w:t xml:space="preserve">FROM </w:t>
            </w:r>
            <w:proofErr w:type="spellStart"/>
            <w:r>
              <w:t>bbc</w:t>
            </w:r>
            <w:proofErr w:type="spellEnd"/>
            <w:r>
              <w:t xml:space="preserve"> b1</w:t>
            </w:r>
          </w:p>
          <w:p w14:paraId="5729B6F1" w14:textId="77777777" w:rsidR="00B05F7F" w:rsidRDefault="00B05F7F" w:rsidP="00C16EBB">
            <w:r>
              <w:t xml:space="preserve">WHERE </w:t>
            </w:r>
            <w:proofErr w:type="spellStart"/>
            <w:r>
              <w:t>population</w:t>
            </w:r>
            <w:proofErr w:type="spellEnd"/>
            <w:r>
              <w:t xml:space="preserve"> &gt; 5*(SELECT AVG(</w:t>
            </w:r>
            <w:proofErr w:type="spellStart"/>
            <w:r>
              <w:t>population</w:t>
            </w:r>
            <w:proofErr w:type="spellEnd"/>
            <w:r>
              <w:t xml:space="preserve">) FROM </w:t>
            </w:r>
            <w:proofErr w:type="spellStart"/>
            <w:r>
              <w:t>bbc</w:t>
            </w:r>
            <w:proofErr w:type="spellEnd"/>
            <w:r>
              <w:t xml:space="preserve"> WHERE region=b1.region)</w:t>
            </w:r>
          </w:p>
        </w:tc>
      </w:tr>
    </w:tbl>
    <w:p w14:paraId="643DC201" w14:textId="266DCCA0" w:rsidR="00314F10" w:rsidRDefault="00D76766" w:rsidP="00BE7CAD">
      <w:pPr>
        <w:pStyle w:val="Nagwek2"/>
        <w:rPr>
          <w:rFonts w:eastAsiaTheme="minorHAnsi"/>
          <w:b/>
          <w:lang w:val="en"/>
        </w:rPr>
      </w:pPr>
      <w:r w:rsidRPr="000F5ABA">
        <w:rPr>
          <w:b/>
        </w:rPr>
        <w:t xml:space="preserve">6. </w:t>
      </w:r>
      <w:r w:rsidR="000F5ABA" w:rsidRPr="000F5ABA">
        <w:rPr>
          <w:rFonts w:eastAsiaTheme="minorHAnsi"/>
          <w:b/>
          <w:lang w:val="en"/>
        </w:rPr>
        <w:t>SUM and COUNT</w:t>
      </w:r>
    </w:p>
    <w:p w14:paraId="5EADE626" w14:textId="42978B7C" w:rsidR="0017341E" w:rsidRPr="00B41BDF" w:rsidRDefault="00C77DD9" w:rsidP="00B41BDF">
      <w:pPr>
        <w:pStyle w:val="Akapitzlist"/>
        <w:numPr>
          <w:ilvl w:val="0"/>
          <w:numId w:val="21"/>
        </w:numPr>
        <w:rPr>
          <w:lang w:val="en-US"/>
        </w:rPr>
      </w:pPr>
      <w:r w:rsidRPr="00B41BDF">
        <w:rPr>
          <w:lang w:val="en-US"/>
        </w:rPr>
        <w:t>Show the total </w:t>
      </w:r>
      <w:r w:rsidRPr="00B41BDF">
        <w:rPr>
          <w:b/>
          <w:bCs/>
          <w:lang w:val="en-US"/>
        </w:rPr>
        <w:t>population</w:t>
      </w:r>
      <w:r w:rsidRPr="00B41BDF">
        <w:rPr>
          <w:lang w:val="en-US"/>
        </w:rPr>
        <w:t> of the world.</w:t>
      </w:r>
      <w:r w:rsidR="00C462F2">
        <w:rPr>
          <w:lang w:val="en-US"/>
        </w:rPr>
        <w:t xml:space="preserve"> </w:t>
      </w:r>
      <w:r w:rsidRPr="00E20F69">
        <w:rPr>
          <w:lang w:val="en-US"/>
        </w:rPr>
        <w:t>world(</w:t>
      </w:r>
      <w:r w:rsidRPr="00E20F69">
        <w:rPr>
          <w:bCs/>
          <w:lang w:val="en-US"/>
        </w:rPr>
        <w:t>name</w:t>
      </w:r>
      <w:r w:rsidRPr="00E20F69">
        <w:rPr>
          <w:lang w:val="en-US"/>
        </w:rPr>
        <w:t xml:space="preserve">, </w:t>
      </w:r>
      <w:r w:rsidRPr="00E20F69">
        <w:rPr>
          <w:bCs/>
          <w:lang w:val="en-US"/>
        </w:rPr>
        <w:t>continent</w:t>
      </w:r>
      <w:r w:rsidRPr="00E20F69">
        <w:rPr>
          <w:lang w:val="en-US"/>
        </w:rPr>
        <w:t xml:space="preserve">, </w:t>
      </w:r>
      <w:r w:rsidRPr="00E20F69">
        <w:rPr>
          <w:bCs/>
          <w:lang w:val="en-US"/>
        </w:rPr>
        <w:t>area</w:t>
      </w:r>
      <w:r w:rsidRPr="00E20F69">
        <w:rPr>
          <w:lang w:val="en-US"/>
        </w:rPr>
        <w:t xml:space="preserve">, </w:t>
      </w:r>
      <w:r w:rsidRPr="00E20F69">
        <w:rPr>
          <w:bCs/>
          <w:lang w:val="en-US"/>
        </w:rPr>
        <w:t>population</w:t>
      </w:r>
      <w:r w:rsidRPr="00E20F69">
        <w:rPr>
          <w:lang w:val="en-US"/>
        </w:rPr>
        <w:t xml:space="preserve">, </w:t>
      </w:r>
      <w:proofErr w:type="spellStart"/>
      <w:r w:rsidRPr="00E20F69">
        <w:rPr>
          <w:bCs/>
          <w:lang w:val="en-US"/>
        </w:rPr>
        <w:t>gdp</w:t>
      </w:r>
      <w:proofErr w:type="spellEnd"/>
      <w:r w:rsidRPr="00E20F69">
        <w:rPr>
          <w:lang w:val="en-US"/>
        </w:rPr>
        <w:t>)</w:t>
      </w:r>
    </w:p>
    <w:tbl>
      <w:tblPr>
        <w:tblStyle w:val="Tabela-Siatka"/>
        <w:tblW w:w="0" w:type="auto"/>
        <w:tblLook w:val="04A0" w:firstRow="1" w:lastRow="0" w:firstColumn="1" w:lastColumn="0" w:noHBand="0" w:noVBand="1"/>
      </w:tblPr>
      <w:tblGrid>
        <w:gridCol w:w="11328"/>
      </w:tblGrid>
      <w:tr w:rsidR="00015516" w14:paraId="07B67941" w14:textId="77777777" w:rsidTr="00015516">
        <w:tc>
          <w:tcPr>
            <w:tcW w:w="11328" w:type="dxa"/>
          </w:tcPr>
          <w:p w14:paraId="0E3D0671" w14:textId="77777777" w:rsidR="00C9063A" w:rsidRPr="00BB644F" w:rsidRDefault="00C9063A" w:rsidP="00C9063A">
            <w:pPr>
              <w:rPr>
                <w:lang w:val="en-US"/>
              </w:rPr>
            </w:pPr>
            <w:r w:rsidRPr="005A4621">
              <w:rPr>
                <w:b/>
                <w:lang w:val="en-US"/>
              </w:rPr>
              <w:t>SELECT</w:t>
            </w:r>
            <w:r w:rsidRPr="00BB644F">
              <w:rPr>
                <w:lang w:val="en-US"/>
              </w:rPr>
              <w:t xml:space="preserve"> </w:t>
            </w:r>
            <w:r w:rsidRPr="005A4621">
              <w:rPr>
                <w:b/>
                <w:lang w:val="en-US"/>
              </w:rPr>
              <w:t>SUM</w:t>
            </w:r>
            <w:r w:rsidRPr="00BB644F">
              <w:rPr>
                <w:lang w:val="en-US"/>
              </w:rPr>
              <w:t>(population)</w:t>
            </w:r>
          </w:p>
          <w:p w14:paraId="53C6ABB7" w14:textId="562CD193" w:rsidR="00015516" w:rsidRDefault="00C9063A" w:rsidP="00C9063A">
            <w:pPr>
              <w:rPr>
                <w:lang w:val="en-US"/>
              </w:rPr>
            </w:pPr>
            <w:r w:rsidRPr="005A4621">
              <w:rPr>
                <w:b/>
                <w:lang w:val="en-US"/>
              </w:rPr>
              <w:t>FROM</w:t>
            </w:r>
            <w:r w:rsidRPr="00BB644F">
              <w:rPr>
                <w:lang w:val="en-US"/>
              </w:rPr>
              <w:t xml:space="preserve"> world</w:t>
            </w:r>
          </w:p>
        </w:tc>
      </w:tr>
    </w:tbl>
    <w:p w14:paraId="6BE1D7B3" w14:textId="5AB9D7A0" w:rsidR="00C77DD9" w:rsidRPr="00B41BDF" w:rsidRDefault="002E4600" w:rsidP="00B41BDF">
      <w:pPr>
        <w:pStyle w:val="Akapitzlist"/>
        <w:numPr>
          <w:ilvl w:val="0"/>
          <w:numId w:val="21"/>
        </w:numPr>
        <w:rPr>
          <w:lang w:val="en-US"/>
        </w:rPr>
      </w:pPr>
      <w:r w:rsidRPr="00B41BDF">
        <w:rPr>
          <w:lang w:val="en-US"/>
        </w:rPr>
        <w:t>List all the continents - just once each.</w:t>
      </w:r>
    </w:p>
    <w:tbl>
      <w:tblPr>
        <w:tblStyle w:val="Tabela-Siatka"/>
        <w:tblW w:w="0" w:type="auto"/>
        <w:tblLook w:val="04A0" w:firstRow="1" w:lastRow="0" w:firstColumn="1" w:lastColumn="0" w:noHBand="0" w:noVBand="1"/>
      </w:tblPr>
      <w:tblGrid>
        <w:gridCol w:w="11328"/>
      </w:tblGrid>
      <w:tr w:rsidR="00015516" w14:paraId="1515500D" w14:textId="77777777" w:rsidTr="00015516">
        <w:tc>
          <w:tcPr>
            <w:tcW w:w="11328" w:type="dxa"/>
          </w:tcPr>
          <w:p w14:paraId="7BC50C4F" w14:textId="77777777" w:rsidR="005C7CEA" w:rsidRPr="00BB644F" w:rsidRDefault="005C7CEA" w:rsidP="005C7CEA">
            <w:pPr>
              <w:rPr>
                <w:lang w:val="en-US"/>
              </w:rPr>
            </w:pPr>
            <w:r w:rsidRPr="005A4621">
              <w:rPr>
                <w:b/>
                <w:lang w:val="en-US"/>
              </w:rPr>
              <w:t>SELECT</w:t>
            </w:r>
            <w:r w:rsidRPr="00BB644F">
              <w:rPr>
                <w:lang w:val="en-US"/>
              </w:rPr>
              <w:t xml:space="preserve"> </w:t>
            </w:r>
            <w:r w:rsidRPr="005A4621">
              <w:rPr>
                <w:b/>
                <w:lang w:val="en-US"/>
              </w:rPr>
              <w:t>DISTINCT</w:t>
            </w:r>
            <w:r w:rsidRPr="00BB644F">
              <w:rPr>
                <w:lang w:val="en-US"/>
              </w:rPr>
              <w:t>(continent)</w:t>
            </w:r>
          </w:p>
          <w:p w14:paraId="016B868C" w14:textId="5176209E" w:rsidR="00015516" w:rsidRDefault="005C7CEA" w:rsidP="005C7CEA">
            <w:pPr>
              <w:rPr>
                <w:lang w:val="en-US"/>
              </w:rPr>
            </w:pPr>
            <w:r w:rsidRPr="005A4621">
              <w:rPr>
                <w:b/>
                <w:lang w:val="en-US"/>
              </w:rPr>
              <w:t>FROM</w:t>
            </w:r>
            <w:r w:rsidRPr="00BB644F">
              <w:rPr>
                <w:lang w:val="en-US"/>
              </w:rPr>
              <w:t xml:space="preserve"> world</w:t>
            </w:r>
          </w:p>
        </w:tc>
      </w:tr>
    </w:tbl>
    <w:p w14:paraId="2691F376" w14:textId="4260A5EC" w:rsidR="002E4600" w:rsidRPr="00B41BDF" w:rsidRDefault="006805D1" w:rsidP="00B41BDF">
      <w:pPr>
        <w:pStyle w:val="Akapitzlist"/>
        <w:numPr>
          <w:ilvl w:val="0"/>
          <w:numId w:val="21"/>
        </w:numPr>
        <w:rPr>
          <w:lang w:val="en-US"/>
        </w:rPr>
      </w:pPr>
      <w:r w:rsidRPr="00B41BDF">
        <w:rPr>
          <w:lang w:val="en-US"/>
        </w:rPr>
        <w:t>Give the total GDP of Africa</w:t>
      </w:r>
    </w:p>
    <w:tbl>
      <w:tblPr>
        <w:tblStyle w:val="Tabela-Siatka"/>
        <w:tblW w:w="0" w:type="auto"/>
        <w:tblLook w:val="04A0" w:firstRow="1" w:lastRow="0" w:firstColumn="1" w:lastColumn="0" w:noHBand="0" w:noVBand="1"/>
      </w:tblPr>
      <w:tblGrid>
        <w:gridCol w:w="11328"/>
      </w:tblGrid>
      <w:tr w:rsidR="00015516" w14:paraId="7A66E443" w14:textId="77777777" w:rsidTr="00015516">
        <w:tc>
          <w:tcPr>
            <w:tcW w:w="11328" w:type="dxa"/>
          </w:tcPr>
          <w:p w14:paraId="03A0C650" w14:textId="77777777" w:rsidR="00B10EC3" w:rsidRPr="00BB644F" w:rsidRDefault="00B10EC3" w:rsidP="00B10EC3">
            <w:pPr>
              <w:rPr>
                <w:lang w:val="en-US"/>
              </w:rPr>
            </w:pPr>
            <w:r w:rsidRPr="005A4621">
              <w:rPr>
                <w:b/>
                <w:lang w:val="en-US"/>
              </w:rPr>
              <w:t>SELECT</w:t>
            </w:r>
            <w:r w:rsidRPr="00BB644F">
              <w:rPr>
                <w:lang w:val="en-US"/>
              </w:rPr>
              <w:t xml:space="preserve"> </w:t>
            </w:r>
            <w:r w:rsidRPr="005A4621">
              <w:rPr>
                <w:b/>
                <w:lang w:val="en-US"/>
              </w:rPr>
              <w:t>SUM</w:t>
            </w:r>
            <w:r w:rsidRPr="00BB644F">
              <w:rPr>
                <w:lang w:val="en-US"/>
              </w:rPr>
              <w:t>(</w:t>
            </w:r>
            <w:proofErr w:type="spellStart"/>
            <w:r w:rsidRPr="00BB644F">
              <w:rPr>
                <w:lang w:val="en-US"/>
              </w:rPr>
              <w:t>gdp</w:t>
            </w:r>
            <w:proofErr w:type="spellEnd"/>
            <w:r w:rsidRPr="00BB644F">
              <w:rPr>
                <w:lang w:val="en-US"/>
              </w:rPr>
              <w:t>)</w:t>
            </w:r>
          </w:p>
          <w:p w14:paraId="49E48B35" w14:textId="77777777" w:rsidR="00B10EC3" w:rsidRPr="00BB644F" w:rsidRDefault="00B10EC3" w:rsidP="00B10EC3">
            <w:pPr>
              <w:rPr>
                <w:lang w:val="en-US"/>
              </w:rPr>
            </w:pPr>
            <w:r w:rsidRPr="005A4621">
              <w:rPr>
                <w:b/>
                <w:lang w:val="en-US"/>
              </w:rPr>
              <w:t>FROM</w:t>
            </w:r>
            <w:r w:rsidRPr="00BB644F">
              <w:rPr>
                <w:lang w:val="en-US"/>
              </w:rPr>
              <w:t xml:space="preserve"> world</w:t>
            </w:r>
          </w:p>
          <w:p w14:paraId="7BB56EC1" w14:textId="5FBD472B" w:rsidR="00015516" w:rsidRDefault="00B10EC3" w:rsidP="00B10EC3">
            <w:pPr>
              <w:rPr>
                <w:lang w:val="en-US"/>
              </w:rPr>
            </w:pPr>
            <w:r w:rsidRPr="005A4621">
              <w:rPr>
                <w:b/>
                <w:lang w:val="en-US"/>
              </w:rPr>
              <w:t>WHERE</w:t>
            </w:r>
            <w:r w:rsidRPr="00BB644F">
              <w:rPr>
                <w:lang w:val="en-US"/>
              </w:rPr>
              <w:t xml:space="preserve"> continent = 'Africa'</w:t>
            </w:r>
          </w:p>
        </w:tc>
      </w:tr>
    </w:tbl>
    <w:p w14:paraId="10CA1B50" w14:textId="6AA9E1E9" w:rsidR="006805D1" w:rsidRPr="00B41BDF" w:rsidRDefault="000C51AD" w:rsidP="00B41BDF">
      <w:pPr>
        <w:pStyle w:val="Akapitzlist"/>
        <w:numPr>
          <w:ilvl w:val="0"/>
          <w:numId w:val="21"/>
        </w:numPr>
        <w:rPr>
          <w:lang w:val="en-US"/>
        </w:rPr>
      </w:pPr>
      <w:r w:rsidRPr="00B41BDF">
        <w:rPr>
          <w:lang w:val="en-US"/>
        </w:rPr>
        <w:t>How many countries have an </w:t>
      </w:r>
      <w:r w:rsidRPr="00B41BDF">
        <w:rPr>
          <w:b/>
          <w:bCs/>
          <w:lang w:val="en-US"/>
        </w:rPr>
        <w:t>area</w:t>
      </w:r>
      <w:r w:rsidRPr="00B41BDF">
        <w:rPr>
          <w:lang w:val="en-US"/>
        </w:rPr>
        <w:t> of at least 1000000</w:t>
      </w:r>
    </w:p>
    <w:tbl>
      <w:tblPr>
        <w:tblStyle w:val="Tabela-Siatka"/>
        <w:tblW w:w="0" w:type="auto"/>
        <w:tblLook w:val="04A0" w:firstRow="1" w:lastRow="0" w:firstColumn="1" w:lastColumn="0" w:noHBand="0" w:noVBand="1"/>
      </w:tblPr>
      <w:tblGrid>
        <w:gridCol w:w="11328"/>
      </w:tblGrid>
      <w:tr w:rsidR="00015516" w14:paraId="28CA501D" w14:textId="77777777" w:rsidTr="00015516">
        <w:tc>
          <w:tcPr>
            <w:tcW w:w="11328" w:type="dxa"/>
          </w:tcPr>
          <w:p w14:paraId="1FB3BF5B" w14:textId="77777777" w:rsidR="00060CF7" w:rsidRPr="00BB644F" w:rsidRDefault="00060CF7" w:rsidP="00060CF7">
            <w:pPr>
              <w:rPr>
                <w:lang w:val="en-US"/>
              </w:rPr>
            </w:pPr>
            <w:r w:rsidRPr="005A4621">
              <w:rPr>
                <w:b/>
                <w:lang w:val="en-US"/>
              </w:rPr>
              <w:t>SELECT</w:t>
            </w:r>
            <w:r w:rsidRPr="00BB644F">
              <w:rPr>
                <w:lang w:val="en-US"/>
              </w:rPr>
              <w:t xml:space="preserve"> </w:t>
            </w:r>
            <w:r w:rsidRPr="005A4621">
              <w:rPr>
                <w:b/>
                <w:lang w:val="en-US"/>
              </w:rPr>
              <w:t>COUNT</w:t>
            </w:r>
            <w:r w:rsidRPr="00BB644F">
              <w:rPr>
                <w:lang w:val="en-US"/>
              </w:rPr>
              <w:t>(name)</w:t>
            </w:r>
          </w:p>
          <w:p w14:paraId="4DC0D0E9" w14:textId="77777777" w:rsidR="00060CF7" w:rsidRPr="00BB644F" w:rsidRDefault="00060CF7" w:rsidP="00060CF7">
            <w:pPr>
              <w:rPr>
                <w:lang w:val="en-US"/>
              </w:rPr>
            </w:pPr>
            <w:r w:rsidRPr="005A4621">
              <w:rPr>
                <w:b/>
                <w:lang w:val="en-US"/>
              </w:rPr>
              <w:t>FROM</w:t>
            </w:r>
            <w:r w:rsidRPr="00BB644F">
              <w:rPr>
                <w:lang w:val="en-US"/>
              </w:rPr>
              <w:t xml:space="preserve"> world</w:t>
            </w:r>
          </w:p>
          <w:p w14:paraId="26F89073" w14:textId="791B6617" w:rsidR="00015516" w:rsidRDefault="00060CF7" w:rsidP="00060CF7">
            <w:pPr>
              <w:rPr>
                <w:lang w:val="en-US"/>
              </w:rPr>
            </w:pPr>
            <w:r w:rsidRPr="005A4621">
              <w:rPr>
                <w:b/>
                <w:lang w:val="en-US"/>
              </w:rPr>
              <w:t>WHERE</w:t>
            </w:r>
            <w:r w:rsidRPr="00BB644F">
              <w:rPr>
                <w:lang w:val="en-US"/>
              </w:rPr>
              <w:t xml:space="preserve"> area &gt;= 1000000</w:t>
            </w:r>
          </w:p>
        </w:tc>
      </w:tr>
    </w:tbl>
    <w:p w14:paraId="124C95B8" w14:textId="19B08B86" w:rsidR="000C51AD" w:rsidRPr="00B41BDF" w:rsidRDefault="00E31D77" w:rsidP="00B41BDF">
      <w:pPr>
        <w:pStyle w:val="Akapitzlist"/>
        <w:numPr>
          <w:ilvl w:val="0"/>
          <w:numId w:val="21"/>
        </w:numPr>
        <w:rPr>
          <w:lang w:val="en-US"/>
        </w:rPr>
      </w:pPr>
      <w:r w:rsidRPr="00B41BDF">
        <w:rPr>
          <w:lang w:val="en-US"/>
        </w:rPr>
        <w:t>What is the total </w:t>
      </w:r>
      <w:r w:rsidRPr="00B41BDF">
        <w:rPr>
          <w:b/>
          <w:bCs/>
          <w:lang w:val="en-US"/>
        </w:rPr>
        <w:t>population</w:t>
      </w:r>
      <w:r w:rsidRPr="00B41BDF">
        <w:rPr>
          <w:lang w:val="en-US"/>
        </w:rPr>
        <w:t> of ('Estonia', 'Latvia', 'Lithuania')</w:t>
      </w:r>
    </w:p>
    <w:tbl>
      <w:tblPr>
        <w:tblStyle w:val="Tabela-Siatka"/>
        <w:tblW w:w="0" w:type="auto"/>
        <w:tblLook w:val="04A0" w:firstRow="1" w:lastRow="0" w:firstColumn="1" w:lastColumn="0" w:noHBand="0" w:noVBand="1"/>
      </w:tblPr>
      <w:tblGrid>
        <w:gridCol w:w="11328"/>
      </w:tblGrid>
      <w:tr w:rsidR="00015516" w14:paraId="2B95172D" w14:textId="77777777" w:rsidTr="00015516">
        <w:tc>
          <w:tcPr>
            <w:tcW w:w="11328" w:type="dxa"/>
          </w:tcPr>
          <w:p w14:paraId="508AB3C7" w14:textId="77777777" w:rsidR="006A0552" w:rsidRPr="00BB644F" w:rsidRDefault="006A0552" w:rsidP="006A0552">
            <w:pPr>
              <w:rPr>
                <w:lang w:val="en-US"/>
              </w:rPr>
            </w:pPr>
            <w:r w:rsidRPr="005A4621">
              <w:rPr>
                <w:b/>
                <w:lang w:val="en-US"/>
              </w:rPr>
              <w:t>SELECT</w:t>
            </w:r>
            <w:r w:rsidRPr="00BB644F">
              <w:rPr>
                <w:lang w:val="en-US"/>
              </w:rPr>
              <w:t xml:space="preserve"> </w:t>
            </w:r>
            <w:r w:rsidRPr="005A4621">
              <w:rPr>
                <w:b/>
                <w:lang w:val="en-US"/>
              </w:rPr>
              <w:t>SUM</w:t>
            </w:r>
            <w:r w:rsidRPr="00BB644F">
              <w:rPr>
                <w:lang w:val="en-US"/>
              </w:rPr>
              <w:t>(population)</w:t>
            </w:r>
          </w:p>
          <w:p w14:paraId="741FB90C" w14:textId="77777777" w:rsidR="006A0552" w:rsidRPr="00BB644F" w:rsidRDefault="006A0552" w:rsidP="006A0552">
            <w:pPr>
              <w:rPr>
                <w:lang w:val="en-US"/>
              </w:rPr>
            </w:pPr>
            <w:r w:rsidRPr="005A4621">
              <w:rPr>
                <w:b/>
                <w:lang w:val="en-US"/>
              </w:rPr>
              <w:t>FROM</w:t>
            </w:r>
            <w:r w:rsidRPr="00BB644F">
              <w:rPr>
                <w:lang w:val="en-US"/>
              </w:rPr>
              <w:t xml:space="preserve"> world</w:t>
            </w:r>
          </w:p>
          <w:p w14:paraId="579288C0" w14:textId="000B06D0" w:rsidR="00015516" w:rsidRDefault="006A0552" w:rsidP="006A0552">
            <w:pPr>
              <w:rPr>
                <w:lang w:val="en-US"/>
              </w:rPr>
            </w:pPr>
            <w:r w:rsidRPr="005A4621">
              <w:rPr>
                <w:b/>
                <w:lang w:val="en-US"/>
              </w:rPr>
              <w:t>WHERE</w:t>
            </w:r>
            <w:r w:rsidRPr="00BB644F">
              <w:rPr>
                <w:lang w:val="en-US"/>
              </w:rPr>
              <w:t xml:space="preserve"> name </w:t>
            </w:r>
            <w:r w:rsidRPr="005A4621">
              <w:rPr>
                <w:b/>
                <w:lang w:val="en-US"/>
              </w:rPr>
              <w:t>IN</w:t>
            </w:r>
            <w:r w:rsidRPr="00BB644F">
              <w:rPr>
                <w:lang w:val="en-US"/>
              </w:rPr>
              <w:t xml:space="preserve"> ('Estonia', 'Latvia', 'Lithuania')</w:t>
            </w:r>
          </w:p>
        </w:tc>
      </w:tr>
    </w:tbl>
    <w:p w14:paraId="24E542E3" w14:textId="03D16FE2" w:rsidR="00E31D77" w:rsidRPr="00B41BDF" w:rsidRDefault="00F7451B" w:rsidP="00B41BDF">
      <w:pPr>
        <w:pStyle w:val="Akapitzlist"/>
        <w:numPr>
          <w:ilvl w:val="0"/>
          <w:numId w:val="21"/>
        </w:numPr>
        <w:rPr>
          <w:lang w:val="en-US"/>
        </w:rPr>
      </w:pPr>
      <w:r w:rsidRPr="00B41BDF">
        <w:rPr>
          <w:lang w:val="en-US"/>
        </w:rPr>
        <w:t>For each </w:t>
      </w:r>
      <w:r w:rsidRPr="00B41BDF">
        <w:rPr>
          <w:b/>
          <w:bCs/>
          <w:lang w:val="en-US"/>
        </w:rPr>
        <w:t>continent</w:t>
      </w:r>
      <w:r w:rsidRPr="00B41BDF">
        <w:rPr>
          <w:lang w:val="en-US"/>
        </w:rPr>
        <w:t> show the </w:t>
      </w:r>
      <w:r w:rsidRPr="00B41BDF">
        <w:rPr>
          <w:b/>
          <w:bCs/>
          <w:lang w:val="en-US"/>
        </w:rPr>
        <w:t>continent</w:t>
      </w:r>
      <w:r w:rsidRPr="00B41BDF">
        <w:rPr>
          <w:lang w:val="en-US"/>
        </w:rPr>
        <w:t> and number of countries.</w:t>
      </w:r>
    </w:p>
    <w:tbl>
      <w:tblPr>
        <w:tblStyle w:val="Tabela-Siatka"/>
        <w:tblW w:w="0" w:type="auto"/>
        <w:tblLook w:val="04A0" w:firstRow="1" w:lastRow="0" w:firstColumn="1" w:lastColumn="0" w:noHBand="0" w:noVBand="1"/>
      </w:tblPr>
      <w:tblGrid>
        <w:gridCol w:w="11328"/>
      </w:tblGrid>
      <w:tr w:rsidR="00015516" w14:paraId="69CD3A3B" w14:textId="77777777" w:rsidTr="00015516">
        <w:tc>
          <w:tcPr>
            <w:tcW w:w="11328" w:type="dxa"/>
          </w:tcPr>
          <w:p w14:paraId="3B62A4CE" w14:textId="77777777" w:rsidR="0081738A" w:rsidRPr="00BB644F" w:rsidRDefault="0081738A" w:rsidP="0081738A">
            <w:pPr>
              <w:rPr>
                <w:lang w:val="en-US"/>
              </w:rPr>
            </w:pPr>
            <w:r w:rsidRPr="005A4621">
              <w:rPr>
                <w:b/>
                <w:lang w:val="en-US"/>
              </w:rPr>
              <w:t>SELECT</w:t>
            </w:r>
            <w:r w:rsidRPr="00BB644F">
              <w:rPr>
                <w:lang w:val="en-US"/>
              </w:rPr>
              <w:t xml:space="preserve"> continent, </w:t>
            </w:r>
            <w:r w:rsidRPr="005A4621">
              <w:rPr>
                <w:b/>
                <w:lang w:val="en-US"/>
              </w:rPr>
              <w:t>COUNT</w:t>
            </w:r>
            <w:r w:rsidRPr="00BB644F">
              <w:rPr>
                <w:lang w:val="en-US"/>
              </w:rPr>
              <w:t>(name)</w:t>
            </w:r>
          </w:p>
          <w:p w14:paraId="5259384B" w14:textId="77777777" w:rsidR="0081738A" w:rsidRPr="00BB644F" w:rsidRDefault="0081738A" w:rsidP="0081738A">
            <w:pPr>
              <w:rPr>
                <w:lang w:val="en-US"/>
              </w:rPr>
            </w:pPr>
            <w:r w:rsidRPr="005A4621">
              <w:rPr>
                <w:b/>
                <w:lang w:val="en-US"/>
              </w:rPr>
              <w:t>FROM</w:t>
            </w:r>
            <w:r w:rsidRPr="00BB644F">
              <w:rPr>
                <w:lang w:val="en-US"/>
              </w:rPr>
              <w:t xml:space="preserve"> world</w:t>
            </w:r>
          </w:p>
          <w:p w14:paraId="16057103" w14:textId="43D17DB2" w:rsidR="00015516" w:rsidRDefault="0081738A" w:rsidP="0081738A">
            <w:pPr>
              <w:rPr>
                <w:lang w:val="en-US"/>
              </w:rPr>
            </w:pPr>
            <w:r w:rsidRPr="005A4621">
              <w:rPr>
                <w:b/>
              </w:rPr>
              <w:t>GROUP</w:t>
            </w:r>
            <w:r>
              <w:t xml:space="preserve"> </w:t>
            </w:r>
            <w:r w:rsidRPr="005A4621">
              <w:rPr>
                <w:b/>
              </w:rPr>
              <w:t>BY</w:t>
            </w:r>
            <w:r>
              <w:t>(</w:t>
            </w:r>
            <w:proofErr w:type="spellStart"/>
            <w:r>
              <w:t>continent</w:t>
            </w:r>
            <w:proofErr w:type="spellEnd"/>
            <w:r>
              <w:t>)</w:t>
            </w:r>
          </w:p>
        </w:tc>
      </w:tr>
    </w:tbl>
    <w:p w14:paraId="14BDF24B" w14:textId="1D0E6F0D" w:rsidR="00F7451B" w:rsidRPr="00B41BDF" w:rsidRDefault="0093050A" w:rsidP="00B41BDF">
      <w:pPr>
        <w:pStyle w:val="Akapitzlist"/>
        <w:numPr>
          <w:ilvl w:val="0"/>
          <w:numId w:val="21"/>
        </w:numPr>
        <w:rPr>
          <w:lang w:val="en-US"/>
        </w:rPr>
      </w:pPr>
      <w:r w:rsidRPr="00B41BDF">
        <w:rPr>
          <w:lang w:val="en-US"/>
        </w:rPr>
        <w:t>For each </w:t>
      </w:r>
      <w:r w:rsidRPr="00B41BDF">
        <w:rPr>
          <w:b/>
          <w:bCs/>
          <w:lang w:val="en-US"/>
        </w:rPr>
        <w:t>continent</w:t>
      </w:r>
      <w:r w:rsidRPr="00B41BDF">
        <w:rPr>
          <w:lang w:val="en-US"/>
        </w:rPr>
        <w:t> show the </w:t>
      </w:r>
      <w:r w:rsidRPr="00B41BDF">
        <w:rPr>
          <w:b/>
          <w:bCs/>
          <w:lang w:val="en-US"/>
        </w:rPr>
        <w:t>continent</w:t>
      </w:r>
      <w:r w:rsidRPr="00B41BDF">
        <w:rPr>
          <w:lang w:val="en-US"/>
        </w:rPr>
        <w:t> and number of countries with populations of at least 10 million.</w:t>
      </w:r>
    </w:p>
    <w:tbl>
      <w:tblPr>
        <w:tblStyle w:val="Tabela-Siatka"/>
        <w:tblW w:w="0" w:type="auto"/>
        <w:tblLook w:val="04A0" w:firstRow="1" w:lastRow="0" w:firstColumn="1" w:lastColumn="0" w:noHBand="0" w:noVBand="1"/>
      </w:tblPr>
      <w:tblGrid>
        <w:gridCol w:w="11328"/>
      </w:tblGrid>
      <w:tr w:rsidR="00015516" w14:paraId="2EE45C95" w14:textId="77777777" w:rsidTr="00015516">
        <w:tc>
          <w:tcPr>
            <w:tcW w:w="11328" w:type="dxa"/>
          </w:tcPr>
          <w:p w14:paraId="34310F82" w14:textId="77777777" w:rsidR="00705680" w:rsidRPr="00BB644F" w:rsidRDefault="00705680" w:rsidP="00705680">
            <w:pPr>
              <w:rPr>
                <w:lang w:val="en-US"/>
              </w:rPr>
            </w:pPr>
            <w:r w:rsidRPr="005A4621">
              <w:rPr>
                <w:b/>
                <w:lang w:val="en-US"/>
              </w:rPr>
              <w:t>SELECT</w:t>
            </w:r>
            <w:r w:rsidRPr="00BB644F">
              <w:rPr>
                <w:lang w:val="en-US"/>
              </w:rPr>
              <w:t xml:space="preserve"> continent, </w:t>
            </w:r>
            <w:r w:rsidRPr="005A4621">
              <w:rPr>
                <w:b/>
                <w:lang w:val="en-US"/>
              </w:rPr>
              <w:t>COUNT</w:t>
            </w:r>
            <w:r w:rsidRPr="00BB644F">
              <w:rPr>
                <w:lang w:val="en-US"/>
              </w:rPr>
              <w:t>(name)</w:t>
            </w:r>
          </w:p>
          <w:p w14:paraId="592CB57B" w14:textId="77777777" w:rsidR="00705680" w:rsidRPr="00BB644F" w:rsidRDefault="00705680" w:rsidP="00705680">
            <w:pPr>
              <w:rPr>
                <w:lang w:val="en-US"/>
              </w:rPr>
            </w:pPr>
            <w:r w:rsidRPr="005A4621">
              <w:rPr>
                <w:b/>
                <w:lang w:val="en-US"/>
              </w:rPr>
              <w:t>FROM</w:t>
            </w:r>
            <w:r w:rsidRPr="00BB644F">
              <w:rPr>
                <w:lang w:val="en-US"/>
              </w:rPr>
              <w:t xml:space="preserve"> world</w:t>
            </w:r>
          </w:p>
          <w:p w14:paraId="233B25EC" w14:textId="77777777" w:rsidR="00705680" w:rsidRPr="00BB644F" w:rsidRDefault="00705680" w:rsidP="00705680">
            <w:pPr>
              <w:rPr>
                <w:lang w:val="en-US"/>
              </w:rPr>
            </w:pPr>
            <w:r w:rsidRPr="005A4621">
              <w:rPr>
                <w:b/>
                <w:lang w:val="en-US"/>
              </w:rPr>
              <w:t>WHERE</w:t>
            </w:r>
            <w:r w:rsidRPr="00BB644F">
              <w:rPr>
                <w:lang w:val="en-US"/>
              </w:rPr>
              <w:t xml:space="preserve"> population &gt;= 10000000</w:t>
            </w:r>
          </w:p>
          <w:p w14:paraId="7A872D5E" w14:textId="2F2A9A57" w:rsidR="00015516" w:rsidRDefault="00705680" w:rsidP="00705680">
            <w:pPr>
              <w:rPr>
                <w:lang w:val="en-US"/>
              </w:rPr>
            </w:pPr>
            <w:r w:rsidRPr="005A4621">
              <w:rPr>
                <w:b/>
                <w:lang w:val="en-US"/>
              </w:rPr>
              <w:t>GROUP</w:t>
            </w:r>
            <w:r w:rsidRPr="00BB644F">
              <w:rPr>
                <w:lang w:val="en-US"/>
              </w:rPr>
              <w:t xml:space="preserve"> </w:t>
            </w:r>
            <w:r w:rsidRPr="005A4621">
              <w:rPr>
                <w:b/>
                <w:lang w:val="en-US"/>
              </w:rPr>
              <w:t>BY</w:t>
            </w:r>
            <w:r w:rsidRPr="00BB644F">
              <w:rPr>
                <w:lang w:val="en-US"/>
              </w:rPr>
              <w:t>(continent)</w:t>
            </w:r>
          </w:p>
        </w:tc>
      </w:tr>
    </w:tbl>
    <w:p w14:paraId="4DC6F8F9" w14:textId="37F651D9" w:rsidR="0093050A" w:rsidRPr="00B41BDF" w:rsidRDefault="00F364E1" w:rsidP="00B41BDF">
      <w:pPr>
        <w:pStyle w:val="Akapitzlist"/>
        <w:numPr>
          <w:ilvl w:val="0"/>
          <w:numId w:val="21"/>
        </w:numPr>
        <w:rPr>
          <w:lang w:val="en-US"/>
        </w:rPr>
      </w:pPr>
      <w:r w:rsidRPr="00B41BDF">
        <w:rPr>
          <w:lang w:val="en-US"/>
        </w:rPr>
        <w:t>List the continents that </w:t>
      </w:r>
      <w:r w:rsidRPr="00B41BDF">
        <w:rPr>
          <w:b/>
          <w:bCs/>
          <w:lang w:val="en-US"/>
        </w:rPr>
        <w:t>have</w:t>
      </w:r>
      <w:r w:rsidRPr="00B41BDF">
        <w:rPr>
          <w:lang w:val="en-US"/>
        </w:rPr>
        <w:t> a total population of at least 100 million.</w:t>
      </w:r>
    </w:p>
    <w:tbl>
      <w:tblPr>
        <w:tblStyle w:val="Tabela-Siatka"/>
        <w:tblW w:w="0" w:type="auto"/>
        <w:tblLook w:val="04A0" w:firstRow="1" w:lastRow="0" w:firstColumn="1" w:lastColumn="0" w:noHBand="0" w:noVBand="1"/>
      </w:tblPr>
      <w:tblGrid>
        <w:gridCol w:w="11328"/>
      </w:tblGrid>
      <w:tr w:rsidR="00832E50" w14:paraId="674C4536" w14:textId="77777777" w:rsidTr="00832E50">
        <w:tc>
          <w:tcPr>
            <w:tcW w:w="11328" w:type="dxa"/>
          </w:tcPr>
          <w:p w14:paraId="061B68F0" w14:textId="77777777" w:rsidR="009C48DB" w:rsidRPr="00BB644F" w:rsidRDefault="009C48DB" w:rsidP="009C48DB">
            <w:pPr>
              <w:rPr>
                <w:lang w:val="en-US"/>
              </w:rPr>
            </w:pPr>
            <w:r w:rsidRPr="005A4621">
              <w:rPr>
                <w:b/>
                <w:lang w:val="en-US"/>
              </w:rPr>
              <w:t>SELECT</w:t>
            </w:r>
            <w:r w:rsidRPr="00BB644F">
              <w:rPr>
                <w:lang w:val="en-US"/>
              </w:rPr>
              <w:t xml:space="preserve"> continent</w:t>
            </w:r>
          </w:p>
          <w:p w14:paraId="64956E64" w14:textId="77777777" w:rsidR="009C48DB" w:rsidRPr="00BB644F" w:rsidRDefault="009C48DB" w:rsidP="009C48DB">
            <w:pPr>
              <w:rPr>
                <w:lang w:val="en-US"/>
              </w:rPr>
            </w:pPr>
            <w:r w:rsidRPr="005A4621">
              <w:rPr>
                <w:b/>
                <w:lang w:val="en-US"/>
              </w:rPr>
              <w:t>FROM</w:t>
            </w:r>
            <w:r w:rsidRPr="00BB644F">
              <w:rPr>
                <w:lang w:val="en-US"/>
              </w:rPr>
              <w:t xml:space="preserve"> world</w:t>
            </w:r>
          </w:p>
          <w:p w14:paraId="53B8DCCD" w14:textId="77777777" w:rsidR="009C48DB" w:rsidRPr="00BB644F" w:rsidRDefault="009C48DB" w:rsidP="009C48DB">
            <w:pPr>
              <w:rPr>
                <w:lang w:val="en-US"/>
              </w:rPr>
            </w:pPr>
            <w:r w:rsidRPr="005A4621">
              <w:rPr>
                <w:b/>
                <w:lang w:val="en-US"/>
              </w:rPr>
              <w:t>GROUP</w:t>
            </w:r>
            <w:r w:rsidRPr="00BB644F">
              <w:rPr>
                <w:lang w:val="en-US"/>
              </w:rPr>
              <w:t xml:space="preserve"> </w:t>
            </w:r>
            <w:r w:rsidRPr="005A4621">
              <w:rPr>
                <w:b/>
                <w:lang w:val="en-US"/>
              </w:rPr>
              <w:t>BY</w:t>
            </w:r>
            <w:r w:rsidRPr="00BB644F">
              <w:rPr>
                <w:lang w:val="en-US"/>
              </w:rPr>
              <w:t xml:space="preserve"> continent</w:t>
            </w:r>
          </w:p>
          <w:p w14:paraId="65256979" w14:textId="75FB8294" w:rsidR="00832E50" w:rsidRDefault="009C48DB" w:rsidP="009C48DB">
            <w:pPr>
              <w:rPr>
                <w:lang w:val="en-US"/>
              </w:rPr>
            </w:pPr>
            <w:r w:rsidRPr="005A4621">
              <w:rPr>
                <w:b/>
              </w:rPr>
              <w:t>HAVING</w:t>
            </w:r>
            <w:r>
              <w:t xml:space="preserve"> </w:t>
            </w:r>
            <w:r w:rsidRPr="005A4621">
              <w:rPr>
                <w:b/>
              </w:rPr>
              <w:t>SUM</w:t>
            </w:r>
            <w:r>
              <w:t>(</w:t>
            </w:r>
            <w:proofErr w:type="spellStart"/>
            <w:r>
              <w:t>population</w:t>
            </w:r>
            <w:proofErr w:type="spellEnd"/>
            <w:r>
              <w:t>)&gt;= 100000000</w:t>
            </w:r>
          </w:p>
        </w:tc>
      </w:tr>
    </w:tbl>
    <w:p w14:paraId="1F9688F2" w14:textId="7BABD1D2" w:rsidR="00B40EC8" w:rsidRDefault="00B40EC8" w:rsidP="00B40EC8">
      <w:pPr>
        <w:pStyle w:val="Nagwek3"/>
        <w:rPr>
          <w:b/>
        </w:rPr>
      </w:pPr>
      <w:r>
        <w:rPr>
          <w:b/>
        </w:rPr>
        <w:t>6.1 Using SUM, COUNT, MAX, DISTINCT, ORDER BY</w:t>
      </w:r>
    </w:p>
    <w:p w14:paraId="6D1063E2" w14:textId="77777777" w:rsidR="00B40EC8" w:rsidRDefault="00B40EC8" w:rsidP="00B40EC8">
      <w:pPr>
        <w:pStyle w:val="Akapitzlist"/>
        <w:numPr>
          <w:ilvl w:val="0"/>
          <w:numId w:val="19"/>
        </w:numPr>
      </w:pPr>
      <w:r w:rsidRPr="000614DC">
        <w:t xml:space="preserve">The </w:t>
      </w:r>
      <w:proofErr w:type="spellStart"/>
      <w:r w:rsidRPr="000614DC">
        <w:t>total</w:t>
      </w:r>
      <w:proofErr w:type="spellEnd"/>
      <w:r w:rsidRPr="000614DC">
        <w:t xml:space="preserve"> </w:t>
      </w:r>
      <w:proofErr w:type="spellStart"/>
      <w:r w:rsidRPr="000614DC">
        <w:t>population</w:t>
      </w:r>
      <w:proofErr w:type="spellEnd"/>
      <w:r w:rsidRPr="000614DC">
        <w:t xml:space="preserve"> and GDP of Europe.</w:t>
      </w:r>
    </w:p>
    <w:tbl>
      <w:tblPr>
        <w:tblStyle w:val="Tabela-Siatka"/>
        <w:tblW w:w="0" w:type="auto"/>
        <w:tblLook w:val="04A0" w:firstRow="1" w:lastRow="0" w:firstColumn="1" w:lastColumn="0" w:noHBand="0" w:noVBand="1"/>
      </w:tblPr>
      <w:tblGrid>
        <w:gridCol w:w="11328"/>
      </w:tblGrid>
      <w:tr w:rsidR="00B40EC8" w14:paraId="29D2B943" w14:textId="77777777" w:rsidTr="00C16EBB">
        <w:tc>
          <w:tcPr>
            <w:tcW w:w="11328" w:type="dxa"/>
          </w:tcPr>
          <w:p w14:paraId="28D4C93E" w14:textId="77777777" w:rsidR="00B40EC8" w:rsidRDefault="00B40EC8" w:rsidP="00C16EBB">
            <w:r w:rsidRPr="005A4621">
              <w:rPr>
                <w:b/>
              </w:rPr>
              <w:t>SELECT</w:t>
            </w:r>
            <w:r w:rsidRPr="004B708F">
              <w:t xml:space="preserve"> </w:t>
            </w:r>
            <w:r w:rsidRPr="005A4621">
              <w:rPr>
                <w:b/>
              </w:rPr>
              <w:t>SUM</w:t>
            </w:r>
            <w:r w:rsidRPr="004B708F">
              <w:t>(</w:t>
            </w:r>
            <w:proofErr w:type="spellStart"/>
            <w:r w:rsidRPr="004B708F">
              <w:t>population</w:t>
            </w:r>
            <w:proofErr w:type="spellEnd"/>
            <w:r w:rsidRPr="004B708F">
              <w:t>), SUM(</w:t>
            </w:r>
            <w:proofErr w:type="spellStart"/>
            <w:r w:rsidRPr="004B708F">
              <w:t>gdp</w:t>
            </w:r>
            <w:proofErr w:type="spellEnd"/>
            <w:r w:rsidRPr="004B708F">
              <w:t>)</w:t>
            </w:r>
          </w:p>
          <w:p w14:paraId="063917FC" w14:textId="77777777" w:rsidR="00B40EC8" w:rsidRDefault="00B40EC8" w:rsidP="00C16EBB">
            <w:r w:rsidRPr="005A4621">
              <w:rPr>
                <w:b/>
              </w:rPr>
              <w:t>FROM</w:t>
            </w:r>
            <w:r w:rsidRPr="004B708F">
              <w:t xml:space="preserve"> </w:t>
            </w:r>
            <w:proofErr w:type="spellStart"/>
            <w:r w:rsidRPr="004B708F">
              <w:t>bbc</w:t>
            </w:r>
            <w:proofErr w:type="spellEnd"/>
          </w:p>
          <w:p w14:paraId="5759C476" w14:textId="77777777" w:rsidR="00B40EC8" w:rsidRDefault="00B40EC8" w:rsidP="00C16EBB">
            <w:r w:rsidRPr="005A4621">
              <w:rPr>
                <w:b/>
              </w:rPr>
              <w:t>WHERE</w:t>
            </w:r>
            <w:r w:rsidRPr="004B708F">
              <w:t xml:space="preserve"> region = 'Europe'</w:t>
            </w:r>
          </w:p>
        </w:tc>
      </w:tr>
    </w:tbl>
    <w:p w14:paraId="141A0361" w14:textId="77777777" w:rsidR="00B40EC8" w:rsidRDefault="00B40EC8" w:rsidP="00B40EC8">
      <w:pPr>
        <w:pStyle w:val="Akapitzlist"/>
        <w:numPr>
          <w:ilvl w:val="0"/>
          <w:numId w:val="19"/>
        </w:numPr>
      </w:pPr>
      <w:proofErr w:type="spellStart"/>
      <w:r w:rsidRPr="004B708F">
        <w:lastRenderedPageBreak/>
        <w:t>What</w:t>
      </w:r>
      <w:proofErr w:type="spellEnd"/>
      <w:r w:rsidRPr="004B708F">
        <w:t xml:space="preserve"> </w:t>
      </w:r>
      <w:proofErr w:type="spellStart"/>
      <w:r w:rsidRPr="004B708F">
        <w:t>are</w:t>
      </w:r>
      <w:proofErr w:type="spellEnd"/>
      <w:r w:rsidRPr="004B708F">
        <w:t xml:space="preserve"> the regions?</w:t>
      </w:r>
    </w:p>
    <w:tbl>
      <w:tblPr>
        <w:tblStyle w:val="Tabela-Siatka"/>
        <w:tblW w:w="0" w:type="auto"/>
        <w:tblLook w:val="04A0" w:firstRow="1" w:lastRow="0" w:firstColumn="1" w:lastColumn="0" w:noHBand="0" w:noVBand="1"/>
      </w:tblPr>
      <w:tblGrid>
        <w:gridCol w:w="11328"/>
      </w:tblGrid>
      <w:tr w:rsidR="00B40EC8" w14:paraId="47867E7E" w14:textId="77777777" w:rsidTr="00C462F2">
        <w:tc>
          <w:tcPr>
            <w:tcW w:w="11328" w:type="dxa"/>
            <w:tcBorders>
              <w:top w:val="single" w:sz="4" w:space="0" w:color="auto"/>
              <w:left w:val="single" w:sz="4" w:space="0" w:color="auto"/>
              <w:bottom w:val="single" w:sz="4" w:space="0" w:color="auto"/>
              <w:right w:val="single" w:sz="4" w:space="0" w:color="auto"/>
            </w:tcBorders>
          </w:tcPr>
          <w:p w14:paraId="45005104" w14:textId="77777777" w:rsidR="00B40EC8" w:rsidRDefault="00B40EC8" w:rsidP="00C16EBB">
            <w:r w:rsidRPr="005A4621">
              <w:rPr>
                <w:b/>
              </w:rPr>
              <w:t>SELECT</w:t>
            </w:r>
            <w:r w:rsidRPr="00A778F8">
              <w:t xml:space="preserve"> </w:t>
            </w:r>
            <w:r w:rsidRPr="005A4621">
              <w:rPr>
                <w:b/>
              </w:rPr>
              <w:t>DISTINCT</w:t>
            </w:r>
            <w:r w:rsidRPr="00A778F8">
              <w:t xml:space="preserve"> region</w:t>
            </w:r>
          </w:p>
          <w:p w14:paraId="3830E9CF" w14:textId="77777777" w:rsidR="00B40EC8" w:rsidRDefault="00B40EC8" w:rsidP="00C16EBB">
            <w:r w:rsidRPr="005A4621">
              <w:rPr>
                <w:b/>
              </w:rPr>
              <w:t>FROM</w:t>
            </w:r>
            <w:r w:rsidRPr="00A778F8">
              <w:t xml:space="preserve"> </w:t>
            </w:r>
            <w:proofErr w:type="spellStart"/>
            <w:r w:rsidRPr="00A778F8">
              <w:t>bbc</w:t>
            </w:r>
            <w:proofErr w:type="spellEnd"/>
          </w:p>
        </w:tc>
      </w:tr>
    </w:tbl>
    <w:p w14:paraId="0DAF8EE1" w14:textId="3B70994B" w:rsidR="00B40EC8" w:rsidRPr="000614DC" w:rsidRDefault="00B40EC8" w:rsidP="00B40EC8">
      <w:pPr>
        <w:pStyle w:val="Akapitzlist"/>
        <w:numPr>
          <w:ilvl w:val="0"/>
          <w:numId w:val="19"/>
        </w:numPr>
      </w:pPr>
      <w:r w:rsidRPr="00A778F8">
        <w:t xml:space="preserve">Show the </w:t>
      </w:r>
      <w:proofErr w:type="spellStart"/>
      <w:r w:rsidRPr="00A778F8">
        <w:t>name</w:t>
      </w:r>
      <w:proofErr w:type="spellEnd"/>
      <w:r w:rsidRPr="00A778F8">
        <w:t xml:space="preserve"> and </w:t>
      </w:r>
      <w:proofErr w:type="spellStart"/>
      <w:r w:rsidRPr="00A778F8">
        <w:t>population</w:t>
      </w:r>
      <w:proofErr w:type="spellEnd"/>
      <w:r w:rsidRPr="00A778F8">
        <w:t xml:space="preserve"> for </w:t>
      </w:r>
      <w:proofErr w:type="spellStart"/>
      <w:r w:rsidRPr="00A778F8">
        <w:t>each</w:t>
      </w:r>
      <w:proofErr w:type="spellEnd"/>
      <w:r w:rsidRPr="00A778F8">
        <w:t xml:space="preserve"> country with a </w:t>
      </w:r>
      <w:proofErr w:type="spellStart"/>
      <w:r w:rsidRPr="00A778F8">
        <w:t>population</w:t>
      </w:r>
      <w:proofErr w:type="spellEnd"/>
      <w:r w:rsidRPr="00A778F8">
        <w:t xml:space="preserve"> of </w:t>
      </w:r>
      <w:proofErr w:type="spellStart"/>
      <w:r w:rsidRPr="00A778F8">
        <w:t>more</w:t>
      </w:r>
      <w:proofErr w:type="spellEnd"/>
      <w:r w:rsidRPr="00A778F8">
        <w:t xml:space="preserve"> </w:t>
      </w:r>
      <w:proofErr w:type="spellStart"/>
      <w:r w:rsidRPr="00A778F8">
        <w:t>than</w:t>
      </w:r>
      <w:proofErr w:type="spellEnd"/>
      <w:r w:rsidRPr="00A778F8">
        <w:t xml:space="preserve"> 100000000. </w:t>
      </w:r>
      <w:r w:rsidRPr="00217EC8">
        <w:rPr>
          <w:b/>
        </w:rPr>
        <w:t xml:space="preserve">Show </w:t>
      </w:r>
      <w:proofErr w:type="spellStart"/>
      <w:r w:rsidRPr="00217EC8">
        <w:rPr>
          <w:b/>
        </w:rPr>
        <w:t>countries</w:t>
      </w:r>
      <w:proofErr w:type="spellEnd"/>
      <w:r w:rsidRPr="00217EC8">
        <w:rPr>
          <w:b/>
        </w:rPr>
        <w:t xml:space="preserve"> in </w:t>
      </w:r>
      <w:proofErr w:type="spellStart"/>
      <w:r w:rsidRPr="00217EC8">
        <w:rPr>
          <w:b/>
        </w:rPr>
        <w:t>descending</w:t>
      </w:r>
      <w:proofErr w:type="spellEnd"/>
      <w:r w:rsidRPr="00217EC8">
        <w:rPr>
          <w:b/>
        </w:rPr>
        <w:t xml:space="preserve"> order of </w:t>
      </w:r>
      <w:proofErr w:type="spellStart"/>
      <w:r w:rsidRPr="00217EC8">
        <w:rPr>
          <w:b/>
        </w:rPr>
        <w:t>population</w:t>
      </w:r>
      <w:proofErr w:type="spellEnd"/>
      <w:r w:rsidR="002E61C0">
        <w:rPr>
          <w:b/>
        </w:rPr>
        <w:t>.</w:t>
      </w:r>
    </w:p>
    <w:tbl>
      <w:tblPr>
        <w:tblStyle w:val="Tabela-Siatka"/>
        <w:tblW w:w="0" w:type="auto"/>
        <w:tblLook w:val="04A0" w:firstRow="1" w:lastRow="0" w:firstColumn="1" w:lastColumn="0" w:noHBand="0" w:noVBand="1"/>
      </w:tblPr>
      <w:tblGrid>
        <w:gridCol w:w="11328"/>
      </w:tblGrid>
      <w:tr w:rsidR="00B40EC8" w14:paraId="707081CA" w14:textId="77777777" w:rsidTr="00C16EBB">
        <w:tc>
          <w:tcPr>
            <w:tcW w:w="11328" w:type="dxa"/>
          </w:tcPr>
          <w:p w14:paraId="2308FED2" w14:textId="77777777" w:rsidR="00B40EC8" w:rsidRDefault="00B40EC8" w:rsidP="00C16EBB">
            <w:r w:rsidRPr="005A4621">
              <w:rPr>
                <w:b/>
              </w:rPr>
              <w:t>SELECT</w:t>
            </w:r>
            <w:r w:rsidRPr="00A778F8">
              <w:t xml:space="preserve"> </w:t>
            </w:r>
            <w:proofErr w:type="spellStart"/>
            <w:r w:rsidRPr="00A778F8">
              <w:t>name</w:t>
            </w:r>
            <w:proofErr w:type="spellEnd"/>
            <w:r w:rsidRPr="00A778F8">
              <w:t xml:space="preserve">, </w:t>
            </w:r>
            <w:proofErr w:type="spellStart"/>
            <w:r w:rsidRPr="00A778F8">
              <w:t>population</w:t>
            </w:r>
            <w:proofErr w:type="spellEnd"/>
          </w:p>
          <w:p w14:paraId="2B2470CB" w14:textId="77777777" w:rsidR="00B40EC8" w:rsidRDefault="00B40EC8" w:rsidP="00C16EBB">
            <w:r w:rsidRPr="005A4621">
              <w:rPr>
                <w:b/>
              </w:rPr>
              <w:t>FROM</w:t>
            </w:r>
            <w:r w:rsidRPr="00A778F8">
              <w:t xml:space="preserve"> </w:t>
            </w:r>
            <w:proofErr w:type="spellStart"/>
            <w:r w:rsidRPr="00A778F8">
              <w:t>bbc</w:t>
            </w:r>
            <w:proofErr w:type="spellEnd"/>
          </w:p>
          <w:p w14:paraId="3007DF8F" w14:textId="77777777" w:rsidR="00B40EC8" w:rsidRDefault="00B40EC8" w:rsidP="00C16EBB">
            <w:r w:rsidRPr="005A4621">
              <w:rPr>
                <w:b/>
              </w:rPr>
              <w:t>WHERE</w:t>
            </w:r>
            <w:r w:rsidRPr="00A778F8">
              <w:t xml:space="preserve"> </w:t>
            </w:r>
            <w:proofErr w:type="spellStart"/>
            <w:r w:rsidRPr="00A778F8">
              <w:t>population</w:t>
            </w:r>
            <w:proofErr w:type="spellEnd"/>
            <w:r w:rsidRPr="00A778F8">
              <w:t xml:space="preserve"> &gt; 100000000</w:t>
            </w:r>
          </w:p>
          <w:p w14:paraId="39183330" w14:textId="77777777" w:rsidR="00B40EC8" w:rsidRDefault="00B40EC8" w:rsidP="00C16EBB">
            <w:pPr>
              <w:rPr>
                <w:b/>
              </w:rPr>
            </w:pPr>
            <w:r w:rsidRPr="005A4621">
              <w:rPr>
                <w:b/>
              </w:rPr>
              <w:t>ORDER</w:t>
            </w:r>
            <w:r w:rsidRPr="00A778F8">
              <w:t xml:space="preserve"> BY </w:t>
            </w:r>
            <w:proofErr w:type="spellStart"/>
            <w:r w:rsidRPr="00A778F8">
              <w:t>population</w:t>
            </w:r>
            <w:proofErr w:type="spellEnd"/>
            <w:r w:rsidRPr="00A778F8">
              <w:t xml:space="preserve"> DESC</w:t>
            </w:r>
          </w:p>
        </w:tc>
      </w:tr>
    </w:tbl>
    <w:p w14:paraId="67D7B53C" w14:textId="77777777" w:rsidR="00A22E0B" w:rsidRDefault="00A22E0B" w:rsidP="00A22E0B">
      <w:pPr>
        <w:pStyle w:val="Nagwek3"/>
        <w:rPr>
          <w:b/>
        </w:rPr>
      </w:pPr>
      <w:r>
        <w:rPr>
          <w:b/>
        </w:rPr>
        <w:t>5.6 Using GROUP BY and HAVING</w:t>
      </w:r>
    </w:p>
    <w:p w14:paraId="5950A320" w14:textId="4AA25097" w:rsidR="00A22E0B" w:rsidRDefault="00A22E0B" w:rsidP="00A22E0B">
      <w:pPr>
        <w:pStyle w:val="Akapitzlist"/>
        <w:numPr>
          <w:ilvl w:val="0"/>
          <w:numId w:val="20"/>
        </w:numPr>
      </w:pPr>
      <w:r w:rsidRPr="00EE0E19">
        <w:t xml:space="preserve">For </w:t>
      </w:r>
      <w:proofErr w:type="spellStart"/>
      <w:r w:rsidRPr="00EE0E19">
        <w:t>each</w:t>
      </w:r>
      <w:proofErr w:type="spellEnd"/>
      <w:r w:rsidRPr="00EE0E19">
        <w:t xml:space="preserve"> </w:t>
      </w:r>
      <w:proofErr w:type="spellStart"/>
      <w:r w:rsidRPr="00EE0E19">
        <w:t>continent</w:t>
      </w:r>
      <w:proofErr w:type="spellEnd"/>
      <w:r w:rsidRPr="00EE0E19">
        <w:t xml:space="preserve"> show the </w:t>
      </w:r>
      <w:proofErr w:type="spellStart"/>
      <w:r w:rsidRPr="00EE0E19">
        <w:t>number</w:t>
      </w:r>
      <w:proofErr w:type="spellEnd"/>
      <w:r w:rsidRPr="00EE0E19">
        <w:t xml:space="preserve"> of </w:t>
      </w:r>
      <w:proofErr w:type="spellStart"/>
      <w:r w:rsidRPr="00EE0E19">
        <w:t>countries</w:t>
      </w:r>
      <w:proofErr w:type="spellEnd"/>
      <w:r w:rsidRPr="00EE0E19">
        <w:t>:</w:t>
      </w:r>
      <w:r w:rsidR="00C462F2">
        <w:t xml:space="preserve"> </w:t>
      </w:r>
      <w:proofErr w:type="spellStart"/>
      <w:r w:rsidRPr="00EE0E19">
        <w:t>world</w:t>
      </w:r>
      <w:proofErr w:type="spellEnd"/>
      <w:r w:rsidRPr="00EE0E19">
        <w:t>(</w:t>
      </w:r>
      <w:proofErr w:type="spellStart"/>
      <w:r w:rsidRPr="00EE0E19">
        <w:t>name</w:t>
      </w:r>
      <w:proofErr w:type="spellEnd"/>
      <w:r w:rsidRPr="00EE0E19">
        <w:t xml:space="preserve">, </w:t>
      </w:r>
      <w:proofErr w:type="spellStart"/>
      <w:r w:rsidRPr="00EE0E19">
        <w:t>continent</w:t>
      </w:r>
      <w:proofErr w:type="spellEnd"/>
      <w:r w:rsidRPr="00EE0E19">
        <w:t xml:space="preserve">, </w:t>
      </w:r>
      <w:proofErr w:type="spellStart"/>
      <w:r w:rsidRPr="00EE0E19">
        <w:t>area</w:t>
      </w:r>
      <w:proofErr w:type="spellEnd"/>
      <w:r w:rsidRPr="00EE0E19">
        <w:t xml:space="preserve">, </w:t>
      </w:r>
      <w:proofErr w:type="spellStart"/>
      <w:r w:rsidRPr="00EE0E19">
        <w:t>population</w:t>
      </w:r>
      <w:proofErr w:type="spellEnd"/>
      <w:r w:rsidRPr="00EE0E19">
        <w:t xml:space="preserve">, </w:t>
      </w:r>
      <w:proofErr w:type="spellStart"/>
      <w:r w:rsidRPr="00EE0E19">
        <w:t>gdp</w:t>
      </w:r>
      <w:proofErr w:type="spellEnd"/>
      <w:r w:rsidRPr="00EE0E19">
        <w:t>)</w:t>
      </w:r>
    </w:p>
    <w:tbl>
      <w:tblPr>
        <w:tblStyle w:val="Tabela-Siatka"/>
        <w:tblW w:w="0" w:type="auto"/>
        <w:tblLook w:val="04A0" w:firstRow="1" w:lastRow="0" w:firstColumn="1" w:lastColumn="0" w:noHBand="0" w:noVBand="1"/>
      </w:tblPr>
      <w:tblGrid>
        <w:gridCol w:w="11328"/>
      </w:tblGrid>
      <w:tr w:rsidR="00A22E0B" w14:paraId="4660486E" w14:textId="77777777" w:rsidTr="00C16EBB">
        <w:tc>
          <w:tcPr>
            <w:tcW w:w="11328" w:type="dxa"/>
          </w:tcPr>
          <w:p w14:paraId="058EE4C9" w14:textId="77777777" w:rsidR="00A22E0B" w:rsidRDefault="00A22E0B" w:rsidP="00C16EBB">
            <w:r w:rsidRPr="005A4621">
              <w:rPr>
                <w:b/>
              </w:rPr>
              <w:t>SELECT</w:t>
            </w:r>
            <w:r w:rsidRPr="00EE0E19">
              <w:t xml:space="preserve"> </w:t>
            </w:r>
            <w:proofErr w:type="spellStart"/>
            <w:r w:rsidRPr="00EE0E19">
              <w:t>continent</w:t>
            </w:r>
            <w:proofErr w:type="spellEnd"/>
            <w:r w:rsidRPr="00EE0E19">
              <w:t xml:space="preserve">, </w:t>
            </w:r>
            <w:r w:rsidRPr="005A4621">
              <w:rPr>
                <w:b/>
              </w:rPr>
              <w:t>COUNT</w:t>
            </w:r>
            <w:r w:rsidRPr="00EE0E19">
              <w:t>(</w:t>
            </w:r>
            <w:proofErr w:type="spellStart"/>
            <w:r w:rsidRPr="00EE0E19">
              <w:t>name</w:t>
            </w:r>
            <w:proofErr w:type="spellEnd"/>
            <w:r w:rsidRPr="00EE0E19">
              <w:t>)</w:t>
            </w:r>
          </w:p>
          <w:p w14:paraId="55EBA48C" w14:textId="77777777" w:rsidR="00A22E0B" w:rsidRDefault="00A22E0B" w:rsidP="00C16EBB">
            <w:r w:rsidRPr="005A4621">
              <w:rPr>
                <w:b/>
              </w:rPr>
              <w:t>FROM</w:t>
            </w:r>
            <w:r w:rsidRPr="00EE0E19">
              <w:t xml:space="preserve"> </w:t>
            </w:r>
            <w:proofErr w:type="spellStart"/>
            <w:r w:rsidRPr="00EE0E19">
              <w:t>world</w:t>
            </w:r>
            <w:proofErr w:type="spellEnd"/>
          </w:p>
          <w:p w14:paraId="4C146B2C" w14:textId="77777777" w:rsidR="00A22E0B" w:rsidRDefault="00A22E0B" w:rsidP="00C16EBB">
            <w:r w:rsidRPr="005A4621">
              <w:rPr>
                <w:b/>
              </w:rPr>
              <w:t>GROUP</w:t>
            </w:r>
            <w:r w:rsidRPr="00EE0E19">
              <w:t xml:space="preserve"> </w:t>
            </w:r>
            <w:r w:rsidRPr="005A4621">
              <w:rPr>
                <w:b/>
              </w:rPr>
              <w:t>BY</w:t>
            </w:r>
            <w:r w:rsidRPr="00EE0E19">
              <w:t xml:space="preserve"> </w:t>
            </w:r>
            <w:proofErr w:type="spellStart"/>
            <w:r w:rsidRPr="00EE0E19">
              <w:t>continent</w:t>
            </w:r>
            <w:proofErr w:type="spellEnd"/>
          </w:p>
        </w:tc>
      </w:tr>
    </w:tbl>
    <w:p w14:paraId="76C78ECE" w14:textId="711F79B5" w:rsidR="00A22E0B" w:rsidRDefault="00A22E0B" w:rsidP="00A22E0B">
      <w:pPr>
        <w:pStyle w:val="Akapitzlist"/>
        <w:numPr>
          <w:ilvl w:val="0"/>
          <w:numId w:val="20"/>
        </w:numPr>
      </w:pPr>
      <w:r w:rsidRPr="000E6DCD">
        <w:t xml:space="preserve">For </w:t>
      </w:r>
      <w:proofErr w:type="spellStart"/>
      <w:r w:rsidRPr="000E6DCD">
        <w:t>each</w:t>
      </w:r>
      <w:proofErr w:type="spellEnd"/>
      <w:r w:rsidRPr="000E6DCD">
        <w:t xml:space="preserve"> </w:t>
      </w:r>
      <w:proofErr w:type="spellStart"/>
      <w:r w:rsidRPr="000E6DCD">
        <w:t>continent</w:t>
      </w:r>
      <w:proofErr w:type="spellEnd"/>
      <w:r w:rsidRPr="000E6DCD">
        <w:t xml:space="preserve"> show the </w:t>
      </w:r>
      <w:proofErr w:type="spellStart"/>
      <w:r w:rsidRPr="000E6DCD">
        <w:t>total</w:t>
      </w:r>
      <w:proofErr w:type="spellEnd"/>
      <w:r w:rsidRPr="000E6DCD">
        <w:t xml:space="preserve"> </w:t>
      </w:r>
      <w:proofErr w:type="spellStart"/>
      <w:r w:rsidRPr="000E6DCD">
        <w:t>population</w:t>
      </w:r>
      <w:proofErr w:type="spellEnd"/>
      <w:r w:rsidRPr="000E6DCD">
        <w:t>:</w:t>
      </w:r>
      <w:r w:rsidR="00C462F2">
        <w:t xml:space="preserve">  </w:t>
      </w:r>
      <w:proofErr w:type="spellStart"/>
      <w:r w:rsidRPr="000E6DCD">
        <w:t>world</w:t>
      </w:r>
      <w:proofErr w:type="spellEnd"/>
      <w:r w:rsidRPr="000E6DCD">
        <w:t>(</w:t>
      </w:r>
      <w:proofErr w:type="spellStart"/>
      <w:r w:rsidRPr="000E6DCD">
        <w:t>name</w:t>
      </w:r>
      <w:proofErr w:type="spellEnd"/>
      <w:r w:rsidRPr="000E6DCD">
        <w:t xml:space="preserve">, </w:t>
      </w:r>
      <w:proofErr w:type="spellStart"/>
      <w:r w:rsidRPr="000E6DCD">
        <w:t>continent</w:t>
      </w:r>
      <w:proofErr w:type="spellEnd"/>
      <w:r w:rsidRPr="000E6DCD">
        <w:t xml:space="preserve">, </w:t>
      </w:r>
      <w:proofErr w:type="spellStart"/>
      <w:r w:rsidRPr="000E6DCD">
        <w:t>area</w:t>
      </w:r>
      <w:proofErr w:type="spellEnd"/>
      <w:r w:rsidRPr="000E6DCD">
        <w:t xml:space="preserve">, </w:t>
      </w:r>
      <w:proofErr w:type="spellStart"/>
      <w:r w:rsidRPr="000E6DCD">
        <w:t>population</w:t>
      </w:r>
      <w:proofErr w:type="spellEnd"/>
      <w:r w:rsidRPr="000E6DCD">
        <w:t xml:space="preserve">, </w:t>
      </w:r>
      <w:proofErr w:type="spellStart"/>
      <w:r w:rsidRPr="000E6DCD">
        <w:t>gdp</w:t>
      </w:r>
      <w:proofErr w:type="spellEnd"/>
      <w:r w:rsidRPr="000E6DCD">
        <w:t>)</w:t>
      </w:r>
    </w:p>
    <w:tbl>
      <w:tblPr>
        <w:tblStyle w:val="Tabela-Siatka"/>
        <w:tblW w:w="0" w:type="auto"/>
        <w:tblLook w:val="04A0" w:firstRow="1" w:lastRow="0" w:firstColumn="1" w:lastColumn="0" w:noHBand="0" w:noVBand="1"/>
      </w:tblPr>
      <w:tblGrid>
        <w:gridCol w:w="11328"/>
      </w:tblGrid>
      <w:tr w:rsidR="00A22E0B" w14:paraId="03D4E0B8" w14:textId="77777777" w:rsidTr="00C16EBB">
        <w:tc>
          <w:tcPr>
            <w:tcW w:w="11328" w:type="dxa"/>
          </w:tcPr>
          <w:p w14:paraId="60BE75C9" w14:textId="77777777" w:rsidR="00A22E0B" w:rsidRDefault="00A22E0B" w:rsidP="00C16EBB">
            <w:r w:rsidRPr="005A4621">
              <w:rPr>
                <w:b/>
              </w:rPr>
              <w:t>SELECT</w:t>
            </w:r>
            <w:r w:rsidRPr="000E6DCD">
              <w:t xml:space="preserve"> </w:t>
            </w:r>
            <w:proofErr w:type="spellStart"/>
            <w:r w:rsidRPr="000E6DCD">
              <w:t>continent</w:t>
            </w:r>
            <w:proofErr w:type="spellEnd"/>
            <w:r w:rsidRPr="000E6DCD">
              <w:t xml:space="preserve">, </w:t>
            </w:r>
            <w:r w:rsidRPr="005A4621">
              <w:rPr>
                <w:b/>
              </w:rPr>
              <w:t>SUM</w:t>
            </w:r>
            <w:r w:rsidRPr="000E6DCD">
              <w:t>(</w:t>
            </w:r>
            <w:proofErr w:type="spellStart"/>
            <w:r w:rsidRPr="000E6DCD">
              <w:t>population</w:t>
            </w:r>
            <w:proofErr w:type="spellEnd"/>
            <w:r w:rsidRPr="000E6DCD">
              <w:t>)</w:t>
            </w:r>
          </w:p>
          <w:p w14:paraId="05B99117" w14:textId="77777777" w:rsidR="00A22E0B" w:rsidRDefault="00A22E0B" w:rsidP="00C16EBB">
            <w:r w:rsidRPr="005A4621">
              <w:rPr>
                <w:b/>
              </w:rPr>
              <w:t>FROM</w:t>
            </w:r>
            <w:r w:rsidRPr="000E6DCD">
              <w:t xml:space="preserve"> </w:t>
            </w:r>
            <w:proofErr w:type="spellStart"/>
            <w:r w:rsidRPr="000E6DCD">
              <w:t>world</w:t>
            </w:r>
            <w:proofErr w:type="spellEnd"/>
          </w:p>
          <w:p w14:paraId="3AFFD681" w14:textId="77777777" w:rsidR="00A22E0B" w:rsidRDefault="00A22E0B" w:rsidP="00C16EBB">
            <w:r w:rsidRPr="005A4621">
              <w:rPr>
                <w:b/>
              </w:rPr>
              <w:t>GROUP</w:t>
            </w:r>
            <w:r w:rsidRPr="000E6DCD">
              <w:t xml:space="preserve"> </w:t>
            </w:r>
            <w:r w:rsidRPr="005A4621">
              <w:rPr>
                <w:b/>
              </w:rPr>
              <w:t>BY</w:t>
            </w:r>
            <w:r w:rsidRPr="000E6DCD">
              <w:t xml:space="preserve"> </w:t>
            </w:r>
            <w:proofErr w:type="spellStart"/>
            <w:r w:rsidRPr="000E6DCD">
              <w:t>continent</w:t>
            </w:r>
            <w:proofErr w:type="spellEnd"/>
          </w:p>
        </w:tc>
      </w:tr>
    </w:tbl>
    <w:p w14:paraId="18BD9BC2" w14:textId="77777777" w:rsidR="00A22E0B" w:rsidRDefault="00A22E0B" w:rsidP="00A22E0B">
      <w:pPr>
        <w:pStyle w:val="Akapitzlist"/>
        <w:numPr>
          <w:ilvl w:val="0"/>
          <w:numId w:val="20"/>
        </w:numPr>
      </w:pPr>
      <w:r w:rsidRPr="00005FE9">
        <w:t xml:space="preserve">WHERE and GROUP BY. The WHERE </w:t>
      </w:r>
      <w:proofErr w:type="spellStart"/>
      <w:r w:rsidRPr="00005FE9">
        <w:t>filter</w:t>
      </w:r>
      <w:proofErr w:type="spellEnd"/>
      <w:r w:rsidRPr="00005FE9">
        <w:t xml:space="preserve"> </w:t>
      </w:r>
      <w:proofErr w:type="spellStart"/>
      <w:r w:rsidRPr="00005FE9">
        <w:t>takes</w:t>
      </w:r>
      <w:proofErr w:type="spellEnd"/>
      <w:r w:rsidRPr="00005FE9">
        <w:t xml:space="preserve"> place </w:t>
      </w:r>
      <w:proofErr w:type="spellStart"/>
      <w:r w:rsidRPr="00005FE9">
        <w:t>before</w:t>
      </w:r>
      <w:proofErr w:type="spellEnd"/>
      <w:r w:rsidRPr="00005FE9">
        <w:t xml:space="preserve"> the </w:t>
      </w:r>
      <w:proofErr w:type="spellStart"/>
      <w:r w:rsidRPr="00005FE9">
        <w:t>aggregating</w:t>
      </w:r>
      <w:proofErr w:type="spellEnd"/>
      <w:r w:rsidRPr="00005FE9">
        <w:t xml:space="preserve"> </w:t>
      </w:r>
      <w:proofErr w:type="spellStart"/>
      <w:r w:rsidRPr="00005FE9">
        <w:t>function</w:t>
      </w:r>
      <w:proofErr w:type="spellEnd"/>
      <w:r w:rsidRPr="00005FE9">
        <w:t xml:space="preserve">. For </w:t>
      </w:r>
      <w:proofErr w:type="spellStart"/>
      <w:r w:rsidRPr="00005FE9">
        <w:t>each</w:t>
      </w:r>
      <w:proofErr w:type="spellEnd"/>
      <w:r w:rsidRPr="00005FE9">
        <w:t xml:space="preserve"> </w:t>
      </w:r>
      <w:proofErr w:type="spellStart"/>
      <w:r w:rsidRPr="00005FE9">
        <w:t>relevant</w:t>
      </w:r>
      <w:proofErr w:type="spellEnd"/>
      <w:r w:rsidRPr="00005FE9">
        <w:t xml:space="preserve"> </w:t>
      </w:r>
      <w:proofErr w:type="spellStart"/>
      <w:r w:rsidRPr="00005FE9">
        <w:t>continent</w:t>
      </w:r>
      <w:proofErr w:type="spellEnd"/>
      <w:r w:rsidRPr="00005FE9">
        <w:t xml:space="preserve"> show the </w:t>
      </w:r>
      <w:proofErr w:type="spellStart"/>
      <w:r w:rsidRPr="00005FE9">
        <w:t>number</w:t>
      </w:r>
      <w:proofErr w:type="spellEnd"/>
      <w:r w:rsidRPr="00005FE9">
        <w:t xml:space="preserve"> of </w:t>
      </w:r>
      <w:proofErr w:type="spellStart"/>
      <w:r w:rsidRPr="00005FE9">
        <w:t>countries</w:t>
      </w:r>
      <w:proofErr w:type="spellEnd"/>
      <w:r w:rsidRPr="00005FE9">
        <w:t xml:space="preserve"> </w:t>
      </w:r>
      <w:proofErr w:type="spellStart"/>
      <w:r w:rsidRPr="00005FE9">
        <w:t>that</w:t>
      </w:r>
      <w:proofErr w:type="spellEnd"/>
      <w:r w:rsidRPr="00005FE9">
        <w:t xml:space="preserve"> </w:t>
      </w:r>
      <w:proofErr w:type="spellStart"/>
      <w:r w:rsidRPr="00005FE9">
        <w:t>has</w:t>
      </w:r>
      <w:proofErr w:type="spellEnd"/>
      <w:r w:rsidRPr="00005FE9">
        <w:t xml:space="preserve"> a </w:t>
      </w:r>
      <w:proofErr w:type="spellStart"/>
      <w:r w:rsidRPr="00005FE9">
        <w:t>population</w:t>
      </w:r>
      <w:proofErr w:type="spellEnd"/>
      <w:r w:rsidRPr="00005FE9">
        <w:t xml:space="preserve"> of </w:t>
      </w:r>
      <w:proofErr w:type="spellStart"/>
      <w:r w:rsidRPr="00005FE9">
        <w:t>at</w:t>
      </w:r>
      <w:proofErr w:type="spellEnd"/>
      <w:r w:rsidRPr="00005FE9">
        <w:t xml:space="preserve"> </w:t>
      </w:r>
      <w:proofErr w:type="spellStart"/>
      <w:r w:rsidRPr="00005FE9">
        <w:t>least</w:t>
      </w:r>
      <w:proofErr w:type="spellEnd"/>
      <w:r w:rsidRPr="00005FE9">
        <w:t xml:space="preserve"> 200000000.</w:t>
      </w:r>
    </w:p>
    <w:tbl>
      <w:tblPr>
        <w:tblStyle w:val="Tabela-Siatka"/>
        <w:tblW w:w="0" w:type="auto"/>
        <w:tblLook w:val="04A0" w:firstRow="1" w:lastRow="0" w:firstColumn="1" w:lastColumn="0" w:noHBand="0" w:noVBand="1"/>
      </w:tblPr>
      <w:tblGrid>
        <w:gridCol w:w="11328"/>
      </w:tblGrid>
      <w:tr w:rsidR="00A22E0B" w14:paraId="087C4D1D" w14:textId="77777777" w:rsidTr="00C16EBB">
        <w:tc>
          <w:tcPr>
            <w:tcW w:w="11328" w:type="dxa"/>
          </w:tcPr>
          <w:p w14:paraId="3D0D1BB2" w14:textId="77777777" w:rsidR="00A22E0B" w:rsidRDefault="00A22E0B" w:rsidP="00C16EBB">
            <w:r w:rsidRPr="005A4621">
              <w:rPr>
                <w:b/>
              </w:rPr>
              <w:t>SELECT</w:t>
            </w:r>
            <w:r w:rsidRPr="00005FE9">
              <w:t xml:space="preserve"> </w:t>
            </w:r>
            <w:proofErr w:type="spellStart"/>
            <w:r w:rsidRPr="00005FE9">
              <w:t>continent</w:t>
            </w:r>
            <w:proofErr w:type="spellEnd"/>
            <w:r w:rsidRPr="00005FE9">
              <w:t xml:space="preserve">, </w:t>
            </w:r>
            <w:r w:rsidRPr="005A4621">
              <w:rPr>
                <w:b/>
              </w:rPr>
              <w:t>COUNT</w:t>
            </w:r>
            <w:r w:rsidRPr="00005FE9">
              <w:t>(</w:t>
            </w:r>
            <w:proofErr w:type="spellStart"/>
            <w:r w:rsidRPr="00005FE9">
              <w:t>name</w:t>
            </w:r>
            <w:proofErr w:type="spellEnd"/>
            <w:r w:rsidRPr="00005FE9">
              <w:t>)</w:t>
            </w:r>
          </w:p>
          <w:p w14:paraId="3AEC5AAC" w14:textId="77777777" w:rsidR="00A22E0B" w:rsidRDefault="00A22E0B" w:rsidP="00C16EBB">
            <w:r w:rsidRPr="005A4621">
              <w:rPr>
                <w:b/>
              </w:rPr>
              <w:t>FROM</w:t>
            </w:r>
            <w:r w:rsidRPr="00005FE9">
              <w:t xml:space="preserve"> </w:t>
            </w:r>
            <w:proofErr w:type="spellStart"/>
            <w:r w:rsidRPr="00005FE9">
              <w:t>world</w:t>
            </w:r>
            <w:proofErr w:type="spellEnd"/>
          </w:p>
          <w:p w14:paraId="185F5E9D" w14:textId="77777777" w:rsidR="00A22E0B" w:rsidRDefault="00A22E0B" w:rsidP="00C16EBB">
            <w:r w:rsidRPr="005A4621">
              <w:rPr>
                <w:b/>
              </w:rPr>
              <w:t>WHERE</w:t>
            </w:r>
            <w:r w:rsidRPr="00005FE9">
              <w:t xml:space="preserve"> </w:t>
            </w:r>
            <w:proofErr w:type="spellStart"/>
            <w:r w:rsidRPr="00005FE9">
              <w:t>population</w:t>
            </w:r>
            <w:proofErr w:type="spellEnd"/>
            <w:r w:rsidRPr="00005FE9">
              <w:t>&gt;200000000</w:t>
            </w:r>
          </w:p>
          <w:p w14:paraId="1DBD769E" w14:textId="77777777" w:rsidR="00A22E0B" w:rsidRDefault="00A22E0B" w:rsidP="00C16EBB">
            <w:r w:rsidRPr="005A4621">
              <w:rPr>
                <w:b/>
              </w:rPr>
              <w:t>GROUP</w:t>
            </w:r>
            <w:r w:rsidRPr="00005FE9">
              <w:t xml:space="preserve"> </w:t>
            </w:r>
            <w:r w:rsidRPr="005A4621">
              <w:rPr>
                <w:b/>
              </w:rPr>
              <w:t>BY</w:t>
            </w:r>
            <w:r w:rsidRPr="00005FE9">
              <w:t xml:space="preserve"> </w:t>
            </w:r>
            <w:proofErr w:type="spellStart"/>
            <w:r w:rsidRPr="00005FE9">
              <w:t>continent</w:t>
            </w:r>
            <w:proofErr w:type="spellEnd"/>
          </w:p>
        </w:tc>
      </w:tr>
    </w:tbl>
    <w:p w14:paraId="23A7107A" w14:textId="433303B3" w:rsidR="00A22E0B" w:rsidRPr="007055A1" w:rsidRDefault="00A22E0B" w:rsidP="00A22E0B">
      <w:pPr>
        <w:pStyle w:val="Akapitzlist"/>
        <w:numPr>
          <w:ilvl w:val="0"/>
          <w:numId w:val="20"/>
        </w:numPr>
      </w:pPr>
      <w:r w:rsidRPr="00366811">
        <w:t xml:space="preserve">GROUP BY and HAVING. The HAVING </w:t>
      </w:r>
      <w:proofErr w:type="spellStart"/>
      <w:r w:rsidRPr="00366811">
        <w:t>clause</w:t>
      </w:r>
      <w:proofErr w:type="spellEnd"/>
      <w:r w:rsidRPr="00366811">
        <w:t xml:space="preserve"> </w:t>
      </w:r>
      <w:proofErr w:type="spellStart"/>
      <w:r w:rsidRPr="00366811">
        <w:t>is</w:t>
      </w:r>
      <w:proofErr w:type="spellEnd"/>
      <w:r w:rsidRPr="00366811">
        <w:t xml:space="preserve"> </w:t>
      </w:r>
      <w:proofErr w:type="spellStart"/>
      <w:r w:rsidRPr="00366811">
        <w:t>tested</w:t>
      </w:r>
      <w:proofErr w:type="spellEnd"/>
      <w:r w:rsidRPr="00366811">
        <w:t xml:space="preserve"> </w:t>
      </w:r>
      <w:proofErr w:type="spellStart"/>
      <w:r w:rsidRPr="00366811">
        <w:t>after</w:t>
      </w:r>
      <w:proofErr w:type="spellEnd"/>
      <w:r w:rsidRPr="00366811">
        <w:t xml:space="preserve"> the GROUP BY. </w:t>
      </w:r>
      <w:proofErr w:type="spellStart"/>
      <w:r w:rsidRPr="00366811">
        <w:t>You</w:t>
      </w:r>
      <w:proofErr w:type="spellEnd"/>
      <w:r w:rsidRPr="00366811">
        <w:t xml:space="preserve"> </w:t>
      </w:r>
      <w:proofErr w:type="spellStart"/>
      <w:r w:rsidRPr="00366811">
        <w:t>can</w:t>
      </w:r>
      <w:proofErr w:type="spellEnd"/>
      <w:r w:rsidRPr="00366811">
        <w:t xml:space="preserve"> test the </w:t>
      </w:r>
      <w:proofErr w:type="spellStart"/>
      <w:r w:rsidRPr="00366811">
        <w:t>aggregated</w:t>
      </w:r>
      <w:proofErr w:type="spellEnd"/>
      <w:r w:rsidRPr="00366811">
        <w:t xml:space="preserve"> </w:t>
      </w:r>
      <w:proofErr w:type="spellStart"/>
      <w:r w:rsidRPr="00366811">
        <w:t>values</w:t>
      </w:r>
      <w:proofErr w:type="spellEnd"/>
      <w:r w:rsidRPr="00366811">
        <w:t xml:space="preserve"> with a</w:t>
      </w:r>
      <w:r w:rsidR="00C462F2">
        <w:t xml:space="preserve"> </w:t>
      </w:r>
      <w:r w:rsidRPr="00366811">
        <w:t xml:space="preserve">HAVING </w:t>
      </w:r>
      <w:proofErr w:type="spellStart"/>
      <w:r w:rsidRPr="00366811">
        <w:t>clause</w:t>
      </w:r>
      <w:proofErr w:type="spellEnd"/>
      <w:r w:rsidRPr="00366811">
        <w:t xml:space="preserve">. Show the </w:t>
      </w:r>
      <w:proofErr w:type="spellStart"/>
      <w:r w:rsidRPr="00366811">
        <w:t>total</w:t>
      </w:r>
      <w:proofErr w:type="spellEnd"/>
      <w:r w:rsidRPr="00366811">
        <w:t xml:space="preserve"> </w:t>
      </w:r>
      <w:proofErr w:type="spellStart"/>
      <w:r w:rsidRPr="00366811">
        <w:t>population</w:t>
      </w:r>
      <w:proofErr w:type="spellEnd"/>
      <w:r w:rsidRPr="00366811">
        <w:t xml:space="preserve"> of </w:t>
      </w:r>
      <w:proofErr w:type="spellStart"/>
      <w:r w:rsidRPr="00366811">
        <w:t>those</w:t>
      </w:r>
      <w:proofErr w:type="spellEnd"/>
      <w:r w:rsidRPr="00366811">
        <w:t xml:space="preserve"> </w:t>
      </w:r>
      <w:proofErr w:type="spellStart"/>
      <w:r w:rsidRPr="00366811">
        <w:t>continents</w:t>
      </w:r>
      <w:proofErr w:type="spellEnd"/>
      <w:r w:rsidRPr="00366811">
        <w:t xml:space="preserve"> with a </w:t>
      </w:r>
      <w:proofErr w:type="spellStart"/>
      <w:r w:rsidRPr="00366811">
        <w:t>total</w:t>
      </w:r>
      <w:proofErr w:type="spellEnd"/>
      <w:r w:rsidRPr="00366811">
        <w:t xml:space="preserve"> </w:t>
      </w:r>
      <w:proofErr w:type="spellStart"/>
      <w:r w:rsidRPr="00366811">
        <w:t>population</w:t>
      </w:r>
      <w:proofErr w:type="spellEnd"/>
      <w:r w:rsidRPr="00366811">
        <w:t xml:space="preserve"> of </w:t>
      </w:r>
      <w:proofErr w:type="spellStart"/>
      <w:r w:rsidRPr="00366811">
        <w:t>at</w:t>
      </w:r>
      <w:proofErr w:type="spellEnd"/>
      <w:r w:rsidRPr="00366811">
        <w:t xml:space="preserve"> </w:t>
      </w:r>
      <w:proofErr w:type="spellStart"/>
      <w:r w:rsidRPr="00366811">
        <w:t>least</w:t>
      </w:r>
      <w:proofErr w:type="spellEnd"/>
      <w:r w:rsidRPr="00366811">
        <w:t xml:space="preserve"> half a </w:t>
      </w:r>
      <w:proofErr w:type="spellStart"/>
      <w:r w:rsidRPr="00366811">
        <w:t>billion</w:t>
      </w:r>
      <w:proofErr w:type="spellEnd"/>
      <w:r w:rsidRPr="00366811">
        <w:t>.</w:t>
      </w:r>
    </w:p>
    <w:tbl>
      <w:tblPr>
        <w:tblStyle w:val="Tabela-Siatka"/>
        <w:tblW w:w="0" w:type="auto"/>
        <w:tblLook w:val="04A0" w:firstRow="1" w:lastRow="0" w:firstColumn="1" w:lastColumn="0" w:noHBand="0" w:noVBand="1"/>
      </w:tblPr>
      <w:tblGrid>
        <w:gridCol w:w="11328"/>
      </w:tblGrid>
      <w:tr w:rsidR="00A22E0B" w14:paraId="76D1C977" w14:textId="77777777" w:rsidTr="00C16EBB">
        <w:tc>
          <w:tcPr>
            <w:tcW w:w="11328" w:type="dxa"/>
          </w:tcPr>
          <w:p w14:paraId="5B2FE1F9" w14:textId="77777777" w:rsidR="00A22E0B" w:rsidRDefault="00A22E0B" w:rsidP="00C16EBB">
            <w:pPr>
              <w:tabs>
                <w:tab w:val="center" w:pos="5556"/>
              </w:tabs>
            </w:pPr>
            <w:r w:rsidRPr="005A4621">
              <w:rPr>
                <w:b/>
              </w:rPr>
              <w:t>SELECT</w:t>
            </w:r>
            <w:r w:rsidRPr="00366811">
              <w:t xml:space="preserve"> </w:t>
            </w:r>
            <w:proofErr w:type="spellStart"/>
            <w:r w:rsidRPr="00366811">
              <w:t>continent</w:t>
            </w:r>
            <w:proofErr w:type="spellEnd"/>
            <w:r w:rsidRPr="00366811">
              <w:t xml:space="preserve">, </w:t>
            </w:r>
            <w:r w:rsidRPr="005A4621">
              <w:rPr>
                <w:b/>
              </w:rPr>
              <w:t>SUM</w:t>
            </w:r>
            <w:r w:rsidRPr="00366811">
              <w:t>(</w:t>
            </w:r>
            <w:proofErr w:type="spellStart"/>
            <w:r w:rsidRPr="00366811">
              <w:t>population</w:t>
            </w:r>
            <w:proofErr w:type="spellEnd"/>
            <w:r w:rsidRPr="00366811">
              <w:t>)</w:t>
            </w:r>
            <w:r>
              <w:tab/>
            </w:r>
          </w:p>
          <w:p w14:paraId="56FCFC80" w14:textId="77777777" w:rsidR="00A22E0B" w:rsidRDefault="00A22E0B" w:rsidP="00C16EBB">
            <w:r w:rsidRPr="005A4621">
              <w:rPr>
                <w:b/>
              </w:rPr>
              <w:t>FROM</w:t>
            </w:r>
            <w:r w:rsidRPr="00366811">
              <w:t xml:space="preserve"> </w:t>
            </w:r>
            <w:proofErr w:type="spellStart"/>
            <w:r w:rsidRPr="00366811">
              <w:t>world</w:t>
            </w:r>
            <w:proofErr w:type="spellEnd"/>
          </w:p>
          <w:p w14:paraId="426F9BAF" w14:textId="77777777" w:rsidR="00A22E0B" w:rsidRDefault="00A22E0B" w:rsidP="00C16EBB">
            <w:r w:rsidRPr="005A4621">
              <w:rPr>
                <w:b/>
              </w:rPr>
              <w:t>GROUP</w:t>
            </w:r>
            <w:r w:rsidRPr="00366811">
              <w:t xml:space="preserve"> </w:t>
            </w:r>
            <w:r w:rsidRPr="005A4621">
              <w:rPr>
                <w:b/>
              </w:rPr>
              <w:t>BY</w:t>
            </w:r>
            <w:r w:rsidRPr="00366811">
              <w:t xml:space="preserve"> </w:t>
            </w:r>
            <w:proofErr w:type="spellStart"/>
            <w:r w:rsidRPr="00366811">
              <w:t>continent</w:t>
            </w:r>
            <w:proofErr w:type="spellEnd"/>
          </w:p>
          <w:p w14:paraId="4EB4529A" w14:textId="77777777" w:rsidR="00A22E0B" w:rsidRDefault="00A22E0B" w:rsidP="00C16EBB">
            <w:pPr>
              <w:rPr>
                <w:b/>
              </w:rPr>
            </w:pPr>
            <w:r w:rsidRPr="005A4621">
              <w:rPr>
                <w:b/>
              </w:rPr>
              <w:t>HAVING</w:t>
            </w:r>
            <w:r w:rsidRPr="00366811">
              <w:t xml:space="preserve"> </w:t>
            </w:r>
            <w:r w:rsidRPr="005A4621">
              <w:rPr>
                <w:b/>
              </w:rPr>
              <w:t>SUM</w:t>
            </w:r>
            <w:r w:rsidRPr="00366811">
              <w:t>(</w:t>
            </w:r>
            <w:proofErr w:type="spellStart"/>
            <w:r w:rsidRPr="00366811">
              <w:t>population</w:t>
            </w:r>
            <w:proofErr w:type="spellEnd"/>
            <w:r w:rsidRPr="00366811">
              <w:t>)&gt;500000000</w:t>
            </w:r>
          </w:p>
        </w:tc>
      </w:tr>
    </w:tbl>
    <w:p w14:paraId="1C7E704E" w14:textId="69A52E45" w:rsidR="00A22E0B" w:rsidRDefault="00A22E0B"/>
    <w:sectPr w:rsidR="00A22E0B" w:rsidSect="00DF7290">
      <w:footerReference w:type="default" r:id="rId8"/>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64274" w14:textId="77777777" w:rsidR="00604AE6" w:rsidRDefault="00604AE6" w:rsidP="007B3C8D">
      <w:pPr>
        <w:spacing w:after="0" w:line="240" w:lineRule="auto"/>
      </w:pPr>
      <w:r>
        <w:separator/>
      </w:r>
    </w:p>
  </w:endnote>
  <w:endnote w:type="continuationSeparator" w:id="0">
    <w:p w14:paraId="12A4E8EE" w14:textId="77777777" w:rsidR="00604AE6" w:rsidRDefault="00604AE6" w:rsidP="007B3C8D">
      <w:pPr>
        <w:spacing w:after="0" w:line="240" w:lineRule="auto"/>
      </w:pPr>
      <w:r>
        <w:continuationSeparator/>
      </w:r>
    </w:p>
  </w:endnote>
  <w:endnote w:type="continuationNotice" w:id="1">
    <w:p w14:paraId="2815AE89" w14:textId="77777777" w:rsidR="00604AE6" w:rsidRDefault="00604A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06F7B" w14:textId="594EF0AC" w:rsidR="00C16EBB" w:rsidRDefault="00C16EBB">
    <w:pPr>
      <w:pStyle w:val="Stopka"/>
      <w:jc w:val="right"/>
    </w:pPr>
    <w:sdt>
      <w:sdtPr>
        <w:alias w:val="Autor"/>
        <w:tag w:val=""/>
        <w:id w:val="1056442751"/>
        <w:placeholder>
          <w:docPart w:val="498EBF4D5549463792B07F4661C6C445"/>
        </w:placeholder>
        <w:dataBinding w:prefixMappings="xmlns:ns0='http://purl.org/dc/elements/1.1/' xmlns:ns1='http://schemas.openxmlformats.org/package/2006/metadata/core-properties' " w:xpath="/ns1:coreProperties[1]/ns0:creator[1]" w:storeItemID="{6C3C8BC8-F283-45AE-878A-BAB7291924A1}"/>
        <w:text/>
      </w:sdtPr>
      <w:sdtContent>
        <w:r>
          <w:t>Hubert Michna</w:t>
        </w:r>
      </w:sdtContent>
    </w:sdt>
    <w:r>
      <w:t xml:space="preserve">; </w:t>
    </w:r>
    <w:fldSimple w:instr=" FILENAME \* MERGEFORMAT ">
      <w:r>
        <w:rPr>
          <w:noProof/>
        </w:rPr>
        <w:t>Systemy Baz Danych-Kwerendy.docx</w:t>
      </w:r>
    </w:fldSimple>
    <w:r>
      <w:t xml:space="preserve">; </w:t>
    </w:r>
    <w:sdt>
      <w:sdtPr>
        <w:id w:val="-76600086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A219B38" w14:textId="77777777" w:rsidR="00C16EBB" w:rsidRDefault="00C16EBB"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5C53" w14:textId="77777777" w:rsidR="00604AE6" w:rsidRDefault="00604AE6" w:rsidP="007B3C8D">
      <w:pPr>
        <w:spacing w:after="0" w:line="240" w:lineRule="auto"/>
      </w:pPr>
      <w:r>
        <w:separator/>
      </w:r>
    </w:p>
  </w:footnote>
  <w:footnote w:type="continuationSeparator" w:id="0">
    <w:p w14:paraId="0698DF03" w14:textId="77777777" w:rsidR="00604AE6" w:rsidRDefault="00604AE6" w:rsidP="007B3C8D">
      <w:pPr>
        <w:spacing w:after="0" w:line="240" w:lineRule="auto"/>
      </w:pPr>
      <w:r>
        <w:continuationSeparator/>
      </w:r>
    </w:p>
  </w:footnote>
  <w:footnote w:type="continuationNotice" w:id="1">
    <w:p w14:paraId="4FEF3D8F" w14:textId="77777777" w:rsidR="00604AE6" w:rsidRDefault="00604A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283"/>
    <w:multiLevelType w:val="multilevel"/>
    <w:tmpl w:val="DA8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25E99"/>
    <w:multiLevelType w:val="hybridMultilevel"/>
    <w:tmpl w:val="BA7A4FB8"/>
    <w:lvl w:ilvl="0" w:tplc="94A863F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1981AAE"/>
    <w:multiLevelType w:val="hybridMultilevel"/>
    <w:tmpl w:val="9C80601C"/>
    <w:lvl w:ilvl="0" w:tplc="0415000F">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200F0F"/>
    <w:multiLevelType w:val="hybridMultilevel"/>
    <w:tmpl w:val="C8C84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45E206D"/>
    <w:multiLevelType w:val="hybridMultilevel"/>
    <w:tmpl w:val="8708A488"/>
    <w:lvl w:ilvl="0" w:tplc="8110A1AC">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4900B99"/>
    <w:multiLevelType w:val="multilevel"/>
    <w:tmpl w:val="5F4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E5C66"/>
    <w:multiLevelType w:val="hybridMultilevel"/>
    <w:tmpl w:val="219007CE"/>
    <w:lvl w:ilvl="0" w:tplc="B3147F0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0FF174D"/>
    <w:multiLevelType w:val="multilevel"/>
    <w:tmpl w:val="210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F04A8"/>
    <w:multiLevelType w:val="multilevel"/>
    <w:tmpl w:val="9E4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133210"/>
    <w:multiLevelType w:val="multilevel"/>
    <w:tmpl w:val="9DC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C2101"/>
    <w:multiLevelType w:val="hybridMultilevel"/>
    <w:tmpl w:val="3B60357A"/>
    <w:lvl w:ilvl="0" w:tplc="FB26A2B6">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9915758"/>
    <w:multiLevelType w:val="hybridMultilevel"/>
    <w:tmpl w:val="E0941A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5703DA"/>
    <w:multiLevelType w:val="hybridMultilevel"/>
    <w:tmpl w:val="1B8C2018"/>
    <w:lvl w:ilvl="0" w:tplc="A27E5FB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2AD5066"/>
    <w:multiLevelType w:val="hybridMultilevel"/>
    <w:tmpl w:val="ABA8B7E0"/>
    <w:lvl w:ilvl="0" w:tplc="A0681C10">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3EA4B08"/>
    <w:multiLevelType w:val="hybridMultilevel"/>
    <w:tmpl w:val="F392B584"/>
    <w:lvl w:ilvl="0" w:tplc="301611D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6A75AEC"/>
    <w:multiLevelType w:val="hybridMultilevel"/>
    <w:tmpl w:val="D64815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9095313"/>
    <w:multiLevelType w:val="hybridMultilevel"/>
    <w:tmpl w:val="8F2ABCDA"/>
    <w:lvl w:ilvl="0" w:tplc="8A5A223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9F4025C"/>
    <w:multiLevelType w:val="hybridMultilevel"/>
    <w:tmpl w:val="2D3A74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C4C6DEC"/>
    <w:multiLevelType w:val="hybridMultilevel"/>
    <w:tmpl w:val="6D747F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C67084C"/>
    <w:multiLevelType w:val="hybridMultilevel"/>
    <w:tmpl w:val="A3BAA528"/>
    <w:lvl w:ilvl="0" w:tplc="5A003CCE">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2353366"/>
    <w:multiLevelType w:val="hybridMultilevel"/>
    <w:tmpl w:val="013EF1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35544A8"/>
    <w:multiLevelType w:val="hybridMultilevel"/>
    <w:tmpl w:val="0C9C2834"/>
    <w:lvl w:ilvl="0" w:tplc="C9AEA0D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F512A4"/>
    <w:multiLevelType w:val="hybridMultilevel"/>
    <w:tmpl w:val="C2FE12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EC53376"/>
    <w:multiLevelType w:val="hybridMultilevel"/>
    <w:tmpl w:val="74B23026"/>
    <w:lvl w:ilvl="0" w:tplc="6D408F6E">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453EFC"/>
    <w:multiLevelType w:val="hybridMultilevel"/>
    <w:tmpl w:val="9732E27C"/>
    <w:lvl w:ilvl="0" w:tplc="5D0E6D98">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B1323F4"/>
    <w:multiLevelType w:val="hybridMultilevel"/>
    <w:tmpl w:val="F8BAB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39D4325"/>
    <w:multiLevelType w:val="multilevel"/>
    <w:tmpl w:val="64B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624244"/>
    <w:multiLevelType w:val="hybridMultilevel"/>
    <w:tmpl w:val="4AA4E3C6"/>
    <w:lvl w:ilvl="0" w:tplc="C082C8AE">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A283F97"/>
    <w:multiLevelType w:val="hybridMultilevel"/>
    <w:tmpl w:val="F364CF30"/>
    <w:lvl w:ilvl="0" w:tplc="E7425C48">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1650F01"/>
    <w:multiLevelType w:val="hybridMultilevel"/>
    <w:tmpl w:val="8458A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2347E3A"/>
    <w:multiLevelType w:val="hybridMultilevel"/>
    <w:tmpl w:val="14124358"/>
    <w:lvl w:ilvl="0" w:tplc="08A4FE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1" w15:restartNumberingAfterBreak="0">
    <w:nsid w:val="77CF1D65"/>
    <w:multiLevelType w:val="hybridMultilevel"/>
    <w:tmpl w:val="47505288"/>
    <w:lvl w:ilvl="0" w:tplc="98823DE0">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C912BE4"/>
    <w:multiLevelType w:val="hybridMultilevel"/>
    <w:tmpl w:val="146E1F8A"/>
    <w:lvl w:ilvl="0" w:tplc="3444686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9"/>
  </w:num>
  <w:num w:numId="2">
    <w:abstractNumId w:val="0"/>
  </w:num>
  <w:num w:numId="3">
    <w:abstractNumId w:val="26"/>
  </w:num>
  <w:num w:numId="4">
    <w:abstractNumId w:val="8"/>
  </w:num>
  <w:num w:numId="5">
    <w:abstractNumId w:val="5"/>
  </w:num>
  <w:num w:numId="6">
    <w:abstractNumId w:val="9"/>
  </w:num>
  <w:num w:numId="7">
    <w:abstractNumId w:val="7"/>
  </w:num>
  <w:num w:numId="8">
    <w:abstractNumId w:val="4"/>
  </w:num>
  <w:num w:numId="9">
    <w:abstractNumId w:val="22"/>
  </w:num>
  <w:num w:numId="10">
    <w:abstractNumId w:val="30"/>
  </w:num>
  <w:num w:numId="11">
    <w:abstractNumId w:val="17"/>
  </w:num>
  <w:num w:numId="12">
    <w:abstractNumId w:val="16"/>
  </w:num>
  <w:num w:numId="13">
    <w:abstractNumId w:val="11"/>
  </w:num>
  <w:num w:numId="14">
    <w:abstractNumId w:val="19"/>
  </w:num>
  <w:num w:numId="15">
    <w:abstractNumId w:val="2"/>
  </w:num>
  <w:num w:numId="16">
    <w:abstractNumId w:val="24"/>
  </w:num>
  <w:num w:numId="17">
    <w:abstractNumId w:val="32"/>
  </w:num>
  <w:num w:numId="18">
    <w:abstractNumId w:val="31"/>
  </w:num>
  <w:num w:numId="19">
    <w:abstractNumId w:val="12"/>
  </w:num>
  <w:num w:numId="20">
    <w:abstractNumId w:val="27"/>
  </w:num>
  <w:num w:numId="21">
    <w:abstractNumId w:val="10"/>
  </w:num>
  <w:num w:numId="22">
    <w:abstractNumId w:val="1"/>
  </w:num>
  <w:num w:numId="23">
    <w:abstractNumId w:val="28"/>
  </w:num>
  <w:num w:numId="24">
    <w:abstractNumId w:val="25"/>
  </w:num>
  <w:num w:numId="25">
    <w:abstractNumId w:val="14"/>
  </w:num>
  <w:num w:numId="26">
    <w:abstractNumId w:val="15"/>
  </w:num>
  <w:num w:numId="27">
    <w:abstractNumId w:val="18"/>
  </w:num>
  <w:num w:numId="28">
    <w:abstractNumId w:val="3"/>
  </w:num>
  <w:num w:numId="29">
    <w:abstractNumId w:val="21"/>
  </w:num>
  <w:num w:numId="30">
    <w:abstractNumId w:val="6"/>
  </w:num>
  <w:num w:numId="31">
    <w:abstractNumId w:val="13"/>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2720"/>
    <w:rsid w:val="00005FE9"/>
    <w:rsid w:val="000075D5"/>
    <w:rsid w:val="00015516"/>
    <w:rsid w:val="000216D9"/>
    <w:rsid w:val="00021773"/>
    <w:rsid w:val="000255DC"/>
    <w:rsid w:val="00027725"/>
    <w:rsid w:val="000315B5"/>
    <w:rsid w:val="00060A91"/>
    <w:rsid w:val="00060CF7"/>
    <w:rsid w:val="000614DC"/>
    <w:rsid w:val="000668C4"/>
    <w:rsid w:val="0007104A"/>
    <w:rsid w:val="00071933"/>
    <w:rsid w:val="00075C92"/>
    <w:rsid w:val="000848B0"/>
    <w:rsid w:val="000866FC"/>
    <w:rsid w:val="0009242A"/>
    <w:rsid w:val="000A045A"/>
    <w:rsid w:val="000B598F"/>
    <w:rsid w:val="000C1036"/>
    <w:rsid w:val="000C2C1D"/>
    <w:rsid w:val="000C51AD"/>
    <w:rsid w:val="000D02D0"/>
    <w:rsid w:val="000D1392"/>
    <w:rsid w:val="000D32B9"/>
    <w:rsid w:val="000D4926"/>
    <w:rsid w:val="000D70E7"/>
    <w:rsid w:val="000D7DF5"/>
    <w:rsid w:val="000E2FF9"/>
    <w:rsid w:val="000E6DCD"/>
    <w:rsid w:val="000F1C68"/>
    <w:rsid w:val="000F26EC"/>
    <w:rsid w:val="000F3DAE"/>
    <w:rsid w:val="000F4A82"/>
    <w:rsid w:val="000F4C5F"/>
    <w:rsid w:val="000F4F52"/>
    <w:rsid w:val="000F5ABA"/>
    <w:rsid w:val="000F669C"/>
    <w:rsid w:val="0010034C"/>
    <w:rsid w:val="00100767"/>
    <w:rsid w:val="00105974"/>
    <w:rsid w:val="0011015E"/>
    <w:rsid w:val="001113EB"/>
    <w:rsid w:val="001157B8"/>
    <w:rsid w:val="0012074F"/>
    <w:rsid w:val="00132002"/>
    <w:rsid w:val="00141749"/>
    <w:rsid w:val="00147BB9"/>
    <w:rsid w:val="001537B9"/>
    <w:rsid w:val="00153DC0"/>
    <w:rsid w:val="001549DF"/>
    <w:rsid w:val="001613AB"/>
    <w:rsid w:val="00161585"/>
    <w:rsid w:val="001666FF"/>
    <w:rsid w:val="0017341E"/>
    <w:rsid w:val="00174350"/>
    <w:rsid w:val="00186E43"/>
    <w:rsid w:val="00197CC7"/>
    <w:rsid w:val="001B1AA7"/>
    <w:rsid w:val="001B2054"/>
    <w:rsid w:val="001B5ED0"/>
    <w:rsid w:val="001C45D6"/>
    <w:rsid w:val="001D3712"/>
    <w:rsid w:val="001D6EFB"/>
    <w:rsid w:val="001E1125"/>
    <w:rsid w:val="001E19F2"/>
    <w:rsid w:val="001E3BD4"/>
    <w:rsid w:val="001E461D"/>
    <w:rsid w:val="001E7CC2"/>
    <w:rsid w:val="001F7E15"/>
    <w:rsid w:val="002011BD"/>
    <w:rsid w:val="00202C89"/>
    <w:rsid w:val="00212346"/>
    <w:rsid w:val="0021271E"/>
    <w:rsid w:val="0021664D"/>
    <w:rsid w:val="00217CF4"/>
    <w:rsid w:val="00217EC8"/>
    <w:rsid w:val="002316D9"/>
    <w:rsid w:val="00240FCB"/>
    <w:rsid w:val="0025119A"/>
    <w:rsid w:val="00260E5E"/>
    <w:rsid w:val="00264900"/>
    <w:rsid w:val="00265854"/>
    <w:rsid w:val="002723C0"/>
    <w:rsid w:val="0027298E"/>
    <w:rsid w:val="002738E8"/>
    <w:rsid w:val="00273BAC"/>
    <w:rsid w:val="0027434D"/>
    <w:rsid w:val="00275C02"/>
    <w:rsid w:val="00275F5F"/>
    <w:rsid w:val="0028124A"/>
    <w:rsid w:val="002813F3"/>
    <w:rsid w:val="00281D84"/>
    <w:rsid w:val="0028357D"/>
    <w:rsid w:val="00285FE8"/>
    <w:rsid w:val="002878A9"/>
    <w:rsid w:val="002903C7"/>
    <w:rsid w:val="00293584"/>
    <w:rsid w:val="00293EED"/>
    <w:rsid w:val="0029523D"/>
    <w:rsid w:val="0029607B"/>
    <w:rsid w:val="002A47B9"/>
    <w:rsid w:val="002C1F35"/>
    <w:rsid w:val="002C46A0"/>
    <w:rsid w:val="002C7D5C"/>
    <w:rsid w:val="002C7EC2"/>
    <w:rsid w:val="002D0DD6"/>
    <w:rsid w:val="002D2210"/>
    <w:rsid w:val="002D3D49"/>
    <w:rsid w:val="002D479B"/>
    <w:rsid w:val="002D5ECA"/>
    <w:rsid w:val="002E1C9C"/>
    <w:rsid w:val="002E1E24"/>
    <w:rsid w:val="002E2ABB"/>
    <w:rsid w:val="002E4600"/>
    <w:rsid w:val="002E604B"/>
    <w:rsid w:val="002E61C0"/>
    <w:rsid w:val="002E639D"/>
    <w:rsid w:val="002F01C2"/>
    <w:rsid w:val="002F255B"/>
    <w:rsid w:val="002F7168"/>
    <w:rsid w:val="0030130F"/>
    <w:rsid w:val="003045B1"/>
    <w:rsid w:val="00304EBB"/>
    <w:rsid w:val="00305789"/>
    <w:rsid w:val="00311520"/>
    <w:rsid w:val="00314F10"/>
    <w:rsid w:val="00315286"/>
    <w:rsid w:val="0031572C"/>
    <w:rsid w:val="00320AF2"/>
    <w:rsid w:val="003261E8"/>
    <w:rsid w:val="00331C97"/>
    <w:rsid w:val="00334296"/>
    <w:rsid w:val="003407C1"/>
    <w:rsid w:val="0034636F"/>
    <w:rsid w:val="00346D85"/>
    <w:rsid w:val="00350BBC"/>
    <w:rsid w:val="0035796F"/>
    <w:rsid w:val="00366639"/>
    <w:rsid w:val="00366811"/>
    <w:rsid w:val="003706B6"/>
    <w:rsid w:val="00372D19"/>
    <w:rsid w:val="003772F0"/>
    <w:rsid w:val="00383232"/>
    <w:rsid w:val="0039110E"/>
    <w:rsid w:val="0039506E"/>
    <w:rsid w:val="00395106"/>
    <w:rsid w:val="003A00B2"/>
    <w:rsid w:val="003A019A"/>
    <w:rsid w:val="003A0506"/>
    <w:rsid w:val="003A2BE8"/>
    <w:rsid w:val="003A7C2E"/>
    <w:rsid w:val="003B1852"/>
    <w:rsid w:val="003B23C9"/>
    <w:rsid w:val="003B480A"/>
    <w:rsid w:val="003B7F50"/>
    <w:rsid w:val="003D1B01"/>
    <w:rsid w:val="003D2FC8"/>
    <w:rsid w:val="003E1013"/>
    <w:rsid w:val="003F1C91"/>
    <w:rsid w:val="003F3B88"/>
    <w:rsid w:val="00410A61"/>
    <w:rsid w:val="00410FA9"/>
    <w:rsid w:val="00412327"/>
    <w:rsid w:val="0041446E"/>
    <w:rsid w:val="004167AC"/>
    <w:rsid w:val="00422CCB"/>
    <w:rsid w:val="00422CF4"/>
    <w:rsid w:val="00423D6C"/>
    <w:rsid w:val="00431E5D"/>
    <w:rsid w:val="004333BC"/>
    <w:rsid w:val="00437088"/>
    <w:rsid w:val="0044259A"/>
    <w:rsid w:val="004446CD"/>
    <w:rsid w:val="00451562"/>
    <w:rsid w:val="00456616"/>
    <w:rsid w:val="004577D4"/>
    <w:rsid w:val="004664F8"/>
    <w:rsid w:val="004735F4"/>
    <w:rsid w:val="00486D8D"/>
    <w:rsid w:val="00487FBD"/>
    <w:rsid w:val="004A06C7"/>
    <w:rsid w:val="004A0CC9"/>
    <w:rsid w:val="004A1F76"/>
    <w:rsid w:val="004A2266"/>
    <w:rsid w:val="004B0832"/>
    <w:rsid w:val="004B3AB3"/>
    <w:rsid w:val="004B4048"/>
    <w:rsid w:val="004B4B0B"/>
    <w:rsid w:val="004B708F"/>
    <w:rsid w:val="004B7C89"/>
    <w:rsid w:val="004C4C22"/>
    <w:rsid w:val="004C54F6"/>
    <w:rsid w:val="004C6494"/>
    <w:rsid w:val="004C7AFF"/>
    <w:rsid w:val="004D3449"/>
    <w:rsid w:val="004D4CB2"/>
    <w:rsid w:val="004D7F1F"/>
    <w:rsid w:val="004E2BFF"/>
    <w:rsid w:val="004E4B0F"/>
    <w:rsid w:val="004E72DA"/>
    <w:rsid w:val="004F43B3"/>
    <w:rsid w:val="004F5B6B"/>
    <w:rsid w:val="00505710"/>
    <w:rsid w:val="005126C2"/>
    <w:rsid w:val="00512D39"/>
    <w:rsid w:val="00513720"/>
    <w:rsid w:val="005138D3"/>
    <w:rsid w:val="005143E0"/>
    <w:rsid w:val="00516185"/>
    <w:rsid w:val="00516D19"/>
    <w:rsid w:val="0052130C"/>
    <w:rsid w:val="0052158D"/>
    <w:rsid w:val="00527E69"/>
    <w:rsid w:val="005308D0"/>
    <w:rsid w:val="00534645"/>
    <w:rsid w:val="0054522E"/>
    <w:rsid w:val="00545683"/>
    <w:rsid w:val="00545B5B"/>
    <w:rsid w:val="00545EC1"/>
    <w:rsid w:val="00550234"/>
    <w:rsid w:val="00551F48"/>
    <w:rsid w:val="00553B0C"/>
    <w:rsid w:val="00556124"/>
    <w:rsid w:val="005562F8"/>
    <w:rsid w:val="0055645E"/>
    <w:rsid w:val="005677E1"/>
    <w:rsid w:val="0057125C"/>
    <w:rsid w:val="005718D3"/>
    <w:rsid w:val="00576EB4"/>
    <w:rsid w:val="00582447"/>
    <w:rsid w:val="00583E0B"/>
    <w:rsid w:val="00594EDC"/>
    <w:rsid w:val="0059589B"/>
    <w:rsid w:val="00596857"/>
    <w:rsid w:val="005A03B2"/>
    <w:rsid w:val="005A11BE"/>
    <w:rsid w:val="005A4621"/>
    <w:rsid w:val="005A62C9"/>
    <w:rsid w:val="005A675F"/>
    <w:rsid w:val="005B2211"/>
    <w:rsid w:val="005B6932"/>
    <w:rsid w:val="005B6A08"/>
    <w:rsid w:val="005C05FB"/>
    <w:rsid w:val="005C077D"/>
    <w:rsid w:val="005C3571"/>
    <w:rsid w:val="005C7CEA"/>
    <w:rsid w:val="005D73A2"/>
    <w:rsid w:val="005D75CC"/>
    <w:rsid w:val="005E3324"/>
    <w:rsid w:val="005E3503"/>
    <w:rsid w:val="005E7DF4"/>
    <w:rsid w:val="005F2D55"/>
    <w:rsid w:val="005F3229"/>
    <w:rsid w:val="005F631A"/>
    <w:rsid w:val="00604AE6"/>
    <w:rsid w:val="00606801"/>
    <w:rsid w:val="00610B1D"/>
    <w:rsid w:val="006221E1"/>
    <w:rsid w:val="00625575"/>
    <w:rsid w:val="00631332"/>
    <w:rsid w:val="00646C65"/>
    <w:rsid w:val="006477E1"/>
    <w:rsid w:val="006504C9"/>
    <w:rsid w:val="006549BE"/>
    <w:rsid w:val="00654AC6"/>
    <w:rsid w:val="00655A62"/>
    <w:rsid w:val="00655DA4"/>
    <w:rsid w:val="0065775D"/>
    <w:rsid w:val="006634C6"/>
    <w:rsid w:val="00677183"/>
    <w:rsid w:val="006805D1"/>
    <w:rsid w:val="00686A64"/>
    <w:rsid w:val="00686F0D"/>
    <w:rsid w:val="00691DF4"/>
    <w:rsid w:val="006A0552"/>
    <w:rsid w:val="006A05A4"/>
    <w:rsid w:val="006A3107"/>
    <w:rsid w:val="006B2809"/>
    <w:rsid w:val="006B50F1"/>
    <w:rsid w:val="006B52E4"/>
    <w:rsid w:val="006B7C0F"/>
    <w:rsid w:val="006C3FAB"/>
    <w:rsid w:val="006C59E4"/>
    <w:rsid w:val="006D2F0A"/>
    <w:rsid w:val="006E5AED"/>
    <w:rsid w:val="006F5E10"/>
    <w:rsid w:val="006F6A72"/>
    <w:rsid w:val="006F6E87"/>
    <w:rsid w:val="007055A1"/>
    <w:rsid w:val="00705680"/>
    <w:rsid w:val="00705E33"/>
    <w:rsid w:val="0070693F"/>
    <w:rsid w:val="00710ABC"/>
    <w:rsid w:val="00711A2E"/>
    <w:rsid w:val="007253D0"/>
    <w:rsid w:val="007363BB"/>
    <w:rsid w:val="0074590A"/>
    <w:rsid w:val="00753E98"/>
    <w:rsid w:val="00754518"/>
    <w:rsid w:val="00755ABB"/>
    <w:rsid w:val="00755FC8"/>
    <w:rsid w:val="00762B21"/>
    <w:rsid w:val="00765E6E"/>
    <w:rsid w:val="00772BC9"/>
    <w:rsid w:val="007768BC"/>
    <w:rsid w:val="007845CD"/>
    <w:rsid w:val="00792B5E"/>
    <w:rsid w:val="007963F3"/>
    <w:rsid w:val="007A439F"/>
    <w:rsid w:val="007B3C8D"/>
    <w:rsid w:val="007C427B"/>
    <w:rsid w:val="007E406C"/>
    <w:rsid w:val="007E7CBF"/>
    <w:rsid w:val="007F0583"/>
    <w:rsid w:val="007F71FC"/>
    <w:rsid w:val="00800E6F"/>
    <w:rsid w:val="008020F1"/>
    <w:rsid w:val="00802E8E"/>
    <w:rsid w:val="00815D35"/>
    <w:rsid w:val="0081738A"/>
    <w:rsid w:val="008174D1"/>
    <w:rsid w:val="008218A5"/>
    <w:rsid w:val="00823F24"/>
    <w:rsid w:val="0082428D"/>
    <w:rsid w:val="0082539F"/>
    <w:rsid w:val="00830914"/>
    <w:rsid w:val="00832E50"/>
    <w:rsid w:val="00844045"/>
    <w:rsid w:val="00844B6A"/>
    <w:rsid w:val="00850616"/>
    <w:rsid w:val="008534CF"/>
    <w:rsid w:val="0085470D"/>
    <w:rsid w:val="008554DB"/>
    <w:rsid w:val="00856BD7"/>
    <w:rsid w:val="00861079"/>
    <w:rsid w:val="00867277"/>
    <w:rsid w:val="0087053D"/>
    <w:rsid w:val="00887E5A"/>
    <w:rsid w:val="00893759"/>
    <w:rsid w:val="008A177A"/>
    <w:rsid w:val="008A17E0"/>
    <w:rsid w:val="008A2454"/>
    <w:rsid w:val="008B094F"/>
    <w:rsid w:val="008B4013"/>
    <w:rsid w:val="008B7F4B"/>
    <w:rsid w:val="008C09FF"/>
    <w:rsid w:val="008C3198"/>
    <w:rsid w:val="008C4FC0"/>
    <w:rsid w:val="008C5EBE"/>
    <w:rsid w:val="008D2A39"/>
    <w:rsid w:val="008D7C76"/>
    <w:rsid w:val="008E08AC"/>
    <w:rsid w:val="008E6893"/>
    <w:rsid w:val="008F2AE6"/>
    <w:rsid w:val="008F4FE9"/>
    <w:rsid w:val="0090102C"/>
    <w:rsid w:val="00902E9D"/>
    <w:rsid w:val="009130B8"/>
    <w:rsid w:val="009147FE"/>
    <w:rsid w:val="00916C7F"/>
    <w:rsid w:val="0092402E"/>
    <w:rsid w:val="0092496A"/>
    <w:rsid w:val="0092576B"/>
    <w:rsid w:val="0093049A"/>
    <w:rsid w:val="0093050A"/>
    <w:rsid w:val="00931D24"/>
    <w:rsid w:val="009370DC"/>
    <w:rsid w:val="00943A58"/>
    <w:rsid w:val="00944371"/>
    <w:rsid w:val="00945916"/>
    <w:rsid w:val="00945C08"/>
    <w:rsid w:val="00945C7E"/>
    <w:rsid w:val="009469AB"/>
    <w:rsid w:val="009525DA"/>
    <w:rsid w:val="009534A3"/>
    <w:rsid w:val="009541C9"/>
    <w:rsid w:val="0096503B"/>
    <w:rsid w:val="009662F0"/>
    <w:rsid w:val="00972056"/>
    <w:rsid w:val="00972A4C"/>
    <w:rsid w:val="00976811"/>
    <w:rsid w:val="009815C5"/>
    <w:rsid w:val="00983EFC"/>
    <w:rsid w:val="009869D2"/>
    <w:rsid w:val="00994DEE"/>
    <w:rsid w:val="0099615E"/>
    <w:rsid w:val="009A73BE"/>
    <w:rsid w:val="009B33B3"/>
    <w:rsid w:val="009B4AE3"/>
    <w:rsid w:val="009B5761"/>
    <w:rsid w:val="009B6FEC"/>
    <w:rsid w:val="009C0B43"/>
    <w:rsid w:val="009C19FC"/>
    <w:rsid w:val="009C2262"/>
    <w:rsid w:val="009C383B"/>
    <w:rsid w:val="009C48DB"/>
    <w:rsid w:val="009C512F"/>
    <w:rsid w:val="009C6165"/>
    <w:rsid w:val="009D2111"/>
    <w:rsid w:val="009D266A"/>
    <w:rsid w:val="009D6C48"/>
    <w:rsid w:val="009E0835"/>
    <w:rsid w:val="009E1129"/>
    <w:rsid w:val="009E620A"/>
    <w:rsid w:val="009F0178"/>
    <w:rsid w:val="009F05A7"/>
    <w:rsid w:val="009F26A2"/>
    <w:rsid w:val="00A019B9"/>
    <w:rsid w:val="00A10693"/>
    <w:rsid w:val="00A22E0B"/>
    <w:rsid w:val="00A23B71"/>
    <w:rsid w:val="00A24FB4"/>
    <w:rsid w:val="00A26D44"/>
    <w:rsid w:val="00A27252"/>
    <w:rsid w:val="00A302AE"/>
    <w:rsid w:val="00A36076"/>
    <w:rsid w:val="00A4065F"/>
    <w:rsid w:val="00A41FDD"/>
    <w:rsid w:val="00A47755"/>
    <w:rsid w:val="00A47FA0"/>
    <w:rsid w:val="00A53908"/>
    <w:rsid w:val="00A76B6C"/>
    <w:rsid w:val="00A76C5D"/>
    <w:rsid w:val="00A7744F"/>
    <w:rsid w:val="00A778F8"/>
    <w:rsid w:val="00A868AF"/>
    <w:rsid w:val="00A87792"/>
    <w:rsid w:val="00A90F75"/>
    <w:rsid w:val="00A9177A"/>
    <w:rsid w:val="00A91929"/>
    <w:rsid w:val="00AB1E03"/>
    <w:rsid w:val="00AB2004"/>
    <w:rsid w:val="00AB66BD"/>
    <w:rsid w:val="00AC1C98"/>
    <w:rsid w:val="00AD24C8"/>
    <w:rsid w:val="00AE19EE"/>
    <w:rsid w:val="00AE20DB"/>
    <w:rsid w:val="00AE2776"/>
    <w:rsid w:val="00AE564E"/>
    <w:rsid w:val="00AE5B12"/>
    <w:rsid w:val="00B00891"/>
    <w:rsid w:val="00B00EC9"/>
    <w:rsid w:val="00B0129D"/>
    <w:rsid w:val="00B02351"/>
    <w:rsid w:val="00B05F7F"/>
    <w:rsid w:val="00B10EC3"/>
    <w:rsid w:val="00B23411"/>
    <w:rsid w:val="00B260BE"/>
    <w:rsid w:val="00B30E34"/>
    <w:rsid w:val="00B31AD0"/>
    <w:rsid w:val="00B32B3F"/>
    <w:rsid w:val="00B40703"/>
    <w:rsid w:val="00B40EC8"/>
    <w:rsid w:val="00B41BDF"/>
    <w:rsid w:val="00B44B5E"/>
    <w:rsid w:val="00B55361"/>
    <w:rsid w:val="00B56DC7"/>
    <w:rsid w:val="00B61631"/>
    <w:rsid w:val="00B74A90"/>
    <w:rsid w:val="00B75C75"/>
    <w:rsid w:val="00B82DC0"/>
    <w:rsid w:val="00B83EF6"/>
    <w:rsid w:val="00B868CB"/>
    <w:rsid w:val="00B97F49"/>
    <w:rsid w:val="00BA21FA"/>
    <w:rsid w:val="00BA2C51"/>
    <w:rsid w:val="00BA37DC"/>
    <w:rsid w:val="00BA6B35"/>
    <w:rsid w:val="00BA7FD9"/>
    <w:rsid w:val="00BB0648"/>
    <w:rsid w:val="00BB1338"/>
    <w:rsid w:val="00BB1372"/>
    <w:rsid w:val="00BB2870"/>
    <w:rsid w:val="00BB644F"/>
    <w:rsid w:val="00BC37CD"/>
    <w:rsid w:val="00BC46F3"/>
    <w:rsid w:val="00BD0A23"/>
    <w:rsid w:val="00BD1771"/>
    <w:rsid w:val="00BD4918"/>
    <w:rsid w:val="00BE2EE1"/>
    <w:rsid w:val="00BE6EDC"/>
    <w:rsid w:val="00BE7CAD"/>
    <w:rsid w:val="00BF6200"/>
    <w:rsid w:val="00BF65F5"/>
    <w:rsid w:val="00BF7299"/>
    <w:rsid w:val="00C1027E"/>
    <w:rsid w:val="00C10BE4"/>
    <w:rsid w:val="00C11C5D"/>
    <w:rsid w:val="00C16EBB"/>
    <w:rsid w:val="00C2297D"/>
    <w:rsid w:val="00C2312D"/>
    <w:rsid w:val="00C328D6"/>
    <w:rsid w:val="00C41A0B"/>
    <w:rsid w:val="00C4331B"/>
    <w:rsid w:val="00C462F2"/>
    <w:rsid w:val="00C5292F"/>
    <w:rsid w:val="00C532B7"/>
    <w:rsid w:val="00C55D62"/>
    <w:rsid w:val="00C572EF"/>
    <w:rsid w:val="00C6126B"/>
    <w:rsid w:val="00C61890"/>
    <w:rsid w:val="00C71443"/>
    <w:rsid w:val="00C7279B"/>
    <w:rsid w:val="00C77DD9"/>
    <w:rsid w:val="00C80B7A"/>
    <w:rsid w:val="00C83AC3"/>
    <w:rsid w:val="00C85365"/>
    <w:rsid w:val="00C9063A"/>
    <w:rsid w:val="00C90757"/>
    <w:rsid w:val="00C94876"/>
    <w:rsid w:val="00CA6274"/>
    <w:rsid w:val="00CA7AFB"/>
    <w:rsid w:val="00CB58BE"/>
    <w:rsid w:val="00CC289D"/>
    <w:rsid w:val="00CC378B"/>
    <w:rsid w:val="00CD46DA"/>
    <w:rsid w:val="00CD5464"/>
    <w:rsid w:val="00CE1A28"/>
    <w:rsid w:val="00CE68E1"/>
    <w:rsid w:val="00CF4108"/>
    <w:rsid w:val="00CF488E"/>
    <w:rsid w:val="00CF5CCB"/>
    <w:rsid w:val="00D03BCA"/>
    <w:rsid w:val="00D04BB2"/>
    <w:rsid w:val="00D04FE7"/>
    <w:rsid w:val="00D13840"/>
    <w:rsid w:val="00D1780C"/>
    <w:rsid w:val="00D207CA"/>
    <w:rsid w:val="00D2081D"/>
    <w:rsid w:val="00D319C4"/>
    <w:rsid w:val="00D32977"/>
    <w:rsid w:val="00D40D70"/>
    <w:rsid w:val="00D40F78"/>
    <w:rsid w:val="00D41B5F"/>
    <w:rsid w:val="00D450BF"/>
    <w:rsid w:val="00D60B86"/>
    <w:rsid w:val="00D623C1"/>
    <w:rsid w:val="00D642A6"/>
    <w:rsid w:val="00D65D67"/>
    <w:rsid w:val="00D70D49"/>
    <w:rsid w:val="00D730A6"/>
    <w:rsid w:val="00D75411"/>
    <w:rsid w:val="00D7581E"/>
    <w:rsid w:val="00D76766"/>
    <w:rsid w:val="00D77895"/>
    <w:rsid w:val="00D84992"/>
    <w:rsid w:val="00D84FBC"/>
    <w:rsid w:val="00D854ED"/>
    <w:rsid w:val="00D86034"/>
    <w:rsid w:val="00D92FFA"/>
    <w:rsid w:val="00D93E02"/>
    <w:rsid w:val="00DB1286"/>
    <w:rsid w:val="00DB1E50"/>
    <w:rsid w:val="00DB36A4"/>
    <w:rsid w:val="00DB67A2"/>
    <w:rsid w:val="00DB6887"/>
    <w:rsid w:val="00DB762F"/>
    <w:rsid w:val="00DC1677"/>
    <w:rsid w:val="00DC2CE6"/>
    <w:rsid w:val="00DC3BCF"/>
    <w:rsid w:val="00DD439F"/>
    <w:rsid w:val="00DD6412"/>
    <w:rsid w:val="00DD757A"/>
    <w:rsid w:val="00DE1B92"/>
    <w:rsid w:val="00DE1CB3"/>
    <w:rsid w:val="00DF306D"/>
    <w:rsid w:val="00DF3233"/>
    <w:rsid w:val="00DF6A4B"/>
    <w:rsid w:val="00DF7179"/>
    <w:rsid w:val="00DF7290"/>
    <w:rsid w:val="00DF7A9E"/>
    <w:rsid w:val="00E047A8"/>
    <w:rsid w:val="00E05938"/>
    <w:rsid w:val="00E07281"/>
    <w:rsid w:val="00E0740D"/>
    <w:rsid w:val="00E166E6"/>
    <w:rsid w:val="00E20F69"/>
    <w:rsid w:val="00E253F7"/>
    <w:rsid w:val="00E25896"/>
    <w:rsid w:val="00E276E6"/>
    <w:rsid w:val="00E30144"/>
    <w:rsid w:val="00E31D77"/>
    <w:rsid w:val="00E32A49"/>
    <w:rsid w:val="00E33D27"/>
    <w:rsid w:val="00E367CD"/>
    <w:rsid w:val="00E41FA1"/>
    <w:rsid w:val="00E45F8E"/>
    <w:rsid w:val="00E4601B"/>
    <w:rsid w:val="00E565D4"/>
    <w:rsid w:val="00E5798D"/>
    <w:rsid w:val="00E6218B"/>
    <w:rsid w:val="00E6344A"/>
    <w:rsid w:val="00E63FDB"/>
    <w:rsid w:val="00E65015"/>
    <w:rsid w:val="00E749A5"/>
    <w:rsid w:val="00E75439"/>
    <w:rsid w:val="00E756BD"/>
    <w:rsid w:val="00E75D1F"/>
    <w:rsid w:val="00E81E08"/>
    <w:rsid w:val="00E8460F"/>
    <w:rsid w:val="00E87E37"/>
    <w:rsid w:val="00E96213"/>
    <w:rsid w:val="00E965C0"/>
    <w:rsid w:val="00EB1CEF"/>
    <w:rsid w:val="00EB28B6"/>
    <w:rsid w:val="00EB34C8"/>
    <w:rsid w:val="00EC0D8A"/>
    <w:rsid w:val="00EC1E68"/>
    <w:rsid w:val="00EC2B83"/>
    <w:rsid w:val="00ED165B"/>
    <w:rsid w:val="00ED2408"/>
    <w:rsid w:val="00ED37E2"/>
    <w:rsid w:val="00ED7A78"/>
    <w:rsid w:val="00EE0E19"/>
    <w:rsid w:val="00EE1CD2"/>
    <w:rsid w:val="00EE2E35"/>
    <w:rsid w:val="00EE32B5"/>
    <w:rsid w:val="00EE4BBD"/>
    <w:rsid w:val="00EF2A35"/>
    <w:rsid w:val="00EF2CA5"/>
    <w:rsid w:val="00EF3192"/>
    <w:rsid w:val="00F0710B"/>
    <w:rsid w:val="00F07142"/>
    <w:rsid w:val="00F12C25"/>
    <w:rsid w:val="00F16987"/>
    <w:rsid w:val="00F20131"/>
    <w:rsid w:val="00F2387B"/>
    <w:rsid w:val="00F250C1"/>
    <w:rsid w:val="00F344A3"/>
    <w:rsid w:val="00F364E1"/>
    <w:rsid w:val="00F40008"/>
    <w:rsid w:val="00F41B5C"/>
    <w:rsid w:val="00F41B64"/>
    <w:rsid w:val="00F45BF4"/>
    <w:rsid w:val="00F509CC"/>
    <w:rsid w:val="00F54CCD"/>
    <w:rsid w:val="00F6461A"/>
    <w:rsid w:val="00F67100"/>
    <w:rsid w:val="00F71C9B"/>
    <w:rsid w:val="00F731DA"/>
    <w:rsid w:val="00F7451B"/>
    <w:rsid w:val="00F76DB6"/>
    <w:rsid w:val="00F76FE7"/>
    <w:rsid w:val="00F82956"/>
    <w:rsid w:val="00F83F13"/>
    <w:rsid w:val="00F844CE"/>
    <w:rsid w:val="00F85CAE"/>
    <w:rsid w:val="00F85DEC"/>
    <w:rsid w:val="00F96166"/>
    <w:rsid w:val="00F96CEB"/>
    <w:rsid w:val="00FA2437"/>
    <w:rsid w:val="00FA599B"/>
    <w:rsid w:val="00FB16E2"/>
    <w:rsid w:val="00FB27A8"/>
    <w:rsid w:val="00FB29C5"/>
    <w:rsid w:val="00FB543A"/>
    <w:rsid w:val="00FB618D"/>
    <w:rsid w:val="00FC345C"/>
    <w:rsid w:val="00FC6DBA"/>
    <w:rsid w:val="00FC72D7"/>
    <w:rsid w:val="00FD3A15"/>
    <w:rsid w:val="00FD4B03"/>
    <w:rsid w:val="00FF511E"/>
    <w:rsid w:val="00FF6B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8758"/>
  <w15:chartTrackingRefBased/>
  <w15:docId w15:val="{C6657B3E-F728-4409-866C-8FDC3CF5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F2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07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9D21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cze">
    <w:name w:val="Hyperlink"/>
    <w:basedOn w:val="Domylnaczcionkaakapitu"/>
    <w:uiPriority w:val="99"/>
    <w:unhideWhenUsed/>
    <w:rsid w:val="00FB29C5"/>
    <w:rPr>
      <w:color w:val="0563C1" w:themeColor="hyperlink"/>
      <w:u w:val="single"/>
    </w:rPr>
  </w:style>
  <w:style w:type="character" w:styleId="Nierozpoznanawzmianka">
    <w:name w:val="Unresolved Mention"/>
    <w:basedOn w:val="Domylnaczcionkaakapitu"/>
    <w:uiPriority w:val="99"/>
    <w:semiHidden/>
    <w:unhideWhenUsed/>
    <w:rsid w:val="00FB29C5"/>
    <w:rPr>
      <w:color w:val="605E5C"/>
      <w:shd w:val="clear" w:color="auto" w:fill="E1DFDD"/>
    </w:rPr>
  </w:style>
  <w:style w:type="table" w:styleId="Tabelasiatki1jasnaakcent6">
    <w:name w:val="Grid Table 1 Light Accent 6"/>
    <w:basedOn w:val="Standardowy"/>
    <w:uiPriority w:val="46"/>
    <w:rsid w:val="009B4AE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4akcent1">
    <w:name w:val="Grid Table 4 Accent 1"/>
    <w:basedOn w:val="Standardowy"/>
    <w:uiPriority w:val="49"/>
    <w:rsid w:val="009B4A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0F26EC"/>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0F26EC"/>
    <w:pPr>
      <w:ind w:left="720"/>
      <w:contextualSpacing/>
    </w:pPr>
  </w:style>
  <w:style w:type="paragraph" w:styleId="Tekstdymka">
    <w:name w:val="Balloon Text"/>
    <w:basedOn w:val="Normalny"/>
    <w:link w:val="TekstdymkaZnak"/>
    <w:uiPriority w:val="99"/>
    <w:semiHidden/>
    <w:unhideWhenUsed/>
    <w:rsid w:val="00DF729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7290"/>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B2341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3411"/>
    <w:rPr>
      <w:sz w:val="20"/>
      <w:szCs w:val="20"/>
    </w:rPr>
  </w:style>
  <w:style w:type="character" w:styleId="Odwoanieprzypisukocowego">
    <w:name w:val="endnote reference"/>
    <w:basedOn w:val="Domylnaczcionkaakapitu"/>
    <w:uiPriority w:val="99"/>
    <w:semiHidden/>
    <w:unhideWhenUsed/>
    <w:rsid w:val="00B23411"/>
    <w:rPr>
      <w:vertAlign w:val="superscript"/>
    </w:rPr>
  </w:style>
  <w:style w:type="table" w:styleId="Tabelasiatki5ciemnaakcent1">
    <w:name w:val="Grid Table 5 Dark Accent 1"/>
    <w:basedOn w:val="Standardowy"/>
    <w:uiPriority w:val="50"/>
    <w:rsid w:val="00655A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agwek3Znak">
    <w:name w:val="Nagłówek 3 Znak"/>
    <w:basedOn w:val="Domylnaczcionkaakapitu"/>
    <w:link w:val="Nagwek3"/>
    <w:uiPriority w:val="9"/>
    <w:rsid w:val="00E07281"/>
    <w:rPr>
      <w:rFonts w:asciiTheme="majorHAnsi" w:eastAsiaTheme="majorEastAsia" w:hAnsiTheme="majorHAnsi" w:cstheme="majorBidi"/>
      <w:color w:val="1F3763" w:themeColor="accent1" w:themeShade="7F"/>
      <w:sz w:val="24"/>
      <w:szCs w:val="24"/>
    </w:rPr>
  </w:style>
  <w:style w:type="character" w:styleId="Tekstzastpczy">
    <w:name w:val="Placeholder Text"/>
    <w:basedOn w:val="Domylnaczcionkaakapitu"/>
    <w:uiPriority w:val="99"/>
    <w:semiHidden/>
    <w:rsid w:val="009C19FC"/>
    <w:rPr>
      <w:color w:val="808080"/>
    </w:rPr>
  </w:style>
  <w:style w:type="character" w:customStyle="1" w:styleId="sqlkeywordcolor">
    <w:name w:val="sqlkeywordcolor"/>
    <w:basedOn w:val="Domylnaczcionkaakapitu"/>
    <w:rsid w:val="002D0DD6"/>
  </w:style>
  <w:style w:type="character" w:styleId="Uwydatnienie">
    <w:name w:val="Emphasis"/>
    <w:basedOn w:val="Domylnaczcionkaakapitu"/>
    <w:uiPriority w:val="20"/>
    <w:qFormat/>
    <w:rsid w:val="004446CD"/>
    <w:rPr>
      <w:i/>
      <w:iCs/>
    </w:rPr>
  </w:style>
  <w:style w:type="paragraph" w:customStyle="1" w:styleId="imper">
    <w:name w:val="imper"/>
    <w:basedOn w:val="Normalny"/>
    <w:rsid w:val="003E101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3E101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4Znak">
    <w:name w:val="Nagłówek 4 Znak"/>
    <w:basedOn w:val="Domylnaczcionkaakapitu"/>
    <w:link w:val="Nagwek4"/>
    <w:uiPriority w:val="9"/>
    <w:rsid w:val="009D21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196">
      <w:bodyDiv w:val="1"/>
      <w:marLeft w:val="0"/>
      <w:marRight w:val="0"/>
      <w:marTop w:val="0"/>
      <w:marBottom w:val="0"/>
      <w:divBdr>
        <w:top w:val="none" w:sz="0" w:space="0" w:color="auto"/>
        <w:left w:val="none" w:sz="0" w:space="0" w:color="auto"/>
        <w:bottom w:val="none" w:sz="0" w:space="0" w:color="auto"/>
        <w:right w:val="none" w:sz="0" w:space="0" w:color="auto"/>
      </w:divBdr>
    </w:div>
    <w:div w:id="7561596">
      <w:bodyDiv w:val="1"/>
      <w:marLeft w:val="0"/>
      <w:marRight w:val="0"/>
      <w:marTop w:val="0"/>
      <w:marBottom w:val="0"/>
      <w:divBdr>
        <w:top w:val="none" w:sz="0" w:space="0" w:color="auto"/>
        <w:left w:val="none" w:sz="0" w:space="0" w:color="auto"/>
        <w:bottom w:val="none" w:sz="0" w:space="0" w:color="auto"/>
        <w:right w:val="none" w:sz="0" w:space="0" w:color="auto"/>
      </w:divBdr>
    </w:div>
    <w:div w:id="71859740">
      <w:bodyDiv w:val="1"/>
      <w:marLeft w:val="0"/>
      <w:marRight w:val="0"/>
      <w:marTop w:val="0"/>
      <w:marBottom w:val="0"/>
      <w:divBdr>
        <w:top w:val="none" w:sz="0" w:space="0" w:color="auto"/>
        <w:left w:val="none" w:sz="0" w:space="0" w:color="auto"/>
        <w:bottom w:val="none" w:sz="0" w:space="0" w:color="auto"/>
        <w:right w:val="none" w:sz="0" w:space="0" w:color="auto"/>
      </w:divBdr>
    </w:div>
    <w:div w:id="183448767">
      <w:bodyDiv w:val="1"/>
      <w:marLeft w:val="0"/>
      <w:marRight w:val="0"/>
      <w:marTop w:val="0"/>
      <w:marBottom w:val="0"/>
      <w:divBdr>
        <w:top w:val="none" w:sz="0" w:space="0" w:color="auto"/>
        <w:left w:val="none" w:sz="0" w:space="0" w:color="auto"/>
        <w:bottom w:val="none" w:sz="0" w:space="0" w:color="auto"/>
        <w:right w:val="none" w:sz="0" w:space="0" w:color="auto"/>
      </w:divBdr>
      <w:divsChild>
        <w:div w:id="1213468321">
          <w:marLeft w:val="0"/>
          <w:marRight w:val="0"/>
          <w:marTop w:val="0"/>
          <w:marBottom w:val="0"/>
          <w:divBdr>
            <w:top w:val="none" w:sz="0" w:space="0" w:color="auto"/>
            <w:left w:val="none" w:sz="0" w:space="0" w:color="auto"/>
            <w:bottom w:val="none" w:sz="0" w:space="0" w:color="auto"/>
            <w:right w:val="none" w:sz="0" w:space="0" w:color="auto"/>
          </w:divBdr>
        </w:div>
        <w:div w:id="1385562596">
          <w:marLeft w:val="0"/>
          <w:marRight w:val="0"/>
          <w:marTop w:val="0"/>
          <w:marBottom w:val="0"/>
          <w:divBdr>
            <w:top w:val="none" w:sz="0" w:space="0" w:color="auto"/>
            <w:left w:val="none" w:sz="0" w:space="0" w:color="auto"/>
            <w:bottom w:val="none" w:sz="0" w:space="0" w:color="auto"/>
            <w:right w:val="none" w:sz="0" w:space="0" w:color="auto"/>
          </w:divBdr>
        </w:div>
      </w:divsChild>
    </w:div>
    <w:div w:id="183639078">
      <w:bodyDiv w:val="1"/>
      <w:marLeft w:val="0"/>
      <w:marRight w:val="0"/>
      <w:marTop w:val="0"/>
      <w:marBottom w:val="0"/>
      <w:divBdr>
        <w:top w:val="none" w:sz="0" w:space="0" w:color="auto"/>
        <w:left w:val="none" w:sz="0" w:space="0" w:color="auto"/>
        <w:bottom w:val="none" w:sz="0" w:space="0" w:color="auto"/>
        <w:right w:val="none" w:sz="0" w:space="0" w:color="auto"/>
      </w:divBdr>
    </w:div>
    <w:div w:id="278881737">
      <w:bodyDiv w:val="1"/>
      <w:marLeft w:val="0"/>
      <w:marRight w:val="0"/>
      <w:marTop w:val="0"/>
      <w:marBottom w:val="0"/>
      <w:divBdr>
        <w:top w:val="none" w:sz="0" w:space="0" w:color="auto"/>
        <w:left w:val="none" w:sz="0" w:space="0" w:color="auto"/>
        <w:bottom w:val="none" w:sz="0" w:space="0" w:color="auto"/>
        <w:right w:val="none" w:sz="0" w:space="0" w:color="auto"/>
      </w:divBdr>
      <w:divsChild>
        <w:div w:id="1018582252">
          <w:marLeft w:val="0"/>
          <w:marRight w:val="0"/>
          <w:marTop w:val="0"/>
          <w:marBottom w:val="0"/>
          <w:divBdr>
            <w:top w:val="none" w:sz="0" w:space="0" w:color="auto"/>
            <w:left w:val="none" w:sz="0" w:space="0" w:color="auto"/>
            <w:bottom w:val="none" w:sz="0" w:space="0" w:color="auto"/>
            <w:right w:val="none" w:sz="0" w:space="0" w:color="auto"/>
          </w:divBdr>
        </w:div>
        <w:div w:id="1024021194">
          <w:marLeft w:val="0"/>
          <w:marRight w:val="0"/>
          <w:marTop w:val="0"/>
          <w:marBottom w:val="0"/>
          <w:divBdr>
            <w:top w:val="none" w:sz="0" w:space="0" w:color="auto"/>
            <w:left w:val="none" w:sz="0" w:space="0" w:color="auto"/>
            <w:bottom w:val="none" w:sz="0" w:space="0" w:color="auto"/>
            <w:right w:val="none" w:sz="0" w:space="0" w:color="auto"/>
          </w:divBdr>
        </w:div>
      </w:divsChild>
    </w:div>
    <w:div w:id="278922432">
      <w:bodyDiv w:val="1"/>
      <w:marLeft w:val="0"/>
      <w:marRight w:val="0"/>
      <w:marTop w:val="0"/>
      <w:marBottom w:val="0"/>
      <w:divBdr>
        <w:top w:val="none" w:sz="0" w:space="0" w:color="auto"/>
        <w:left w:val="none" w:sz="0" w:space="0" w:color="auto"/>
        <w:bottom w:val="none" w:sz="0" w:space="0" w:color="auto"/>
        <w:right w:val="none" w:sz="0" w:space="0" w:color="auto"/>
      </w:divBdr>
      <w:divsChild>
        <w:div w:id="291789741">
          <w:marLeft w:val="0"/>
          <w:marRight w:val="0"/>
          <w:marTop w:val="0"/>
          <w:marBottom w:val="0"/>
          <w:divBdr>
            <w:top w:val="none" w:sz="0" w:space="0" w:color="auto"/>
            <w:left w:val="none" w:sz="0" w:space="0" w:color="auto"/>
            <w:bottom w:val="none" w:sz="0" w:space="0" w:color="auto"/>
            <w:right w:val="none" w:sz="0" w:space="0" w:color="auto"/>
          </w:divBdr>
        </w:div>
      </w:divsChild>
    </w:div>
    <w:div w:id="355160880">
      <w:bodyDiv w:val="1"/>
      <w:marLeft w:val="0"/>
      <w:marRight w:val="0"/>
      <w:marTop w:val="0"/>
      <w:marBottom w:val="0"/>
      <w:divBdr>
        <w:top w:val="none" w:sz="0" w:space="0" w:color="auto"/>
        <w:left w:val="none" w:sz="0" w:space="0" w:color="auto"/>
        <w:bottom w:val="none" w:sz="0" w:space="0" w:color="auto"/>
        <w:right w:val="none" w:sz="0" w:space="0" w:color="auto"/>
      </w:divBdr>
    </w:div>
    <w:div w:id="465008883">
      <w:bodyDiv w:val="1"/>
      <w:marLeft w:val="0"/>
      <w:marRight w:val="0"/>
      <w:marTop w:val="0"/>
      <w:marBottom w:val="0"/>
      <w:divBdr>
        <w:top w:val="none" w:sz="0" w:space="0" w:color="auto"/>
        <w:left w:val="none" w:sz="0" w:space="0" w:color="auto"/>
        <w:bottom w:val="none" w:sz="0" w:space="0" w:color="auto"/>
        <w:right w:val="none" w:sz="0" w:space="0" w:color="auto"/>
      </w:divBdr>
    </w:div>
    <w:div w:id="480537582">
      <w:bodyDiv w:val="1"/>
      <w:marLeft w:val="0"/>
      <w:marRight w:val="0"/>
      <w:marTop w:val="0"/>
      <w:marBottom w:val="0"/>
      <w:divBdr>
        <w:top w:val="none" w:sz="0" w:space="0" w:color="auto"/>
        <w:left w:val="none" w:sz="0" w:space="0" w:color="auto"/>
        <w:bottom w:val="none" w:sz="0" w:space="0" w:color="auto"/>
        <w:right w:val="none" w:sz="0" w:space="0" w:color="auto"/>
      </w:divBdr>
    </w:div>
    <w:div w:id="485560858">
      <w:bodyDiv w:val="1"/>
      <w:marLeft w:val="0"/>
      <w:marRight w:val="0"/>
      <w:marTop w:val="0"/>
      <w:marBottom w:val="0"/>
      <w:divBdr>
        <w:top w:val="none" w:sz="0" w:space="0" w:color="auto"/>
        <w:left w:val="none" w:sz="0" w:space="0" w:color="auto"/>
        <w:bottom w:val="none" w:sz="0" w:space="0" w:color="auto"/>
        <w:right w:val="none" w:sz="0" w:space="0" w:color="auto"/>
      </w:divBdr>
    </w:div>
    <w:div w:id="624700354">
      <w:bodyDiv w:val="1"/>
      <w:marLeft w:val="0"/>
      <w:marRight w:val="0"/>
      <w:marTop w:val="0"/>
      <w:marBottom w:val="0"/>
      <w:divBdr>
        <w:top w:val="none" w:sz="0" w:space="0" w:color="auto"/>
        <w:left w:val="none" w:sz="0" w:space="0" w:color="auto"/>
        <w:bottom w:val="none" w:sz="0" w:space="0" w:color="auto"/>
        <w:right w:val="none" w:sz="0" w:space="0" w:color="auto"/>
      </w:divBdr>
    </w:div>
    <w:div w:id="631181661">
      <w:bodyDiv w:val="1"/>
      <w:marLeft w:val="0"/>
      <w:marRight w:val="0"/>
      <w:marTop w:val="0"/>
      <w:marBottom w:val="0"/>
      <w:divBdr>
        <w:top w:val="none" w:sz="0" w:space="0" w:color="auto"/>
        <w:left w:val="none" w:sz="0" w:space="0" w:color="auto"/>
        <w:bottom w:val="none" w:sz="0" w:space="0" w:color="auto"/>
        <w:right w:val="none" w:sz="0" w:space="0" w:color="auto"/>
      </w:divBdr>
    </w:div>
    <w:div w:id="686710548">
      <w:bodyDiv w:val="1"/>
      <w:marLeft w:val="0"/>
      <w:marRight w:val="0"/>
      <w:marTop w:val="0"/>
      <w:marBottom w:val="0"/>
      <w:divBdr>
        <w:top w:val="none" w:sz="0" w:space="0" w:color="auto"/>
        <w:left w:val="none" w:sz="0" w:space="0" w:color="auto"/>
        <w:bottom w:val="none" w:sz="0" w:space="0" w:color="auto"/>
        <w:right w:val="none" w:sz="0" w:space="0" w:color="auto"/>
      </w:divBdr>
      <w:divsChild>
        <w:div w:id="1480995102">
          <w:marLeft w:val="0"/>
          <w:marRight w:val="0"/>
          <w:marTop w:val="0"/>
          <w:marBottom w:val="0"/>
          <w:divBdr>
            <w:top w:val="none" w:sz="0" w:space="0" w:color="auto"/>
            <w:left w:val="none" w:sz="0" w:space="0" w:color="auto"/>
            <w:bottom w:val="none" w:sz="0" w:space="0" w:color="auto"/>
            <w:right w:val="none" w:sz="0" w:space="0" w:color="auto"/>
          </w:divBdr>
        </w:div>
        <w:div w:id="1920557130">
          <w:marLeft w:val="0"/>
          <w:marRight w:val="0"/>
          <w:marTop w:val="0"/>
          <w:marBottom w:val="0"/>
          <w:divBdr>
            <w:top w:val="none" w:sz="0" w:space="0" w:color="auto"/>
            <w:left w:val="none" w:sz="0" w:space="0" w:color="auto"/>
            <w:bottom w:val="none" w:sz="0" w:space="0" w:color="auto"/>
            <w:right w:val="none" w:sz="0" w:space="0" w:color="auto"/>
          </w:divBdr>
        </w:div>
      </w:divsChild>
    </w:div>
    <w:div w:id="712384488">
      <w:bodyDiv w:val="1"/>
      <w:marLeft w:val="0"/>
      <w:marRight w:val="0"/>
      <w:marTop w:val="0"/>
      <w:marBottom w:val="0"/>
      <w:divBdr>
        <w:top w:val="none" w:sz="0" w:space="0" w:color="auto"/>
        <w:left w:val="none" w:sz="0" w:space="0" w:color="auto"/>
        <w:bottom w:val="none" w:sz="0" w:space="0" w:color="auto"/>
        <w:right w:val="none" w:sz="0" w:space="0" w:color="auto"/>
      </w:divBdr>
    </w:div>
    <w:div w:id="814184399">
      <w:bodyDiv w:val="1"/>
      <w:marLeft w:val="0"/>
      <w:marRight w:val="0"/>
      <w:marTop w:val="0"/>
      <w:marBottom w:val="0"/>
      <w:divBdr>
        <w:top w:val="none" w:sz="0" w:space="0" w:color="auto"/>
        <w:left w:val="none" w:sz="0" w:space="0" w:color="auto"/>
        <w:bottom w:val="none" w:sz="0" w:space="0" w:color="auto"/>
        <w:right w:val="none" w:sz="0" w:space="0" w:color="auto"/>
      </w:divBdr>
    </w:div>
    <w:div w:id="827092819">
      <w:bodyDiv w:val="1"/>
      <w:marLeft w:val="0"/>
      <w:marRight w:val="0"/>
      <w:marTop w:val="0"/>
      <w:marBottom w:val="0"/>
      <w:divBdr>
        <w:top w:val="none" w:sz="0" w:space="0" w:color="auto"/>
        <w:left w:val="none" w:sz="0" w:space="0" w:color="auto"/>
        <w:bottom w:val="none" w:sz="0" w:space="0" w:color="auto"/>
        <w:right w:val="none" w:sz="0" w:space="0" w:color="auto"/>
      </w:divBdr>
    </w:div>
    <w:div w:id="827867314">
      <w:bodyDiv w:val="1"/>
      <w:marLeft w:val="0"/>
      <w:marRight w:val="0"/>
      <w:marTop w:val="0"/>
      <w:marBottom w:val="0"/>
      <w:divBdr>
        <w:top w:val="none" w:sz="0" w:space="0" w:color="auto"/>
        <w:left w:val="none" w:sz="0" w:space="0" w:color="auto"/>
        <w:bottom w:val="none" w:sz="0" w:space="0" w:color="auto"/>
        <w:right w:val="none" w:sz="0" w:space="0" w:color="auto"/>
      </w:divBdr>
    </w:div>
    <w:div w:id="918751413">
      <w:bodyDiv w:val="1"/>
      <w:marLeft w:val="0"/>
      <w:marRight w:val="0"/>
      <w:marTop w:val="0"/>
      <w:marBottom w:val="0"/>
      <w:divBdr>
        <w:top w:val="none" w:sz="0" w:space="0" w:color="auto"/>
        <w:left w:val="none" w:sz="0" w:space="0" w:color="auto"/>
        <w:bottom w:val="none" w:sz="0" w:space="0" w:color="auto"/>
        <w:right w:val="none" w:sz="0" w:space="0" w:color="auto"/>
      </w:divBdr>
      <w:divsChild>
        <w:div w:id="1966808765">
          <w:marLeft w:val="0"/>
          <w:marRight w:val="0"/>
          <w:marTop w:val="0"/>
          <w:marBottom w:val="0"/>
          <w:divBdr>
            <w:top w:val="none" w:sz="0" w:space="0" w:color="auto"/>
            <w:left w:val="none" w:sz="0" w:space="0" w:color="auto"/>
            <w:bottom w:val="none" w:sz="0" w:space="0" w:color="auto"/>
            <w:right w:val="none" w:sz="0" w:space="0" w:color="auto"/>
          </w:divBdr>
        </w:div>
      </w:divsChild>
    </w:div>
    <w:div w:id="926697576">
      <w:bodyDiv w:val="1"/>
      <w:marLeft w:val="0"/>
      <w:marRight w:val="0"/>
      <w:marTop w:val="0"/>
      <w:marBottom w:val="0"/>
      <w:divBdr>
        <w:top w:val="none" w:sz="0" w:space="0" w:color="auto"/>
        <w:left w:val="none" w:sz="0" w:space="0" w:color="auto"/>
        <w:bottom w:val="none" w:sz="0" w:space="0" w:color="auto"/>
        <w:right w:val="none" w:sz="0" w:space="0" w:color="auto"/>
      </w:divBdr>
    </w:div>
    <w:div w:id="1101298860">
      <w:bodyDiv w:val="1"/>
      <w:marLeft w:val="0"/>
      <w:marRight w:val="0"/>
      <w:marTop w:val="0"/>
      <w:marBottom w:val="0"/>
      <w:divBdr>
        <w:top w:val="none" w:sz="0" w:space="0" w:color="auto"/>
        <w:left w:val="none" w:sz="0" w:space="0" w:color="auto"/>
        <w:bottom w:val="none" w:sz="0" w:space="0" w:color="auto"/>
        <w:right w:val="none" w:sz="0" w:space="0" w:color="auto"/>
      </w:divBdr>
    </w:div>
    <w:div w:id="1104303256">
      <w:bodyDiv w:val="1"/>
      <w:marLeft w:val="0"/>
      <w:marRight w:val="0"/>
      <w:marTop w:val="0"/>
      <w:marBottom w:val="0"/>
      <w:divBdr>
        <w:top w:val="none" w:sz="0" w:space="0" w:color="auto"/>
        <w:left w:val="none" w:sz="0" w:space="0" w:color="auto"/>
        <w:bottom w:val="none" w:sz="0" w:space="0" w:color="auto"/>
        <w:right w:val="none" w:sz="0" w:space="0" w:color="auto"/>
      </w:divBdr>
    </w:div>
    <w:div w:id="1118597313">
      <w:bodyDiv w:val="1"/>
      <w:marLeft w:val="0"/>
      <w:marRight w:val="0"/>
      <w:marTop w:val="0"/>
      <w:marBottom w:val="0"/>
      <w:divBdr>
        <w:top w:val="none" w:sz="0" w:space="0" w:color="auto"/>
        <w:left w:val="none" w:sz="0" w:space="0" w:color="auto"/>
        <w:bottom w:val="none" w:sz="0" w:space="0" w:color="auto"/>
        <w:right w:val="none" w:sz="0" w:space="0" w:color="auto"/>
      </w:divBdr>
    </w:div>
    <w:div w:id="1126585808">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184632709">
      <w:bodyDiv w:val="1"/>
      <w:marLeft w:val="0"/>
      <w:marRight w:val="0"/>
      <w:marTop w:val="0"/>
      <w:marBottom w:val="0"/>
      <w:divBdr>
        <w:top w:val="none" w:sz="0" w:space="0" w:color="auto"/>
        <w:left w:val="none" w:sz="0" w:space="0" w:color="auto"/>
        <w:bottom w:val="none" w:sz="0" w:space="0" w:color="auto"/>
        <w:right w:val="none" w:sz="0" w:space="0" w:color="auto"/>
      </w:divBdr>
      <w:divsChild>
        <w:div w:id="448087247">
          <w:marLeft w:val="0"/>
          <w:marRight w:val="0"/>
          <w:marTop w:val="0"/>
          <w:marBottom w:val="0"/>
          <w:divBdr>
            <w:top w:val="none" w:sz="0" w:space="0" w:color="auto"/>
            <w:left w:val="none" w:sz="0" w:space="0" w:color="auto"/>
            <w:bottom w:val="none" w:sz="0" w:space="0" w:color="auto"/>
            <w:right w:val="none" w:sz="0" w:space="0" w:color="auto"/>
          </w:divBdr>
        </w:div>
        <w:div w:id="1035428414">
          <w:marLeft w:val="0"/>
          <w:marRight w:val="0"/>
          <w:marTop w:val="0"/>
          <w:marBottom w:val="0"/>
          <w:divBdr>
            <w:top w:val="none" w:sz="0" w:space="0" w:color="auto"/>
            <w:left w:val="none" w:sz="0" w:space="0" w:color="auto"/>
            <w:bottom w:val="none" w:sz="0" w:space="0" w:color="auto"/>
            <w:right w:val="none" w:sz="0" w:space="0" w:color="auto"/>
          </w:divBdr>
        </w:div>
      </w:divsChild>
    </w:div>
    <w:div w:id="1217860885">
      <w:bodyDiv w:val="1"/>
      <w:marLeft w:val="0"/>
      <w:marRight w:val="0"/>
      <w:marTop w:val="0"/>
      <w:marBottom w:val="0"/>
      <w:divBdr>
        <w:top w:val="none" w:sz="0" w:space="0" w:color="auto"/>
        <w:left w:val="none" w:sz="0" w:space="0" w:color="auto"/>
        <w:bottom w:val="none" w:sz="0" w:space="0" w:color="auto"/>
        <w:right w:val="none" w:sz="0" w:space="0" w:color="auto"/>
      </w:divBdr>
    </w:div>
    <w:div w:id="1270501947">
      <w:bodyDiv w:val="1"/>
      <w:marLeft w:val="0"/>
      <w:marRight w:val="0"/>
      <w:marTop w:val="0"/>
      <w:marBottom w:val="0"/>
      <w:divBdr>
        <w:top w:val="none" w:sz="0" w:space="0" w:color="auto"/>
        <w:left w:val="none" w:sz="0" w:space="0" w:color="auto"/>
        <w:bottom w:val="none" w:sz="0" w:space="0" w:color="auto"/>
        <w:right w:val="none" w:sz="0" w:space="0" w:color="auto"/>
      </w:divBdr>
    </w:div>
    <w:div w:id="1298413887">
      <w:bodyDiv w:val="1"/>
      <w:marLeft w:val="0"/>
      <w:marRight w:val="0"/>
      <w:marTop w:val="0"/>
      <w:marBottom w:val="0"/>
      <w:divBdr>
        <w:top w:val="none" w:sz="0" w:space="0" w:color="auto"/>
        <w:left w:val="none" w:sz="0" w:space="0" w:color="auto"/>
        <w:bottom w:val="none" w:sz="0" w:space="0" w:color="auto"/>
        <w:right w:val="none" w:sz="0" w:space="0" w:color="auto"/>
      </w:divBdr>
      <w:divsChild>
        <w:div w:id="414518177">
          <w:marLeft w:val="0"/>
          <w:marRight w:val="0"/>
          <w:marTop w:val="0"/>
          <w:marBottom w:val="0"/>
          <w:divBdr>
            <w:top w:val="none" w:sz="0" w:space="0" w:color="auto"/>
            <w:left w:val="none" w:sz="0" w:space="0" w:color="auto"/>
            <w:bottom w:val="none" w:sz="0" w:space="0" w:color="auto"/>
            <w:right w:val="none" w:sz="0" w:space="0" w:color="auto"/>
          </w:divBdr>
        </w:div>
        <w:div w:id="469978804">
          <w:marLeft w:val="0"/>
          <w:marRight w:val="0"/>
          <w:marTop w:val="0"/>
          <w:marBottom w:val="0"/>
          <w:divBdr>
            <w:top w:val="none" w:sz="0" w:space="0" w:color="auto"/>
            <w:left w:val="none" w:sz="0" w:space="0" w:color="auto"/>
            <w:bottom w:val="none" w:sz="0" w:space="0" w:color="auto"/>
            <w:right w:val="none" w:sz="0" w:space="0" w:color="auto"/>
          </w:divBdr>
        </w:div>
        <w:div w:id="1924801030">
          <w:marLeft w:val="0"/>
          <w:marRight w:val="0"/>
          <w:marTop w:val="0"/>
          <w:marBottom w:val="0"/>
          <w:divBdr>
            <w:top w:val="none" w:sz="0" w:space="0" w:color="auto"/>
            <w:left w:val="none" w:sz="0" w:space="0" w:color="auto"/>
            <w:bottom w:val="none" w:sz="0" w:space="0" w:color="auto"/>
            <w:right w:val="none" w:sz="0" w:space="0" w:color="auto"/>
          </w:divBdr>
        </w:div>
      </w:divsChild>
    </w:div>
    <w:div w:id="1324316143">
      <w:bodyDiv w:val="1"/>
      <w:marLeft w:val="0"/>
      <w:marRight w:val="0"/>
      <w:marTop w:val="0"/>
      <w:marBottom w:val="0"/>
      <w:divBdr>
        <w:top w:val="none" w:sz="0" w:space="0" w:color="auto"/>
        <w:left w:val="none" w:sz="0" w:space="0" w:color="auto"/>
        <w:bottom w:val="none" w:sz="0" w:space="0" w:color="auto"/>
        <w:right w:val="none" w:sz="0" w:space="0" w:color="auto"/>
      </w:divBdr>
    </w:div>
    <w:div w:id="1332216868">
      <w:bodyDiv w:val="1"/>
      <w:marLeft w:val="0"/>
      <w:marRight w:val="0"/>
      <w:marTop w:val="0"/>
      <w:marBottom w:val="0"/>
      <w:divBdr>
        <w:top w:val="none" w:sz="0" w:space="0" w:color="auto"/>
        <w:left w:val="none" w:sz="0" w:space="0" w:color="auto"/>
        <w:bottom w:val="none" w:sz="0" w:space="0" w:color="auto"/>
        <w:right w:val="none" w:sz="0" w:space="0" w:color="auto"/>
      </w:divBdr>
    </w:div>
    <w:div w:id="1355034489">
      <w:bodyDiv w:val="1"/>
      <w:marLeft w:val="0"/>
      <w:marRight w:val="0"/>
      <w:marTop w:val="0"/>
      <w:marBottom w:val="0"/>
      <w:divBdr>
        <w:top w:val="none" w:sz="0" w:space="0" w:color="auto"/>
        <w:left w:val="none" w:sz="0" w:space="0" w:color="auto"/>
        <w:bottom w:val="none" w:sz="0" w:space="0" w:color="auto"/>
        <w:right w:val="none" w:sz="0" w:space="0" w:color="auto"/>
      </w:divBdr>
    </w:div>
    <w:div w:id="1386026371">
      <w:bodyDiv w:val="1"/>
      <w:marLeft w:val="0"/>
      <w:marRight w:val="0"/>
      <w:marTop w:val="0"/>
      <w:marBottom w:val="0"/>
      <w:divBdr>
        <w:top w:val="none" w:sz="0" w:space="0" w:color="auto"/>
        <w:left w:val="none" w:sz="0" w:space="0" w:color="auto"/>
        <w:bottom w:val="none" w:sz="0" w:space="0" w:color="auto"/>
        <w:right w:val="none" w:sz="0" w:space="0" w:color="auto"/>
      </w:divBdr>
      <w:divsChild>
        <w:div w:id="987510800">
          <w:marLeft w:val="0"/>
          <w:marRight w:val="0"/>
          <w:marTop w:val="0"/>
          <w:marBottom w:val="0"/>
          <w:divBdr>
            <w:top w:val="none" w:sz="0" w:space="0" w:color="auto"/>
            <w:left w:val="none" w:sz="0" w:space="0" w:color="auto"/>
            <w:bottom w:val="none" w:sz="0" w:space="0" w:color="auto"/>
            <w:right w:val="none" w:sz="0" w:space="0" w:color="auto"/>
          </w:divBdr>
        </w:div>
        <w:div w:id="1227687231">
          <w:marLeft w:val="0"/>
          <w:marRight w:val="0"/>
          <w:marTop w:val="0"/>
          <w:marBottom w:val="0"/>
          <w:divBdr>
            <w:top w:val="none" w:sz="0" w:space="0" w:color="auto"/>
            <w:left w:val="none" w:sz="0" w:space="0" w:color="auto"/>
            <w:bottom w:val="none" w:sz="0" w:space="0" w:color="auto"/>
            <w:right w:val="none" w:sz="0" w:space="0" w:color="auto"/>
          </w:divBdr>
        </w:div>
      </w:divsChild>
    </w:div>
    <w:div w:id="1408722742">
      <w:bodyDiv w:val="1"/>
      <w:marLeft w:val="0"/>
      <w:marRight w:val="0"/>
      <w:marTop w:val="0"/>
      <w:marBottom w:val="0"/>
      <w:divBdr>
        <w:top w:val="none" w:sz="0" w:space="0" w:color="auto"/>
        <w:left w:val="none" w:sz="0" w:space="0" w:color="auto"/>
        <w:bottom w:val="none" w:sz="0" w:space="0" w:color="auto"/>
        <w:right w:val="none" w:sz="0" w:space="0" w:color="auto"/>
      </w:divBdr>
    </w:div>
    <w:div w:id="1453550605">
      <w:bodyDiv w:val="1"/>
      <w:marLeft w:val="0"/>
      <w:marRight w:val="0"/>
      <w:marTop w:val="0"/>
      <w:marBottom w:val="0"/>
      <w:divBdr>
        <w:top w:val="none" w:sz="0" w:space="0" w:color="auto"/>
        <w:left w:val="none" w:sz="0" w:space="0" w:color="auto"/>
        <w:bottom w:val="none" w:sz="0" w:space="0" w:color="auto"/>
        <w:right w:val="none" w:sz="0" w:space="0" w:color="auto"/>
      </w:divBdr>
    </w:div>
    <w:div w:id="1489665937">
      <w:bodyDiv w:val="1"/>
      <w:marLeft w:val="0"/>
      <w:marRight w:val="0"/>
      <w:marTop w:val="0"/>
      <w:marBottom w:val="0"/>
      <w:divBdr>
        <w:top w:val="none" w:sz="0" w:space="0" w:color="auto"/>
        <w:left w:val="none" w:sz="0" w:space="0" w:color="auto"/>
        <w:bottom w:val="none" w:sz="0" w:space="0" w:color="auto"/>
        <w:right w:val="none" w:sz="0" w:space="0" w:color="auto"/>
      </w:divBdr>
    </w:div>
    <w:div w:id="1491404693">
      <w:bodyDiv w:val="1"/>
      <w:marLeft w:val="0"/>
      <w:marRight w:val="0"/>
      <w:marTop w:val="0"/>
      <w:marBottom w:val="0"/>
      <w:divBdr>
        <w:top w:val="none" w:sz="0" w:space="0" w:color="auto"/>
        <w:left w:val="none" w:sz="0" w:space="0" w:color="auto"/>
        <w:bottom w:val="none" w:sz="0" w:space="0" w:color="auto"/>
        <w:right w:val="none" w:sz="0" w:space="0" w:color="auto"/>
      </w:divBdr>
    </w:div>
    <w:div w:id="1611932026">
      <w:bodyDiv w:val="1"/>
      <w:marLeft w:val="0"/>
      <w:marRight w:val="0"/>
      <w:marTop w:val="0"/>
      <w:marBottom w:val="0"/>
      <w:divBdr>
        <w:top w:val="none" w:sz="0" w:space="0" w:color="auto"/>
        <w:left w:val="none" w:sz="0" w:space="0" w:color="auto"/>
        <w:bottom w:val="none" w:sz="0" w:space="0" w:color="auto"/>
        <w:right w:val="none" w:sz="0" w:space="0" w:color="auto"/>
      </w:divBdr>
    </w:div>
    <w:div w:id="1652245929">
      <w:bodyDiv w:val="1"/>
      <w:marLeft w:val="0"/>
      <w:marRight w:val="0"/>
      <w:marTop w:val="0"/>
      <w:marBottom w:val="0"/>
      <w:divBdr>
        <w:top w:val="none" w:sz="0" w:space="0" w:color="auto"/>
        <w:left w:val="none" w:sz="0" w:space="0" w:color="auto"/>
        <w:bottom w:val="none" w:sz="0" w:space="0" w:color="auto"/>
        <w:right w:val="none" w:sz="0" w:space="0" w:color="auto"/>
      </w:divBdr>
    </w:div>
    <w:div w:id="1782145596">
      <w:bodyDiv w:val="1"/>
      <w:marLeft w:val="0"/>
      <w:marRight w:val="0"/>
      <w:marTop w:val="0"/>
      <w:marBottom w:val="0"/>
      <w:divBdr>
        <w:top w:val="none" w:sz="0" w:space="0" w:color="auto"/>
        <w:left w:val="none" w:sz="0" w:space="0" w:color="auto"/>
        <w:bottom w:val="none" w:sz="0" w:space="0" w:color="auto"/>
        <w:right w:val="none" w:sz="0" w:space="0" w:color="auto"/>
      </w:divBdr>
    </w:div>
    <w:div w:id="1785004549">
      <w:bodyDiv w:val="1"/>
      <w:marLeft w:val="0"/>
      <w:marRight w:val="0"/>
      <w:marTop w:val="0"/>
      <w:marBottom w:val="0"/>
      <w:divBdr>
        <w:top w:val="none" w:sz="0" w:space="0" w:color="auto"/>
        <w:left w:val="none" w:sz="0" w:space="0" w:color="auto"/>
        <w:bottom w:val="none" w:sz="0" w:space="0" w:color="auto"/>
        <w:right w:val="none" w:sz="0" w:space="0" w:color="auto"/>
      </w:divBdr>
    </w:div>
    <w:div w:id="1801415184">
      <w:bodyDiv w:val="1"/>
      <w:marLeft w:val="0"/>
      <w:marRight w:val="0"/>
      <w:marTop w:val="0"/>
      <w:marBottom w:val="0"/>
      <w:divBdr>
        <w:top w:val="none" w:sz="0" w:space="0" w:color="auto"/>
        <w:left w:val="none" w:sz="0" w:space="0" w:color="auto"/>
        <w:bottom w:val="none" w:sz="0" w:space="0" w:color="auto"/>
        <w:right w:val="none" w:sz="0" w:space="0" w:color="auto"/>
      </w:divBdr>
    </w:div>
    <w:div w:id="1821074290">
      <w:bodyDiv w:val="1"/>
      <w:marLeft w:val="0"/>
      <w:marRight w:val="0"/>
      <w:marTop w:val="0"/>
      <w:marBottom w:val="0"/>
      <w:divBdr>
        <w:top w:val="none" w:sz="0" w:space="0" w:color="auto"/>
        <w:left w:val="none" w:sz="0" w:space="0" w:color="auto"/>
        <w:bottom w:val="none" w:sz="0" w:space="0" w:color="auto"/>
        <w:right w:val="none" w:sz="0" w:space="0" w:color="auto"/>
      </w:divBdr>
    </w:div>
    <w:div w:id="1913543582">
      <w:bodyDiv w:val="1"/>
      <w:marLeft w:val="0"/>
      <w:marRight w:val="0"/>
      <w:marTop w:val="0"/>
      <w:marBottom w:val="0"/>
      <w:divBdr>
        <w:top w:val="none" w:sz="0" w:space="0" w:color="auto"/>
        <w:left w:val="none" w:sz="0" w:space="0" w:color="auto"/>
        <w:bottom w:val="none" w:sz="0" w:space="0" w:color="auto"/>
        <w:right w:val="none" w:sz="0" w:space="0" w:color="auto"/>
      </w:divBdr>
    </w:div>
    <w:div w:id="1958758893">
      <w:bodyDiv w:val="1"/>
      <w:marLeft w:val="0"/>
      <w:marRight w:val="0"/>
      <w:marTop w:val="0"/>
      <w:marBottom w:val="0"/>
      <w:divBdr>
        <w:top w:val="none" w:sz="0" w:space="0" w:color="auto"/>
        <w:left w:val="none" w:sz="0" w:space="0" w:color="auto"/>
        <w:bottom w:val="none" w:sz="0" w:space="0" w:color="auto"/>
        <w:right w:val="none" w:sz="0" w:space="0" w:color="auto"/>
      </w:divBdr>
    </w:div>
    <w:div w:id="1973175042">
      <w:bodyDiv w:val="1"/>
      <w:marLeft w:val="0"/>
      <w:marRight w:val="0"/>
      <w:marTop w:val="0"/>
      <w:marBottom w:val="0"/>
      <w:divBdr>
        <w:top w:val="none" w:sz="0" w:space="0" w:color="auto"/>
        <w:left w:val="none" w:sz="0" w:space="0" w:color="auto"/>
        <w:bottom w:val="none" w:sz="0" w:space="0" w:color="auto"/>
        <w:right w:val="none" w:sz="0" w:space="0" w:color="auto"/>
      </w:divBdr>
      <w:divsChild>
        <w:div w:id="256789051">
          <w:marLeft w:val="0"/>
          <w:marRight w:val="0"/>
          <w:marTop w:val="0"/>
          <w:marBottom w:val="0"/>
          <w:divBdr>
            <w:top w:val="none" w:sz="0" w:space="0" w:color="auto"/>
            <w:left w:val="none" w:sz="0" w:space="0" w:color="auto"/>
            <w:bottom w:val="none" w:sz="0" w:space="0" w:color="auto"/>
            <w:right w:val="none" w:sz="0" w:space="0" w:color="auto"/>
          </w:divBdr>
        </w:div>
        <w:div w:id="1595437554">
          <w:marLeft w:val="0"/>
          <w:marRight w:val="0"/>
          <w:marTop w:val="0"/>
          <w:marBottom w:val="0"/>
          <w:divBdr>
            <w:top w:val="none" w:sz="0" w:space="0" w:color="auto"/>
            <w:left w:val="none" w:sz="0" w:space="0" w:color="auto"/>
            <w:bottom w:val="none" w:sz="0" w:space="0" w:color="auto"/>
            <w:right w:val="none" w:sz="0" w:space="0" w:color="auto"/>
          </w:divBdr>
        </w:div>
        <w:div w:id="1745177501">
          <w:marLeft w:val="0"/>
          <w:marRight w:val="0"/>
          <w:marTop w:val="0"/>
          <w:marBottom w:val="0"/>
          <w:divBdr>
            <w:top w:val="none" w:sz="0" w:space="0" w:color="auto"/>
            <w:left w:val="none" w:sz="0" w:space="0" w:color="auto"/>
            <w:bottom w:val="none" w:sz="0" w:space="0" w:color="auto"/>
            <w:right w:val="none" w:sz="0" w:space="0" w:color="auto"/>
          </w:divBdr>
        </w:div>
        <w:div w:id="2091927841">
          <w:marLeft w:val="0"/>
          <w:marRight w:val="0"/>
          <w:marTop w:val="0"/>
          <w:marBottom w:val="0"/>
          <w:divBdr>
            <w:top w:val="none" w:sz="0" w:space="0" w:color="auto"/>
            <w:left w:val="none" w:sz="0" w:space="0" w:color="auto"/>
            <w:bottom w:val="none" w:sz="0" w:space="0" w:color="auto"/>
            <w:right w:val="none" w:sz="0" w:space="0" w:color="auto"/>
          </w:divBdr>
        </w:div>
      </w:divsChild>
    </w:div>
    <w:div w:id="2051953524">
      <w:bodyDiv w:val="1"/>
      <w:marLeft w:val="0"/>
      <w:marRight w:val="0"/>
      <w:marTop w:val="0"/>
      <w:marBottom w:val="0"/>
      <w:divBdr>
        <w:top w:val="none" w:sz="0" w:space="0" w:color="auto"/>
        <w:left w:val="none" w:sz="0" w:space="0" w:color="auto"/>
        <w:bottom w:val="none" w:sz="0" w:space="0" w:color="auto"/>
        <w:right w:val="none" w:sz="0" w:space="0" w:color="auto"/>
      </w:divBdr>
    </w:div>
    <w:div w:id="20824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8EBF4D5549463792B07F4661C6C445"/>
        <w:category>
          <w:name w:val="Ogólne"/>
          <w:gallery w:val="placeholder"/>
        </w:category>
        <w:types>
          <w:type w:val="bbPlcHdr"/>
        </w:types>
        <w:behaviors>
          <w:behavior w:val="content"/>
        </w:behaviors>
        <w:guid w:val="{55BF0141-1DF9-4D26-A489-AF3262E3375A}"/>
      </w:docPartPr>
      <w:docPartBody>
        <w:p w:rsidR="00F55EF4" w:rsidRDefault="00292945">
          <w:r w:rsidRPr="00430F0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292945"/>
    <w:rsid w:val="0034507C"/>
    <w:rsid w:val="003D5845"/>
    <w:rsid w:val="00864028"/>
    <w:rsid w:val="00A9130C"/>
    <w:rsid w:val="00DA2BAF"/>
    <w:rsid w:val="00F55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92945"/>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92945"/>
    <w:rPr>
      <w:color w:val="808080"/>
    </w:rPr>
  </w:style>
  <w:style w:type="paragraph" w:customStyle="1" w:styleId="9C7EFD902CAD4CB19845E24D1B500197">
    <w:name w:val="9C7EFD902CAD4CB19845E24D1B500197"/>
    <w:rsid w:val="00292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4FCCD-5602-49A8-AF65-4E30BA0A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709</TotalTime>
  <Pages>15</Pages>
  <Words>4681</Words>
  <Characters>28088</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651</cp:revision>
  <cp:lastPrinted>2019-11-17T15:23:00Z</cp:lastPrinted>
  <dcterms:created xsi:type="dcterms:W3CDTF">2019-10-26T23:38:00Z</dcterms:created>
  <dcterms:modified xsi:type="dcterms:W3CDTF">2019-12-15T13:00:00Z</dcterms:modified>
</cp:coreProperties>
</file>