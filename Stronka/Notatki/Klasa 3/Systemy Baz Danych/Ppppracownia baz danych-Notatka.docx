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98A5B1" w14:textId="65234DAC" w:rsidR="00E52381" w:rsidRDefault="00E52381" w:rsidP="00CD2BD2">
      <w:pPr>
        <w:pStyle w:val="Nagwek1"/>
        <w:rPr>
          <w:b/>
        </w:rPr>
      </w:pPr>
      <w:r>
        <w:rPr>
          <w:b/>
        </w:rPr>
        <w:t>Praktyka</w:t>
      </w:r>
    </w:p>
    <w:p w14:paraId="798D1F8E" w14:textId="405D0F86" w:rsidR="007B3C8D" w:rsidRDefault="00F71682" w:rsidP="00E52381">
      <w:pPr>
        <w:pStyle w:val="Nagwek2"/>
        <w:rPr>
          <w:b/>
        </w:rPr>
      </w:pPr>
      <w:r>
        <w:rPr>
          <w:b/>
        </w:rPr>
        <w:t>Praca w trybie tekstowym</w:t>
      </w:r>
    </w:p>
    <w:p w14:paraId="61B56E33" w14:textId="003B7026" w:rsidR="003B3344" w:rsidRDefault="003B3344" w:rsidP="003B3344">
      <w:r>
        <w:t>Logowanie się</w:t>
      </w:r>
      <w:r w:rsidR="00F71682">
        <w:t xml:space="preserve"> przez XAMPP -&gt; </w:t>
      </w:r>
      <w:r w:rsidR="00F71682" w:rsidRPr="00B05AD4">
        <w:rPr>
          <w:b/>
          <w:bCs/>
        </w:rPr>
        <w:t>Shell</w:t>
      </w:r>
    </w:p>
    <w:tbl>
      <w:tblPr>
        <w:tblStyle w:val="Tabela-Siatka"/>
        <w:tblW w:w="0" w:type="auto"/>
        <w:tblLook w:val="04A0" w:firstRow="1" w:lastRow="0" w:firstColumn="1" w:lastColumn="0" w:noHBand="0" w:noVBand="1"/>
      </w:tblPr>
      <w:tblGrid>
        <w:gridCol w:w="11328"/>
      </w:tblGrid>
      <w:tr w:rsidR="003B3344" w14:paraId="52ECD037" w14:textId="77777777" w:rsidTr="003B3344">
        <w:tc>
          <w:tcPr>
            <w:tcW w:w="11328" w:type="dxa"/>
          </w:tcPr>
          <w:p w14:paraId="2F330252" w14:textId="5FA7D712" w:rsidR="0017440C" w:rsidRDefault="00A42483" w:rsidP="003B3344">
            <w:proofErr w:type="spellStart"/>
            <w:r>
              <w:t>m</w:t>
            </w:r>
            <w:r w:rsidR="003B3344">
              <w:t>y</w:t>
            </w:r>
            <w:r w:rsidR="007169C9">
              <w:t>sql</w:t>
            </w:r>
            <w:proofErr w:type="spellEnd"/>
            <w:r w:rsidR="007169C9">
              <w:t xml:space="preserve"> -u </w:t>
            </w:r>
            <w:proofErr w:type="spellStart"/>
            <w:r w:rsidR="007169C9">
              <w:t>nazwa_użytkownika</w:t>
            </w:r>
            <w:proofErr w:type="spellEnd"/>
            <w:r w:rsidR="007169C9">
              <w:t xml:space="preserve"> -p</w:t>
            </w:r>
          </w:p>
        </w:tc>
      </w:tr>
    </w:tbl>
    <w:p w14:paraId="4BC06119" w14:textId="3F04A92D" w:rsidR="00F71682" w:rsidRDefault="00F71682" w:rsidP="000B224E">
      <w:r>
        <w:t xml:space="preserve">Logowanie się przez </w:t>
      </w:r>
      <w:r w:rsidRPr="00B05AD4">
        <w:rPr>
          <w:b/>
          <w:bCs/>
        </w:rPr>
        <w:t>CMD</w:t>
      </w:r>
    </w:p>
    <w:tbl>
      <w:tblPr>
        <w:tblStyle w:val="Tabela-Siatka"/>
        <w:tblW w:w="0" w:type="auto"/>
        <w:tblLook w:val="04A0" w:firstRow="1" w:lastRow="0" w:firstColumn="1" w:lastColumn="0" w:noHBand="0" w:noVBand="1"/>
      </w:tblPr>
      <w:tblGrid>
        <w:gridCol w:w="11328"/>
      </w:tblGrid>
      <w:tr w:rsidR="00F71682" w14:paraId="6A18822B" w14:textId="77777777" w:rsidTr="00F71682">
        <w:tc>
          <w:tcPr>
            <w:tcW w:w="11328" w:type="dxa"/>
          </w:tcPr>
          <w:p w14:paraId="0E7E9750" w14:textId="77777777" w:rsidR="00F71682" w:rsidRDefault="00F71682" w:rsidP="000B224E">
            <w:r w:rsidRPr="00852E86">
              <w:rPr>
                <w:b/>
                <w:bCs/>
              </w:rPr>
              <w:t>cd</w:t>
            </w:r>
            <w:r w:rsidRPr="00F71682">
              <w:t xml:space="preserve"> C:\xampp\mysql\bin</w:t>
            </w:r>
          </w:p>
          <w:p w14:paraId="749097B2" w14:textId="1C0DA5CA" w:rsidR="00F71682" w:rsidRDefault="00F71682" w:rsidP="000B224E">
            <w:proofErr w:type="spellStart"/>
            <w:r w:rsidRPr="00F71682">
              <w:t>mysql</w:t>
            </w:r>
            <w:proofErr w:type="spellEnd"/>
            <w:r w:rsidRPr="00F71682">
              <w:t xml:space="preserve"> -u </w:t>
            </w:r>
            <w:proofErr w:type="spellStart"/>
            <w:r w:rsidRPr="00F71682">
              <w:t>root</w:t>
            </w:r>
            <w:proofErr w:type="spellEnd"/>
            <w:r w:rsidRPr="00F71682">
              <w:t xml:space="preserve"> -p</w:t>
            </w:r>
          </w:p>
        </w:tc>
      </w:tr>
    </w:tbl>
    <w:p w14:paraId="01E8C6FA" w14:textId="307CA919" w:rsidR="002A232E" w:rsidRDefault="00B8209C" w:rsidP="000B224E">
      <w:r>
        <w:t>Wylogowanie się</w:t>
      </w:r>
    </w:p>
    <w:tbl>
      <w:tblPr>
        <w:tblStyle w:val="Tabela-Siatka"/>
        <w:tblW w:w="0" w:type="auto"/>
        <w:tblLook w:val="04A0" w:firstRow="1" w:lastRow="0" w:firstColumn="1" w:lastColumn="0" w:noHBand="0" w:noVBand="1"/>
      </w:tblPr>
      <w:tblGrid>
        <w:gridCol w:w="11328"/>
      </w:tblGrid>
      <w:tr w:rsidR="002A232E" w14:paraId="5AEC6160" w14:textId="77777777" w:rsidTr="002A232E">
        <w:tc>
          <w:tcPr>
            <w:tcW w:w="11328" w:type="dxa"/>
          </w:tcPr>
          <w:p w14:paraId="439C36BA" w14:textId="2A1289E3" w:rsidR="002A232E" w:rsidRPr="00A0592E" w:rsidRDefault="00A0592E" w:rsidP="000B224E">
            <w:pPr>
              <w:rPr>
                <w:b/>
                <w:bCs/>
              </w:rPr>
            </w:pPr>
            <w:proofErr w:type="spellStart"/>
            <w:r w:rsidRPr="00A0592E">
              <w:rPr>
                <w:b/>
                <w:bCs/>
              </w:rPr>
              <w:t>e</w:t>
            </w:r>
            <w:r w:rsidR="002A232E" w:rsidRPr="00A0592E">
              <w:rPr>
                <w:b/>
                <w:bCs/>
              </w:rPr>
              <w:t>xit</w:t>
            </w:r>
            <w:proofErr w:type="spellEnd"/>
          </w:p>
        </w:tc>
      </w:tr>
      <w:tr w:rsidR="002A232E" w14:paraId="6F45A39E" w14:textId="77777777" w:rsidTr="002A232E">
        <w:tc>
          <w:tcPr>
            <w:tcW w:w="11328" w:type="dxa"/>
          </w:tcPr>
          <w:p w14:paraId="44D9B6C6" w14:textId="76C47B08" w:rsidR="002A232E" w:rsidRDefault="002A232E" w:rsidP="000B224E">
            <w:proofErr w:type="spellStart"/>
            <w:r>
              <w:t>Ctrl+c</w:t>
            </w:r>
            <w:proofErr w:type="spellEnd"/>
          </w:p>
        </w:tc>
      </w:tr>
    </w:tbl>
    <w:p w14:paraId="58540EBF" w14:textId="2D571C63" w:rsidR="00E515C5" w:rsidRDefault="00E515C5" w:rsidP="000B224E">
      <w:r>
        <w:t xml:space="preserve">Zmiana kodowania znaków w </w:t>
      </w:r>
      <w:r w:rsidRPr="00E515C5">
        <w:rPr>
          <w:b/>
          <w:bCs/>
        </w:rPr>
        <w:t>CMD</w:t>
      </w:r>
      <w:r>
        <w:t xml:space="preserve"> i </w:t>
      </w:r>
      <w:proofErr w:type="spellStart"/>
      <w:r w:rsidRPr="00E515C5">
        <w:rPr>
          <w:b/>
          <w:bCs/>
        </w:rPr>
        <w:t>Shell’u</w:t>
      </w:r>
      <w:proofErr w:type="spellEnd"/>
      <w:r>
        <w:t xml:space="preserve"> (przed zalogowaniem się)</w:t>
      </w:r>
    </w:p>
    <w:tbl>
      <w:tblPr>
        <w:tblStyle w:val="Tabela-Siatka"/>
        <w:tblW w:w="0" w:type="auto"/>
        <w:tblLook w:val="04A0" w:firstRow="1" w:lastRow="0" w:firstColumn="1" w:lastColumn="0" w:noHBand="0" w:noVBand="1"/>
      </w:tblPr>
      <w:tblGrid>
        <w:gridCol w:w="5808"/>
        <w:gridCol w:w="5520"/>
      </w:tblGrid>
      <w:tr w:rsidR="00DF7825" w14:paraId="1F21EFF0" w14:textId="4BE6C027" w:rsidTr="00DF7825">
        <w:tc>
          <w:tcPr>
            <w:tcW w:w="5808" w:type="dxa"/>
          </w:tcPr>
          <w:p w14:paraId="616C9F23" w14:textId="3BC1341E" w:rsidR="00DF7825" w:rsidRDefault="00985B45" w:rsidP="000B224E">
            <w:proofErr w:type="spellStart"/>
            <w:r w:rsidRPr="00985B45">
              <w:rPr>
                <w:b/>
                <w:bCs/>
              </w:rPr>
              <w:t>c</w:t>
            </w:r>
            <w:r w:rsidR="00DF7825" w:rsidRPr="00985B45">
              <w:rPr>
                <w:b/>
                <w:bCs/>
              </w:rPr>
              <w:t>hcp</w:t>
            </w:r>
            <w:proofErr w:type="spellEnd"/>
            <w:r w:rsidR="00DF7825">
              <w:t xml:space="preserve"> 65001 </w:t>
            </w:r>
          </w:p>
        </w:tc>
        <w:tc>
          <w:tcPr>
            <w:tcW w:w="5520" w:type="dxa"/>
          </w:tcPr>
          <w:p w14:paraId="6E6666FE" w14:textId="19BB79F9" w:rsidR="00DF7825" w:rsidRDefault="00F45CDD" w:rsidP="000B224E">
            <w:r>
              <w:t>U</w:t>
            </w:r>
            <w:r w:rsidR="00750DEB">
              <w:t>TF 8</w:t>
            </w:r>
          </w:p>
        </w:tc>
      </w:tr>
      <w:tr w:rsidR="00DF7825" w14:paraId="68BBCAAD" w14:textId="698A06DF" w:rsidTr="00DF7825">
        <w:tc>
          <w:tcPr>
            <w:tcW w:w="5808" w:type="dxa"/>
          </w:tcPr>
          <w:p w14:paraId="71912816" w14:textId="5CBBBA6B" w:rsidR="00DF7825" w:rsidRDefault="00985B45" w:rsidP="000B224E">
            <w:proofErr w:type="spellStart"/>
            <w:r w:rsidRPr="00985B45">
              <w:rPr>
                <w:b/>
                <w:bCs/>
              </w:rPr>
              <w:t>c</w:t>
            </w:r>
            <w:r w:rsidR="00DF7825" w:rsidRPr="00985B45">
              <w:rPr>
                <w:b/>
                <w:bCs/>
              </w:rPr>
              <w:t>hcp</w:t>
            </w:r>
            <w:proofErr w:type="spellEnd"/>
            <w:r w:rsidR="00DF7825">
              <w:t xml:space="preserve"> 852</w:t>
            </w:r>
          </w:p>
        </w:tc>
        <w:tc>
          <w:tcPr>
            <w:tcW w:w="5520" w:type="dxa"/>
          </w:tcPr>
          <w:p w14:paraId="6F3688BA" w14:textId="112FB1BF" w:rsidR="00DF7825" w:rsidRDefault="00DF7825" w:rsidP="000B224E">
            <w:r>
              <w:t xml:space="preserve">OEM </w:t>
            </w:r>
            <w:proofErr w:type="spellStart"/>
            <w:r>
              <w:t>Latin</w:t>
            </w:r>
            <w:proofErr w:type="spellEnd"/>
            <w:r>
              <w:t xml:space="preserve"> II</w:t>
            </w:r>
          </w:p>
        </w:tc>
      </w:tr>
    </w:tbl>
    <w:p w14:paraId="04B31DF3" w14:textId="2A108F3E" w:rsidR="00B05AD4" w:rsidRPr="00E515C5" w:rsidRDefault="00852E86" w:rsidP="000B224E">
      <w:r>
        <w:t xml:space="preserve">Ustawianie polskich znaków w </w:t>
      </w:r>
      <w:proofErr w:type="spellStart"/>
      <w:r w:rsidRPr="00E515C5">
        <w:rPr>
          <w:b/>
          <w:bCs/>
        </w:rPr>
        <w:t>Shell’u</w:t>
      </w:r>
      <w:proofErr w:type="spellEnd"/>
    </w:p>
    <w:tbl>
      <w:tblPr>
        <w:tblStyle w:val="Tabela-Siatka"/>
        <w:tblW w:w="11335" w:type="dxa"/>
        <w:tblLook w:val="04A0" w:firstRow="1" w:lastRow="0" w:firstColumn="1" w:lastColumn="0" w:noHBand="0" w:noVBand="1"/>
      </w:tblPr>
      <w:tblGrid>
        <w:gridCol w:w="624"/>
        <w:gridCol w:w="10711"/>
      </w:tblGrid>
      <w:tr w:rsidR="00E515C5" w14:paraId="78492BEF" w14:textId="68D7ED41" w:rsidTr="00E515C5">
        <w:tc>
          <w:tcPr>
            <w:tcW w:w="0" w:type="auto"/>
          </w:tcPr>
          <w:p w14:paraId="7E6809B4" w14:textId="2A8C0E19" w:rsidR="00E515C5" w:rsidRDefault="00E515C5" w:rsidP="00E515C5">
            <w:r>
              <w:t>Krok</w:t>
            </w:r>
          </w:p>
        </w:tc>
        <w:tc>
          <w:tcPr>
            <w:tcW w:w="10711" w:type="dxa"/>
          </w:tcPr>
          <w:p w14:paraId="3EB5CAC1" w14:textId="2D11A638" w:rsidR="00E515C5" w:rsidRDefault="00E515C5" w:rsidP="00E515C5">
            <w:r>
              <w:t>Opis</w:t>
            </w:r>
          </w:p>
        </w:tc>
      </w:tr>
      <w:tr w:rsidR="00E515C5" w14:paraId="1C946EE3" w14:textId="5F30166B" w:rsidTr="00E515C5">
        <w:tc>
          <w:tcPr>
            <w:tcW w:w="0" w:type="auto"/>
          </w:tcPr>
          <w:p w14:paraId="11E86C6E" w14:textId="19228BBC" w:rsidR="00E515C5" w:rsidRDefault="00E515C5" w:rsidP="00E515C5">
            <w:r>
              <w:t>1</w:t>
            </w:r>
          </w:p>
        </w:tc>
        <w:tc>
          <w:tcPr>
            <w:tcW w:w="10711" w:type="dxa"/>
          </w:tcPr>
          <w:p w14:paraId="554FE0A1" w14:textId="2F534727" w:rsidR="00E515C5" w:rsidRDefault="000B2DDD" w:rsidP="00E515C5">
            <w:r>
              <w:t>Zmiany w pliku my.ini</w:t>
            </w:r>
          </w:p>
          <w:p w14:paraId="30E59209" w14:textId="77777777" w:rsidR="00E55564" w:rsidRDefault="00DB6E35" w:rsidP="00E55564">
            <w:pPr>
              <w:pStyle w:val="Akapitzlist"/>
              <w:numPr>
                <w:ilvl w:val="0"/>
                <w:numId w:val="5"/>
              </w:numPr>
            </w:pPr>
            <w:r>
              <w:t xml:space="preserve">XAMPP -&gt; </w:t>
            </w:r>
            <w:proofErr w:type="spellStart"/>
            <w:r>
              <w:t>Config</w:t>
            </w:r>
            <w:proofErr w:type="spellEnd"/>
            <w:r>
              <w:t xml:space="preserve"> (ten w tej samej linijce co MySQL) -&gt; my.ini</w:t>
            </w:r>
          </w:p>
          <w:p w14:paraId="0137C536" w14:textId="77777777" w:rsidR="00E55564" w:rsidRDefault="00E55564" w:rsidP="00E55564">
            <w:pPr>
              <w:pStyle w:val="Akapitzlist"/>
              <w:numPr>
                <w:ilvl w:val="0"/>
                <w:numId w:val="5"/>
              </w:numPr>
            </w:pPr>
            <w:r>
              <w:t>Usunięcie jednej linijki</w:t>
            </w:r>
            <w:r w:rsidR="005949CF">
              <w:t>, tej zaznaczonej na czerwono</w:t>
            </w:r>
          </w:p>
          <w:p w14:paraId="52D8EB93" w14:textId="205B4515" w:rsidR="005949CF" w:rsidRDefault="005949CF" w:rsidP="005949CF">
            <w:pPr>
              <w:pStyle w:val="Akapitzlist"/>
            </w:pPr>
            <w:r>
              <w:rPr>
                <w:noProof/>
              </w:rPr>
              <w:lastRenderedPageBreak/>
              <w:drawing>
                <wp:inline distT="0" distB="0" distL="0" distR="0" wp14:anchorId="68760C1F" wp14:editId="13BBE4C5">
                  <wp:extent cx="4142857" cy="8038095"/>
                  <wp:effectExtent l="0" t="0" r="0" b="127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42857" cy="8038095"/>
                          </a:xfrm>
                          <a:prstGeom prst="rect">
                            <a:avLst/>
                          </a:prstGeom>
                        </pic:spPr>
                      </pic:pic>
                    </a:graphicData>
                  </a:graphic>
                </wp:inline>
              </w:drawing>
            </w:r>
          </w:p>
        </w:tc>
      </w:tr>
      <w:tr w:rsidR="00E515C5" w14:paraId="3E093E1E" w14:textId="66D24509" w:rsidTr="00E515C5">
        <w:tc>
          <w:tcPr>
            <w:tcW w:w="0" w:type="auto"/>
          </w:tcPr>
          <w:p w14:paraId="02E59EC9" w14:textId="5D577985" w:rsidR="00E515C5" w:rsidRDefault="00E515C5" w:rsidP="00E515C5">
            <w:r>
              <w:lastRenderedPageBreak/>
              <w:t>2</w:t>
            </w:r>
          </w:p>
        </w:tc>
        <w:tc>
          <w:tcPr>
            <w:tcW w:w="10711" w:type="dxa"/>
          </w:tcPr>
          <w:p w14:paraId="4C9F1DF7" w14:textId="22622AFE" w:rsidR="00E515C5" w:rsidRDefault="005949CF" w:rsidP="00E515C5">
            <w:r>
              <w:t>Ustawienie odpowiedniego kodowania znaków za pomocą</w:t>
            </w:r>
            <w:r w:rsidR="002E7292">
              <w:t xml:space="preserve"> (Zmiana dotyczy tylko tej jednej sesji)</w:t>
            </w:r>
          </w:p>
          <w:p w14:paraId="2BAF53EC" w14:textId="115E0050" w:rsidR="005949CF" w:rsidRDefault="00A05E9F" w:rsidP="00E515C5">
            <w:proofErr w:type="spellStart"/>
            <w:r w:rsidRPr="005949CF">
              <w:rPr>
                <w:b/>
                <w:bCs/>
              </w:rPr>
              <w:t>chcp</w:t>
            </w:r>
            <w:proofErr w:type="spellEnd"/>
            <w:r>
              <w:t xml:space="preserve"> 852 </w:t>
            </w:r>
            <w:r w:rsidRPr="005949CF">
              <w:rPr>
                <w:i/>
                <w:iCs/>
              </w:rPr>
              <w:t>LUB</w:t>
            </w:r>
            <w:r>
              <w:t xml:space="preserve"> </w:t>
            </w:r>
            <w:r w:rsidR="009E1D10">
              <w:t xml:space="preserve"> (lepiej 852)</w:t>
            </w:r>
            <w:r w:rsidR="00860D81">
              <w:t xml:space="preserve"> </w:t>
            </w:r>
            <w:proofErr w:type="spellStart"/>
            <w:r w:rsidR="005949CF" w:rsidRPr="005949CF">
              <w:rPr>
                <w:b/>
                <w:bCs/>
              </w:rPr>
              <w:t>chcp</w:t>
            </w:r>
            <w:proofErr w:type="spellEnd"/>
            <w:r w:rsidR="005949CF">
              <w:t xml:space="preserve"> 85001</w:t>
            </w:r>
          </w:p>
        </w:tc>
      </w:tr>
      <w:tr w:rsidR="00E515C5" w14:paraId="3FF98596" w14:textId="00333C8F" w:rsidTr="00E515C5">
        <w:tc>
          <w:tcPr>
            <w:tcW w:w="0" w:type="auto"/>
          </w:tcPr>
          <w:p w14:paraId="4A29C864" w14:textId="7FDDD56E" w:rsidR="00E515C5" w:rsidRDefault="00E515C5" w:rsidP="00E515C5">
            <w:r>
              <w:t>3</w:t>
            </w:r>
          </w:p>
        </w:tc>
        <w:tc>
          <w:tcPr>
            <w:tcW w:w="10711" w:type="dxa"/>
          </w:tcPr>
          <w:p w14:paraId="48A6F9CA" w14:textId="4C18962B" w:rsidR="00E515C5" w:rsidRDefault="002E7292" w:rsidP="00E515C5">
            <w:r>
              <w:t xml:space="preserve">Zalogowanie się do </w:t>
            </w:r>
            <w:proofErr w:type="spellStart"/>
            <w:r>
              <w:t>mysql</w:t>
            </w:r>
            <w:proofErr w:type="spellEnd"/>
          </w:p>
        </w:tc>
      </w:tr>
    </w:tbl>
    <w:p w14:paraId="4D186471" w14:textId="06B5BA27" w:rsidR="000B224E" w:rsidRDefault="000B224E" w:rsidP="000B224E">
      <w:r>
        <w:t>Wejście do bazy danych</w:t>
      </w:r>
    </w:p>
    <w:tbl>
      <w:tblPr>
        <w:tblStyle w:val="Tabela-Siatka"/>
        <w:tblW w:w="0" w:type="auto"/>
        <w:tblLook w:val="04A0" w:firstRow="1" w:lastRow="0" w:firstColumn="1" w:lastColumn="0" w:noHBand="0" w:noVBand="1"/>
      </w:tblPr>
      <w:tblGrid>
        <w:gridCol w:w="11328"/>
      </w:tblGrid>
      <w:tr w:rsidR="000B224E" w14:paraId="1DB9452B" w14:textId="77777777" w:rsidTr="000B224E">
        <w:tc>
          <w:tcPr>
            <w:tcW w:w="11328" w:type="dxa"/>
          </w:tcPr>
          <w:p w14:paraId="0143B667" w14:textId="101CDBF4" w:rsidR="000B224E" w:rsidRDefault="000B224E" w:rsidP="000B224E">
            <w:r w:rsidRPr="000B224E">
              <w:rPr>
                <w:b/>
              </w:rPr>
              <w:t>USE</w:t>
            </w:r>
            <w:r>
              <w:t xml:space="preserve"> </w:t>
            </w:r>
            <w:proofErr w:type="spellStart"/>
            <w:r>
              <w:t>nazwa_bazy_danych</w:t>
            </w:r>
            <w:proofErr w:type="spellEnd"/>
            <w:r>
              <w:t>;</w:t>
            </w:r>
          </w:p>
        </w:tc>
      </w:tr>
    </w:tbl>
    <w:p w14:paraId="54642F38" w14:textId="6880A0D8" w:rsidR="00165AB0" w:rsidRDefault="00165AB0" w:rsidP="00165AB0">
      <w:r>
        <w:t>Importowanie bazy danych</w:t>
      </w:r>
    </w:p>
    <w:tbl>
      <w:tblPr>
        <w:tblStyle w:val="Tabela-Siatka"/>
        <w:tblW w:w="0" w:type="auto"/>
        <w:tblLook w:val="04A0" w:firstRow="1" w:lastRow="0" w:firstColumn="1" w:lastColumn="0" w:noHBand="0" w:noVBand="1"/>
      </w:tblPr>
      <w:tblGrid>
        <w:gridCol w:w="11328"/>
      </w:tblGrid>
      <w:tr w:rsidR="00165AB0" w14:paraId="58481DF9" w14:textId="77777777" w:rsidTr="00165AB0">
        <w:tc>
          <w:tcPr>
            <w:tcW w:w="11328" w:type="dxa"/>
          </w:tcPr>
          <w:p w14:paraId="393F9BC8" w14:textId="77777777" w:rsidR="00165AB0" w:rsidRDefault="00165AB0" w:rsidP="00165AB0">
            <w:r w:rsidRPr="00165AB0">
              <w:rPr>
                <w:b/>
                <w:bCs/>
              </w:rPr>
              <w:t>SOURCE</w:t>
            </w:r>
            <w:r>
              <w:t xml:space="preserve"> </w:t>
            </w:r>
            <w:proofErr w:type="spellStart"/>
            <w:r>
              <w:t>ścieżka_dostępu</w:t>
            </w:r>
            <w:proofErr w:type="spellEnd"/>
            <w:r>
              <w:t>;</w:t>
            </w:r>
          </w:p>
        </w:tc>
      </w:tr>
    </w:tbl>
    <w:p w14:paraId="5323F57E" w14:textId="77631972" w:rsidR="0080613A" w:rsidRDefault="0080613A" w:rsidP="0080613A">
      <w:r>
        <w:t>Eksportowanie bazy danych</w:t>
      </w:r>
      <w:r w:rsidR="002A232E">
        <w:t xml:space="preserve"> (przed zalogowaniem się</w:t>
      </w:r>
      <w:r w:rsidR="004F1870">
        <w:t>, wyeksportowana baza będzie w C:/xampp</w:t>
      </w:r>
      <w:r w:rsidR="002A232E">
        <w:t>)</w:t>
      </w:r>
    </w:p>
    <w:tbl>
      <w:tblPr>
        <w:tblStyle w:val="Tabela-Siatka"/>
        <w:tblW w:w="0" w:type="auto"/>
        <w:tblLook w:val="04A0" w:firstRow="1" w:lastRow="0" w:firstColumn="1" w:lastColumn="0" w:noHBand="0" w:noVBand="1"/>
      </w:tblPr>
      <w:tblGrid>
        <w:gridCol w:w="11328"/>
      </w:tblGrid>
      <w:tr w:rsidR="0080613A" w14:paraId="09732CB9" w14:textId="77777777" w:rsidTr="0080613A">
        <w:tc>
          <w:tcPr>
            <w:tcW w:w="11328" w:type="dxa"/>
          </w:tcPr>
          <w:p w14:paraId="62FC7075" w14:textId="41C2811F" w:rsidR="0080613A" w:rsidRDefault="00B22FD1" w:rsidP="0080613A">
            <w:proofErr w:type="spellStart"/>
            <w:r w:rsidRPr="00B22FD1">
              <w:rPr>
                <w:b/>
                <w:bCs/>
              </w:rPr>
              <w:t>mysqldump</w:t>
            </w:r>
            <w:proofErr w:type="spellEnd"/>
            <w:r w:rsidRPr="00B22FD1">
              <w:t xml:space="preserve"> -u </w:t>
            </w:r>
            <w:proofErr w:type="spellStart"/>
            <w:r>
              <w:t>root</w:t>
            </w:r>
            <w:proofErr w:type="spellEnd"/>
            <w:r w:rsidRPr="00B22FD1">
              <w:t xml:space="preserve"> -p </w:t>
            </w:r>
            <w:proofErr w:type="spellStart"/>
            <w:r>
              <w:t>nazwa_bazy_danych</w:t>
            </w:r>
            <w:proofErr w:type="spellEnd"/>
            <w:r w:rsidRPr="00B22FD1">
              <w:t xml:space="preserve"> &gt; </w:t>
            </w:r>
            <w:proofErr w:type="spellStart"/>
            <w:r>
              <w:t>nazwa_pliku</w:t>
            </w:r>
            <w:r w:rsidRPr="00B22FD1">
              <w:t>.sql</w:t>
            </w:r>
            <w:proofErr w:type="spellEnd"/>
          </w:p>
        </w:tc>
      </w:tr>
    </w:tbl>
    <w:p w14:paraId="7B553248" w14:textId="01645B72" w:rsidR="009D0E1A" w:rsidRPr="002A7466" w:rsidRDefault="009D0E1A" w:rsidP="00AF3979">
      <w:pPr>
        <w:pStyle w:val="Nagwek2"/>
        <w:rPr>
          <w:b/>
          <w:bCs/>
        </w:rPr>
      </w:pPr>
      <w:r w:rsidRPr="002A7466">
        <w:rPr>
          <w:b/>
          <w:bCs/>
        </w:rPr>
        <w:lastRenderedPageBreak/>
        <w:t>Klasa 3</w:t>
      </w:r>
    </w:p>
    <w:p w14:paraId="3600737D" w14:textId="65189691" w:rsidR="00CD2BD2" w:rsidRDefault="00CD2BD2" w:rsidP="00AF3979">
      <w:pPr>
        <w:pStyle w:val="Nagwek3"/>
        <w:rPr>
          <w:b/>
        </w:rPr>
      </w:pPr>
      <w:r w:rsidRPr="00532184">
        <w:rPr>
          <w:b/>
        </w:rPr>
        <w:t>P</w:t>
      </w:r>
      <w:r w:rsidR="00C1664E">
        <w:rPr>
          <w:b/>
        </w:rPr>
        <w:t>DF</w:t>
      </w:r>
      <w:r w:rsidRPr="00532184">
        <w:rPr>
          <w:b/>
        </w:rPr>
        <w:t xml:space="preserve"> 1</w:t>
      </w:r>
      <w:r w:rsidR="002D5CAF">
        <w:rPr>
          <w:b/>
        </w:rPr>
        <w:t xml:space="preserve"> – Podstawy</w:t>
      </w:r>
    </w:p>
    <w:p w14:paraId="4A5B4146" w14:textId="0417F953" w:rsidR="00CD2BD2" w:rsidRDefault="00CD2BD2" w:rsidP="00CD2BD2">
      <w:r>
        <w:t xml:space="preserve">Sprawdzanie wersji </w:t>
      </w:r>
      <w:r w:rsidR="003B3344">
        <w:t>bazy danych</w:t>
      </w:r>
    </w:p>
    <w:tbl>
      <w:tblPr>
        <w:tblStyle w:val="Tabela-Siatka"/>
        <w:tblW w:w="0" w:type="auto"/>
        <w:tblLook w:val="04A0" w:firstRow="1" w:lastRow="0" w:firstColumn="1" w:lastColumn="0" w:noHBand="0" w:noVBand="1"/>
      </w:tblPr>
      <w:tblGrid>
        <w:gridCol w:w="11328"/>
      </w:tblGrid>
      <w:tr w:rsidR="00CD2BD2" w14:paraId="6CD9821B" w14:textId="77777777" w:rsidTr="003B3344">
        <w:tc>
          <w:tcPr>
            <w:tcW w:w="11328" w:type="dxa"/>
          </w:tcPr>
          <w:p w14:paraId="0F773FDC" w14:textId="77777777" w:rsidR="00CD2BD2" w:rsidRDefault="00CD2BD2" w:rsidP="00CD2BD2">
            <w:r>
              <w:t>\s</w:t>
            </w:r>
          </w:p>
        </w:tc>
      </w:tr>
      <w:tr w:rsidR="0071437F" w14:paraId="34A38052" w14:textId="77777777" w:rsidTr="003B3344">
        <w:tc>
          <w:tcPr>
            <w:tcW w:w="11328" w:type="dxa"/>
          </w:tcPr>
          <w:p w14:paraId="0CBC7364" w14:textId="5C700A11" w:rsidR="0071437F" w:rsidRDefault="0071437F" w:rsidP="00CD2BD2">
            <w:r w:rsidRPr="00A42483">
              <w:rPr>
                <w:b/>
              </w:rPr>
              <w:t>SHOW</w:t>
            </w:r>
            <w:r>
              <w:t xml:space="preserve"> </w:t>
            </w:r>
            <w:r w:rsidRPr="00A42483">
              <w:rPr>
                <w:b/>
              </w:rPr>
              <w:t>VARIABLES</w:t>
            </w:r>
            <w:r>
              <w:t xml:space="preserve"> </w:t>
            </w:r>
            <w:r w:rsidRPr="00324CC4">
              <w:rPr>
                <w:b/>
              </w:rPr>
              <w:t>LIKE</w:t>
            </w:r>
            <w:r>
              <w:t xml:space="preserve"> </w:t>
            </w:r>
            <w:r w:rsidR="00895CB8" w:rsidRPr="00F31150">
              <w:t>'</w:t>
            </w:r>
            <w:r>
              <w:t>%version%</w:t>
            </w:r>
            <w:r w:rsidR="00895CB8" w:rsidRPr="00F31150">
              <w:t>'</w:t>
            </w:r>
            <w:r>
              <w:t xml:space="preserve">; </w:t>
            </w:r>
          </w:p>
        </w:tc>
      </w:tr>
    </w:tbl>
    <w:p w14:paraId="2B15BA7D" w14:textId="37735A38" w:rsidR="002908D2" w:rsidRDefault="002908D2" w:rsidP="00CD2BD2">
      <w:r>
        <w:t>Wyświetlenie baz danych</w:t>
      </w:r>
    </w:p>
    <w:tbl>
      <w:tblPr>
        <w:tblStyle w:val="Tabela-Siatka"/>
        <w:tblW w:w="0" w:type="auto"/>
        <w:tblLook w:val="04A0" w:firstRow="1" w:lastRow="0" w:firstColumn="1" w:lastColumn="0" w:noHBand="0" w:noVBand="1"/>
      </w:tblPr>
      <w:tblGrid>
        <w:gridCol w:w="11328"/>
      </w:tblGrid>
      <w:tr w:rsidR="002908D2" w14:paraId="5C3444A9" w14:textId="77777777" w:rsidTr="002908D2">
        <w:tc>
          <w:tcPr>
            <w:tcW w:w="11328" w:type="dxa"/>
          </w:tcPr>
          <w:p w14:paraId="561419F2" w14:textId="1AA979FC" w:rsidR="002908D2" w:rsidRDefault="002908D2" w:rsidP="00CD2BD2">
            <w:r w:rsidRPr="00B62D02">
              <w:rPr>
                <w:b/>
              </w:rPr>
              <w:t>SHOW</w:t>
            </w:r>
            <w:r>
              <w:t xml:space="preserve"> </w:t>
            </w:r>
            <w:r w:rsidRPr="00B62D02">
              <w:rPr>
                <w:b/>
              </w:rPr>
              <w:t>DATABASES</w:t>
            </w:r>
          </w:p>
        </w:tc>
      </w:tr>
    </w:tbl>
    <w:p w14:paraId="6F6145EF" w14:textId="38803FA0" w:rsidR="00CD2BD2" w:rsidRDefault="00A42483" w:rsidP="00CD2BD2">
      <w:r>
        <w:t>Tworzenie bazy danych</w:t>
      </w:r>
    </w:p>
    <w:tbl>
      <w:tblPr>
        <w:tblStyle w:val="Tabela-Siatka"/>
        <w:tblW w:w="0" w:type="auto"/>
        <w:tblLook w:val="04A0" w:firstRow="1" w:lastRow="0" w:firstColumn="1" w:lastColumn="0" w:noHBand="0" w:noVBand="1"/>
      </w:tblPr>
      <w:tblGrid>
        <w:gridCol w:w="11328"/>
      </w:tblGrid>
      <w:tr w:rsidR="00A42483" w14:paraId="48BCF41B" w14:textId="77777777" w:rsidTr="00A42483">
        <w:tc>
          <w:tcPr>
            <w:tcW w:w="11328" w:type="dxa"/>
          </w:tcPr>
          <w:p w14:paraId="11857A99" w14:textId="4F6D4AD1" w:rsidR="00A42483" w:rsidRDefault="00A42483" w:rsidP="00CD2BD2">
            <w:r w:rsidRPr="00324CC4">
              <w:rPr>
                <w:b/>
              </w:rPr>
              <w:t>CREATE</w:t>
            </w:r>
            <w:r>
              <w:t xml:space="preserve"> </w:t>
            </w:r>
            <w:r w:rsidRPr="00324CC4">
              <w:rPr>
                <w:b/>
              </w:rPr>
              <w:t>DATABASE</w:t>
            </w:r>
            <w:r>
              <w:t xml:space="preserve"> </w:t>
            </w:r>
            <w:proofErr w:type="spellStart"/>
            <w:r>
              <w:t>nazwa_bazy_danych</w:t>
            </w:r>
            <w:proofErr w:type="spellEnd"/>
            <w:r w:rsidR="00067DF5">
              <w:t>;</w:t>
            </w:r>
          </w:p>
        </w:tc>
      </w:tr>
    </w:tbl>
    <w:p w14:paraId="55C5CF56" w14:textId="7CB64088" w:rsidR="000A6D7D" w:rsidRDefault="000A6D7D" w:rsidP="000A6D7D">
      <w:r>
        <w:t>Utworzenie bazy danych z kodowaniem znaków</w:t>
      </w:r>
    </w:p>
    <w:tbl>
      <w:tblPr>
        <w:tblStyle w:val="Tabela-Siatka"/>
        <w:tblW w:w="0" w:type="auto"/>
        <w:tblLook w:val="04A0" w:firstRow="1" w:lastRow="0" w:firstColumn="1" w:lastColumn="0" w:noHBand="0" w:noVBand="1"/>
      </w:tblPr>
      <w:tblGrid>
        <w:gridCol w:w="11328"/>
      </w:tblGrid>
      <w:tr w:rsidR="000A6D7D" w14:paraId="1A26D575" w14:textId="77777777" w:rsidTr="00517C33">
        <w:tc>
          <w:tcPr>
            <w:tcW w:w="11328" w:type="dxa"/>
          </w:tcPr>
          <w:p w14:paraId="20AFFA6C" w14:textId="77777777" w:rsidR="000A6D7D" w:rsidRDefault="000A6D7D" w:rsidP="00517C33">
            <w:r w:rsidRPr="003370AA">
              <w:rPr>
                <w:b/>
              </w:rPr>
              <w:t>CREATE</w:t>
            </w:r>
            <w:r>
              <w:t xml:space="preserve"> </w:t>
            </w:r>
            <w:r w:rsidRPr="003370AA">
              <w:rPr>
                <w:b/>
              </w:rPr>
              <w:t>DATABASE</w:t>
            </w:r>
            <w:r>
              <w:t xml:space="preserve"> </w:t>
            </w:r>
            <w:proofErr w:type="spellStart"/>
            <w:r>
              <w:t>nazwa_bazy</w:t>
            </w:r>
            <w:proofErr w:type="spellEnd"/>
            <w:r>
              <w:t xml:space="preserve"> </w:t>
            </w:r>
            <w:r w:rsidRPr="003370AA">
              <w:rPr>
                <w:b/>
              </w:rPr>
              <w:t>DEFAULT</w:t>
            </w:r>
            <w:r>
              <w:t xml:space="preserve"> </w:t>
            </w:r>
            <w:r w:rsidRPr="003370AA">
              <w:rPr>
                <w:b/>
              </w:rPr>
              <w:t>CHARACTER</w:t>
            </w:r>
            <w:r>
              <w:t xml:space="preserve"> </w:t>
            </w:r>
            <w:r w:rsidRPr="003370AA">
              <w:rPr>
                <w:b/>
              </w:rPr>
              <w:t>SET</w:t>
            </w:r>
            <w:r>
              <w:t xml:space="preserve"> utf8 </w:t>
            </w:r>
            <w:r w:rsidRPr="003370AA">
              <w:rPr>
                <w:b/>
              </w:rPr>
              <w:t>COLLATE</w:t>
            </w:r>
            <w:r>
              <w:t xml:space="preserve"> utf8_unicode_ci;</w:t>
            </w:r>
          </w:p>
        </w:tc>
      </w:tr>
    </w:tbl>
    <w:p w14:paraId="67B6E197" w14:textId="01006E6C" w:rsidR="00AA2FFC" w:rsidRDefault="00AA2FFC" w:rsidP="00CD2BD2">
      <w:r>
        <w:t>Usunięcie bazy danych</w:t>
      </w:r>
    </w:p>
    <w:tbl>
      <w:tblPr>
        <w:tblStyle w:val="Tabela-Siatka"/>
        <w:tblW w:w="0" w:type="auto"/>
        <w:tblLook w:val="04A0" w:firstRow="1" w:lastRow="0" w:firstColumn="1" w:lastColumn="0" w:noHBand="0" w:noVBand="1"/>
      </w:tblPr>
      <w:tblGrid>
        <w:gridCol w:w="11328"/>
      </w:tblGrid>
      <w:tr w:rsidR="00AA2FFC" w14:paraId="676CD977" w14:textId="77777777" w:rsidTr="00AA2FFC">
        <w:tc>
          <w:tcPr>
            <w:tcW w:w="11328" w:type="dxa"/>
          </w:tcPr>
          <w:p w14:paraId="2A38FDC9" w14:textId="49445F8C" w:rsidR="00AA2FFC" w:rsidRDefault="00051298" w:rsidP="00CD2BD2">
            <w:r w:rsidRPr="008555A9">
              <w:rPr>
                <w:b/>
              </w:rPr>
              <w:t>DROP</w:t>
            </w:r>
            <w:r>
              <w:t xml:space="preserve"> </w:t>
            </w:r>
            <w:r w:rsidRPr="008555A9">
              <w:rPr>
                <w:b/>
              </w:rPr>
              <w:t>DATABASE</w:t>
            </w:r>
            <w:r>
              <w:t xml:space="preserve"> </w:t>
            </w:r>
            <w:proofErr w:type="spellStart"/>
            <w:r>
              <w:t>nazwa_bazy_danych</w:t>
            </w:r>
            <w:proofErr w:type="spellEnd"/>
            <w:r>
              <w:t>;</w:t>
            </w:r>
          </w:p>
        </w:tc>
      </w:tr>
    </w:tbl>
    <w:p w14:paraId="05B7DD33" w14:textId="0F6318B0" w:rsidR="00A42483" w:rsidRDefault="0062314C" w:rsidP="00CD2BD2">
      <w:r>
        <w:t xml:space="preserve">Zmiana kodowania </w:t>
      </w:r>
      <w:r w:rsidR="00914B60">
        <w:t>znaków bazy danych</w:t>
      </w:r>
    </w:p>
    <w:tbl>
      <w:tblPr>
        <w:tblStyle w:val="Tabela-Siatka"/>
        <w:tblW w:w="0" w:type="auto"/>
        <w:tblLook w:val="04A0" w:firstRow="1" w:lastRow="0" w:firstColumn="1" w:lastColumn="0" w:noHBand="0" w:noVBand="1"/>
      </w:tblPr>
      <w:tblGrid>
        <w:gridCol w:w="11328"/>
      </w:tblGrid>
      <w:tr w:rsidR="00914B60" w14:paraId="7D6FD519" w14:textId="77777777" w:rsidTr="00914B60">
        <w:tc>
          <w:tcPr>
            <w:tcW w:w="11328" w:type="dxa"/>
          </w:tcPr>
          <w:p w14:paraId="5E805CAA" w14:textId="5B7979B1" w:rsidR="00914B60" w:rsidRDefault="00067DF5" w:rsidP="00CD2BD2">
            <w:r w:rsidRPr="00B62D02">
              <w:rPr>
                <w:b/>
              </w:rPr>
              <w:t>ALTER</w:t>
            </w:r>
            <w:r>
              <w:t xml:space="preserve"> </w:t>
            </w:r>
            <w:r w:rsidRPr="00B62D02">
              <w:rPr>
                <w:b/>
              </w:rPr>
              <w:t>DATABASE</w:t>
            </w:r>
            <w:r>
              <w:t xml:space="preserve"> </w:t>
            </w:r>
            <w:proofErr w:type="spellStart"/>
            <w:r>
              <w:t>nazwa_bazy_danych</w:t>
            </w:r>
            <w:proofErr w:type="spellEnd"/>
            <w:r w:rsidR="002908D2">
              <w:t xml:space="preserve"> </w:t>
            </w:r>
            <w:r w:rsidR="002908D2" w:rsidRPr="00B62D02">
              <w:rPr>
                <w:b/>
              </w:rPr>
              <w:t>DEFAULT</w:t>
            </w:r>
            <w:r w:rsidR="002908D2">
              <w:t xml:space="preserve"> </w:t>
            </w:r>
            <w:r w:rsidR="002908D2" w:rsidRPr="00B62D02">
              <w:rPr>
                <w:b/>
              </w:rPr>
              <w:t>CHARACTER</w:t>
            </w:r>
            <w:r w:rsidR="002908D2">
              <w:t xml:space="preserve"> </w:t>
            </w:r>
            <w:r w:rsidR="002908D2" w:rsidRPr="00B62D02">
              <w:rPr>
                <w:b/>
              </w:rPr>
              <w:t>SET</w:t>
            </w:r>
            <w:r w:rsidR="002908D2">
              <w:t xml:space="preserve"> utf8 </w:t>
            </w:r>
            <w:r w:rsidR="002908D2" w:rsidRPr="00B62D02">
              <w:rPr>
                <w:b/>
              </w:rPr>
              <w:t>COLLATE</w:t>
            </w:r>
            <w:r w:rsidR="002908D2">
              <w:t xml:space="preserve"> utf8_unicode_ci</w:t>
            </w:r>
            <w:r w:rsidR="00051298">
              <w:t>;</w:t>
            </w:r>
          </w:p>
        </w:tc>
      </w:tr>
    </w:tbl>
    <w:p w14:paraId="2BEC5724" w14:textId="66B2288D" w:rsidR="00914B60" w:rsidRDefault="002D5CAF" w:rsidP="00AF3979">
      <w:pPr>
        <w:pStyle w:val="Nagwek3"/>
        <w:rPr>
          <w:b/>
        </w:rPr>
      </w:pPr>
      <w:r w:rsidRPr="002D5CAF">
        <w:rPr>
          <w:b/>
        </w:rPr>
        <w:t>P</w:t>
      </w:r>
      <w:r w:rsidR="00007573">
        <w:rPr>
          <w:b/>
        </w:rPr>
        <w:t>DF</w:t>
      </w:r>
      <w:r w:rsidRPr="002D5CAF">
        <w:rPr>
          <w:b/>
        </w:rPr>
        <w:t xml:space="preserve"> 2 – Uprawnienia</w:t>
      </w:r>
    </w:p>
    <w:p w14:paraId="3C421299" w14:textId="55B824F0" w:rsidR="0051400A" w:rsidRDefault="00040B86" w:rsidP="009E0002">
      <w:r>
        <w:t>Tworzenie nowego użytkownika</w:t>
      </w:r>
    </w:p>
    <w:tbl>
      <w:tblPr>
        <w:tblStyle w:val="Tabela-Siatka"/>
        <w:tblW w:w="0" w:type="auto"/>
        <w:tblLook w:val="04A0" w:firstRow="1" w:lastRow="0" w:firstColumn="1" w:lastColumn="0" w:noHBand="0" w:noVBand="1"/>
      </w:tblPr>
      <w:tblGrid>
        <w:gridCol w:w="11328"/>
      </w:tblGrid>
      <w:tr w:rsidR="00287A51" w14:paraId="1E3B1622" w14:textId="77777777" w:rsidTr="00287A51">
        <w:tc>
          <w:tcPr>
            <w:tcW w:w="11328" w:type="dxa"/>
          </w:tcPr>
          <w:p w14:paraId="0129F9D6" w14:textId="77777777" w:rsidR="00287A51" w:rsidRDefault="00287A51" w:rsidP="009E0002">
            <w:r w:rsidRPr="004A40B2">
              <w:rPr>
                <w:b/>
              </w:rPr>
              <w:t>GRANT</w:t>
            </w:r>
            <w:r>
              <w:t xml:space="preserve"> przywileje [kolumny]</w:t>
            </w:r>
          </w:p>
          <w:p w14:paraId="0D6A8969" w14:textId="2E02A4F5" w:rsidR="00287A51" w:rsidRDefault="00287A51" w:rsidP="009E0002">
            <w:r w:rsidRPr="004A40B2">
              <w:rPr>
                <w:b/>
              </w:rPr>
              <w:t>ON</w:t>
            </w:r>
            <w:r>
              <w:t xml:space="preserve"> </w:t>
            </w:r>
            <w:proofErr w:type="spellStart"/>
            <w:r w:rsidR="00FA7F29">
              <w:t>nazwa_bazy_danych</w:t>
            </w:r>
            <w:proofErr w:type="spellEnd"/>
            <w:r w:rsidR="00FA7F29">
              <w:t>/</w:t>
            </w:r>
            <w:proofErr w:type="spellStart"/>
            <w:r w:rsidR="00FA7F29">
              <w:t>nazwa</w:t>
            </w:r>
            <w:r w:rsidR="005B7152">
              <w:t>_tabeli</w:t>
            </w:r>
            <w:proofErr w:type="spellEnd"/>
            <w:r w:rsidR="005B7152">
              <w:t>/* (żadna baza)/*.* (wszystkie bazy)</w:t>
            </w:r>
          </w:p>
          <w:p w14:paraId="0C81DA38" w14:textId="6145E80D" w:rsidR="00287A51" w:rsidRDefault="00287A51" w:rsidP="009E0002">
            <w:r w:rsidRPr="004A40B2">
              <w:rPr>
                <w:b/>
              </w:rPr>
              <w:t>TO</w:t>
            </w:r>
            <w:r>
              <w:t xml:space="preserve"> </w:t>
            </w:r>
            <w:proofErr w:type="spellStart"/>
            <w:r>
              <w:t>identyfikator_użytkownika</w:t>
            </w:r>
            <w:proofErr w:type="spellEnd"/>
            <w:r w:rsidR="00E2746B">
              <w:t xml:space="preserve"> </w:t>
            </w:r>
            <w:r w:rsidR="00F77627">
              <w:t>(login)</w:t>
            </w:r>
            <w:r>
              <w:t xml:space="preserve"> </w:t>
            </w:r>
            <w:r w:rsidR="00587D1B" w:rsidRPr="004A40B2">
              <w:rPr>
                <w:b/>
              </w:rPr>
              <w:t>IDENTIFIED</w:t>
            </w:r>
            <w:r w:rsidR="00587D1B">
              <w:t xml:space="preserve"> </w:t>
            </w:r>
            <w:r w:rsidR="00587D1B" w:rsidRPr="004A40B2">
              <w:rPr>
                <w:b/>
              </w:rPr>
              <w:t>BY</w:t>
            </w:r>
            <w:r w:rsidR="00587D1B">
              <w:t xml:space="preserve"> 'has</w:t>
            </w:r>
            <w:r w:rsidR="007C65C0">
              <w:t>ł</w:t>
            </w:r>
            <w:r w:rsidR="00587D1B">
              <w:t>o';</w:t>
            </w:r>
          </w:p>
          <w:p w14:paraId="0ECB0993" w14:textId="55E30240" w:rsidR="00E83751" w:rsidRDefault="00E83751" w:rsidP="009E0002">
            <w:r>
              <w:t>[</w:t>
            </w:r>
            <w:r w:rsidRPr="00E83751">
              <w:rPr>
                <w:b/>
              </w:rPr>
              <w:t>WITH</w:t>
            </w:r>
            <w:r>
              <w:t xml:space="preserve"> </w:t>
            </w:r>
            <w:r w:rsidRPr="00E83751">
              <w:rPr>
                <w:b/>
              </w:rPr>
              <w:t>GRANT</w:t>
            </w:r>
            <w:r>
              <w:t xml:space="preserve"> </w:t>
            </w:r>
            <w:r w:rsidRPr="00E83751">
              <w:rPr>
                <w:b/>
              </w:rPr>
              <w:t>OPTION</w:t>
            </w:r>
            <w:r>
              <w:t>]</w:t>
            </w:r>
            <w:r w:rsidR="00CC2C72">
              <w:t>;</w:t>
            </w:r>
          </w:p>
        </w:tc>
      </w:tr>
    </w:tbl>
    <w:p w14:paraId="4E723AF4" w14:textId="0D7A8EF4" w:rsidR="00C46FFB" w:rsidRDefault="00C46FFB" w:rsidP="009E0002">
      <w:r>
        <w:t>Usunięcie użytkownika</w:t>
      </w:r>
    </w:p>
    <w:tbl>
      <w:tblPr>
        <w:tblStyle w:val="Tabela-Siatka"/>
        <w:tblW w:w="0" w:type="auto"/>
        <w:tblLook w:val="04A0" w:firstRow="1" w:lastRow="0" w:firstColumn="1" w:lastColumn="0" w:noHBand="0" w:noVBand="1"/>
      </w:tblPr>
      <w:tblGrid>
        <w:gridCol w:w="11328"/>
      </w:tblGrid>
      <w:tr w:rsidR="00C46FFB" w14:paraId="50FE5C1D" w14:textId="77777777" w:rsidTr="00C46FFB">
        <w:tc>
          <w:tcPr>
            <w:tcW w:w="11328" w:type="dxa"/>
          </w:tcPr>
          <w:p w14:paraId="3CDBA2B9" w14:textId="06F6AE9C" w:rsidR="00C46FFB" w:rsidRDefault="00C25D32" w:rsidP="009E0002">
            <w:r w:rsidRPr="003B0546">
              <w:rPr>
                <w:b/>
              </w:rPr>
              <w:t>DROP</w:t>
            </w:r>
            <w:r>
              <w:t xml:space="preserve"> </w:t>
            </w:r>
            <w:r w:rsidRPr="003B0546">
              <w:rPr>
                <w:b/>
              </w:rPr>
              <w:t>USER</w:t>
            </w:r>
            <w:r>
              <w:t xml:space="preserve"> </w:t>
            </w:r>
            <w:r w:rsidR="00CC2C72" w:rsidRPr="00CC2C72">
              <w:t>'</w:t>
            </w:r>
            <w:r w:rsidR="00CC2C72">
              <w:t>identyfikator użytkownika</w:t>
            </w:r>
            <w:r w:rsidR="00CC2C72" w:rsidRPr="00CC2C72">
              <w:t>'</w:t>
            </w:r>
            <w:r w:rsidR="00CC2C72">
              <w:t>;</w:t>
            </w:r>
          </w:p>
        </w:tc>
      </w:tr>
      <w:tr w:rsidR="00015AB4" w14:paraId="7C07AAB5" w14:textId="77777777" w:rsidTr="00C46FFB">
        <w:tc>
          <w:tcPr>
            <w:tcW w:w="11328" w:type="dxa"/>
          </w:tcPr>
          <w:p w14:paraId="4F1F3A2D" w14:textId="4B8C6E53" w:rsidR="00015AB4" w:rsidRPr="00B06AF8" w:rsidRDefault="00B06AF8" w:rsidP="009E0002">
            <w:r>
              <w:rPr>
                <w:b/>
              </w:rPr>
              <w:t>DELETE FROM</w:t>
            </w:r>
            <w:r w:rsidR="00BD58BD">
              <w:rPr>
                <w:b/>
              </w:rPr>
              <w:t xml:space="preserve"> </w:t>
            </w:r>
            <w:proofErr w:type="spellStart"/>
            <w:r w:rsidR="00BD58BD" w:rsidRPr="00BD58BD">
              <w:t>mysql.</w:t>
            </w:r>
            <w:r w:rsidRPr="00B06AF8">
              <w:t>user</w:t>
            </w:r>
            <w:proofErr w:type="spellEnd"/>
            <w:r>
              <w:rPr>
                <w:b/>
              </w:rPr>
              <w:t xml:space="preserve"> WHERE USER=</w:t>
            </w:r>
            <w:r>
              <w:t>'</w:t>
            </w:r>
            <w:proofErr w:type="spellStart"/>
            <w:r>
              <w:t>identyfikator_użytkownika</w:t>
            </w:r>
            <w:proofErr w:type="spellEnd"/>
            <w:r>
              <w:t>'</w:t>
            </w:r>
            <w:r w:rsidR="00466BE1">
              <w:t>;</w:t>
            </w:r>
          </w:p>
        </w:tc>
      </w:tr>
    </w:tbl>
    <w:p w14:paraId="146DDF09" w14:textId="37122716" w:rsidR="00287A51" w:rsidRDefault="00E83751" w:rsidP="009E0002">
      <w:r>
        <w:t>Nadanie uprawnień</w:t>
      </w:r>
    </w:p>
    <w:tbl>
      <w:tblPr>
        <w:tblStyle w:val="Tabela-Siatka"/>
        <w:tblW w:w="0" w:type="auto"/>
        <w:tblLook w:val="04A0" w:firstRow="1" w:lastRow="0" w:firstColumn="1" w:lastColumn="0" w:noHBand="0" w:noVBand="1"/>
      </w:tblPr>
      <w:tblGrid>
        <w:gridCol w:w="11328"/>
      </w:tblGrid>
      <w:tr w:rsidR="00FF21E6" w14:paraId="4993F6B7" w14:textId="77777777" w:rsidTr="00FF21E6">
        <w:tc>
          <w:tcPr>
            <w:tcW w:w="11328" w:type="dxa"/>
          </w:tcPr>
          <w:p w14:paraId="4E085C80" w14:textId="3CB60E84" w:rsidR="00FF21E6" w:rsidRDefault="00FF21E6" w:rsidP="00FF21E6">
            <w:r w:rsidRPr="004A40B2">
              <w:rPr>
                <w:b/>
              </w:rPr>
              <w:t>GRANT</w:t>
            </w:r>
            <w:r>
              <w:t xml:space="preserve"> przywileje</w:t>
            </w:r>
          </w:p>
          <w:p w14:paraId="31D17D8E" w14:textId="62944950" w:rsidR="00FF21E6" w:rsidRDefault="00FF21E6" w:rsidP="00FF21E6">
            <w:r w:rsidRPr="004A40B2">
              <w:rPr>
                <w:b/>
              </w:rPr>
              <w:t>ON</w:t>
            </w:r>
            <w:r>
              <w:t xml:space="preserve"> </w:t>
            </w:r>
            <w:r w:rsidR="007E4D07">
              <w:t>obiekt</w:t>
            </w:r>
          </w:p>
          <w:p w14:paraId="0072A797" w14:textId="00DA2DA4" w:rsidR="00FF21E6" w:rsidRDefault="00FF21E6" w:rsidP="00FF21E6">
            <w:r w:rsidRPr="004A40B2">
              <w:rPr>
                <w:b/>
              </w:rPr>
              <w:t>TO</w:t>
            </w:r>
            <w:r>
              <w:t xml:space="preserve"> </w:t>
            </w:r>
            <w:proofErr w:type="spellStart"/>
            <w:r>
              <w:t>identyfikator_użytkownika</w:t>
            </w:r>
            <w:proofErr w:type="spellEnd"/>
            <w:r w:rsidR="00CC2C72">
              <w:t>;</w:t>
            </w:r>
          </w:p>
        </w:tc>
      </w:tr>
    </w:tbl>
    <w:p w14:paraId="27B66402" w14:textId="5E030F44" w:rsidR="00E83751" w:rsidRDefault="00E83751" w:rsidP="009E0002">
      <w:r>
        <w:t>Odebranie uprawnień</w:t>
      </w:r>
    </w:p>
    <w:tbl>
      <w:tblPr>
        <w:tblStyle w:val="Tabela-Siatka"/>
        <w:tblW w:w="0" w:type="auto"/>
        <w:tblLook w:val="04A0" w:firstRow="1" w:lastRow="0" w:firstColumn="1" w:lastColumn="0" w:noHBand="0" w:noVBand="1"/>
      </w:tblPr>
      <w:tblGrid>
        <w:gridCol w:w="11328"/>
      </w:tblGrid>
      <w:tr w:rsidR="00736D8B" w14:paraId="3730CEAB" w14:textId="77777777" w:rsidTr="00736D8B">
        <w:tc>
          <w:tcPr>
            <w:tcW w:w="11328" w:type="dxa"/>
          </w:tcPr>
          <w:p w14:paraId="6FF6D19D" w14:textId="77777777" w:rsidR="00736D8B" w:rsidRDefault="00736D8B" w:rsidP="009E0002">
            <w:r w:rsidRPr="00736D8B">
              <w:rPr>
                <w:b/>
              </w:rPr>
              <w:t>REVOKE</w:t>
            </w:r>
            <w:r>
              <w:t xml:space="preserve"> przywileje [kolumny]</w:t>
            </w:r>
          </w:p>
          <w:p w14:paraId="03286E0C" w14:textId="74ED5E80" w:rsidR="00736D8B" w:rsidRDefault="00736D8B" w:rsidP="009E0002">
            <w:r w:rsidRPr="00736D8B">
              <w:rPr>
                <w:b/>
              </w:rPr>
              <w:t>ON</w:t>
            </w:r>
            <w:r>
              <w:t xml:space="preserve"> obiekt</w:t>
            </w:r>
          </w:p>
          <w:p w14:paraId="00D64564" w14:textId="4D159EA1" w:rsidR="00736D8B" w:rsidRDefault="00736D8B" w:rsidP="009E0002">
            <w:r w:rsidRPr="00736D8B">
              <w:rPr>
                <w:b/>
              </w:rPr>
              <w:t>FROM</w:t>
            </w:r>
            <w:r>
              <w:t xml:space="preserve"> </w:t>
            </w:r>
            <w:proofErr w:type="spellStart"/>
            <w:r>
              <w:t>identyfikator_użytkownika</w:t>
            </w:r>
            <w:proofErr w:type="spellEnd"/>
            <w:r w:rsidR="00CC2C72">
              <w:t>;</w:t>
            </w:r>
          </w:p>
        </w:tc>
      </w:tr>
    </w:tbl>
    <w:p w14:paraId="51948D20" w14:textId="360D58F2" w:rsidR="00E40134" w:rsidRDefault="00E40134" w:rsidP="00E40134">
      <w:r>
        <w:t>Zmiana lub utworzenie hasła</w:t>
      </w:r>
    </w:p>
    <w:tbl>
      <w:tblPr>
        <w:tblStyle w:val="Tabela-Siatka"/>
        <w:tblW w:w="0" w:type="auto"/>
        <w:tblLook w:val="04A0" w:firstRow="1" w:lastRow="0" w:firstColumn="1" w:lastColumn="0" w:noHBand="0" w:noVBand="1"/>
      </w:tblPr>
      <w:tblGrid>
        <w:gridCol w:w="11328"/>
      </w:tblGrid>
      <w:tr w:rsidR="00E40134" w14:paraId="45FC3DDB" w14:textId="77777777" w:rsidTr="00E40134">
        <w:tc>
          <w:tcPr>
            <w:tcW w:w="11328" w:type="dxa"/>
          </w:tcPr>
          <w:p w14:paraId="31E1FEE4" w14:textId="6D1DE32F" w:rsidR="00E40134" w:rsidRDefault="001B2580" w:rsidP="00E40134">
            <w:r w:rsidRPr="00885C01">
              <w:rPr>
                <w:b/>
              </w:rPr>
              <w:t>SET</w:t>
            </w:r>
            <w:r>
              <w:t xml:space="preserve"> </w:t>
            </w:r>
            <w:r w:rsidRPr="00885C01">
              <w:rPr>
                <w:b/>
              </w:rPr>
              <w:t>PASSWORD</w:t>
            </w:r>
            <w:r>
              <w:t xml:space="preserve"> </w:t>
            </w:r>
            <w:r w:rsidRPr="00885C01">
              <w:rPr>
                <w:b/>
              </w:rPr>
              <w:t>FOR</w:t>
            </w:r>
            <w:r>
              <w:t xml:space="preserve"> '</w:t>
            </w:r>
            <w:proofErr w:type="spellStart"/>
            <w:r>
              <w:t>nazwa_użytkownika</w:t>
            </w:r>
            <w:proofErr w:type="spellEnd"/>
            <w:r>
              <w:t xml:space="preserve">'= </w:t>
            </w:r>
            <w:r w:rsidRPr="00885C01">
              <w:rPr>
                <w:b/>
              </w:rPr>
              <w:t>PASSWORD</w:t>
            </w:r>
            <w:r>
              <w:t>('hasło');</w:t>
            </w:r>
          </w:p>
        </w:tc>
      </w:tr>
    </w:tbl>
    <w:p w14:paraId="366D8DCD" w14:textId="468403DA" w:rsidR="00E83751" w:rsidRDefault="007E22E8" w:rsidP="00AF3979">
      <w:pPr>
        <w:pStyle w:val="Nagwek3"/>
        <w:rPr>
          <w:b/>
        </w:rPr>
      </w:pPr>
      <w:r w:rsidRPr="00306FFA">
        <w:rPr>
          <w:b/>
        </w:rPr>
        <w:t>PDF  3</w:t>
      </w:r>
      <w:r w:rsidR="005331D4" w:rsidRPr="00306FFA">
        <w:rPr>
          <w:b/>
        </w:rPr>
        <w:t xml:space="preserve"> – Tabele</w:t>
      </w:r>
    </w:p>
    <w:p w14:paraId="3D511A3D" w14:textId="1E064307" w:rsidR="00972E85" w:rsidRDefault="00E329FA" w:rsidP="00972E85">
      <w:r>
        <w:t>Tworzenie tabeli</w:t>
      </w:r>
    </w:p>
    <w:tbl>
      <w:tblPr>
        <w:tblStyle w:val="Tabela-Siatka"/>
        <w:tblW w:w="0" w:type="auto"/>
        <w:tblLook w:val="04A0" w:firstRow="1" w:lastRow="0" w:firstColumn="1" w:lastColumn="0" w:noHBand="0" w:noVBand="1"/>
      </w:tblPr>
      <w:tblGrid>
        <w:gridCol w:w="11328"/>
      </w:tblGrid>
      <w:tr w:rsidR="00E329FA" w14:paraId="1AFD2B7B" w14:textId="77777777" w:rsidTr="00E329FA">
        <w:tc>
          <w:tcPr>
            <w:tcW w:w="11328" w:type="dxa"/>
          </w:tcPr>
          <w:p w14:paraId="70A6120E" w14:textId="77777777" w:rsidR="00E329FA" w:rsidRDefault="00F633AE" w:rsidP="00972E85">
            <w:r w:rsidRPr="00B92D4C">
              <w:rPr>
                <w:b/>
              </w:rPr>
              <w:t>CREATE</w:t>
            </w:r>
            <w:r>
              <w:t xml:space="preserve"> </w:t>
            </w:r>
            <w:r w:rsidRPr="00B92D4C">
              <w:rPr>
                <w:b/>
              </w:rPr>
              <w:t>TABLE</w:t>
            </w:r>
            <w:r>
              <w:t xml:space="preserve"> </w:t>
            </w:r>
            <w:proofErr w:type="spellStart"/>
            <w:r>
              <w:t>nazwa_tabeli</w:t>
            </w:r>
            <w:proofErr w:type="spellEnd"/>
          </w:p>
          <w:p w14:paraId="582381D9" w14:textId="08DF2C80" w:rsidR="00F633AE" w:rsidRDefault="00F633AE" w:rsidP="00972E85">
            <w:r>
              <w:t>(</w:t>
            </w:r>
          </w:p>
          <w:p w14:paraId="74BAF041" w14:textId="52D1F892" w:rsidR="00F633AE" w:rsidRDefault="00F633AE" w:rsidP="00972E85">
            <w:r>
              <w:tab/>
            </w:r>
            <w:r w:rsidR="005B7303">
              <w:t>Nazwa_kolumny</w:t>
            </w:r>
            <w:r w:rsidR="009032B0">
              <w:t>1</w:t>
            </w:r>
            <w:r w:rsidR="005B7303">
              <w:t xml:space="preserve"> </w:t>
            </w:r>
            <w:proofErr w:type="spellStart"/>
            <w:r w:rsidR="005B7303">
              <w:t>typ_danych</w:t>
            </w:r>
            <w:proofErr w:type="spellEnd"/>
            <w:r w:rsidR="005B7303">
              <w:t xml:space="preserve"> atrybuty,</w:t>
            </w:r>
          </w:p>
          <w:p w14:paraId="5370FED0" w14:textId="5C39DF2A" w:rsidR="005B7303" w:rsidRDefault="005B7303" w:rsidP="00972E85">
            <w:r>
              <w:tab/>
              <w:t>Nazwa_kolumny</w:t>
            </w:r>
            <w:r w:rsidR="009032B0">
              <w:t>2</w:t>
            </w:r>
            <w:r>
              <w:t xml:space="preserve"> </w:t>
            </w:r>
            <w:proofErr w:type="spellStart"/>
            <w:r>
              <w:t>typ_danych</w:t>
            </w:r>
            <w:proofErr w:type="spellEnd"/>
            <w:r>
              <w:t xml:space="preserve"> atrybuty</w:t>
            </w:r>
          </w:p>
          <w:p w14:paraId="23B612D5" w14:textId="304D2762" w:rsidR="00F633AE" w:rsidRDefault="00F633AE" w:rsidP="00972E85">
            <w:r>
              <w:t>)</w:t>
            </w:r>
            <w:r w:rsidR="005B7303">
              <w:t>;</w:t>
            </w:r>
          </w:p>
        </w:tc>
      </w:tr>
    </w:tbl>
    <w:p w14:paraId="50B73838" w14:textId="1F45B83A" w:rsidR="00545C31" w:rsidRDefault="00545C31" w:rsidP="00545C31">
      <w:r>
        <w:t>Tworzenie tabeli</w:t>
      </w:r>
      <w:r w:rsidR="009032B0">
        <w:t xml:space="preserve"> w której klucz główny składa się z dwóch kolumn</w:t>
      </w:r>
    </w:p>
    <w:tbl>
      <w:tblPr>
        <w:tblStyle w:val="Tabela-Siatka"/>
        <w:tblW w:w="0" w:type="auto"/>
        <w:tblLook w:val="04A0" w:firstRow="1" w:lastRow="0" w:firstColumn="1" w:lastColumn="0" w:noHBand="0" w:noVBand="1"/>
      </w:tblPr>
      <w:tblGrid>
        <w:gridCol w:w="11328"/>
      </w:tblGrid>
      <w:tr w:rsidR="009032B0" w14:paraId="4A0EF17D" w14:textId="77777777" w:rsidTr="009032B0">
        <w:tc>
          <w:tcPr>
            <w:tcW w:w="11328" w:type="dxa"/>
          </w:tcPr>
          <w:p w14:paraId="0ED64F8D" w14:textId="77777777" w:rsidR="009032B0" w:rsidRDefault="009032B0" w:rsidP="009032B0">
            <w:r w:rsidRPr="00B92D4C">
              <w:rPr>
                <w:b/>
              </w:rPr>
              <w:t>CREATE</w:t>
            </w:r>
            <w:r>
              <w:t xml:space="preserve"> </w:t>
            </w:r>
            <w:r w:rsidRPr="00B92D4C">
              <w:rPr>
                <w:b/>
              </w:rPr>
              <w:t>TABLE</w:t>
            </w:r>
            <w:r>
              <w:t xml:space="preserve"> </w:t>
            </w:r>
            <w:proofErr w:type="spellStart"/>
            <w:r>
              <w:t>nazwa_tabeli</w:t>
            </w:r>
            <w:proofErr w:type="spellEnd"/>
          </w:p>
          <w:p w14:paraId="4EB6879F" w14:textId="77777777" w:rsidR="009032B0" w:rsidRDefault="009032B0" w:rsidP="009032B0">
            <w:r>
              <w:t>(</w:t>
            </w:r>
          </w:p>
          <w:p w14:paraId="4B7DCFD4" w14:textId="65314577" w:rsidR="009032B0" w:rsidRDefault="009032B0" w:rsidP="009032B0">
            <w:r>
              <w:tab/>
              <w:t xml:space="preserve">Nazwa_kolumny1 </w:t>
            </w:r>
            <w:proofErr w:type="spellStart"/>
            <w:r>
              <w:t>typ_danych</w:t>
            </w:r>
            <w:proofErr w:type="spellEnd"/>
            <w:r>
              <w:t xml:space="preserve"> atrybuty,</w:t>
            </w:r>
          </w:p>
          <w:p w14:paraId="349AD587" w14:textId="229AE51B" w:rsidR="009032B0" w:rsidRDefault="009032B0" w:rsidP="009032B0">
            <w:r>
              <w:tab/>
              <w:t xml:space="preserve">Nazwa_kolumny2 </w:t>
            </w:r>
            <w:proofErr w:type="spellStart"/>
            <w:r>
              <w:t>typ_danych</w:t>
            </w:r>
            <w:proofErr w:type="spellEnd"/>
            <w:r>
              <w:t xml:space="preserve"> atrybuty,</w:t>
            </w:r>
          </w:p>
          <w:p w14:paraId="2B53FFB9" w14:textId="4A2279B0" w:rsidR="005B3E27" w:rsidRDefault="007301D5" w:rsidP="009032B0">
            <w:r>
              <w:tab/>
            </w:r>
            <w:r w:rsidRPr="007053E6">
              <w:rPr>
                <w:b/>
              </w:rPr>
              <w:t>PRIMARY</w:t>
            </w:r>
            <w:r>
              <w:t xml:space="preserve"> </w:t>
            </w:r>
            <w:r w:rsidRPr="007053E6">
              <w:rPr>
                <w:b/>
              </w:rPr>
              <w:t>KEY</w:t>
            </w:r>
            <w:r>
              <w:t>(nazwa_kolumny1, nazwa_kolumny2)</w:t>
            </w:r>
          </w:p>
          <w:p w14:paraId="65F383AA" w14:textId="32FE69E5" w:rsidR="009032B0" w:rsidRDefault="009032B0" w:rsidP="009032B0">
            <w:r>
              <w:t>);</w:t>
            </w:r>
          </w:p>
        </w:tc>
      </w:tr>
    </w:tbl>
    <w:p w14:paraId="50B93D4B" w14:textId="268A0E08" w:rsidR="009032B0" w:rsidRDefault="004E6DC6" w:rsidP="00545C31">
      <w:r>
        <w:lastRenderedPageBreak/>
        <w:t>Tworzenie tabeli z kolumną bez wartości pustych</w:t>
      </w:r>
    </w:p>
    <w:tbl>
      <w:tblPr>
        <w:tblStyle w:val="Tabela-Siatka"/>
        <w:tblW w:w="0" w:type="auto"/>
        <w:tblLook w:val="04A0" w:firstRow="1" w:lastRow="0" w:firstColumn="1" w:lastColumn="0" w:noHBand="0" w:noVBand="1"/>
      </w:tblPr>
      <w:tblGrid>
        <w:gridCol w:w="11328"/>
      </w:tblGrid>
      <w:tr w:rsidR="004E6DC6" w14:paraId="34813CFE" w14:textId="77777777" w:rsidTr="004E6DC6">
        <w:tc>
          <w:tcPr>
            <w:tcW w:w="11328" w:type="dxa"/>
          </w:tcPr>
          <w:p w14:paraId="0E5C7DC1" w14:textId="77777777" w:rsidR="003D190B" w:rsidRDefault="003D190B" w:rsidP="003D190B">
            <w:r w:rsidRPr="00B92D4C">
              <w:rPr>
                <w:b/>
              </w:rPr>
              <w:t>CREATE</w:t>
            </w:r>
            <w:r>
              <w:t xml:space="preserve"> </w:t>
            </w:r>
            <w:r w:rsidRPr="00B92D4C">
              <w:rPr>
                <w:b/>
              </w:rPr>
              <w:t>TABLE</w:t>
            </w:r>
            <w:r>
              <w:t xml:space="preserve"> </w:t>
            </w:r>
            <w:proofErr w:type="spellStart"/>
            <w:r>
              <w:t>nazwa_tabeli</w:t>
            </w:r>
            <w:proofErr w:type="spellEnd"/>
          </w:p>
          <w:p w14:paraId="0D511F25" w14:textId="77777777" w:rsidR="003D190B" w:rsidRDefault="003D190B" w:rsidP="003D190B">
            <w:r>
              <w:t>(</w:t>
            </w:r>
          </w:p>
          <w:p w14:paraId="7C249399" w14:textId="75A44EE3" w:rsidR="003D190B" w:rsidRDefault="003D190B" w:rsidP="003D190B">
            <w:r>
              <w:tab/>
              <w:t xml:space="preserve">Nazwa_kolumny1 </w:t>
            </w:r>
            <w:proofErr w:type="spellStart"/>
            <w:r>
              <w:t>typ_danych</w:t>
            </w:r>
            <w:proofErr w:type="spellEnd"/>
            <w:r>
              <w:t xml:space="preserve"> </w:t>
            </w:r>
            <w:r w:rsidRPr="009B444F">
              <w:rPr>
                <w:b/>
              </w:rPr>
              <w:t>NOT</w:t>
            </w:r>
            <w:r>
              <w:t xml:space="preserve"> </w:t>
            </w:r>
            <w:r w:rsidRPr="009B444F">
              <w:rPr>
                <w:b/>
              </w:rPr>
              <w:t>NULL</w:t>
            </w:r>
          </w:p>
          <w:p w14:paraId="0B6172E4" w14:textId="70A7ABBB" w:rsidR="004E6DC6" w:rsidRDefault="003D190B" w:rsidP="003D190B">
            <w:r>
              <w:t>);</w:t>
            </w:r>
          </w:p>
        </w:tc>
      </w:tr>
    </w:tbl>
    <w:p w14:paraId="2B774682" w14:textId="5170A655" w:rsidR="004E6DC6" w:rsidRDefault="004E6DC6" w:rsidP="004E6DC6">
      <w:r>
        <w:t>Tworzenie tabeli z kolumną z wartością domyślną</w:t>
      </w:r>
    </w:p>
    <w:tbl>
      <w:tblPr>
        <w:tblStyle w:val="Tabela-Siatka"/>
        <w:tblW w:w="0" w:type="auto"/>
        <w:tblLook w:val="04A0" w:firstRow="1" w:lastRow="0" w:firstColumn="1" w:lastColumn="0" w:noHBand="0" w:noVBand="1"/>
      </w:tblPr>
      <w:tblGrid>
        <w:gridCol w:w="11328"/>
      </w:tblGrid>
      <w:tr w:rsidR="004E6DC6" w14:paraId="5D545F24" w14:textId="77777777" w:rsidTr="004E6DC6">
        <w:tc>
          <w:tcPr>
            <w:tcW w:w="11328" w:type="dxa"/>
          </w:tcPr>
          <w:p w14:paraId="35029CC9" w14:textId="77777777" w:rsidR="003D190B" w:rsidRDefault="003D190B" w:rsidP="003D190B">
            <w:r w:rsidRPr="00B92D4C">
              <w:rPr>
                <w:b/>
              </w:rPr>
              <w:t>CREATE</w:t>
            </w:r>
            <w:r>
              <w:t xml:space="preserve"> </w:t>
            </w:r>
            <w:r w:rsidRPr="00B92D4C">
              <w:rPr>
                <w:b/>
              </w:rPr>
              <w:t>TABLE</w:t>
            </w:r>
            <w:r>
              <w:t xml:space="preserve"> </w:t>
            </w:r>
            <w:proofErr w:type="spellStart"/>
            <w:r>
              <w:t>nazwa_tabeli</w:t>
            </w:r>
            <w:proofErr w:type="spellEnd"/>
          </w:p>
          <w:p w14:paraId="4045A0D0" w14:textId="77777777" w:rsidR="003D190B" w:rsidRDefault="003D190B" w:rsidP="003D190B">
            <w:r>
              <w:t>(</w:t>
            </w:r>
          </w:p>
          <w:p w14:paraId="4A372494" w14:textId="5602554F" w:rsidR="003D190B" w:rsidRDefault="003D190B" w:rsidP="003D190B">
            <w:r>
              <w:tab/>
              <w:t xml:space="preserve">Nazwa_kolumny1 </w:t>
            </w:r>
            <w:proofErr w:type="spellStart"/>
            <w:r>
              <w:t>typ_danych</w:t>
            </w:r>
            <w:proofErr w:type="spellEnd"/>
            <w:r w:rsidR="009B444F">
              <w:t xml:space="preserve"> </w:t>
            </w:r>
            <w:r w:rsidRPr="009B444F">
              <w:rPr>
                <w:b/>
              </w:rPr>
              <w:t>DEFAULT</w:t>
            </w:r>
            <w:r>
              <w:t xml:space="preserve"> </w:t>
            </w:r>
            <w:r w:rsidR="009B444F" w:rsidRPr="00F31150">
              <w:t>'</w:t>
            </w:r>
            <w:r w:rsidR="009B444F">
              <w:t xml:space="preserve"> </w:t>
            </w:r>
            <w:r w:rsidR="009B444F" w:rsidRPr="00F31150">
              <w:t>'</w:t>
            </w:r>
          </w:p>
          <w:p w14:paraId="531164C9" w14:textId="7F9068F2" w:rsidR="004E6DC6" w:rsidRDefault="003D190B" w:rsidP="003D190B">
            <w:r>
              <w:t>);</w:t>
            </w:r>
          </w:p>
        </w:tc>
      </w:tr>
    </w:tbl>
    <w:p w14:paraId="08D2C60B" w14:textId="08C52F6E" w:rsidR="004E6DC6" w:rsidRDefault="004E6DC6" w:rsidP="004E6DC6">
      <w:r>
        <w:t>Tworzenie tabeli bez duplikatów danych</w:t>
      </w:r>
    </w:p>
    <w:tbl>
      <w:tblPr>
        <w:tblStyle w:val="Tabela-Siatka"/>
        <w:tblW w:w="0" w:type="auto"/>
        <w:tblLook w:val="04A0" w:firstRow="1" w:lastRow="0" w:firstColumn="1" w:lastColumn="0" w:noHBand="0" w:noVBand="1"/>
      </w:tblPr>
      <w:tblGrid>
        <w:gridCol w:w="11328"/>
      </w:tblGrid>
      <w:tr w:rsidR="00D96A3E" w14:paraId="7D696D32" w14:textId="77777777" w:rsidTr="00D96A3E">
        <w:tc>
          <w:tcPr>
            <w:tcW w:w="11328" w:type="dxa"/>
          </w:tcPr>
          <w:p w14:paraId="0B7471BD" w14:textId="77777777" w:rsidR="009B444F" w:rsidRDefault="009B444F" w:rsidP="009B444F">
            <w:r w:rsidRPr="00B92D4C">
              <w:rPr>
                <w:b/>
              </w:rPr>
              <w:t>CREATE</w:t>
            </w:r>
            <w:r>
              <w:t xml:space="preserve"> </w:t>
            </w:r>
            <w:r w:rsidRPr="00B92D4C">
              <w:rPr>
                <w:b/>
              </w:rPr>
              <w:t>TABLE</w:t>
            </w:r>
            <w:r>
              <w:t xml:space="preserve"> </w:t>
            </w:r>
            <w:proofErr w:type="spellStart"/>
            <w:r>
              <w:t>nazwa_tabeli</w:t>
            </w:r>
            <w:proofErr w:type="spellEnd"/>
          </w:p>
          <w:p w14:paraId="0D3C18E9" w14:textId="77777777" w:rsidR="009B444F" w:rsidRDefault="009B444F" w:rsidP="009B444F">
            <w:r>
              <w:t>(</w:t>
            </w:r>
          </w:p>
          <w:p w14:paraId="55944D6D" w14:textId="4AAC77AB" w:rsidR="009B444F" w:rsidRDefault="009B444F" w:rsidP="009B444F">
            <w:r>
              <w:tab/>
              <w:t xml:space="preserve">Nazwa_kolumny1 </w:t>
            </w:r>
            <w:proofErr w:type="spellStart"/>
            <w:r>
              <w:t>typ_danych</w:t>
            </w:r>
            <w:proofErr w:type="spellEnd"/>
            <w:r>
              <w:t xml:space="preserve"> </w:t>
            </w:r>
            <w:r w:rsidRPr="009B444F">
              <w:rPr>
                <w:b/>
              </w:rPr>
              <w:t>UNIQUE</w:t>
            </w:r>
          </w:p>
          <w:p w14:paraId="5322E99F" w14:textId="6F1A12E5" w:rsidR="00D96A3E" w:rsidRDefault="009B444F" w:rsidP="009B444F">
            <w:r>
              <w:t>);</w:t>
            </w:r>
          </w:p>
        </w:tc>
      </w:tr>
    </w:tbl>
    <w:p w14:paraId="687AF2AF" w14:textId="33AC9F9D" w:rsidR="00D96A3E" w:rsidRDefault="00D96A3E" w:rsidP="00D96A3E">
      <w:r>
        <w:t>Tworzenie tabeli z kolumną która automatycznie zwiększa wartość</w:t>
      </w:r>
    </w:p>
    <w:tbl>
      <w:tblPr>
        <w:tblStyle w:val="Tabela-Siatka"/>
        <w:tblW w:w="0" w:type="auto"/>
        <w:tblLook w:val="04A0" w:firstRow="1" w:lastRow="0" w:firstColumn="1" w:lastColumn="0" w:noHBand="0" w:noVBand="1"/>
      </w:tblPr>
      <w:tblGrid>
        <w:gridCol w:w="11328"/>
      </w:tblGrid>
      <w:tr w:rsidR="00772AD2" w14:paraId="4521231D" w14:textId="77777777" w:rsidTr="00772AD2">
        <w:tc>
          <w:tcPr>
            <w:tcW w:w="11328" w:type="dxa"/>
          </w:tcPr>
          <w:p w14:paraId="11DFCF42" w14:textId="77777777" w:rsidR="00320095" w:rsidRDefault="00320095" w:rsidP="00320095">
            <w:r w:rsidRPr="00B92D4C">
              <w:rPr>
                <w:b/>
              </w:rPr>
              <w:t>CREATE</w:t>
            </w:r>
            <w:r>
              <w:t xml:space="preserve"> </w:t>
            </w:r>
            <w:r w:rsidRPr="00B92D4C">
              <w:rPr>
                <w:b/>
              </w:rPr>
              <w:t>TABLE</w:t>
            </w:r>
            <w:r>
              <w:t xml:space="preserve"> </w:t>
            </w:r>
            <w:proofErr w:type="spellStart"/>
            <w:r>
              <w:t>nazwa_tabeli</w:t>
            </w:r>
            <w:proofErr w:type="spellEnd"/>
          </w:p>
          <w:p w14:paraId="521EC6B5" w14:textId="77777777" w:rsidR="00320095" w:rsidRDefault="00320095" w:rsidP="00320095">
            <w:r>
              <w:t>(</w:t>
            </w:r>
          </w:p>
          <w:p w14:paraId="01B9E7C9" w14:textId="558694CE" w:rsidR="00320095" w:rsidRDefault="00320095" w:rsidP="00320095">
            <w:r>
              <w:tab/>
              <w:t xml:space="preserve">Nazwa_kolumny1 </w:t>
            </w:r>
            <w:proofErr w:type="spellStart"/>
            <w:r>
              <w:t>typ_danych</w:t>
            </w:r>
            <w:proofErr w:type="spellEnd"/>
            <w:r>
              <w:t xml:space="preserve"> </w:t>
            </w:r>
            <w:r w:rsidRPr="002C42E3">
              <w:rPr>
                <w:b/>
              </w:rPr>
              <w:t>AUTO_INCREMENT</w:t>
            </w:r>
            <w:r>
              <w:t xml:space="preserve"> </w:t>
            </w:r>
            <w:r w:rsidRPr="002C42E3">
              <w:rPr>
                <w:b/>
              </w:rPr>
              <w:t>PRIMARY</w:t>
            </w:r>
            <w:r>
              <w:t xml:space="preserve"> </w:t>
            </w:r>
            <w:r w:rsidRPr="002C42E3">
              <w:rPr>
                <w:b/>
              </w:rPr>
              <w:t>KEY</w:t>
            </w:r>
          </w:p>
          <w:p w14:paraId="4954612F" w14:textId="46DD3403" w:rsidR="00772AD2" w:rsidRDefault="00320095" w:rsidP="00320095">
            <w:r>
              <w:t>);</w:t>
            </w:r>
          </w:p>
        </w:tc>
      </w:tr>
    </w:tbl>
    <w:p w14:paraId="71461D03" w14:textId="784D9DA3" w:rsidR="00E329FA" w:rsidRPr="00225952" w:rsidRDefault="008E11DB" w:rsidP="00AF3979">
      <w:pPr>
        <w:pStyle w:val="Nagwek3"/>
        <w:rPr>
          <w:b/>
        </w:rPr>
      </w:pPr>
      <w:r w:rsidRPr="00225952">
        <w:rPr>
          <w:b/>
        </w:rPr>
        <w:t xml:space="preserve">PDF 4 </w:t>
      </w:r>
      <w:r w:rsidR="00A72A93" w:rsidRPr="00225952">
        <w:rPr>
          <w:b/>
        </w:rPr>
        <w:t>–</w:t>
      </w:r>
      <w:r w:rsidRPr="00225952">
        <w:rPr>
          <w:b/>
        </w:rPr>
        <w:t xml:space="preserve"> </w:t>
      </w:r>
      <w:r w:rsidR="00A72A93" w:rsidRPr="00225952">
        <w:rPr>
          <w:b/>
        </w:rPr>
        <w:t>Wyświetlanie informacji w bazie danych</w:t>
      </w:r>
    </w:p>
    <w:p w14:paraId="3EFDEE5F" w14:textId="1446F704" w:rsidR="00A72A93" w:rsidRDefault="00A72A93" w:rsidP="00972E85">
      <w:r>
        <w:t>Wyświetlanie baz tabel w obecnej bazie danych</w:t>
      </w:r>
    </w:p>
    <w:tbl>
      <w:tblPr>
        <w:tblStyle w:val="Tabela-Siatka"/>
        <w:tblW w:w="0" w:type="auto"/>
        <w:tblLook w:val="04A0" w:firstRow="1" w:lastRow="0" w:firstColumn="1" w:lastColumn="0" w:noHBand="0" w:noVBand="1"/>
      </w:tblPr>
      <w:tblGrid>
        <w:gridCol w:w="11328"/>
      </w:tblGrid>
      <w:tr w:rsidR="00225952" w14:paraId="3E2A5893" w14:textId="77777777" w:rsidTr="00225952">
        <w:tc>
          <w:tcPr>
            <w:tcW w:w="11328" w:type="dxa"/>
          </w:tcPr>
          <w:p w14:paraId="5273C3C6" w14:textId="3434BFDF" w:rsidR="00225952" w:rsidRDefault="00225952" w:rsidP="00972E85">
            <w:r w:rsidRPr="00225952">
              <w:rPr>
                <w:b/>
              </w:rPr>
              <w:t>SHOW</w:t>
            </w:r>
            <w:r>
              <w:t xml:space="preserve"> </w:t>
            </w:r>
            <w:r w:rsidRPr="00225952">
              <w:rPr>
                <w:b/>
              </w:rPr>
              <w:t>TABLES</w:t>
            </w:r>
            <w:r>
              <w:rPr>
                <w:b/>
              </w:rPr>
              <w:t>;</w:t>
            </w:r>
          </w:p>
        </w:tc>
      </w:tr>
    </w:tbl>
    <w:p w14:paraId="0AD99E8E" w14:textId="1DFE5CC2" w:rsidR="006F7AA0" w:rsidRDefault="00F3407D" w:rsidP="00225952">
      <w:r>
        <w:t xml:space="preserve">Wyświetlenie </w:t>
      </w:r>
      <w:r w:rsidR="0024295A">
        <w:t xml:space="preserve">nazw kolumn i </w:t>
      </w:r>
      <w:r>
        <w:t>informacji o</w:t>
      </w:r>
      <w:r w:rsidR="00D9741F">
        <w:t xml:space="preserve"> strukturze tabeli</w:t>
      </w:r>
    </w:p>
    <w:tbl>
      <w:tblPr>
        <w:tblStyle w:val="Tabela-Siatka"/>
        <w:tblW w:w="0" w:type="auto"/>
        <w:tblLook w:val="04A0" w:firstRow="1" w:lastRow="0" w:firstColumn="1" w:lastColumn="0" w:noHBand="0" w:noVBand="1"/>
      </w:tblPr>
      <w:tblGrid>
        <w:gridCol w:w="11328"/>
      </w:tblGrid>
      <w:tr w:rsidR="00160E82" w14:paraId="68C65C80" w14:textId="77777777" w:rsidTr="00D9741F">
        <w:tc>
          <w:tcPr>
            <w:tcW w:w="11328" w:type="dxa"/>
          </w:tcPr>
          <w:p w14:paraId="0C09A332" w14:textId="0C762EA5" w:rsidR="00160E82" w:rsidRPr="00160E82" w:rsidRDefault="00160E82" w:rsidP="00805DE8">
            <w:pPr>
              <w:tabs>
                <w:tab w:val="left" w:pos="3000"/>
              </w:tabs>
              <w:rPr>
                <w:bCs/>
              </w:rPr>
            </w:pPr>
            <w:r>
              <w:rPr>
                <w:b/>
              </w:rPr>
              <w:t xml:space="preserve">SHOW COLUMNS FROM </w:t>
            </w:r>
            <w:proofErr w:type="spellStart"/>
            <w:r>
              <w:rPr>
                <w:bCs/>
              </w:rPr>
              <w:t>nazwa_tabeli</w:t>
            </w:r>
            <w:proofErr w:type="spellEnd"/>
            <w:r>
              <w:rPr>
                <w:bCs/>
              </w:rPr>
              <w:t>;</w:t>
            </w:r>
          </w:p>
        </w:tc>
      </w:tr>
      <w:tr w:rsidR="00D9741F" w14:paraId="26115FE0" w14:textId="77777777" w:rsidTr="00D9741F">
        <w:tc>
          <w:tcPr>
            <w:tcW w:w="11328" w:type="dxa"/>
          </w:tcPr>
          <w:p w14:paraId="6B22833B" w14:textId="7FD306FC" w:rsidR="00D9741F" w:rsidRDefault="006F7AA0" w:rsidP="00805DE8">
            <w:pPr>
              <w:tabs>
                <w:tab w:val="left" w:pos="3000"/>
              </w:tabs>
            </w:pPr>
            <w:r w:rsidRPr="006F7AA0">
              <w:rPr>
                <w:b/>
              </w:rPr>
              <w:t>DESCRIBE</w:t>
            </w:r>
            <w:r>
              <w:t xml:space="preserve"> </w:t>
            </w:r>
            <w:proofErr w:type="spellStart"/>
            <w:r>
              <w:t>nazwa_tabeli</w:t>
            </w:r>
            <w:proofErr w:type="spellEnd"/>
            <w:r>
              <w:t>;</w:t>
            </w:r>
          </w:p>
        </w:tc>
      </w:tr>
      <w:tr w:rsidR="000F0F7F" w14:paraId="78A86415" w14:textId="77777777" w:rsidTr="00D9741F">
        <w:tc>
          <w:tcPr>
            <w:tcW w:w="11328" w:type="dxa"/>
          </w:tcPr>
          <w:p w14:paraId="1965FD05" w14:textId="77C9D6CC" w:rsidR="000F0F7F" w:rsidRPr="006F7AA0" w:rsidRDefault="000F0F7F" w:rsidP="00805DE8">
            <w:pPr>
              <w:tabs>
                <w:tab w:val="left" w:pos="3000"/>
              </w:tabs>
              <w:rPr>
                <w:b/>
              </w:rPr>
            </w:pPr>
            <w:r>
              <w:rPr>
                <w:b/>
              </w:rPr>
              <w:t xml:space="preserve">DESC </w:t>
            </w:r>
            <w:proofErr w:type="spellStart"/>
            <w:r w:rsidRPr="000F0F7F">
              <w:t>nazwa_tabeli</w:t>
            </w:r>
            <w:proofErr w:type="spellEnd"/>
            <w:r w:rsidRPr="000F0F7F">
              <w:t>;</w:t>
            </w:r>
          </w:p>
        </w:tc>
      </w:tr>
    </w:tbl>
    <w:p w14:paraId="48B31B0C" w14:textId="5387B87B" w:rsidR="004E6DC6" w:rsidRDefault="008424D9" w:rsidP="004E6DC6">
      <w:r>
        <w:t>Wyświetlanie nazw kolumn w tabeli za pomocą SELECT</w:t>
      </w:r>
    </w:p>
    <w:tbl>
      <w:tblPr>
        <w:tblStyle w:val="Tabela-Siatka"/>
        <w:tblW w:w="0" w:type="auto"/>
        <w:tblLook w:val="04A0" w:firstRow="1" w:lastRow="0" w:firstColumn="1" w:lastColumn="0" w:noHBand="0" w:noVBand="1"/>
      </w:tblPr>
      <w:tblGrid>
        <w:gridCol w:w="11328"/>
      </w:tblGrid>
      <w:tr w:rsidR="008424D9" w14:paraId="34C8CD85" w14:textId="77777777" w:rsidTr="008424D9">
        <w:tc>
          <w:tcPr>
            <w:tcW w:w="11328" w:type="dxa"/>
          </w:tcPr>
          <w:p w14:paraId="7234E4CC" w14:textId="77777777" w:rsidR="008424D9" w:rsidRDefault="008424D9" w:rsidP="004E6DC6">
            <w:r w:rsidRPr="008424D9">
              <w:rPr>
                <w:b/>
              </w:rPr>
              <w:t>SELECT</w:t>
            </w:r>
            <w:r>
              <w:t xml:space="preserve"> COLUMN_NAME</w:t>
            </w:r>
          </w:p>
          <w:p w14:paraId="71D92EDE" w14:textId="77777777" w:rsidR="008424D9" w:rsidRDefault="008424D9" w:rsidP="004E6DC6">
            <w:r w:rsidRPr="008424D9">
              <w:rPr>
                <w:b/>
              </w:rPr>
              <w:t>FROM</w:t>
            </w:r>
            <w:r>
              <w:t xml:space="preserve"> INFORMATION_SCHEMA.COLUMNS</w:t>
            </w:r>
          </w:p>
          <w:p w14:paraId="3D0CF2BB" w14:textId="2B251257" w:rsidR="008424D9" w:rsidRDefault="008424D9" w:rsidP="004E6DC6">
            <w:r w:rsidRPr="008424D9">
              <w:rPr>
                <w:b/>
              </w:rPr>
              <w:t>WHERE</w:t>
            </w:r>
            <w:r>
              <w:t xml:space="preserve"> TABLE_NAME = </w:t>
            </w:r>
            <w:r w:rsidRPr="00F31150">
              <w:t>'</w:t>
            </w:r>
            <w:proofErr w:type="spellStart"/>
            <w:r>
              <w:t>nazwa_tabeli</w:t>
            </w:r>
            <w:proofErr w:type="spellEnd"/>
            <w:r w:rsidRPr="00F31150">
              <w:t>'</w:t>
            </w:r>
          </w:p>
        </w:tc>
      </w:tr>
    </w:tbl>
    <w:p w14:paraId="18BD1F54" w14:textId="40593EB5" w:rsidR="008424D9" w:rsidRDefault="00E45695" w:rsidP="00AF3979">
      <w:pPr>
        <w:pStyle w:val="Nagwek3"/>
        <w:rPr>
          <w:b/>
        </w:rPr>
      </w:pPr>
      <w:r w:rsidRPr="00A17C84">
        <w:rPr>
          <w:b/>
        </w:rPr>
        <w:t>PDF 5 – Modyfikacje tabeli</w:t>
      </w:r>
    </w:p>
    <w:p w14:paraId="3AC775C7" w14:textId="0BF9BC8A" w:rsidR="0014271B" w:rsidRDefault="00FD0D67" w:rsidP="0014271B">
      <w:r>
        <w:t>Dodanie do tabeli klucza głównego</w:t>
      </w:r>
    </w:p>
    <w:tbl>
      <w:tblPr>
        <w:tblStyle w:val="Tabela-Siatka"/>
        <w:tblW w:w="0" w:type="auto"/>
        <w:tblLook w:val="04A0" w:firstRow="1" w:lastRow="0" w:firstColumn="1" w:lastColumn="0" w:noHBand="0" w:noVBand="1"/>
      </w:tblPr>
      <w:tblGrid>
        <w:gridCol w:w="11328"/>
      </w:tblGrid>
      <w:tr w:rsidR="00FD0D67" w14:paraId="3EC89433" w14:textId="77777777" w:rsidTr="00FD0D67">
        <w:tc>
          <w:tcPr>
            <w:tcW w:w="11328" w:type="dxa"/>
          </w:tcPr>
          <w:p w14:paraId="42088700" w14:textId="77777777" w:rsidR="003D7DBE" w:rsidRDefault="00FD0D67" w:rsidP="0014271B">
            <w:r w:rsidRPr="00D34A5F">
              <w:rPr>
                <w:b/>
              </w:rPr>
              <w:t>ALTER</w:t>
            </w:r>
            <w:r>
              <w:t xml:space="preserve"> </w:t>
            </w:r>
            <w:r w:rsidRPr="00D34A5F">
              <w:rPr>
                <w:b/>
              </w:rPr>
              <w:t>TABLE</w:t>
            </w:r>
            <w:r>
              <w:t xml:space="preserve"> </w:t>
            </w:r>
            <w:proofErr w:type="spellStart"/>
            <w:r>
              <w:t>nazwa_tabeli</w:t>
            </w:r>
            <w:proofErr w:type="spellEnd"/>
          </w:p>
          <w:p w14:paraId="7D6C4CBB" w14:textId="1246D290" w:rsidR="00FD0D67" w:rsidRDefault="00FD0D67" w:rsidP="0014271B">
            <w:r w:rsidRPr="00D34A5F">
              <w:rPr>
                <w:b/>
              </w:rPr>
              <w:t>ADD</w:t>
            </w:r>
            <w:r>
              <w:t xml:space="preserve"> </w:t>
            </w:r>
            <w:r w:rsidRPr="00D34A5F">
              <w:rPr>
                <w:b/>
              </w:rPr>
              <w:t>CONSTRAINT</w:t>
            </w:r>
            <w:r>
              <w:t xml:space="preserve"> </w:t>
            </w:r>
            <w:r w:rsidR="001A6943">
              <w:t>nazwa</w:t>
            </w:r>
            <w:r>
              <w:t xml:space="preserve"> </w:t>
            </w:r>
            <w:r w:rsidRPr="00D34A5F">
              <w:rPr>
                <w:b/>
              </w:rPr>
              <w:t>PRIMARY</w:t>
            </w:r>
            <w:r>
              <w:t xml:space="preserve"> </w:t>
            </w:r>
            <w:r w:rsidRPr="00D34A5F">
              <w:rPr>
                <w:b/>
              </w:rPr>
              <w:t>KEY</w:t>
            </w:r>
            <w:r>
              <w:t xml:space="preserve"> (</w:t>
            </w:r>
            <w:proofErr w:type="spellStart"/>
            <w:r>
              <w:t>nazwa_kolumny</w:t>
            </w:r>
            <w:proofErr w:type="spellEnd"/>
            <w:r>
              <w:t>)</w:t>
            </w:r>
            <w:r w:rsidR="00941756">
              <w:t>;</w:t>
            </w:r>
          </w:p>
        </w:tc>
      </w:tr>
    </w:tbl>
    <w:p w14:paraId="06C2ADC3" w14:textId="4857AE8E" w:rsidR="00FD0D67" w:rsidRDefault="00F13C5F" w:rsidP="0014271B">
      <w:r>
        <w:t>Usunięcie z tabeli klucza głównego</w:t>
      </w:r>
    </w:p>
    <w:tbl>
      <w:tblPr>
        <w:tblStyle w:val="Tabela-Siatka"/>
        <w:tblW w:w="0" w:type="auto"/>
        <w:tblLook w:val="04A0" w:firstRow="1" w:lastRow="0" w:firstColumn="1" w:lastColumn="0" w:noHBand="0" w:noVBand="1"/>
      </w:tblPr>
      <w:tblGrid>
        <w:gridCol w:w="11328"/>
      </w:tblGrid>
      <w:tr w:rsidR="00F13C5F" w14:paraId="16B5CC2B" w14:textId="77777777" w:rsidTr="00F13C5F">
        <w:tc>
          <w:tcPr>
            <w:tcW w:w="11328" w:type="dxa"/>
          </w:tcPr>
          <w:p w14:paraId="134D57CC" w14:textId="77777777" w:rsidR="003D7DBE" w:rsidRDefault="00F13C5F" w:rsidP="0014271B">
            <w:r w:rsidRPr="00F13C5F">
              <w:rPr>
                <w:b/>
              </w:rPr>
              <w:t>ALTER</w:t>
            </w:r>
            <w:r>
              <w:t xml:space="preserve"> </w:t>
            </w:r>
            <w:r w:rsidRPr="00F13C5F">
              <w:rPr>
                <w:b/>
              </w:rPr>
              <w:t>TABLE</w:t>
            </w:r>
            <w:r>
              <w:t xml:space="preserve"> </w:t>
            </w:r>
            <w:proofErr w:type="spellStart"/>
            <w:r>
              <w:t>nazwa_tabeli</w:t>
            </w:r>
            <w:proofErr w:type="spellEnd"/>
          </w:p>
          <w:p w14:paraId="15BD3563" w14:textId="3D341D1B" w:rsidR="00F13C5F" w:rsidRDefault="00F13C5F" w:rsidP="0014271B">
            <w:r w:rsidRPr="00F13C5F">
              <w:rPr>
                <w:b/>
              </w:rPr>
              <w:t>DROP</w:t>
            </w:r>
            <w:r>
              <w:t xml:space="preserve"> </w:t>
            </w:r>
            <w:r w:rsidRPr="00F13C5F">
              <w:rPr>
                <w:b/>
              </w:rPr>
              <w:t>PRIMARY</w:t>
            </w:r>
            <w:r>
              <w:t xml:space="preserve"> </w:t>
            </w:r>
            <w:r w:rsidRPr="00F13C5F">
              <w:rPr>
                <w:b/>
              </w:rPr>
              <w:t>KEY</w:t>
            </w:r>
            <w:r w:rsidR="00941756">
              <w:rPr>
                <w:b/>
              </w:rPr>
              <w:t>;</w:t>
            </w:r>
          </w:p>
        </w:tc>
      </w:tr>
    </w:tbl>
    <w:p w14:paraId="66D067AF" w14:textId="5FD0090C" w:rsidR="00F13C5F" w:rsidRDefault="00B3574F" w:rsidP="0014271B">
      <w:r>
        <w:t xml:space="preserve">Dodanie do </w:t>
      </w:r>
      <w:r w:rsidR="004F412C">
        <w:t>tabeli</w:t>
      </w:r>
      <w:r>
        <w:t xml:space="preserve"> klucza głównego który składa się kilku kolumn</w:t>
      </w:r>
    </w:p>
    <w:tbl>
      <w:tblPr>
        <w:tblStyle w:val="Tabela-Siatka"/>
        <w:tblW w:w="0" w:type="auto"/>
        <w:tblLook w:val="04A0" w:firstRow="1" w:lastRow="0" w:firstColumn="1" w:lastColumn="0" w:noHBand="0" w:noVBand="1"/>
      </w:tblPr>
      <w:tblGrid>
        <w:gridCol w:w="11328"/>
      </w:tblGrid>
      <w:tr w:rsidR="00B3574F" w14:paraId="31267A45" w14:textId="77777777" w:rsidTr="00B3574F">
        <w:tc>
          <w:tcPr>
            <w:tcW w:w="11328" w:type="dxa"/>
          </w:tcPr>
          <w:p w14:paraId="2DCAAC9C" w14:textId="77777777" w:rsidR="003D7DBE" w:rsidRDefault="00B3574F" w:rsidP="0014271B">
            <w:r w:rsidRPr="0002549A">
              <w:rPr>
                <w:b/>
              </w:rPr>
              <w:t>ALTER</w:t>
            </w:r>
            <w:r>
              <w:t xml:space="preserve"> </w:t>
            </w:r>
            <w:r w:rsidRPr="0002549A">
              <w:rPr>
                <w:b/>
              </w:rPr>
              <w:t>TAB</w:t>
            </w:r>
            <w:r w:rsidR="00777ACF" w:rsidRPr="0002549A">
              <w:rPr>
                <w:b/>
              </w:rPr>
              <w:t>LE</w:t>
            </w:r>
            <w:r w:rsidR="003D7DBE">
              <w:rPr>
                <w:b/>
              </w:rPr>
              <w:t xml:space="preserve"> </w:t>
            </w:r>
            <w:proofErr w:type="spellStart"/>
            <w:r w:rsidR="00777ACF">
              <w:t>nazwa_tabeli</w:t>
            </w:r>
            <w:proofErr w:type="spellEnd"/>
          </w:p>
          <w:p w14:paraId="077BBDA1" w14:textId="551550D4" w:rsidR="00B3574F" w:rsidRPr="003D7DBE" w:rsidRDefault="00777ACF" w:rsidP="0014271B">
            <w:pPr>
              <w:rPr>
                <w:b/>
              </w:rPr>
            </w:pPr>
            <w:r w:rsidRPr="0002549A">
              <w:rPr>
                <w:b/>
              </w:rPr>
              <w:t>ADD</w:t>
            </w:r>
            <w:r>
              <w:t xml:space="preserve"> </w:t>
            </w:r>
            <w:r w:rsidRPr="0002549A">
              <w:rPr>
                <w:b/>
              </w:rPr>
              <w:t>CONSTRAINT</w:t>
            </w:r>
            <w:r>
              <w:t xml:space="preserve"> </w:t>
            </w:r>
            <w:r w:rsidR="001A6943">
              <w:t>nazwa</w:t>
            </w:r>
            <w:r>
              <w:t xml:space="preserve"> </w:t>
            </w:r>
            <w:r w:rsidRPr="0002549A">
              <w:rPr>
                <w:b/>
              </w:rPr>
              <w:t>PRIMARY</w:t>
            </w:r>
            <w:r>
              <w:t xml:space="preserve"> </w:t>
            </w:r>
            <w:r w:rsidRPr="0002549A">
              <w:rPr>
                <w:b/>
              </w:rPr>
              <w:t>KEY</w:t>
            </w:r>
            <w:r>
              <w:t xml:space="preserve"> (nazwa_kolumny1, nazwa_kolumny2)</w:t>
            </w:r>
            <w:r w:rsidR="00941756">
              <w:t>;</w:t>
            </w:r>
          </w:p>
        </w:tc>
      </w:tr>
    </w:tbl>
    <w:p w14:paraId="0D185D32" w14:textId="0C7F43E3" w:rsidR="00B3574F" w:rsidRDefault="007040FD" w:rsidP="0014271B">
      <w:r>
        <w:t>Dodanie do tabeli nowej kolumny</w:t>
      </w:r>
    </w:p>
    <w:tbl>
      <w:tblPr>
        <w:tblStyle w:val="Tabela-Siatka"/>
        <w:tblW w:w="0" w:type="auto"/>
        <w:tblLook w:val="04A0" w:firstRow="1" w:lastRow="0" w:firstColumn="1" w:lastColumn="0" w:noHBand="0" w:noVBand="1"/>
      </w:tblPr>
      <w:tblGrid>
        <w:gridCol w:w="11328"/>
      </w:tblGrid>
      <w:tr w:rsidR="007040FD" w14:paraId="6ACDE504" w14:textId="77777777" w:rsidTr="007040FD">
        <w:tc>
          <w:tcPr>
            <w:tcW w:w="11328" w:type="dxa"/>
          </w:tcPr>
          <w:p w14:paraId="53083F78" w14:textId="77777777" w:rsidR="003D7DBE" w:rsidRDefault="007040FD" w:rsidP="0014271B">
            <w:r w:rsidRPr="00C80213">
              <w:rPr>
                <w:b/>
              </w:rPr>
              <w:t>ALTER</w:t>
            </w:r>
            <w:r>
              <w:t xml:space="preserve"> </w:t>
            </w:r>
            <w:r w:rsidRPr="00C80213">
              <w:rPr>
                <w:b/>
              </w:rPr>
              <w:t>TABLE</w:t>
            </w:r>
            <w:r w:rsidR="003D7DBE">
              <w:rPr>
                <w:b/>
              </w:rPr>
              <w:t xml:space="preserve"> </w:t>
            </w:r>
            <w:proofErr w:type="spellStart"/>
            <w:r>
              <w:t>nazwa_tabeli</w:t>
            </w:r>
            <w:proofErr w:type="spellEnd"/>
          </w:p>
          <w:p w14:paraId="6222C434" w14:textId="33154BC3" w:rsidR="007040FD" w:rsidRPr="003D7DBE" w:rsidRDefault="007040FD" w:rsidP="0014271B">
            <w:pPr>
              <w:rPr>
                <w:b/>
              </w:rPr>
            </w:pPr>
            <w:r w:rsidRPr="00C80213">
              <w:rPr>
                <w:b/>
              </w:rPr>
              <w:t>ADD</w:t>
            </w:r>
            <w:r>
              <w:t xml:space="preserve"> </w:t>
            </w:r>
            <w:r w:rsidRPr="00C80213">
              <w:rPr>
                <w:b/>
              </w:rPr>
              <w:t>COLUMN</w:t>
            </w:r>
            <w:r>
              <w:t xml:space="preserve"> </w:t>
            </w:r>
            <w:proofErr w:type="spellStart"/>
            <w:r>
              <w:t>nazwa_kolumny</w:t>
            </w:r>
            <w:proofErr w:type="spellEnd"/>
            <w:r>
              <w:t xml:space="preserve"> typ dany</w:t>
            </w:r>
            <w:r w:rsidR="00C80213">
              <w:t>ch</w:t>
            </w:r>
            <w:r w:rsidR="00941756">
              <w:t>;</w:t>
            </w:r>
          </w:p>
        </w:tc>
      </w:tr>
    </w:tbl>
    <w:p w14:paraId="44BE1A34" w14:textId="2FC43BB2" w:rsidR="008F2728" w:rsidRDefault="008F2728" w:rsidP="008F2728">
      <w:r>
        <w:t>Dodanie do tabeli nowej kolumny na pierwszym miejscu w tabeli</w:t>
      </w:r>
    </w:p>
    <w:tbl>
      <w:tblPr>
        <w:tblStyle w:val="Tabela-Siatka"/>
        <w:tblW w:w="0" w:type="auto"/>
        <w:tblLook w:val="04A0" w:firstRow="1" w:lastRow="0" w:firstColumn="1" w:lastColumn="0" w:noHBand="0" w:noVBand="1"/>
      </w:tblPr>
      <w:tblGrid>
        <w:gridCol w:w="11328"/>
      </w:tblGrid>
      <w:tr w:rsidR="008F2728" w14:paraId="3BE1E52E" w14:textId="77777777" w:rsidTr="00517C33">
        <w:tc>
          <w:tcPr>
            <w:tcW w:w="11328" w:type="dxa"/>
          </w:tcPr>
          <w:p w14:paraId="75EB2EEE" w14:textId="77777777" w:rsidR="003D7DBE" w:rsidRDefault="008F2728" w:rsidP="00517C33">
            <w:r w:rsidRPr="00054383">
              <w:rPr>
                <w:b/>
              </w:rPr>
              <w:t>ALTER</w:t>
            </w:r>
            <w:r w:rsidR="001E73F4">
              <w:rPr>
                <w:b/>
              </w:rPr>
              <w:t xml:space="preserve"> </w:t>
            </w:r>
            <w:r w:rsidRPr="00054383">
              <w:rPr>
                <w:b/>
              </w:rPr>
              <w:t>TABLE</w:t>
            </w:r>
            <w:r w:rsidR="003D7DBE">
              <w:rPr>
                <w:b/>
              </w:rPr>
              <w:t xml:space="preserve"> </w:t>
            </w:r>
            <w:proofErr w:type="spellStart"/>
            <w:r>
              <w:t>nazwa_tabeli</w:t>
            </w:r>
            <w:proofErr w:type="spellEnd"/>
          </w:p>
          <w:p w14:paraId="4C00203F" w14:textId="3EEF1AFD" w:rsidR="008F2728" w:rsidRPr="003D7DBE" w:rsidRDefault="008F2728" w:rsidP="00517C33">
            <w:pPr>
              <w:rPr>
                <w:b/>
              </w:rPr>
            </w:pPr>
            <w:r w:rsidRPr="00054383">
              <w:rPr>
                <w:b/>
              </w:rPr>
              <w:t>ADD</w:t>
            </w:r>
            <w:r>
              <w:t xml:space="preserve"> </w:t>
            </w:r>
            <w:r w:rsidRPr="00054383">
              <w:rPr>
                <w:b/>
              </w:rPr>
              <w:t>COLUMN</w:t>
            </w:r>
            <w:r>
              <w:t xml:space="preserve"> </w:t>
            </w:r>
            <w:proofErr w:type="spellStart"/>
            <w:r>
              <w:t>nazwa_kolumny</w:t>
            </w:r>
            <w:proofErr w:type="spellEnd"/>
            <w:r>
              <w:t xml:space="preserve"> </w:t>
            </w:r>
            <w:proofErr w:type="spellStart"/>
            <w:r>
              <w:t>typ_danych</w:t>
            </w:r>
            <w:proofErr w:type="spellEnd"/>
            <w:r>
              <w:t xml:space="preserve"> </w:t>
            </w:r>
            <w:r w:rsidRPr="00054383">
              <w:rPr>
                <w:b/>
              </w:rPr>
              <w:t>FIRST</w:t>
            </w:r>
          </w:p>
        </w:tc>
      </w:tr>
    </w:tbl>
    <w:p w14:paraId="1EABF583" w14:textId="77777777" w:rsidR="00FF0B1A" w:rsidRDefault="00FF0B1A" w:rsidP="00FF0B1A">
      <w:r>
        <w:t>Dodanie do tabeli nowej kolumny za określoną kolumną</w:t>
      </w:r>
    </w:p>
    <w:tbl>
      <w:tblPr>
        <w:tblStyle w:val="Tabela-Siatka"/>
        <w:tblW w:w="0" w:type="auto"/>
        <w:tblLook w:val="04A0" w:firstRow="1" w:lastRow="0" w:firstColumn="1" w:lastColumn="0" w:noHBand="0" w:noVBand="1"/>
      </w:tblPr>
      <w:tblGrid>
        <w:gridCol w:w="11328"/>
      </w:tblGrid>
      <w:tr w:rsidR="00FF0B1A" w14:paraId="19B4B4CB" w14:textId="77777777" w:rsidTr="00517C33">
        <w:tc>
          <w:tcPr>
            <w:tcW w:w="11328" w:type="dxa"/>
          </w:tcPr>
          <w:p w14:paraId="5C522011" w14:textId="77777777" w:rsidR="003D7DBE" w:rsidRDefault="00FF0B1A" w:rsidP="00517C33">
            <w:r w:rsidRPr="00054383">
              <w:rPr>
                <w:b/>
              </w:rPr>
              <w:t>ALTER</w:t>
            </w:r>
            <w:r>
              <w:t xml:space="preserve"> </w:t>
            </w:r>
            <w:r w:rsidRPr="00054383">
              <w:rPr>
                <w:b/>
              </w:rPr>
              <w:t>TABLE</w:t>
            </w:r>
            <w:r w:rsidR="003D7DBE">
              <w:rPr>
                <w:b/>
              </w:rPr>
              <w:t xml:space="preserve"> </w:t>
            </w:r>
            <w:proofErr w:type="spellStart"/>
            <w:r>
              <w:t>nazwa_tabeli</w:t>
            </w:r>
            <w:proofErr w:type="spellEnd"/>
          </w:p>
          <w:p w14:paraId="45F66CB2" w14:textId="2407A4BB" w:rsidR="00FF0B1A" w:rsidRPr="003D7DBE" w:rsidRDefault="00FF0B1A" w:rsidP="00517C33">
            <w:pPr>
              <w:rPr>
                <w:b/>
              </w:rPr>
            </w:pPr>
            <w:r w:rsidRPr="00054383">
              <w:rPr>
                <w:b/>
              </w:rPr>
              <w:lastRenderedPageBreak/>
              <w:t>ADD</w:t>
            </w:r>
            <w:r>
              <w:t xml:space="preserve"> </w:t>
            </w:r>
            <w:r w:rsidRPr="00054383">
              <w:rPr>
                <w:b/>
              </w:rPr>
              <w:t>COLUMN</w:t>
            </w:r>
            <w:r>
              <w:t xml:space="preserve"> </w:t>
            </w:r>
            <w:proofErr w:type="spellStart"/>
            <w:r>
              <w:t>nazwa_kolumny</w:t>
            </w:r>
            <w:proofErr w:type="spellEnd"/>
            <w:r>
              <w:t xml:space="preserve"> </w:t>
            </w:r>
            <w:proofErr w:type="spellStart"/>
            <w:r>
              <w:t>typ_danych</w:t>
            </w:r>
            <w:proofErr w:type="spellEnd"/>
            <w:r>
              <w:t xml:space="preserve"> </w:t>
            </w:r>
            <w:r w:rsidRPr="00054383">
              <w:rPr>
                <w:b/>
              </w:rPr>
              <w:t>AFTER</w:t>
            </w:r>
            <w:r>
              <w:t xml:space="preserve"> </w:t>
            </w:r>
            <w:proofErr w:type="spellStart"/>
            <w:r>
              <w:t>nazw</w:t>
            </w:r>
            <w:r w:rsidR="006170DD">
              <w:t>a</w:t>
            </w:r>
            <w:r>
              <w:t>_kolumny</w:t>
            </w:r>
            <w:proofErr w:type="spellEnd"/>
          </w:p>
        </w:tc>
      </w:tr>
    </w:tbl>
    <w:p w14:paraId="095C0A4C" w14:textId="163E7748" w:rsidR="007040FD" w:rsidRDefault="00EF0AC9" w:rsidP="0014271B">
      <w:r>
        <w:lastRenderedPageBreak/>
        <w:t>Usunięcie kolumny z tabeli</w:t>
      </w:r>
    </w:p>
    <w:tbl>
      <w:tblPr>
        <w:tblStyle w:val="Tabela-Siatka"/>
        <w:tblW w:w="0" w:type="auto"/>
        <w:tblLook w:val="04A0" w:firstRow="1" w:lastRow="0" w:firstColumn="1" w:lastColumn="0" w:noHBand="0" w:noVBand="1"/>
      </w:tblPr>
      <w:tblGrid>
        <w:gridCol w:w="11328"/>
      </w:tblGrid>
      <w:tr w:rsidR="00EF0AC9" w14:paraId="29E8AA84" w14:textId="77777777" w:rsidTr="00EF0AC9">
        <w:tc>
          <w:tcPr>
            <w:tcW w:w="11328" w:type="dxa"/>
          </w:tcPr>
          <w:p w14:paraId="0C357D5A" w14:textId="77777777" w:rsidR="003D7DBE" w:rsidRDefault="00EF0AC9" w:rsidP="0014271B">
            <w:r w:rsidRPr="00EF0AC9">
              <w:rPr>
                <w:b/>
              </w:rPr>
              <w:t>ALTER</w:t>
            </w:r>
            <w:r>
              <w:t xml:space="preserve"> </w:t>
            </w:r>
            <w:r w:rsidRPr="00EF0AC9">
              <w:rPr>
                <w:b/>
              </w:rPr>
              <w:t>TABLE</w:t>
            </w:r>
            <w:r w:rsidR="003D7DBE">
              <w:rPr>
                <w:b/>
              </w:rPr>
              <w:t xml:space="preserve"> </w:t>
            </w:r>
            <w:proofErr w:type="spellStart"/>
            <w:r>
              <w:t>nazwa_tabeli</w:t>
            </w:r>
            <w:proofErr w:type="spellEnd"/>
          </w:p>
          <w:p w14:paraId="00431E29" w14:textId="135A59D8" w:rsidR="00EF0AC9" w:rsidRPr="003D7DBE" w:rsidRDefault="00EF0AC9" w:rsidP="0014271B">
            <w:pPr>
              <w:rPr>
                <w:b/>
              </w:rPr>
            </w:pPr>
            <w:r w:rsidRPr="00EF0AC9">
              <w:rPr>
                <w:b/>
              </w:rPr>
              <w:t>DROP</w:t>
            </w:r>
            <w:r>
              <w:t xml:space="preserve"> </w:t>
            </w:r>
            <w:r w:rsidRPr="00EF0AC9">
              <w:rPr>
                <w:b/>
              </w:rPr>
              <w:t>COLUMN</w:t>
            </w:r>
            <w:r>
              <w:t xml:space="preserve"> </w:t>
            </w:r>
            <w:proofErr w:type="spellStart"/>
            <w:r>
              <w:t>nazwa_kolumny</w:t>
            </w:r>
            <w:proofErr w:type="spellEnd"/>
            <w:r w:rsidR="00941756">
              <w:t>;</w:t>
            </w:r>
          </w:p>
        </w:tc>
      </w:tr>
    </w:tbl>
    <w:p w14:paraId="206C0124" w14:textId="77777777" w:rsidR="00554124" w:rsidRDefault="00554124" w:rsidP="00554124">
      <w:r>
        <w:t>Zmiana nazwy kolumny w tabeli</w:t>
      </w:r>
    </w:p>
    <w:tbl>
      <w:tblPr>
        <w:tblStyle w:val="Tabela-Siatka"/>
        <w:tblW w:w="0" w:type="auto"/>
        <w:tblLook w:val="04A0" w:firstRow="1" w:lastRow="0" w:firstColumn="1" w:lastColumn="0" w:noHBand="0" w:noVBand="1"/>
      </w:tblPr>
      <w:tblGrid>
        <w:gridCol w:w="11328"/>
      </w:tblGrid>
      <w:tr w:rsidR="00554124" w14:paraId="153287B2" w14:textId="77777777" w:rsidTr="00517C33">
        <w:tc>
          <w:tcPr>
            <w:tcW w:w="11328" w:type="dxa"/>
          </w:tcPr>
          <w:p w14:paraId="22416F60" w14:textId="77777777" w:rsidR="003D7DBE" w:rsidRDefault="00554124" w:rsidP="00517C33">
            <w:r w:rsidRPr="00584D80">
              <w:rPr>
                <w:b/>
              </w:rPr>
              <w:t>ALTER</w:t>
            </w:r>
            <w:r>
              <w:t xml:space="preserve"> </w:t>
            </w:r>
            <w:r w:rsidRPr="00584D80">
              <w:rPr>
                <w:b/>
              </w:rPr>
              <w:t>TABLE</w:t>
            </w:r>
            <w:r w:rsidR="003D7DBE">
              <w:rPr>
                <w:b/>
              </w:rPr>
              <w:t xml:space="preserve"> </w:t>
            </w:r>
            <w:proofErr w:type="spellStart"/>
            <w:r>
              <w:t>nazwa_tabeli</w:t>
            </w:r>
            <w:proofErr w:type="spellEnd"/>
          </w:p>
          <w:p w14:paraId="6A7492D9" w14:textId="25394CBB" w:rsidR="00554124" w:rsidRPr="003D7DBE" w:rsidRDefault="00554124" w:rsidP="00517C33">
            <w:pPr>
              <w:rPr>
                <w:b/>
              </w:rPr>
            </w:pPr>
            <w:r w:rsidRPr="00584D80">
              <w:rPr>
                <w:b/>
              </w:rPr>
              <w:t>CHANGE</w:t>
            </w:r>
            <w:r>
              <w:t xml:space="preserve"> </w:t>
            </w:r>
            <w:r w:rsidRPr="00584D80">
              <w:rPr>
                <w:b/>
              </w:rPr>
              <w:t>COLUMN</w:t>
            </w:r>
            <w:r>
              <w:t xml:space="preserve"> </w:t>
            </w:r>
            <w:proofErr w:type="spellStart"/>
            <w:r>
              <w:t>obecna_nazwa_kolumny</w:t>
            </w:r>
            <w:proofErr w:type="spellEnd"/>
            <w:r>
              <w:t xml:space="preserve"> </w:t>
            </w:r>
            <w:proofErr w:type="spellStart"/>
            <w:r>
              <w:t>nowa_nazwa_kolumny</w:t>
            </w:r>
            <w:proofErr w:type="spellEnd"/>
            <w:r>
              <w:t xml:space="preserve"> typ danych;</w:t>
            </w:r>
          </w:p>
        </w:tc>
      </w:tr>
    </w:tbl>
    <w:p w14:paraId="6AB7B9AA" w14:textId="3677E9D7" w:rsidR="00685F14" w:rsidRDefault="002E31C2" w:rsidP="0014271B">
      <w:r>
        <w:t>Ustawienie wartości domyślnej w kolumnie</w:t>
      </w:r>
    </w:p>
    <w:tbl>
      <w:tblPr>
        <w:tblStyle w:val="Tabela-Siatka"/>
        <w:tblW w:w="0" w:type="auto"/>
        <w:tblLook w:val="04A0" w:firstRow="1" w:lastRow="0" w:firstColumn="1" w:lastColumn="0" w:noHBand="0" w:noVBand="1"/>
      </w:tblPr>
      <w:tblGrid>
        <w:gridCol w:w="11328"/>
      </w:tblGrid>
      <w:tr w:rsidR="002E31C2" w14:paraId="23A86703" w14:textId="77777777" w:rsidTr="002E31C2">
        <w:tc>
          <w:tcPr>
            <w:tcW w:w="11328" w:type="dxa"/>
          </w:tcPr>
          <w:p w14:paraId="145AD82A" w14:textId="77777777" w:rsidR="003D7DBE" w:rsidRDefault="002E31C2" w:rsidP="0014271B">
            <w:r w:rsidRPr="001B05D1">
              <w:rPr>
                <w:b/>
              </w:rPr>
              <w:t>ALTER</w:t>
            </w:r>
            <w:r>
              <w:t xml:space="preserve"> </w:t>
            </w:r>
            <w:r w:rsidRPr="001B05D1">
              <w:rPr>
                <w:b/>
              </w:rPr>
              <w:t>TABLE</w:t>
            </w:r>
            <w:r w:rsidR="003D7DBE">
              <w:rPr>
                <w:b/>
              </w:rPr>
              <w:t xml:space="preserve"> </w:t>
            </w:r>
            <w:proofErr w:type="spellStart"/>
            <w:r>
              <w:t>nazwa_tabeli</w:t>
            </w:r>
            <w:proofErr w:type="spellEnd"/>
          </w:p>
          <w:p w14:paraId="23D45407" w14:textId="59B51E5E" w:rsidR="002E31C2" w:rsidRPr="003D7DBE" w:rsidRDefault="001B05D1" w:rsidP="0014271B">
            <w:pPr>
              <w:rPr>
                <w:b/>
              </w:rPr>
            </w:pPr>
            <w:r w:rsidRPr="001B05D1">
              <w:rPr>
                <w:b/>
              </w:rPr>
              <w:t>ALTER</w:t>
            </w:r>
            <w:r>
              <w:t xml:space="preserve"> </w:t>
            </w:r>
            <w:r w:rsidRPr="001B05D1">
              <w:rPr>
                <w:b/>
              </w:rPr>
              <w:t>COLUMN</w:t>
            </w:r>
            <w:r>
              <w:t xml:space="preserve"> </w:t>
            </w:r>
            <w:proofErr w:type="spellStart"/>
            <w:r>
              <w:t>nazwa_kolumny</w:t>
            </w:r>
            <w:proofErr w:type="spellEnd"/>
            <w:r>
              <w:t xml:space="preserve"> </w:t>
            </w:r>
            <w:r w:rsidRPr="001B05D1">
              <w:rPr>
                <w:b/>
              </w:rPr>
              <w:t>SET</w:t>
            </w:r>
            <w:r>
              <w:t xml:space="preserve"> </w:t>
            </w:r>
            <w:r w:rsidRPr="001B05D1">
              <w:rPr>
                <w:b/>
              </w:rPr>
              <w:t>DEFAULT</w:t>
            </w:r>
            <w:r>
              <w:t xml:space="preserve"> </w:t>
            </w:r>
            <w:r w:rsidRPr="00F31150">
              <w:t>'</w:t>
            </w:r>
            <w:proofErr w:type="spellStart"/>
            <w:r>
              <w:t>wartość_domyślna</w:t>
            </w:r>
            <w:proofErr w:type="spellEnd"/>
            <w:r w:rsidRPr="00F31150">
              <w:t>'</w:t>
            </w:r>
            <w:r>
              <w:t>;</w:t>
            </w:r>
          </w:p>
        </w:tc>
      </w:tr>
    </w:tbl>
    <w:p w14:paraId="2A66AF90" w14:textId="4103C250" w:rsidR="002E31C2" w:rsidRDefault="001B05D1" w:rsidP="0014271B">
      <w:r>
        <w:t>Usunięcie wartości domyślnej z kolumny</w:t>
      </w:r>
    </w:p>
    <w:tbl>
      <w:tblPr>
        <w:tblStyle w:val="Tabela-Siatka"/>
        <w:tblW w:w="0" w:type="auto"/>
        <w:tblLook w:val="04A0" w:firstRow="1" w:lastRow="0" w:firstColumn="1" w:lastColumn="0" w:noHBand="0" w:noVBand="1"/>
      </w:tblPr>
      <w:tblGrid>
        <w:gridCol w:w="11328"/>
      </w:tblGrid>
      <w:tr w:rsidR="001B05D1" w14:paraId="3B0253D3" w14:textId="77777777" w:rsidTr="001B05D1">
        <w:tc>
          <w:tcPr>
            <w:tcW w:w="11328" w:type="dxa"/>
          </w:tcPr>
          <w:p w14:paraId="48305087" w14:textId="68AB1DF4" w:rsidR="003D7DBE" w:rsidRPr="003D7DBE" w:rsidRDefault="001B05D1" w:rsidP="0014271B">
            <w:pPr>
              <w:rPr>
                <w:b/>
              </w:rPr>
            </w:pPr>
            <w:r w:rsidRPr="001B05D1">
              <w:rPr>
                <w:b/>
              </w:rPr>
              <w:t>ALTER</w:t>
            </w:r>
            <w:r>
              <w:t xml:space="preserve"> </w:t>
            </w:r>
            <w:r w:rsidRPr="001B05D1">
              <w:rPr>
                <w:b/>
              </w:rPr>
              <w:t>TABLE</w:t>
            </w:r>
            <w:r w:rsidR="003D7DBE">
              <w:rPr>
                <w:b/>
              </w:rPr>
              <w:t xml:space="preserve"> </w:t>
            </w:r>
            <w:proofErr w:type="spellStart"/>
            <w:r>
              <w:t>nazwa_tabeli</w:t>
            </w:r>
            <w:proofErr w:type="spellEnd"/>
          </w:p>
          <w:p w14:paraId="16790004" w14:textId="58517632" w:rsidR="001B05D1" w:rsidRDefault="001B05D1" w:rsidP="0014271B">
            <w:r w:rsidRPr="001B05D1">
              <w:rPr>
                <w:b/>
              </w:rPr>
              <w:t>ALTER</w:t>
            </w:r>
            <w:r>
              <w:t xml:space="preserve"> </w:t>
            </w:r>
            <w:r w:rsidRPr="001B05D1">
              <w:rPr>
                <w:b/>
              </w:rPr>
              <w:t>COLUMN</w:t>
            </w:r>
            <w:r>
              <w:t xml:space="preserve"> </w:t>
            </w:r>
            <w:proofErr w:type="spellStart"/>
            <w:r>
              <w:t>nazwa_kolumny</w:t>
            </w:r>
            <w:proofErr w:type="spellEnd"/>
            <w:r>
              <w:t xml:space="preserve"> </w:t>
            </w:r>
            <w:r w:rsidRPr="001B05D1">
              <w:rPr>
                <w:b/>
              </w:rPr>
              <w:t>DROP</w:t>
            </w:r>
            <w:r>
              <w:t xml:space="preserve"> </w:t>
            </w:r>
            <w:r w:rsidRPr="001B05D1">
              <w:rPr>
                <w:b/>
              </w:rPr>
              <w:t>DEFAULT</w:t>
            </w:r>
            <w:r w:rsidR="00323E70">
              <w:rPr>
                <w:b/>
              </w:rPr>
              <w:t>;</w:t>
            </w:r>
          </w:p>
        </w:tc>
      </w:tr>
    </w:tbl>
    <w:p w14:paraId="48426103" w14:textId="742BDCAF" w:rsidR="001B05D1" w:rsidRDefault="008E5ADE" w:rsidP="0014271B">
      <w:r>
        <w:t xml:space="preserve">Zmodyfikowanie tabeli tak aby </w:t>
      </w:r>
      <w:r w:rsidR="0086332B">
        <w:t>dane w kolumnie nie mogły się powtarzać</w:t>
      </w:r>
    </w:p>
    <w:tbl>
      <w:tblPr>
        <w:tblStyle w:val="Tabela-Siatka"/>
        <w:tblW w:w="0" w:type="auto"/>
        <w:tblLook w:val="04A0" w:firstRow="1" w:lastRow="0" w:firstColumn="1" w:lastColumn="0" w:noHBand="0" w:noVBand="1"/>
      </w:tblPr>
      <w:tblGrid>
        <w:gridCol w:w="11328"/>
      </w:tblGrid>
      <w:tr w:rsidR="0086332B" w14:paraId="67820808" w14:textId="77777777" w:rsidTr="0086332B">
        <w:tc>
          <w:tcPr>
            <w:tcW w:w="11328" w:type="dxa"/>
          </w:tcPr>
          <w:p w14:paraId="179785EA" w14:textId="77777777" w:rsidR="00517C33" w:rsidRDefault="0086332B" w:rsidP="0014271B">
            <w:r w:rsidRPr="00B3110D">
              <w:rPr>
                <w:b/>
              </w:rPr>
              <w:t>ALTER</w:t>
            </w:r>
            <w:r>
              <w:t xml:space="preserve"> </w:t>
            </w:r>
            <w:r w:rsidRPr="00B3110D">
              <w:rPr>
                <w:b/>
              </w:rPr>
              <w:t>TABLE</w:t>
            </w:r>
            <w:r w:rsidR="00517C33">
              <w:rPr>
                <w:b/>
              </w:rPr>
              <w:t xml:space="preserve"> </w:t>
            </w:r>
            <w:proofErr w:type="spellStart"/>
            <w:r>
              <w:t>nazwa_tabeli</w:t>
            </w:r>
            <w:proofErr w:type="spellEnd"/>
          </w:p>
          <w:p w14:paraId="2A931464" w14:textId="2FC444FE" w:rsidR="0086332B" w:rsidRPr="00517C33" w:rsidRDefault="0086332B" w:rsidP="0014271B">
            <w:pPr>
              <w:rPr>
                <w:b/>
              </w:rPr>
            </w:pPr>
            <w:r w:rsidRPr="00B3110D">
              <w:rPr>
                <w:b/>
              </w:rPr>
              <w:t>ADD</w:t>
            </w:r>
            <w:r>
              <w:t xml:space="preserve"> </w:t>
            </w:r>
            <w:r w:rsidRPr="00B3110D">
              <w:rPr>
                <w:b/>
              </w:rPr>
              <w:t>CONSTRAINT</w:t>
            </w:r>
            <w:r>
              <w:t xml:space="preserve"> nazwa </w:t>
            </w:r>
            <w:r w:rsidRPr="00B3110D">
              <w:rPr>
                <w:b/>
              </w:rPr>
              <w:t>UNIQUE</w:t>
            </w:r>
            <w:r>
              <w:t xml:space="preserve"> (</w:t>
            </w:r>
            <w:proofErr w:type="spellStart"/>
            <w:r>
              <w:t>nazwa_kolumny</w:t>
            </w:r>
            <w:proofErr w:type="spellEnd"/>
            <w:r>
              <w:t>)</w:t>
            </w:r>
            <w:r w:rsidR="00323E70">
              <w:t>;</w:t>
            </w:r>
          </w:p>
        </w:tc>
      </w:tr>
    </w:tbl>
    <w:p w14:paraId="51BE191D" w14:textId="2C5B8DCC" w:rsidR="0086332B" w:rsidRDefault="00915108" w:rsidP="0014271B">
      <w:r>
        <w:t>Usunięcie atrybutu UNIQUE z kolumny</w:t>
      </w:r>
    </w:p>
    <w:tbl>
      <w:tblPr>
        <w:tblStyle w:val="Tabela-Siatka"/>
        <w:tblW w:w="0" w:type="auto"/>
        <w:tblLook w:val="04A0" w:firstRow="1" w:lastRow="0" w:firstColumn="1" w:lastColumn="0" w:noHBand="0" w:noVBand="1"/>
      </w:tblPr>
      <w:tblGrid>
        <w:gridCol w:w="11328"/>
      </w:tblGrid>
      <w:tr w:rsidR="00915108" w14:paraId="043429B9" w14:textId="77777777" w:rsidTr="00915108">
        <w:tc>
          <w:tcPr>
            <w:tcW w:w="11328" w:type="dxa"/>
          </w:tcPr>
          <w:p w14:paraId="03037F0F" w14:textId="77777777" w:rsidR="003D7DBE" w:rsidRDefault="00915108" w:rsidP="0014271B">
            <w:r w:rsidRPr="00B53D70">
              <w:rPr>
                <w:b/>
              </w:rPr>
              <w:t>ALTER</w:t>
            </w:r>
            <w:r>
              <w:t xml:space="preserve"> </w:t>
            </w:r>
            <w:r w:rsidRPr="00B53D70">
              <w:rPr>
                <w:b/>
              </w:rPr>
              <w:t>TABLE</w:t>
            </w:r>
            <w:r w:rsidR="00517C33">
              <w:rPr>
                <w:b/>
              </w:rPr>
              <w:t xml:space="preserve"> </w:t>
            </w:r>
            <w:proofErr w:type="spellStart"/>
            <w:r>
              <w:t>nazwa_tabeli</w:t>
            </w:r>
            <w:proofErr w:type="spellEnd"/>
          </w:p>
          <w:p w14:paraId="0FEFF91B" w14:textId="0E0F7B8D" w:rsidR="00915108" w:rsidRPr="00517C33" w:rsidRDefault="00915108" w:rsidP="0014271B">
            <w:pPr>
              <w:rPr>
                <w:b/>
              </w:rPr>
            </w:pPr>
            <w:r w:rsidRPr="00B53D70">
              <w:rPr>
                <w:b/>
              </w:rPr>
              <w:t>DROP</w:t>
            </w:r>
            <w:r>
              <w:t xml:space="preserve"> </w:t>
            </w:r>
            <w:r w:rsidRPr="00B53D70">
              <w:rPr>
                <w:b/>
              </w:rPr>
              <w:t>CONSTRAINT</w:t>
            </w:r>
            <w:r>
              <w:t xml:space="preserve"> </w:t>
            </w:r>
            <w:r w:rsidR="00B53D70">
              <w:t>nazwa</w:t>
            </w:r>
            <w:r w:rsidR="00323E70">
              <w:t>;</w:t>
            </w:r>
          </w:p>
        </w:tc>
      </w:tr>
    </w:tbl>
    <w:p w14:paraId="4F5B97E9" w14:textId="5CDE7377" w:rsidR="00915108" w:rsidRDefault="00270B65" w:rsidP="0014271B">
      <w:r>
        <w:t>Dodanie atrybutu NOT NULL do kolumny</w:t>
      </w:r>
    </w:p>
    <w:tbl>
      <w:tblPr>
        <w:tblStyle w:val="Tabela-Siatka"/>
        <w:tblW w:w="0" w:type="auto"/>
        <w:tblLook w:val="04A0" w:firstRow="1" w:lastRow="0" w:firstColumn="1" w:lastColumn="0" w:noHBand="0" w:noVBand="1"/>
      </w:tblPr>
      <w:tblGrid>
        <w:gridCol w:w="11328"/>
      </w:tblGrid>
      <w:tr w:rsidR="00651FAC" w14:paraId="70016B6F" w14:textId="77777777" w:rsidTr="00651FAC">
        <w:tc>
          <w:tcPr>
            <w:tcW w:w="11328" w:type="dxa"/>
          </w:tcPr>
          <w:p w14:paraId="79F644DA" w14:textId="77777777" w:rsidR="003D7DBE" w:rsidRDefault="0030794C" w:rsidP="0014271B">
            <w:r w:rsidRPr="00071B19">
              <w:rPr>
                <w:b/>
              </w:rPr>
              <w:t>ALTER</w:t>
            </w:r>
            <w:r>
              <w:t xml:space="preserve"> </w:t>
            </w:r>
            <w:r w:rsidRPr="00071B19">
              <w:rPr>
                <w:b/>
              </w:rPr>
              <w:t>TABLE</w:t>
            </w:r>
            <w:r w:rsidR="00517C33">
              <w:rPr>
                <w:b/>
              </w:rPr>
              <w:t xml:space="preserve"> </w:t>
            </w:r>
            <w:proofErr w:type="spellStart"/>
            <w:r>
              <w:t>nazwa_</w:t>
            </w:r>
            <w:r w:rsidR="003D6ECB">
              <w:t>tabeli</w:t>
            </w:r>
            <w:proofErr w:type="spellEnd"/>
          </w:p>
          <w:p w14:paraId="68BB2EDB" w14:textId="1276FDE0" w:rsidR="00651FAC" w:rsidRPr="00517C33" w:rsidRDefault="0030794C" w:rsidP="0014271B">
            <w:pPr>
              <w:rPr>
                <w:b/>
              </w:rPr>
            </w:pPr>
            <w:r w:rsidRPr="00071B19">
              <w:rPr>
                <w:b/>
              </w:rPr>
              <w:t>MODIFY</w:t>
            </w:r>
            <w:r w:rsidR="00323E70">
              <w:t xml:space="preserve"> </w:t>
            </w:r>
            <w:proofErr w:type="spellStart"/>
            <w:r w:rsidR="00323E70">
              <w:t>nazwa_kolumny</w:t>
            </w:r>
            <w:proofErr w:type="spellEnd"/>
            <w:r w:rsidR="00323E70">
              <w:t xml:space="preserve"> </w:t>
            </w:r>
            <w:proofErr w:type="spellStart"/>
            <w:r w:rsidR="00323E70">
              <w:t>typ_danych</w:t>
            </w:r>
            <w:proofErr w:type="spellEnd"/>
            <w:r w:rsidR="00323E70">
              <w:t xml:space="preserve"> </w:t>
            </w:r>
            <w:r w:rsidR="00323E70" w:rsidRPr="00071B19">
              <w:rPr>
                <w:b/>
              </w:rPr>
              <w:t>NOT</w:t>
            </w:r>
            <w:r w:rsidR="00323E70">
              <w:t xml:space="preserve"> </w:t>
            </w:r>
            <w:r w:rsidR="00323E70" w:rsidRPr="00071B19">
              <w:rPr>
                <w:b/>
              </w:rPr>
              <w:t>NULL</w:t>
            </w:r>
            <w:r w:rsidR="00323E70">
              <w:t>;</w:t>
            </w:r>
          </w:p>
        </w:tc>
      </w:tr>
    </w:tbl>
    <w:p w14:paraId="5D007432" w14:textId="3636B910" w:rsidR="00270B65" w:rsidRDefault="003D6ECB" w:rsidP="0014271B">
      <w:r>
        <w:t>Usunięcie atrybutu NOT NULL z kolumny</w:t>
      </w:r>
    </w:p>
    <w:tbl>
      <w:tblPr>
        <w:tblStyle w:val="Tabela-Siatka"/>
        <w:tblW w:w="0" w:type="auto"/>
        <w:tblLook w:val="04A0" w:firstRow="1" w:lastRow="0" w:firstColumn="1" w:lastColumn="0" w:noHBand="0" w:noVBand="1"/>
      </w:tblPr>
      <w:tblGrid>
        <w:gridCol w:w="11328"/>
      </w:tblGrid>
      <w:tr w:rsidR="003D6ECB" w14:paraId="37481F9E" w14:textId="77777777" w:rsidTr="003D6ECB">
        <w:tc>
          <w:tcPr>
            <w:tcW w:w="11328" w:type="dxa"/>
          </w:tcPr>
          <w:p w14:paraId="1F81C7E9" w14:textId="77777777" w:rsidR="003D7DBE" w:rsidRDefault="003D6ECB" w:rsidP="0014271B">
            <w:r w:rsidRPr="007442AB">
              <w:rPr>
                <w:b/>
              </w:rPr>
              <w:t>ALTER</w:t>
            </w:r>
            <w:r w:rsidR="001E73F4">
              <w:rPr>
                <w:b/>
              </w:rPr>
              <w:t xml:space="preserve"> </w:t>
            </w:r>
            <w:r w:rsidRPr="007442AB">
              <w:rPr>
                <w:b/>
              </w:rPr>
              <w:t>TABLE</w:t>
            </w:r>
            <w:r w:rsidR="00517C33">
              <w:rPr>
                <w:b/>
              </w:rPr>
              <w:t xml:space="preserve"> </w:t>
            </w:r>
            <w:proofErr w:type="spellStart"/>
            <w:r>
              <w:t>nazwa_tabeli</w:t>
            </w:r>
            <w:proofErr w:type="spellEnd"/>
          </w:p>
          <w:p w14:paraId="43FC0B3E" w14:textId="5EC3FB05" w:rsidR="003D6ECB" w:rsidRPr="00517C33" w:rsidRDefault="003D6ECB" w:rsidP="0014271B">
            <w:pPr>
              <w:rPr>
                <w:b/>
              </w:rPr>
            </w:pPr>
            <w:r w:rsidRPr="007442AB">
              <w:rPr>
                <w:b/>
              </w:rPr>
              <w:t>MODIFY</w:t>
            </w:r>
            <w:r w:rsidR="007442AB">
              <w:t xml:space="preserve"> </w:t>
            </w:r>
            <w:proofErr w:type="spellStart"/>
            <w:r w:rsidR="007442AB">
              <w:t>nazwa_kolumny</w:t>
            </w:r>
            <w:proofErr w:type="spellEnd"/>
            <w:r w:rsidR="007442AB">
              <w:t xml:space="preserve"> </w:t>
            </w:r>
            <w:proofErr w:type="spellStart"/>
            <w:r w:rsidR="007442AB">
              <w:t>typ</w:t>
            </w:r>
            <w:r w:rsidR="00C02E4C">
              <w:t>_</w:t>
            </w:r>
            <w:r w:rsidR="007442AB">
              <w:t>danych</w:t>
            </w:r>
            <w:proofErr w:type="spellEnd"/>
            <w:r w:rsidR="007442AB">
              <w:t xml:space="preserve"> </w:t>
            </w:r>
            <w:r w:rsidR="007442AB" w:rsidRPr="007442AB">
              <w:rPr>
                <w:b/>
              </w:rPr>
              <w:t>NULL</w:t>
            </w:r>
            <w:r w:rsidR="007442AB">
              <w:rPr>
                <w:b/>
              </w:rPr>
              <w:t>;</w:t>
            </w:r>
          </w:p>
        </w:tc>
      </w:tr>
    </w:tbl>
    <w:p w14:paraId="6C66599A" w14:textId="0CEB58BA" w:rsidR="003D6ECB" w:rsidRDefault="007442AB" w:rsidP="0014271B">
      <w:r>
        <w:t>Zmiana nazwy tabeli</w:t>
      </w:r>
    </w:p>
    <w:tbl>
      <w:tblPr>
        <w:tblStyle w:val="Tabela-Siatka"/>
        <w:tblW w:w="0" w:type="auto"/>
        <w:tblLook w:val="04A0" w:firstRow="1" w:lastRow="0" w:firstColumn="1" w:lastColumn="0" w:noHBand="0" w:noVBand="1"/>
      </w:tblPr>
      <w:tblGrid>
        <w:gridCol w:w="11328"/>
      </w:tblGrid>
      <w:tr w:rsidR="00415C27" w14:paraId="02B39F2F" w14:textId="77777777" w:rsidTr="00415C27">
        <w:tc>
          <w:tcPr>
            <w:tcW w:w="11328" w:type="dxa"/>
          </w:tcPr>
          <w:p w14:paraId="09D670D7" w14:textId="7A4CCD0F" w:rsidR="00415C27" w:rsidRPr="00517C33" w:rsidRDefault="00415C27" w:rsidP="0014271B">
            <w:pPr>
              <w:rPr>
                <w:b/>
              </w:rPr>
            </w:pPr>
            <w:r w:rsidRPr="00415C27">
              <w:rPr>
                <w:b/>
              </w:rPr>
              <w:t>ALTER</w:t>
            </w:r>
            <w:r>
              <w:t xml:space="preserve"> </w:t>
            </w:r>
            <w:r w:rsidRPr="00415C27">
              <w:rPr>
                <w:b/>
              </w:rPr>
              <w:t>TABLE</w:t>
            </w:r>
            <w:r w:rsidR="003D7DBE">
              <w:rPr>
                <w:b/>
              </w:rPr>
              <w:t xml:space="preserve"> </w:t>
            </w:r>
            <w:proofErr w:type="spellStart"/>
            <w:r w:rsidR="003D7DBE" w:rsidRPr="003D7DBE">
              <w:t>obecna</w:t>
            </w:r>
            <w:r w:rsidRPr="003D7DBE">
              <w:t>_nazwa</w:t>
            </w:r>
            <w:r>
              <w:t>_tabeli</w:t>
            </w:r>
            <w:proofErr w:type="spellEnd"/>
            <w:r>
              <w:t xml:space="preserve"> </w:t>
            </w:r>
            <w:r w:rsidRPr="00415C27">
              <w:rPr>
                <w:b/>
              </w:rPr>
              <w:t>RENAME</w:t>
            </w:r>
            <w:r>
              <w:t xml:space="preserve"> </w:t>
            </w:r>
            <w:r w:rsidRPr="00415C27">
              <w:rPr>
                <w:b/>
              </w:rPr>
              <w:t>TO</w:t>
            </w:r>
            <w:r>
              <w:t xml:space="preserve"> </w:t>
            </w:r>
            <w:proofErr w:type="spellStart"/>
            <w:r>
              <w:t>nowa_nazwa_tabeli</w:t>
            </w:r>
            <w:proofErr w:type="spellEnd"/>
            <w:r>
              <w:t>;</w:t>
            </w:r>
          </w:p>
        </w:tc>
      </w:tr>
    </w:tbl>
    <w:p w14:paraId="7931C02F" w14:textId="1AA48965" w:rsidR="00C1664E" w:rsidRDefault="00C1664E" w:rsidP="00AF3979">
      <w:pPr>
        <w:pStyle w:val="Nagwek3"/>
        <w:rPr>
          <w:b/>
        </w:rPr>
      </w:pPr>
      <w:r>
        <w:rPr>
          <w:b/>
        </w:rPr>
        <w:t>PDF 6</w:t>
      </w:r>
      <w:r w:rsidR="00F70C5A">
        <w:rPr>
          <w:b/>
        </w:rPr>
        <w:t xml:space="preserve"> – </w:t>
      </w:r>
      <w:r w:rsidR="00D10CB9">
        <w:rPr>
          <w:b/>
        </w:rPr>
        <w:t>I</w:t>
      </w:r>
      <w:r w:rsidR="00F70C5A">
        <w:rPr>
          <w:b/>
        </w:rPr>
        <w:t>ndeksy i wprowadzanie danych</w:t>
      </w:r>
    </w:p>
    <w:p w14:paraId="39A2DA9A" w14:textId="0ED6AD9D" w:rsidR="00EF51D4" w:rsidRDefault="00EF51D4" w:rsidP="00EF51D4">
      <w:r>
        <w:t>Utworzenie indeksu</w:t>
      </w:r>
      <w:r w:rsidR="005A6366">
        <w:t xml:space="preserve"> na jednej kolumnie w tabeli</w:t>
      </w:r>
    </w:p>
    <w:tbl>
      <w:tblPr>
        <w:tblStyle w:val="Tabela-Siatka"/>
        <w:tblW w:w="0" w:type="auto"/>
        <w:tblLook w:val="04A0" w:firstRow="1" w:lastRow="0" w:firstColumn="1" w:lastColumn="0" w:noHBand="0" w:noVBand="1"/>
      </w:tblPr>
      <w:tblGrid>
        <w:gridCol w:w="11328"/>
      </w:tblGrid>
      <w:tr w:rsidR="00EF51D4" w14:paraId="47BB576E" w14:textId="77777777" w:rsidTr="00EF51D4">
        <w:tc>
          <w:tcPr>
            <w:tcW w:w="11328" w:type="dxa"/>
          </w:tcPr>
          <w:p w14:paraId="3D92E72C" w14:textId="77E6A23D" w:rsidR="00EF51D4" w:rsidRDefault="00EF51D4" w:rsidP="00EF51D4">
            <w:r w:rsidRPr="001A10D8">
              <w:rPr>
                <w:b/>
              </w:rPr>
              <w:t>CREATE</w:t>
            </w:r>
            <w:r>
              <w:t xml:space="preserve"> </w:t>
            </w:r>
            <w:r w:rsidRPr="001A10D8">
              <w:rPr>
                <w:b/>
              </w:rPr>
              <w:t>INDEX</w:t>
            </w:r>
            <w:r>
              <w:t xml:space="preserve"> </w:t>
            </w:r>
            <w:proofErr w:type="spellStart"/>
            <w:r>
              <w:t>nazwa_indexu</w:t>
            </w:r>
            <w:proofErr w:type="spellEnd"/>
            <w:r>
              <w:t xml:space="preserve"> </w:t>
            </w:r>
            <w:r w:rsidRPr="001A10D8">
              <w:rPr>
                <w:b/>
              </w:rPr>
              <w:t>ON</w:t>
            </w:r>
            <w:r>
              <w:t xml:space="preserve"> </w:t>
            </w:r>
            <w:proofErr w:type="spellStart"/>
            <w:r>
              <w:t>nazwa_</w:t>
            </w:r>
            <w:r w:rsidR="005A6366">
              <w:t>tabeli</w:t>
            </w:r>
            <w:proofErr w:type="spellEnd"/>
            <w:r w:rsidR="005A6366">
              <w:t xml:space="preserve"> (</w:t>
            </w:r>
            <w:proofErr w:type="spellStart"/>
            <w:r w:rsidR="005A6366">
              <w:t>nazwa_kolumny</w:t>
            </w:r>
            <w:proofErr w:type="spellEnd"/>
            <w:r w:rsidR="005A6366">
              <w:t>);</w:t>
            </w:r>
          </w:p>
        </w:tc>
      </w:tr>
    </w:tbl>
    <w:p w14:paraId="08EF553D" w14:textId="7D8459A8" w:rsidR="005A6366" w:rsidRDefault="005A6366" w:rsidP="005A6366">
      <w:r>
        <w:t>Utworzenie indeksu na dwóch kolumnach w tabeli</w:t>
      </w:r>
    </w:p>
    <w:tbl>
      <w:tblPr>
        <w:tblStyle w:val="Tabela-Siatka"/>
        <w:tblW w:w="0" w:type="auto"/>
        <w:tblLook w:val="04A0" w:firstRow="1" w:lastRow="0" w:firstColumn="1" w:lastColumn="0" w:noHBand="0" w:noVBand="1"/>
      </w:tblPr>
      <w:tblGrid>
        <w:gridCol w:w="11328"/>
      </w:tblGrid>
      <w:tr w:rsidR="005A6366" w14:paraId="5135F08D" w14:textId="77777777" w:rsidTr="00517C33">
        <w:tc>
          <w:tcPr>
            <w:tcW w:w="11328" w:type="dxa"/>
          </w:tcPr>
          <w:p w14:paraId="60A5BC4E" w14:textId="417FDE56" w:rsidR="005A6366" w:rsidRDefault="005A6366" w:rsidP="00517C33">
            <w:r w:rsidRPr="001A10D8">
              <w:rPr>
                <w:b/>
              </w:rPr>
              <w:t>CREATE</w:t>
            </w:r>
            <w:r>
              <w:t xml:space="preserve"> </w:t>
            </w:r>
            <w:r w:rsidRPr="001A10D8">
              <w:rPr>
                <w:b/>
              </w:rPr>
              <w:t>INDEX</w:t>
            </w:r>
            <w:r>
              <w:t xml:space="preserve"> </w:t>
            </w:r>
            <w:proofErr w:type="spellStart"/>
            <w:r>
              <w:t>nazwa_indexu</w:t>
            </w:r>
            <w:proofErr w:type="spellEnd"/>
            <w:r>
              <w:t xml:space="preserve"> </w:t>
            </w:r>
            <w:r w:rsidRPr="00013D74">
              <w:rPr>
                <w:b/>
              </w:rPr>
              <w:t>ON</w:t>
            </w:r>
            <w:r>
              <w:t xml:space="preserve"> </w:t>
            </w:r>
            <w:proofErr w:type="spellStart"/>
            <w:r>
              <w:t>nazwa_tabeli</w:t>
            </w:r>
            <w:proofErr w:type="spellEnd"/>
            <w:r>
              <w:t xml:space="preserve"> (nazwa_kolumny1, nazwa_kolumny2);</w:t>
            </w:r>
          </w:p>
        </w:tc>
      </w:tr>
    </w:tbl>
    <w:p w14:paraId="22D20256" w14:textId="7012F4E2" w:rsidR="00EF51D4" w:rsidRDefault="00584EF9" w:rsidP="00EF51D4">
      <w:r>
        <w:t>Utworzenie tabeli z indeksem</w:t>
      </w:r>
    </w:p>
    <w:tbl>
      <w:tblPr>
        <w:tblStyle w:val="Tabela-Siatka"/>
        <w:tblW w:w="0" w:type="auto"/>
        <w:tblLook w:val="04A0" w:firstRow="1" w:lastRow="0" w:firstColumn="1" w:lastColumn="0" w:noHBand="0" w:noVBand="1"/>
      </w:tblPr>
      <w:tblGrid>
        <w:gridCol w:w="11328"/>
      </w:tblGrid>
      <w:tr w:rsidR="00584EF9" w14:paraId="6458DB51" w14:textId="77777777" w:rsidTr="00584EF9">
        <w:tc>
          <w:tcPr>
            <w:tcW w:w="11328" w:type="dxa"/>
          </w:tcPr>
          <w:p w14:paraId="54C34A91" w14:textId="77777777" w:rsidR="00584EF9" w:rsidRDefault="00584EF9" w:rsidP="00EF51D4">
            <w:r w:rsidRPr="001A10D8">
              <w:rPr>
                <w:b/>
              </w:rPr>
              <w:t>CREATE</w:t>
            </w:r>
            <w:r>
              <w:t xml:space="preserve"> </w:t>
            </w:r>
            <w:r w:rsidRPr="001A10D8">
              <w:rPr>
                <w:b/>
              </w:rPr>
              <w:t>TABLE</w:t>
            </w:r>
            <w:r>
              <w:t xml:space="preserve"> </w:t>
            </w:r>
            <w:proofErr w:type="spellStart"/>
            <w:r>
              <w:t>nazwa_tabeli</w:t>
            </w:r>
            <w:proofErr w:type="spellEnd"/>
          </w:p>
          <w:p w14:paraId="5717D0B2" w14:textId="7BD04DF9" w:rsidR="00584EF9" w:rsidRDefault="00584EF9" w:rsidP="00EF51D4">
            <w:r>
              <w:t>(</w:t>
            </w:r>
          </w:p>
          <w:p w14:paraId="014C4325" w14:textId="45A3EEF5" w:rsidR="00584EF9" w:rsidRDefault="00584EF9" w:rsidP="00EF51D4">
            <w:r>
              <w:tab/>
              <w:t xml:space="preserve">Nazwa_kolumny1 </w:t>
            </w:r>
            <w:proofErr w:type="spellStart"/>
            <w:r>
              <w:t>typ</w:t>
            </w:r>
            <w:r w:rsidR="00C02E4C">
              <w:t>_danych</w:t>
            </w:r>
            <w:proofErr w:type="spellEnd"/>
            <w:r w:rsidR="00C02E4C">
              <w:t>,</w:t>
            </w:r>
          </w:p>
          <w:p w14:paraId="3D13069E" w14:textId="17BB46F0" w:rsidR="00C02E4C" w:rsidRDefault="00C02E4C" w:rsidP="00EF51D4">
            <w:r>
              <w:tab/>
              <w:t xml:space="preserve">Nazwa_kolumny2 </w:t>
            </w:r>
            <w:proofErr w:type="spellStart"/>
            <w:r>
              <w:t>typ_danych</w:t>
            </w:r>
            <w:proofErr w:type="spellEnd"/>
            <w:r>
              <w:t>,</w:t>
            </w:r>
          </w:p>
          <w:p w14:paraId="069D2242" w14:textId="383827EE" w:rsidR="00C02E4C" w:rsidRDefault="00C02E4C" w:rsidP="00EF51D4">
            <w:r>
              <w:tab/>
            </w:r>
            <w:r w:rsidRPr="00013D74">
              <w:rPr>
                <w:b/>
              </w:rPr>
              <w:t>INDEX</w:t>
            </w:r>
            <w:r>
              <w:t xml:space="preserve"> </w:t>
            </w:r>
            <w:proofErr w:type="spellStart"/>
            <w:r>
              <w:t>nazwa_indeksu</w:t>
            </w:r>
            <w:proofErr w:type="spellEnd"/>
            <w:r>
              <w:t xml:space="preserve"> (</w:t>
            </w:r>
            <w:proofErr w:type="spellStart"/>
            <w:r>
              <w:t>Nazwa_kolumny</w:t>
            </w:r>
            <w:proofErr w:type="spellEnd"/>
            <w:r>
              <w:t>)</w:t>
            </w:r>
          </w:p>
          <w:p w14:paraId="3333C6A8" w14:textId="78384A42" w:rsidR="00584EF9" w:rsidRDefault="00584EF9" w:rsidP="00EF51D4">
            <w:r>
              <w:t>)</w:t>
            </w:r>
            <w:r w:rsidR="001A10D8">
              <w:t>;</w:t>
            </w:r>
          </w:p>
        </w:tc>
      </w:tr>
    </w:tbl>
    <w:p w14:paraId="224983A8" w14:textId="7C675CD3" w:rsidR="00584EF9" w:rsidRDefault="001C7453" w:rsidP="00EF51D4">
      <w:r>
        <w:t>Usunięcie indeksu</w:t>
      </w:r>
    </w:p>
    <w:tbl>
      <w:tblPr>
        <w:tblStyle w:val="Tabela-Siatka"/>
        <w:tblW w:w="0" w:type="auto"/>
        <w:tblLook w:val="04A0" w:firstRow="1" w:lastRow="0" w:firstColumn="1" w:lastColumn="0" w:noHBand="0" w:noVBand="1"/>
      </w:tblPr>
      <w:tblGrid>
        <w:gridCol w:w="11328"/>
      </w:tblGrid>
      <w:tr w:rsidR="001C7453" w14:paraId="17861074" w14:textId="77777777" w:rsidTr="001C7453">
        <w:tc>
          <w:tcPr>
            <w:tcW w:w="11328" w:type="dxa"/>
          </w:tcPr>
          <w:p w14:paraId="6F1F1C1A" w14:textId="1E172021" w:rsidR="001C7453" w:rsidRDefault="001C7453" w:rsidP="00EF51D4">
            <w:r w:rsidRPr="001A10D8">
              <w:rPr>
                <w:b/>
              </w:rPr>
              <w:t>DROP</w:t>
            </w:r>
            <w:r>
              <w:t xml:space="preserve"> </w:t>
            </w:r>
            <w:r w:rsidRPr="001A10D8">
              <w:rPr>
                <w:b/>
              </w:rPr>
              <w:t>INDEX</w:t>
            </w:r>
            <w:r>
              <w:t xml:space="preserve"> </w:t>
            </w:r>
            <w:proofErr w:type="spellStart"/>
            <w:r>
              <w:t>nazwa_indeksu</w:t>
            </w:r>
            <w:proofErr w:type="spellEnd"/>
            <w:r>
              <w:t xml:space="preserve"> </w:t>
            </w:r>
            <w:r w:rsidRPr="001A10D8">
              <w:rPr>
                <w:b/>
              </w:rPr>
              <w:t>ON</w:t>
            </w:r>
            <w:r>
              <w:t xml:space="preserve"> </w:t>
            </w:r>
            <w:proofErr w:type="spellStart"/>
            <w:r>
              <w:t>nazwa_tabeli</w:t>
            </w:r>
            <w:proofErr w:type="spellEnd"/>
            <w:r w:rsidR="001A10D8">
              <w:t>;</w:t>
            </w:r>
          </w:p>
        </w:tc>
      </w:tr>
      <w:tr w:rsidR="00250E92" w14:paraId="375EE3E0" w14:textId="77777777" w:rsidTr="001C7453">
        <w:tc>
          <w:tcPr>
            <w:tcW w:w="11328" w:type="dxa"/>
          </w:tcPr>
          <w:p w14:paraId="4A8A5154" w14:textId="6C43B264" w:rsidR="00250E92" w:rsidRPr="001A10D8" w:rsidRDefault="00250E92" w:rsidP="00EF51D4">
            <w:pPr>
              <w:rPr>
                <w:b/>
              </w:rPr>
            </w:pPr>
            <w:r>
              <w:rPr>
                <w:b/>
              </w:rPr>
              <w:t xml:space="preserve">DROP INDEX </w:t>
            </w:r>
            <w:proofErr w:type="spellStart"/>
            <w:r w:rsidRPr="00250E92">
              <w:t>nazwa_indeksu</w:t>
            </w:r>
            <w:proofErr w:type="spellEnd"/>
            <w:r w:rsidRPr="00250E92">
              <w:t>;</w:t>
            </w:r>
          </w:p>
        </w:tc>
      </w:tr>
    </w:tbl>
    <w:p w14:paraId="2460FAAC" w14:textId="4550B3AC" w:rsidR="001C7453" w:rsidRDefault="001A10D8" w:rsidP="00EF51D4">
      <w:r>
        <w:t>Wprowadzenie danych do tabeli</w:t>
      </w:r>
      <w:r w:rsidR="00F67D21">
        <w:t>, w określonej kolejności kolumn</w:t>
      </w:r>
    </w:p>
    <w:tbl>
      <w:tblPr>
        <w:tblStyle w:val="Tabela-Siatka"/>
        <w:tblW w:w="0" w:type="auto"/>
        <w:tblLook w:val="04A0" w:firstRow="1" w:lastRow="0" w:firstColumn="1" w:lastColumn="0" w:noHBand="0" w:noVBand="1"/>
      </w:tblPr>
      <w:tblGrid>
        <w:gridCol w:w="11328"/>
      </w:tblGrid>
      <w:tr w:rsidR="00F67D21" w14:paraId="3EEC9F5F" w14:textId="77777777" w:rsidTr="00F67D21">
        <w:tc>
          <w:tcPr>
            <w:tcW w:w="11328" w:type="dxa"/>
          </w:tcPr>
          <w:p w14:paraId="55D37B04" w14:textId="77777777" w:rsidR="008F7722" w:rsidRDefault="00F67D21" w:rsidP="00F67D21">
            <w:pPr>
              <w:rPr>
                <w:b/>
              </w:rPr>
            </w:pPr>
            <w:r w:rsidRPr="001A10D8">
              <w:rPr>
                <w:b/>
              </w:rPr>
              <w:t>INSERT</w:t>
            </w:r>
            <w:r>
              <w:t xml:space="preserve"> </w:t>
            </w:r>
            <w:r w:rsidRPr="001A10D8">
              <w:rPr>
                <w:b/>
              </w:rPr>
              <w:t>INTO</w:t>
            </w:r>
            <w:r>
              <w:t xml:space="preserve"> </w:t>
            </w:r>
            <w:proofErr w:type="spellStart"/>
            <w:r>
              <w:t>nazwa_tabeli</w:t>
            </w:r>
            <w:proofErr w:type="spellEnd"/>
            <w:r>
              <w:t xml:space="preserve"> (nazwa_kolumny1, nazwa_kolumny2, nazwa, kolumny3)</w:t>
            </w:r>
            <w:r w:rsidR="008F7722">
              <w:t xml:space="preserve"> </w:t>
            </w:r>
            <w:r w:rsidRPr="00196D88">
              <w:rPr>
                <w:b/>
              </w:rPr>
              <w:t>VALUES</w:t>
            </w:r>
          </w:p>
          <w:p w14:paraId="1F2A9040" w14:textId="6ED7548C" w:rsidR="00F67D21" w:rsidRDefault="00F67D21" w:rsidP="00F67D21">
            <w:r>
              <w:t>(wartość_dla_kolumny1, wartość_dla_kolumny2, wartość_dla_kolumny3);</w:t>
            </w:r>
          </w:p>
        </w:tc>
      </w:tr>
      <w:tr w:rsidR="00C62620" w14:paraId="419E6EE6" w14:textId="77777777" w:rsidTr="00F67D21">
        <w:tc>
          <w:tcPr>
            <w:tcW w:w="11328" w:type="dxa"/>
          </w:tcPr>
          <w:p w14:paraId="46D5F504" w14:textId="77777777" w:rsidR="00C62620" w:rsidRDefault="00C62620" w:rsidP="00C62620">
            <w:r>
              <w:rPr>
                <w:b/>
              </w:rPr>
              <w:t>INSERT INTO</w:t>
            </w:r>
            <w:r>
              <w:t xml:space="preserve"> </w:t>
            </w:r>
            <w:proofErr w:type="spellStart"/>
            <w:r>
              <w:t>nazwa_tabeli</w:t>
            </w:r>
            <w:proofErr w:type="spellEnd"/>
            <w:r>
              <w:t xml:space="preserve"> </w:t>
            </w:r>
            <w:r w:rsidRPr="00801CCD">
              <w:rPr>
                <w:b/>
              </w:rPr>
              <w:t>SET</w:t>
            </w:r>
          </w:p>
          <w:p w14:paraId="19258501" w14:textId="77777777" w:rsidR="00C62620" w:rsidRDefault="00C62620" w:rsidP="00C62620">
            <w:r>
              <w:t>nazwa_kolumny1=</w:t>
            </w:r>
            <w:r w:rsidRPr="00F31150">
              <w:t>'</w:t>
            </w:r>
            <w:proofErr w:type="spellStart"/>
            <w:r>
              <w:t>wartość_dla_tej_kolumny</w:t>
            </w:r>
            <w:proofErr w:type="spellEnd"/>
            <w:r w:rsidRPr="00F31150">
              <w:t>'</w:t>
            </w:r>
            <w:r>
              <w:t>,</w:t>
            </w:r>
          </w:p>
          <w:p w14:paraId="4F6C3614" w14:textId="77777777" w:rsidR="00C62620" w:rsidRDefault="00C62620" w:rsidP="00C62620">
            <w:r>
              <w:t>nazwa_kolumny2=</w:t>
            </w:r>
            <w:r w:rsidRPr="00F31150">
              <w:t>'</w:t>
            </w:r>
            <w:proofErr w:type="spellStart"/>
            <w:r>
              <w:t>wartość_dla_tej_kolumny</w:t>
            </w:r>
            <w:proofErr w:type="spellEnd"/>
            <w:r w:rsidRPr="00F31150">
              <w:t>'</w:t>
            </w:r>
            <w:r>
              <w:t>,</w:t>
            </w:r>
          </w:p>
          <w:p w14:paraId="531E0479" w14:textId="2D1ABB51" w:rsidR="00C62620" w:rsidRPr="001A10D8" w:rsidRDefault="00C62620" w:rsidP="00C62620">
            <w:pPr>
              <w:rPr>
                <w:b/>
              </w:rPr>
            </w:pPr>
            <w:r>
              <w:lastRenderedPageBreak/>
              <w:t>nazwa_kolumny3=</w:t>
            </w:r>
            <w:r w:rsidRPr="00F31150">
              <w:t>'</w:t>
            </w:r>
            <w:proofErr w:type="spellStart"/>
            <w:r>
              <w:t>wartość_dla_tej_kolumny</w:t>
            </w:r>
            <w:proofErr w:type="spellEnd"/>
            <w:r w:rsidRPr="00F31150">
              <w:t>'</w:t>
            </w:r>
            <w:r w:rsidR="00C45E4A">
              <w:t>;</w:t>
            </w:r>
          </w:p>
        </w:tc>
      </w:tr>
    </w:tbl>
    <w:p w14:paraId="4A11832B" w14:textId="60833792" w:rsidR="00F67D21" w:rsidRDefault="00C97DDD" w:rsidP="00EF51D4">
      <w:r>
        <w:lastRenderedPageBreak/>
        <w:t>Wprowadzenie danych do tabeli, w domyślnej kolejności kolumn</w:t>
      </w:r>
    </w:p>
    <w:tbl>
      <w:tblPr>
        <w:tblStyle w:val="Tabela-Siatka"/>
        <w:tblW w:w="0" w:type="auto"/>
        <w:tblLook w:val="04A0" w:firstRow="1" w:lastRow="0" w:firstColumn="1" w:lastColumn="0" w:noHBand="0" w:noVBand="1"/>
      </w:tblPr>
      <w:tblGrid>
        <w:gridCol w:w="11328"/>
      </w:tblGrid>
      <w:tr w:rsidR="00F36537" w14:paraId="0E65412E" w14:textId="77777777" w:rsidTr="007D0B4C">
        <w:tc>
          <w:tcPr>
            <w:tcW w:w="11328" w:type="dxa"/>
            <w:tcBorders>
              <w:bottom w:val="single" w:sz="4" w:space="0" w:color="auto"/>
            </w:tcBorders>
          </w:tcPr>
          <w:p w14:paraId="4E3C389E" w14:textId="2DD8C812" w:rsidR="00F36537" w:rsidRDefault="00F36537" w:rsidP="00F36537">
            <w:pPr>
              <w:rPr>
                <w:b/>
              </w:rPr>
            </w:pPr>
            <w:r w:rsidRPr="001A10D8">
              <w:rPr>
                <w:b/>
              </w:rPr>
              <w:t>INSERT</w:t>
            </w:r>
            <w:r>
              <w:t xml:space="preserve"> </w:t>
            </w:r>
            <w:r w:rsidRPr="001A10D8">
              <w:rPr>
                <w:b/>
              </w:rPr>
              <w:t>INTO</w:t>
            </w:r>
            <w:r>
              <w:t xml:space="preserve"> </w:t>
            </w:r>
            <w:proofErr w:type="spellStart"/>
            <w:r>
              <w:t>nazwa_tabeli</w:t>
            </w:r>
            <w:proofErr w:type="spellEnd"/>
            <w:r>
              <w:t xml:space="preserve"> </w:t>
            </w:r>
            <w:r w:rsidRPr="00196D88">
              <w:rPr>
                <w:b/>
              </w:rPr>
              <w:t>VALUES</w:t>
            </w:r>
          </w:p>
          <w:p w14:paraId="74B2E76D" w14:textId="7754E5E7" w:rsidR="00F36537" w:rsidRDefault="00F36537" w:rsidP="00F36537">
            <w:pPr>
              <w:rPr>
                <w:b/>
              </w:rPr>
            </w:pPr>
            <w:r>
              <w:t>(wartość_dla_kolumny1, wartość_dla_kolumny2, wartość_dla_kolumny3);</w:t>
            </w:r>
          </w:p>
        </w:tc>
      </w:tr>
      <w:tr w:rsidR="0052485E" w14:paraId="4E362DE0" w14:textId="77777777" w:rsidTr="007D0B4C">
        <w:tc>
          <w:tcPr>
            <w:tcW w:w="11328" w:type="dxa"/>
            <w:tcBorders>
              <w:top w:val="single" w:sz="4" w:space="0" w:color="auto"/>
            </w:tcBorders>
          </w:tcPr>
          <w:p w14:paraId="6A4CB683" w14:textId="77777777" w:rsidR="0052485E" w:rsidRDefault="0052485E" w:rsidP="00EF51D4">
            <w:r>
              <w:rPr>
                <w:b/>
              </w:rPr>
              <w:t>INSERT INTO</w:t>
            </w:r>
            <w:r>
              <w:t xml:space="preserve"> </w:t>
            </w:r>
            <w:proofErr w:type="spellStart"/>
            <w:r>
              <w:t>nazwa_tabeli</w:t>
            </w:r>
            <w:proofErr w:type="spellEnd"/>
            <w:r>
              <w:t xml:space="preserve"> </w:t>
            </w:r>
            <w:r w:rsidRPr="00F67D21">
              <w:rPr>
                <w:b/>
              </w:rPr>
              <w:t>VALUES</w:t>
            </w:r>
          </w:p>
          <w:p w14:paraId="10584C0D" w14:textId="532B7787" w:rsidR="0052485E" w:rsidRDefault="008B5364" w:rsidP="00EF51D4">
            <w:r>
              <w:t>(pierwsza_wartość_dla_kolumny1, pierwsza_wartość_dla_kolumny2, pierwsza_wartość_dla_kolumny3)</w:t>
            </w:r>
            <w:r w:rsidR="00DD039D">
              <w:t>,</w:t>
            </w:r>
          </w:p>
          <w:p w14:paraId="66AA89CF" w14:textId="45954D1A" w:rsidR="008B5364" w:rsidRDefault="008B5364" w:rsidP="00EF51D4">
            <w:r>
              <w:t>(druga_wartość_dla_kolumny1, druga_wartość_dla_kolumny2, druga_wartość_dla_kolumny3)</w:t>
            </w:r>
            <w:r w:rsidR="00DD039D">
              <w:t>,</w:t>
            </w:r>
          </w:p>
          <w:p w14:paraId="28BF4E93" w14:textId="20E8DD65" w:rsidR="008B5364" w:rsidRPr="0052485E" w:rsidRDefault="008B5364" w:rsidP="00EF51D4">
            <w:r>
              <w:t>(trzecia_wartość_dla_kolumny1, trzecia_wartość_dla_kolumny2, trzecia_wartość_dla_kolumny3);</w:t>
            </w:r>
          </w:p>
        </w:tc>
      </w:tr>
    </w:tbl>
    <w:p w14:paraId="777F68B5" w14:textId="19593949" w:rsidR="00214555" w:rsidRDefault="00214555" w:rsidP="00AF3979">
      <w:pPr>
        <w:pStyle w:val="Nagwek3"/>
        <w:rPr>
          <w:b/>
        </w:rPr>
      </w:pPr>
      <w:r>
        <w:rPr>
          <w:b/>
        </w:rPr>
        <w:t>PDF 7 – Modyfikowanie danych</w:t>
      </w:r>
    </w:p>
    <w:p w14:paraId="606D1402" w14:textId="0C326BA3" w:rsidR="00214555" w:rsidRDefault="00214555" w:rsidP="00214555">
      <w:r>
        <w:t>Zmiana rekordów</w:t>
      </w:r>
    </w:p>
    <w:tbl>
      <w:tblPr>
        <w:tblStyle w:val="Tabela-Siatka"/>
        <w:tblW w:w="0" w:type="auto"/>
        <w:tblLook w:val="04A0" w:firstRow="1" w:lastRow="0" w:firstColumn="1" w:lastColumn="0" w:noHBand="0" w:noVBand="1"/>
      </w:tblPr>
      <w:tblGrid>
        <w:gridCol w:w="11328"/>
      </w:tblGrid>
      <w:tr w:rsidR="00214555" w14:paraId="6D705B7D" w14:textId="77777777" w:rsidTr="00214555">
        <w:tc>
          <w:tcPr>
            <w:tcW w:w="11328" w:type="dxa"/>
          </w:tcPr>
          <w:p w14:paraId="3E06019F" w14:textId="77777777" w:rsidR="00214555" w:rsidRDefault="00214555" w:rsidP="00214555">
            <w:r w:rsidRPr="00214555">
              <w:rPr>
                <w:b/>
              </w:rPr>
              <w:t>UPDATE</w:t>
            </w:r>
            <w:r>
              <w:t xml:space="preserve"> </w:t>
            </w:r>
            <w:proofErr w:type="spellStart"/>
            <w:r>
              <w:t>nazwa_tabeli</w:t>
            </w:r>
            <w:proofErr w:type="spellEnd"/>
          </w:p>
          <w:p w14:paraId="08D638CC" w14:textId="0C6346AF" w:rsidR="00214555" w:rsidRDefault="00214555" w:rsidP="00214555">
            <w:r w:rsidRPr="00214555">
              <w:rPr>
                <w:b/>
              </w:rPr>
              <w:t>SET</w:t>
            </w:r>
            <w:r>
              <w:t xml:space="preserve"> nazwa_kolumny_1 = wyrażenie, nazwa_kolumny_2 = wyrażenie</w:t>
            </w:r>
            <w:r w:rsidR="00C47710">
              <w:t>…</w:t>
            </w:r>
          </w:p>
          <w:p w14:paraId="365FFAE7" w14:textId="77777777" w:rsidR="00214555" w:rsidRDefault="00214555" w:rsidP="00214555">
            <w:r>
              <w:t>[</w:t>
            </w:r>
            <w:r w:rsidRPr="00214555">
              <w:rPr>
                <w:b/>
              </w:rPr>
              <w:t>WHERE</w:t>
            </w:r>
            <w:r>
              <w:t xml:space="preserve"> warunek]</w:t>
            </w:r>
          </w:p>
          <w:p w14:paraId="1EDE5621" w14:textId="77777777" w:rsidR="00214555" w:rsidRDefault="00214555" w:rsidP="00214555">
            <w:r>
              <w:t>[</w:t>
            </w:r>
            <w:r w:rsidRPr="00214555">
              <w:rPr>
                <w:b/>
              </w:rPr>
              <w:t>ORDER</w:t>
            </w:r>
            <w:r>
              <w:t xml:space="preserve"> </w:t>
            </w:r>
            <w:r w:rsidRPr="00214555">
              <w:rPr>
                <w:b/>
              </w:rPr>
              <w:t>BY</w:t>
            </w:r>
            <w:r>
              <w:t xml:space="preserve"> </w:t>
            </w:r>
            <w:proofErr w:type="spellStart"/>
            <w:r>
              <w:t>kryteria_porządkowania</w:t>
            </w:r>
            <w:proofErr w:type="spellEnd"/>
            <w:r>
              <w:t>]</w:t>
            </w:r>
          </w:p>
          <w:p w14:paraId="5A905095" w14:textId="2F09AD42" w:rsidR="00214555" w:rsidRDefault="00214555" w:rsidP="00214555">
            <w:r>
              <w:t>[</w:t>
            </w:r>
            <w:r w:rsidRPr="00214555">
              <w:rPr>
                <w:b/>
              </w:rPr>
              <w:t>LIMIT</w:t>
            </w:r>
            <w:r>
              <w:t xml:space="preserve"> ilość]</w:t>
            </w:r>
            <w:r w:rsidR="00F359DF">
              <w:t>;</w:t>
            </w:r>
          </w:p>
        </w:tc>
      </w:tr>
    </w:tbl>
    <w:p w14:paraId="0557F56E" w14:textId="2B8480D5" w:rsidR="00214555" w:rsidRDefault="00214555" w:rsidP="00214555">
      <w:r>
        <w:t>Z</w:t>
      </w:r>
      <w:r w:rsidR="00013D74">
        <w:t>mienienie</w:t>
      </w:r>
      <w:r>
        <w:t xml:space="preserve"> wartości w określonej kolumnie</w:t>
      </w:r>
      <w:r w:rsidR="00A973CA">
        <w:t>, we wszystkich rekordach</w:t>
      </w:r>
    </w:p>
    <w:tbl>
      <w:tblPr>
        <w:tblStyle w:val="Tabela-Siatka"/>
        <w:tblW w:w="0" w:type="auto"/>
        <w:tblLook w:val="04A0" w:firstRow="1" w:lastRow="0" w:firstColumn="1" w:lastColumn="0" w:noHBand="0" w:noVBand="1"/>
      </w:tblPr>
      <w:tblGrid>
        <w:gridCol w:w="11328"/>
      </w:tblGrid>
      <w:tr w:rsidR="00214555" w14:paraId="3F01FA0A" w14:textId="77777777" w:rsidTr="00214555">
        <w:tc>
          <w:tcPr>
            <w:tcW w:w="11328" w:type="dxa"/>
          </w:tcPr>
          <w:p w14:paraId="3D4DB996" w14:textId="77777777" w:rsidR="00214555" w:rsidRDefault="00214555" w:rsidP="00214555">
            <w:r w:rsidRPr="009B314C">
              <w:rPr>
                <w:b/>
              </w:rPr>
              <w:t>UPDATE</w:t>
            </w:r>
            <w:r>
              <w:t xml:space="preserve"> </w:t>
            </w:r>
            <w:proofErr w:type="spellStart"/>
            <w:r>
              <w:t>nazwa_tabeli</w:t>
            </w:r>
            <w:proofErr w:type="spellEnd"/>
          </w:p>
          <w:p w14:paraId="2F49D876" w14:textId="29514D27" w:rsidR="00214555" w:rsidRDefault="00214555" w:rsidP="00214555">
            <w:r w:rsidRPr="009B314C">
              <w:rPr>
                <w:b/>
              </w:rPr>
              <w:t>SET</w:t>
            </w:r>
            <w:r>
              <w:t xml:space="preserve"> </w:t>
            </w:r>
            <w:proofErr w:type="spellStart"/>
            <w:r>
              <w:t>nazwa_kolumny</w:t>
            </w:r>
            <w:proofErr w:type="spellEnd"/>
            <w:r w:rsidR="00F359DF">
              <w:t xml:space="preserve"> </w:t>
            </w:r>
            <w:r>
              <w:t>=</w:t>
            </w:r>
            <w:r w:rsidR="00F359DF">
              <w:t xml:space="preserve"> </w:t>
            </w:r>
            <w:proofErr w:type="spellStart"/>
            <w:r w:rsidR="00F359DF">
              <w:t>nowa_wartość</w:t>
            </w:r>
            <w:proofErr w:type="spellEnd"/>
            <w:r w:rsidR="00F359DF">
              <w:t>;</w:t>
            </w:r>
          </w:p>
        </w:tc>
      </w:tr>
    </w:tbl>
    <w:p w14:paraId="6D346327" w14:textId="45E09DD3" w:rsidR="00750200" w:rsidRDefault="00F359DF" w:rsidP="00214555">
      <w:r>
        <w:t>Zmiana wartości tylko w jednym rekordzie</w:t>
      </w:r>
    </w:p>
    <w:tbl>
      <w:tblPr>
        <w:tblStyle w:val="Tabela-Siatka"/>
        <w:tblW w:w="0" w:type="auto"/>
        <w:tblLook w:val="04A0" w:firstRow="1" w:lastRow="0" w:firstColumn="1" w:lastColumn="0" w:noHBand="0" w:noVBand="1"/>
      </w:tblPr>
      <w:tblGrid>
        <w:gridCol w:w="11328"/>
      </w:tblGrid>
      <w:tr w:rsidR="00F359DF" w14:paraId="51E996DA" w14:textId="77777777" w:rsidTr="00F359DF">
        <w:tc>
          <w:tcPr>
            <w:tcW w:w="11328" w:type="dxa"/>
          </w:tcPr>
          <w:p w14:paraId="46440EAE" w14:textId="77777777" w:rsidR="00F359DF" w:rsidRDefault="00B05FEA" w:rsidP="00214555">
            <w:r w:rsidRPr="009B314C">
              <w:rPr>
                <w:b/>
              </w:rPr>
              <w:t>UPDATE</w:t>
            </w:r>
            <w:r>
              <w:t xml:space="preserve"> </w:t>
            </w:r>
            <w:proofErr w:type="spellStart"/>
            <w:r>
              <w:t>nazwa_tabeli</w:t>
            </w:r>
            <w:proofErr w:type="spellEnd"/>
          </w:p>
          <w:p w14:paraId="1C316108" w14:textId="2D642375" w:rsidR="00B05FEA" w:rsidRDefault="00B05FEA" w:rsidP="00214555">
            <w:r w:rsidRPr="009B314C">
              <w:rPr>
                <w:b/>
              </w:rPr>
              <w:t>SET</w:t>
            </w:r>
            <w:r>
              <w:t xml:space="preserve"> </w:t>
            </w:r>
            <w:proofErr w:type="spellStart"/>
            <w:r>
              <w:t>nazwa_kolumny</w:t>
            </w:r>
            <w:proofErr w:type="spellEnd"/>
            <w:r>
              <w:t xml:space="preserve"> = wartość</w:t>
            </w:r>
          </w:p>
          <w:p w14:paraId="24CFC5F2" w14:textId="249436FD" w:rsidR="00B05FEA" w:rsidRDefault="00B05FEA" w:rsidP="00214555">
            <w:r w:rsidRPr="009B314C">
              <w:rPr>
                <w:b/>
              </w:rPr>
              <w:t>WHERE</w:t>
            </w:r>
            <w:r>
              <w:t xml:space="preserve"> </w:t>
            </w:r>
            <w:proofErr w:type="spellStart"/>
            <w:r>
              <w:t>jakiś_id</w:t>
            </w:r>
            <w:proofErr w:type="spellEnd"/>
            <w:r>
              <w:t xml:space="preserve">  = wartość;</w:t>
            </w:r>
          </w:p>
        </w:tc>
      </w:tr>
    </w:tbl>
    <w:p w14:paraId="5814FDF2" w14:textId="557C1A91" w:rsidR="00F359DF" w:rsidRDefault="00B05FEA" w:rsidP="00214555">
      <w:r>
        <w:t>Zmiana typu danych w kolumnie</w:t>
      </w:r>
    </w:p>
    <w:tbl>
      <w:tblPr>
        <w:tblStyle w:val="Tabela-Siatka"/>
        <w:tblW w:w="0" w:type="auto"/>
        <w:tblLook w:val="04A0" w:firstRow="1" w:lastRow="0" w:firstColumn="1" w:lastColumn="0" w:noHBand="0" w:noVBand="1"/>
      </w:tblPr>
      <w:tblGrid>
        <w:gridCol w:w="11328"/>
      </w:tblGrid>
      <w:tr w:rsidR="00B05FEA" w14:paraId="1169F92E" w14:textId="77777777" w:rsidTr="00B05FEA">
        <w:tc>
          <w:tcPr>
            <w:tcW w:w="11328" w:type="dxa"/>
          </w:tcPr>
          <w:p w14:paraId="04F20409" w14:textId="77777777" w:rsidR="00B05FEA" w:rsidRDefault="00B05FEA" w:rsidP="00214555">
            <w:r w:rsidRPr="009B314C">
              <w:rPr>
                <w:b/>
              </w:rPr>
              <w:t>ALTER</w:t>
            </w:r>
            <w:r>
              <w:t xml:space="preserve"> </w:t>
            </w:r>
            <w:r w:rsidRPr="009B314C">
              <w:rPr>
                <w:b/>
              </w:rPr>
              <w:t>TABLE</w:t>
            </w:r>
            <w:r>
              <w:t xml:space="preserve"> </w:t>
            </w:r>
            <w:proofErr w:type="spellStart"/>
            <w:r>
              <w:t>nazwa_tabeli</w:t>
            </w:r>
            <w:proofErr w:type="spellEnd"/>
          </w:p>
          <w:p w14:paraId="2B770E3D" w14:textId="6235C5C8" w:rsidR="00B05FEA" w:rsidRDefault="00B05FEA" w:rsidP="00214555">
            <w:r w:rsidRPr="009B314C">
              <w:rPr>
                <w:b/>
              </w:rPr>
              <w:t>MODIFY</w:t>
            </w:r>
            <w:r>
              <w:t xml:space="preserve"> </w:t>
            </w:r>
            <w:proofErr w:type="spellStart"/>
            <w:r>
              <w:t>nazwa_kolumny</w:t>
            </w:r>
            <w:proofErr w:type="spellEnd"/>
            <w:r>
              <w:t xml:space="preserve"> </w:t>
            </w:r>
            <w:proofErr w:type="spellStart"/>
            <w:r>
              <w:t>nowy_typ_danych</w:t>
            </w:r>
            <w:proofErr w:type="spellEnd"/>
            <w:r w:rsidR="009B314C">
              <w:t>;</w:t>
            </w:r>
          </w:p>
        </w:tc>
      </w:tr>
    </w:tbl>
    <w:p w14:paraId="15140C4A" w14:textId="6267C3AD" w:rsidR="00B05FEA" w:rsidRDefault="00B05FEA" w:rsidP="00214555">
      <w:r>
        <w:t>Usunięcie rekordów z określonego przedziału</w:t>
      </w:r>
    </w:p>
    <w:tbl>
      <w:tblPr>
        <w:tblStyle w:val="Tabela-Siatka"/>
        <w:tblW w:w="0" w:type="auto"/>
        <w:tblLook w:val="04A0" w:firstRow="1" w:lastRow="0" w:firstColumn="1" w:lastColumn="0" w:noHBand="0" w:noVBand="1"/>
      </w:tblPr>
      <w:tblGrid>
        <w:gridCol w:w="11328"/>
      </w:tblGrid>
      <w:tr w:rsidR="00B05FEA" w14:paraId="3B1830B8" w14:textId="77777777" w:rsidTr="00B05FEA">
        <w:tc>
          <w:tcPr>
            <w:tcW w:w="11328" w:type="dxa"/>
          </w:tcPr>
          <w:p w14:paraId="3D053E34" w14:textId="77777777" w:rsidR="00B05FEA" w:rsidRDefault="00B05FEA" w:rsidP="00214555">
            <w:r w:rsidRPr="009B314C">
              <w:rPr>
                <w:b/>
              </w:rPr>
              <w:t>DELETE</w:t>
            </w:r>
            <w:r>
              <w:t xml:space="preserve"> </w:t>
            </w:r>
            <w:r w:rsidRPr="009B314C">
              <w:rPr>
                <w:b/>
              </w:rPr>
              <w:t>FROM</w:t>
            </w:r>
            <w:r>
              <w:t xml:space="preserve"> </w:t>
            </w:r>
            <w:proofErr w:type="spellStart"/>
            <w:r>
              <w:t>nazwa_tabeli</w:t>
            </w:r>
            <w:proofErr w:type="spellEnd"/>
          </w:p>
          <w:p w14:paraId="263ADC0A" w14:textId="7A532169" w:rsidR="00B05FEA" w:rsidRDefault="00B05FEA" w:rsidP="00214555">
            <w:r w:rsidRPr="009B314C">
              <w:rPr>
                <w:b/>
              </w:rPr>
              <w:t>WHERE</w:t>
            </w:r>
            <w:r>
              <w:t xml:space="preserve"> </w:t>
            </w:r>
            <w:proofErr w:type="spellStart"/>
            <w:r>
              <w:t>jakiś_id</w:t>
            </w:r>
            <w:proofErr w:type="spellEnd"/>
            <w:r>
              <w:t xml:space="preserve"> </w:t>
            </w:r>
            <w:r w:rsidRPr="009B314C">
              <w:rPr>
                <w:b/>
              </w:rPr>
              <w:t>BETWEEN</w:t>
            </w:r>
            <w:r>
              <w:t xml:space="preserve"> wartość_1 </w:t>
            </w:r>
            <w:r w:rsidRPr="009B314C">
              <w:rPr>
                <w:b/>
              </w:rPr>
              <w:t>AND</w:t>
            </w:r>
            <w:r>
              <w:t xml:space="preserve"> wartość_2</w:t>
            </w:r>
            <w:r w:rsidR="009B314C">
              <w:t>;</w:t>
            </w:r>
          </w:p>
        </w:tc>
      </w:tr>
    </w:tbl>
    <w:p w14:paraId="26BF5058" w14:textId="1AFF9132" w:rsidR="00165AB0" w:rsidRDefault="00165AB0" w:rsidP="00AF3979">
      <w:pPr>
        <w:pStyle w:val="Nagwek3"/>
        <w:rPr>
          <w:b/>
          <w:bCs/>
        </w:rPr>
      </w:pPr>
      <w:r w:rsidRPr="00165AB0">
        <w:rPr>
          <w:b/>
          <w:bCs/>
        </w:rPr>
        <w:t>PDF 8 – Select</w:t>
      </w:r>
    </w:p>
    <w:p w14:paraId="5971E5C2" w14:textId="50F53BE1" w:rsidR="00165AB0" w:rsidRDefault="00695B0A" w:rsidP="00165AB0">
      <w:r>
        <w:t>Wyświetlenie rekordów z tabeli</w:t>
      </w:r>
    </w:p>
    <w:tbl>
      <w:tblPr>
        <w:tblStyle w:val="Tabela-Siatka"/>
        <w:tblW w:w="0" w:type="auto"/>
        <w:tblLook w:val="04A0" w:firstRow="1" w:lastRow="0" w:firstColumn="1" w:lastColumn="0" w:noHBand="0" w:noVBand="1"/>
      </w:tblPr>
      <w:tblGrid>
        <w:gridCol w:w="11328"/>
      </w:tblGrid>
      <w:tr w:rsidR="00695B0A" w14:paraId="249E03A9" w14:textId="77777777" w:rsidTr="00695B0A">
        <w:tc>
          <w:tcPr>
            <w:tcW w:w="11328" w:type="dxa"/>
          </w:tcPr>
          <w:p w14:paraId="5F350FA6" w14:textId="77777777" w:rsidR="00695B0A" w:rsidRDefault="00695B0A" w:rsidP="00165AB0">
            <w:r w:rsidRPr="00695B0A">
              <w:rPr>
                <w:b/>
                <w:bCs/>
              </w:rPr>
              <w:t>SELECT</w:t>
            </w:r>
            <w:r>
              <w:t xml:space="preserve"> </w:t>
            </w:r>
            <w:proofErr w:type="spellStart"/>
            <w:r>
              <w:t>nazwa_kolumny</w:t>
            </w:r>
            <w:proofErr w:type="spellEnd"/>
          </w:p>
          <w:p w14:paraId="061D143C" w14:textId="3324E8D5" w:rsidR="00695B0A" w:rsidRDefault="00695B0A" w:rsidP="00165AB0">
            <w:r w:rsidRPr="00695B0A">
              <w:rPr>
                <w:b/>
                <w:bCs/>
              </w:rPr>
              <w:t>FROM</w:t>
            </w:r>
            <w:r>
              <w:t xml:space="preserve"> </w:t>
            </w:r>
            <w:proofErr w:type="spellStart"/>
            <w:r>
              <w:t>nazwa_tabeli</w:t>
            </w:r>
            <w:proofErr w:type="spellEnd"/>
            <w:r>
              <w:t>;</w:t>
            </w:r>
          </w:p>
        </w:tc>
      </w:tr>
    </w:tbl>
    <w:p w14:paraId="46AB75FA" w14:textId="6B070778" w:rsidR="00695B0A" w:rsidRDefault="00695B0A" w:rsidP="00165AB0">
      <w:r>
        <w:t>Wyświetlenie wszystkich rekordów z tabeli</w:t>
      </w:r>
    </w:p>
    <w:tbl>
      <w:tblPr>
        <w:tblStyle w:val="Tabela-Siatka"/>
        <w:tblW w:w="0" w:type="auto"/>
        <w:tblLook w:val="04A0" w:firstRow="1" w:lastRow="0" w:firstColumn="1" w:lastColumn="0" w:noHBand="0" w:noVBand="1"/>
      </w:tblPr>
      <w:tblGrid>
        <w:gridCol w:w="11328"/>
      </w:tblGrid>
      <w:tr w:rsidR="00695B0A" w14:paraId="4D255B83" w14:textId="77777777" w:rsidTr="00695B0A">
        <w:tc>
          <w:tcPr>
            <w:tcW w:w="11328" w:type="dxa"/>
          </w:tcPr>
          <w:p w14:paraId="320235C8" w14:textId="77777777" w:rsidR="00695B0A" w:rsidRDefault="00695B0A" w:rsidP="00165AB0">
            <w:r w:rsidRPr="00695B0A">
              <w:rPr>
                <w:b/>
                <w:bCs/>
              </w:rPr>
              <w:t>SELECT</w:t>
            </w:r>
            <w:r>
              <w:t xml:space="preserve"> *</w:t>
            </w:r>
          </w:p>
          <w:p w14:paraId="63ABB400" w14:textId="75F11651" w:rsidR="00695B0A" w:rsidRDefault="00695B0A" w:rsidP="00165AB0">
            <w:r w:rsidRPr="00695B0A">
              <w:rPr>
                <w:b/>
                <w:bCs/>
              </w:rPr>
              <w:t>FROM</w:t>
            </w:r>
            <w:r>
              <w:t xml:space="preserve"> </w:t>
            </w:r>
            <w:proofErr w:type="spellStart"/>
            <w:r>
              <w:t>nazwa_tabeli</w:t>
            </w:r>
            <w:proofErr w:type="spellEnd"/>
            <w:r>
              <w:t>;</w:t>
            </w:r>
          </w:p>
        </w:tc>
      </w:tr>
    </w:tbl>
    <w:p w14:paraId="43529E40" w14:textId="0C1DF618" w:rsidR="006A6ACD" w:rsidRDefault="00695B0A" w:rsidP="00165AB0">
      <w:r>
        <w:t xml:space="preserve">Wyświetlenie </w:t>
      </w:r>
      <w:r w:rsidR="00EE03CE">
        <w:t>rekordów z określonym ID</w:t>
      </w:r>
    </w:p>
    <w:tbl>
      <w:tblPr>
        <w:tblStyle w:val="Tabela-Siatka"/>
        <w:tblW w:w="0" w:type="auto"/>
        <w:tblLook w:val="04A0" w:firstRow="1" w:lastRow="0" w:firstColumn="1" w:lastColumn="0" w:noHBand="0" w:noVBand="1"/>
      </w:tblPr>
      <w:tblGrid>
        <w:gridCol w:w="11328"/>
      </w:tblGrid>
      <w:tr w:rsidR="006A6ACD" w14:paraId="0D92F693" w14:textId="77777777" w:rsidTr="006A6ACD">
        <w:tc>
          <w:tcPr>
            <w:tcW w:w="11328" w:type="dxa"/>
          </w:tcPr>
          <w:p w14:paraId="57956353" w14:textId="77777777" w:rsidR="006A6ACD" w:rsidRDefault="006A6ACD" w:rsidP="00165AB0">
            <w:r w:rsidRPr="006A6ACD">
              <w:rPr>
                <w:b/>
                <w:bCs/>
              </w:rPr>
              <w:t>SELECT</w:t>
            </w:r>
            <w:r>
              <w:t xml:space="preserve"> </w:t>
            </w:r>
            <w:proofErr w:type="spellStart"/>
            <w:r>
              <w:t>nazwa_kolumny</w:t>
            </w:r>
            <w:proofErr w:type="spellEnd"/>
          </w:p>
          <w:p w14:paraId="6F2CC9FB" w14:textId="77777777" w:rsidR="006A6ACD" w:rsidRDefault="006A6ACD" w:rsidP="00165AB0">
            <w:r w:rsidRPr="006A6ACD">
              <w:rPr>
                <w:b/>
                <w:bCs/>
              </w:rPr>
              <w:t>FROM</w:t>
            </w:r>
            <w:r>
              <w:t xml:space="preserve"> </w:t>
            </w:r>
            <w:proofErr w:type="spellStart"/>
            <w:r>
              <w:t>nazwa_tabeli</w:t>
            </w:r>
            <w:proofErr w:type="spellEnd"/>
          </w:p>
          <w:p w14:paraId="6298737A" w14:textId="4DD811B2" w:rsidR="006A6ACD" w:rsidRDefault="006A6ACD" w:rsidP="00165AB0">
            <w:r w:rsidRPr="006A6ACD">
              <w:rPr>
                <w:b/>
                <w:bCs/>
              </w:rPr>
              <w:t>WHERE</w:t>
            </w:r>
            <w:r>
              <w:t xml:space="preserve"> </w:t>
            </w:r>
            <w:proofErr w:type="spellStart"/>
            <w:r>
              <w:t>jakiś_id</w:t>
            </w:r>
            <w:proofErr w:type="spellEnd"/>
            <w:r>
              <w:t xml:space="preserve"> = warunek</w:t>
            </w:r>
          </w:p>
        </w:tc>
      </w:tr>
    </w:tbl>
    <w:p w14:paraId="37F564FC" w14:textId="2C922760" w:rsidR="00E57979" w:rsidRDefault="00E57979" w:rsidP="00AF3979">
      <w:pPr>
        <w:pStyle w:val="Nagwek3"/>
        <w:rPr>
          <w:b/>
        </w:rPr>
      </w:pPr>
      <w:r>
        <w:rPr>
          <w:b/>
        </w:rPr>
        <w:t xml:space="preserve">PDF 9 </w:t>
      </w:r>
      <w:r w:rsidR="00F00B76">
        <w:rPr>
          <w:b/>
        </w:rPr>
        <w:t>–</w:t>
      </w:r>
      <w:r>
        <w:rPr>
          <w:b/>
        </w:rPr>
        <w:t xml:space="preserve"> JOIN</w:t>
      </w:r>
    </w:p>
    <w:p w14:paraId="7DFD5F8B" w14:textId="39EABA6A" w:rsidR="00F00B76" w:rsidRDefault="00941577" w:rsidP="00F00B76">
      <w:r>
        <w:t>Wyświetlenie danych z kilku tabel (iloczyn kartezjański)</w:t>
      </w:r>
    </w:p>
    <w:tbl>
      <w:tblPr>
        <w:tblStyle w:val="Tabela-Siatka"/>
        <w:tblW w:w="0" w:type="auto"/>
        <w:tblLook w:val="04A0" w:firstRow="1" w:lastRow="0" w:firstColumn="1" w:lastColumn="0" w:noHBand="0" w:noVBand="1"/>
      </w:tblPr>
      <w:tblGrid>
        <w:gridCol w:w="11328"/>
      </w:tblGrid>
      <w:tr w:rsidR="00941577" w14:paraId="5E66EFF3" w14:textId="77777777" w:rsidTr="00941577">
        <w:tc>
          <w:tcPr>
            <w:tcW w:w="11328" w:type="dxa"/>
          </w:tcPr>
          <w:p w14:paraId="5013F686" w14:textId="77777777" w:rsidR="00941577" w:rsidRDefault="00941577" w:rsidP="00F00B76">
            <w:r w:rsidRPr="00B0173D">
              <w:rPr>
                <w:b/>
                <w:bCs/>
              </w:rPr>
              <w:t>SELECT</w:t>
            </w:r>
            <w:r>
              <w:t xml:space="preserve"> *</w:t>
            </w:r>
          </w:p>
          <w:p w14:paraId="3B5F9F16" w14:textId="1F7CEB29" w:rsidR="00941577" w:rsidRDefault="00941577" w:rsidP="00F00B76">
            <w:r w:rsidRPr="00B0173D">
              <w:rPr>
                <w:b/>
                <w:bCs/>
              </w:rPr>
              <w:t>FROM</w:t>
            </w:r>
            <w:r>
              <w:t xml:space="preserve"> nazwa_tabeli_1, nazwa_tabeli_2, …;</w:t>
            </w:r>
          </w:p>
        </w:tc>
      </w:tr>
    </w:tbl>
    <w:p w14:paraId="08527658" w14:textId="5EF680E4" w:rsidR="00941577" w:rsidRDefault="00115B86" w:rsidP="00F00B76">
      <w:r>
        <w:t>Powiązanie ze sobą kilku tabel</w:t>
      </w:r>
    </w:p>
    <w:tbl>
      <w:tblPr>
        <w:tblStyle w:val="Tabela-Siatka"/>
        <w:tblW w:w="0" w:type="auto"/>
        <w:tblLook w:val="04A0" w:firstRow="1" w:lastRow="0" w:firstColumn="1" w:lastColumn="0" w:noHBand="0" w:noVBand="1"/>
      </w:tblPr>
      <w:tblGrid>
        <w:gridCol w:w="11328"/>
      </w:tblGrid>
      <w:tr w:rsidR="00115B86" w14:paraId="0B1FD8C0" w14:textId="77777777" w:rsidTr="00621507">
        <w:tc>
          <w:tcPr>
            <w:tcW w:w="11328" w:type="dxa"/>
          </w:tcPr>
          <w:p w14:paraId="19D67A53" w14:textId="77777777" w:rsidR="00115B86" w:rsidRDefault="00115B86" w:rsidP="00621507">
            <w:r w:rsidRPr="00B0173D">
              <w:rPr>
                <w:b/>
                <w:bCs/>
              </w:rPr>
              <w:t>SELECT</w:t>
            </w:r>
            <w:r>
              <w:t xml:space="preserve"> tabela_1.nazwa_kolumny1,</w:t>
            </w:r>
          </w:p>
          <w:p w14:paraId="555B5310" w14:textId="6E75F576" w:rsidR="00115B86" w:rsidRDefault="00115B86" w:rsidP="00621507">
            <w:r>
              <w:tab/>
              <w:t>tabela_1.nazwa_kolumny2</w:t>
            </w:r>
            <w:r w:rsidR="008B4641">
              <w:t>,</w:t>
            </w:r>
          </w:p>
          <w:p w14:paraId="7A06883F" w14:textId="532617F3" w:rsidR="00115B86" w:rsidRDefault="00115B86" w:rsidP="00621507">
            <w:r>
              <w:tab/>
              <w:t>tabela_2.nazwa_kolumny1,</w:t>
            </w:r>
          </w:p>
          <w:p w14:paraId="1D960160" w14:textId="77777777" w:rsidR="00115B86" w:rsidRDefault="00115B86" w:rsidP="00621507">
            <w:r>
              <w:tab/>
              <w:t>tabela_2.nazwa_kolumny2</w:t>
            </w:r>
          </w:p>
          <w:p w14:paraId="78B2327C" w14:textId="25A96F5D" w:rsidR="00115B86" w:rsidRDefault="00115B86" w:rsidP="00621507">
            <w:r w:rsidRPr="00B0173D">
              <w:rPr>
                <w:b/>
                <w:bCs/>
              </w:rPr>
              <w:t>FROM</w:t>
            </w:r>
            <w:r>
              <w:t xml:space="preserve"> Tabela</w:t>
            </w:r>
            <w:r w:rsidR="008534E4">
              <w:t>_</w:t>
            </w:r>
            <w:r>
              <w:t>1, Tabela</w:t>
            </w:r>
            <w:r w:rsidR="008534E4">
              <w:t>_</w:t>
            </w:r>
            <w:r>
              <w:t>2</w:t>
            </w:r>
          </w:p>
          <w:p w14:paraId="1E35A5A1" w14:textId="30E61B5D" w:rsidR="00115B86" w:rsidRDefault="00115B86" w:rsidP="00621507">
            <w:r w:rsidRPr="00B0173D">
              <w:rPr>
                <w:b/>
                <w:bCs/>
              </w:rPr>
              <w:t>WHERE</w:t>
            </w:r>
            <w:r>
              <w:t xml:space="preserve"> Tabela_1.jakiś_id = Tabela_2</w:t>
            </w:r>
            <w:r w:rsidR="00263A6F">
              <w:t>.jakiś_id</w:t>
            </w:r>
          </w:p>
        </w:tc>
      </w:tr>
    </w:tbl>
    <w:p w14:paraId="16C67EB5" w14:textId="20AA6FFD" w:rsidR="009072FC" w:rsidRDefault="009072FC" w:rsidP="009072FC">
      <w:r>
        <w:lastRenderedPageBreak/>
        <w:t>Złączenie typu CROSS JOIN</w:t>
      </w:r>
      <w:r w:rsidR="004952B4">
        <w:t xml:space="preserve"> (iloczyn </w:t>
      </w:r>
      <w:r w:rsidR="00306D5D">
        <w:t>kartezjański</w:t>
      </w:r>
      <w:r w:rsidR="004952B4">
        <w:t>)</w:t>
      </w:r>
    </w:p>
    <w:tbl>
      <w:tblPr>
        <w:tblStyle w:val="Tabela-Siatka"/>
        <w:tblW w:w="0" w:type="auto"/>
        <w:tblLook w:val="04A0" w:firstRow="1" w:lastRow="0" w:firstColumn="1" w:lastColumn="0" w:noHBand="0" w:noVBand="1"/>
      </w:tblPr>
      <w:tblGrid>
        <w:gridCol w:w="11328"/>
      </w:tblGrid>
      <w:tr w:rsidR="00306D5D" w14:paraId="692CA64A" w14:textId="77777777" w:rsidTr="0014009C">
        <w:trPr>
          <w:trHeight w:val="1622"/>
        </w:trPr>
        <w:tc>
          <w:tcPr>
            <w:tcW w:w="11328" w:type="dxa"/>
          </w:tcPr>
          <w:p w14:paraId="0758F4E8" w14:textId="77777777" w:rsidR="008534E4" w:rsidRDefault="008534E4" w:rsidP="008534E4">
            <w:r w:rsidRPr="00B0173D">
              <w:rPr>
                <w:b/>
                <w:bCs/>
              </w:rPr>
              <w:t>SELECT</w:t>
            </w:r>
            <w:r>
              <w:t xml:space="preserve"> tabela_1.nazwa_kolumny1,</w:t>
            </w:r>
          </w:p>
          <w:p w14:paraId="7AB81B01" w14:textId="3E569E63" w:rsidR="008534E4" w:rsidRDefault="008534E4" w:rsidP="008534E4">
            <w:r>
              <w:tab/>
              <w:t>tabela_1.nazwa_kolumny2</w:t>
            </w:r>
            <w:r w:rsidR="008B4641">
              <w:t>,</w:t>
            </w:r>
          </w:p>
          <w:p w14:paraId="03F0F472" w14:textId="77777777" w:rsidR="008534E4" w:rsidRDefault="008534E4" w:rsidP="008534E4">
            <w:r>
              <w:tab/>
              <w:t>tabela_2.nazwa_kolumny1,</w:t>
            </w:r>
          </w:p>
          <w:p w14:paraId="4DDE6F49" w14:textId="77777777" w:rsidR="008534E4" w:rsidRDefault="008534E4" w:rsidP="008534E4">
            <w:r>
              <w:tab/>
              <w:t>tabela_2.nazwa_kolumny2</w:t>
            </w:r>
          </w:p>
          <w:p w14:paraId="6960345C" w14:textId="1671631C" w:rsidR="008534E4" w:rsidRDefault="008534E4" w:rsidP="008534E4">
            <w:r w:rsidRPr="00B0173D">
              <w:rPr>
                <w:b/>
                <w:bCs/>
              </w:rPr>
              <w:t>FROM</w:t>
            </w:r>
            <w:r>
              <w:t xml:space="preserve"> Tabela_1 CROSS JOIN Tabela_2</w:t>
            </w:r>
          </w:p>
          <w:p w14:paraId="74FB565A" w14:textId="2AC59C64" w:rsidR="008534E4" w:rsidRDefault="008534E4" w:rsidP="008534E4">
            <w:r w:rsidRPr="00B0173D">
              <w:rPr>
                <w:b/>
                <w:bCs/>
              </w:rPr>
              <w:t>WHERE</w:t>
            </w:r>
            <w:r>
              <w:t xml:space="preserve"> Tabela_1.jakiś_id = Tabela_2.jakiś_id</w:t>
            </w:r>
          </w:p>
        </w:tc>
      </w:tr>
    </w:tbl>
    <w:p w14:paraId="56AFF1ED" w14:textId="3E09D3BD" w:rsidR="009072FC" w:rsidRDefault="009072FC" w:rsidP="009072FC">
      <w:r>
        <w:t>Złączenie typu INNER JOIN</w:t>
      </w:r>
    </w:p>
    <w:tbl>
      <w:tblPr>
        <w:tblStyle w:val="Tabela-Siatka"/>
        <w:tblW w:w="0" w:type="auto"/>
        <w:tblLook w:val="04A0" w:firstRow="1" w:lastRow="0" w:firstColumn="1" w:lastColumn="0" w:noHBand="0" w:noVBand="1"/>
      </w:tblPr>
      <w:tblGrid>
        <w:gridCol w:w="11328"/>
      </w:tblGrid>
      <w:tr w:rsidR="00306D5D" w14:paraId="7CB36927" w14:textId="77777777" w:rsidTr="0014009C">
        <w:trPr>
          <w:trHeight w:val="956"/>
        </w:trPr>
        <w:tc>
          <w:tcPr>
            <w:tcW w:w="11328" w:type="dxa"/>
          </w:tcPr>
          <w:p w14:paraId="05F185AE" w14:textId="77777777" w:rsidR="008534E4" w:rsidRPr="008534E4" w:rsidRDefault="008534E4" w:rsidP="008534E4">
            <w:r w:rsidRPr="008534E4">
              <w:rPr>
                <w:b/>
                <w:bCs/>
              </w:rPr>
              <w:t>SELECT</w:t>
            </w:r>
            <w:r w:rsidRPr="008534E4">
              <w:t xml:space="preserve"> tabela_1.nazwa_kolumny1,</w:t>
            </w:r>
          </w:p>
          <w:p w14:paraId="1DA22986" w14:textId="1C0712CF" w:rsidR="008534E4" w:rsidRPr="008534E4" w:rsidRDefault="008534E4" w:rsidP="008534E4">
            <w:r w:rsidRPr="008534E4">
              <w:tab/>
              <w:t>tabela_1.nazwa_kolumny2</w:t>
            </w:r>
            <w:r w:rsidR="008B4641">
              <w:t>,</w:t>
            </w:r>
          </w:p>
          <w:p w14:paraId="711FADD4" w14:textId="77777777" w:rsidR="008534E4" w:rsidRPr="008534E4" w:rsidRDefault="008534E4" w:rsidP="008534E4">
            <w:r w:rsidRPr="008534E4">
              <w:tab/>
              <w:t>tabela_2.nazwa_kolumny1,</w:t>
            </w:r>
          </w:p>
          <w:p w14:paraId="675C8809" w14:textId="77777777" w:rsidR="008534E4" w:rsidRPr="008534E4" w:rsidRDefault="008534E4" w:rsidP="008534E4">
            <w:r w:rsidRPr="008534E4">
              <w:tab/>
              <w:t>tabela_2.nazwa_kolumny2</w:t>
            </w:r>
          </w:p>
          <w:p w14:paraId="1AA43206" w14:textId="77777777" w:rsidR="00EA2FEF" w:rsidRDefault="008534E4" w:rsidP="008534E4">
            <w:r w:rsidRPr="008534E4">
              <w:rPr>
                <w:b/>
                <w:bCs/>
              </w:rPr>
              <w:t>FROM</w:t>
            </w:r>
            <w:r w:rsidRPr="008534E4">
              <w:t xml:space="preserve"> Tabela_1 </w:t>
            </w:r>
            <w:r w:rsidRPr="00B0173D">
              <w:rPr>
                <w:b/>
                <w:bCs/>
              </w:rPr>
              <w:t>INNER</w:t>
            </w:r>
            <w:r w:rsidRPr="008534E4">
              <w:t xml:space="preserve"> </w:t>
            </w:r>
            <w:r w:rsidRPr="008534E4">
              <w:rPr>
                <w:b/>
                <w:bCs/>
              </w:rPr>
              <w:t>JOIN</w:t>
            </w:r>
            <w:r w:rsidRPr="008534E4">
              <w:t xml:space="preserve"> Tabela_2</w:t>
            </w:r>
          </w:p>
          <w:p w14:paraId="79D85EA2" w14:textId="281FD0B2" w:rsidR="00306D5D" w:rsidRDefault="00EA2FEF" w:rsidP="008534E4">
            <w:r w:rsidRPr="00B0173D">
              <w:tab/>
            </w:r>
            <w:r w:rsidR="008534E4" w:rsidRPr="00B0173D">
              <w:rPr>
                <w:b/>
                <w:bCs/>
              </w:rPr>
              <w:t>ON</w:t>
            </w:r>
            <w:r w:rsidR="008534E4" w:rsidRPr="008534E4">
              <w:t xml:space="preserve"> Tabela_1.jakiś_id = Tabela_2.jakiś</w:t>
            </w:r>
            <w:r w:rsidR="00B0173D">
              <w:t>_</w:t>
            </w:r>
            <w:r w:rsidR="008534E4" w:rsidRPr="008534E4">
              <w:t>id</w:t>
            </w:r>
          </w:p>
        </w:tc>
      </w:tr>
    </w:tbl>
    <w:p w14:paraId="718BCEE7" w14:textId="09D60A90" w:rsidR="009072FC" w:rsidRDefault="009072FC" w:rsidP="009072FC">
      <w:r>
        <w:t>Złączenie typu LEFT OUTER JOIN</w:t>
      </w:r>
    </w:p>
    <w:tbl>
      <w:tblPr>
        <w:tblStyle w:val="Tabela-Siatka"/>
        <w:tblW w:w="0" w:type="auto"/>
        <w:tblLook w:val="04A0" w:firstRow="1" w:lastRow="0" w:firstColumn="1" w:lastColumn="0" w:noHBand="0" w:noVBand="1"/>
      </w:tblPr>
      <w:tblGrid>
        <w:gridCol w:w="11328"/>
      </w:tblGrid>
      <w:tr w:rsidR="00306D5D" w14:paraId="3157F42F" w14:textId="77777777" w:rsidTr="0014009C">
        <w:trPr>
          <w:trHeight w:val="712"/>
        </w:trPr>
        <w:tc>
          <w:tcPr>
            <w:tcW w:w="11328" w:type="dxa"/>
          </w:tcPr>
          <w:p w14:paraId="6AF7D4F5" w14:textId="77777777" w:rsidR="00CE2692" w:rsidRPr="00CE2692" w:rsidRDefault="00CE2692" w:rsidP="00CE2692">
            <w:r w:rsidRPr="00CE2692">
              <w:rPr>
                <w:b/>
                <w:bCs/>
              </w:rPr>
              <w:t>SELECT</w:t>
            </w:r>
            <w:r w:rsidRPr="00CE2692">
              <w:t xml:space="preserve"> tabela_1.nazwa_kolumny1,</w:t>
            </w:r>
          </w:p>
          <w:p w14:paraId="40B1B357" w14:textId="566956AE" w:rsidR="00CE2692" w:rsidRPr="00CE2692" w:rsidRDefault="00CE2692" w:rsidP="00CE2692">
            <w:r w:rsidRPr="00CE2692">
              <w:tab/>
              <w:t>tabela_1.nazwa_kolumny2</w:t>
            </w:r>
            <w:r w:rsidR="008B4641">
              <w:t>,</w:t>
            </w:r>
          </w:p>
          <w:p w14:paraId="7C39DFA7" w14:textId="77777777" w:rsidR="00CE2692" w:rsidRPr="00CE2692" w:rsidRDefault="00CE2692" w:rsidP="00CE2692">
            <w:r w:rsidRPr="00CE2692">
              <w:tab/>
              <w:t>tabela_2.nazwa_kolumny1,</w:t>
            </w:r>
          </w:p>
          <w:p w14:paraId="5345FBB5" w14:textId="77777777" w:rsidR="00CE2692" w:rsidRPr="00CE2692" w:rsidRDefault="00CE2692" w:rsidP="00CE2692">
            <w:r w:rsidRPr="00CE2692">
              <w:tab/>
              <w:t>tabela_2.nazwa_kolumny2</w:t>
            </w:r>
          </w:p>
          <w:p w14:paraId="50FDD129" w14:textId="77777777" w:rsidR="00EA2FEF" w:rsidRDefault="00CE2692" w:rsidP="00CE2692">
            <w:r w:rsidRPr="00CE2692">
              <w:rPr>
                <w:b/>
                <w:bCs/>
              </w:rPr>
              <w:t>FROM</w:t>
            </w:r>
            <w:r w:rsidRPr="00CE2692">
              <w:t xml:space="preserve"> Tabela_1 </w:t>
            </w:r>
            <w:r w:rsidRPr="0014009C">
              <w:rPr>
                <w:b/>
                <w:bCs/>
              </w:rPr>
              <w:t>LEFT</w:t>
            </w:r>
            <w:r>
              <w:t xml:space="preserve"> </w:t>
            </w:r>
            <w:r w:rsidRPr="0014009C">
              <w:rPr>
                <w:b/>
                <w:bCs/>
              </w:rPr>
              <w:t>OUTER</w:t>
            </w:r>
            <w:r w:rsidRPr="00CE2692">
              <w:t xml:space="preserve"> </w:t>
            </w:r>
            <w:r w:rsidRPr="00CE2692">
              <w:rPr>
                <w:b/>
                <w:bCs/>
              </w:rPr>
              <w:t>JOIN</w:t>
            </w:r>
            <w:r w:rsidRPr="00CE2692">
              <w:t xml:space="preserve"> Tabela_2</w:t>
            </w:r>
          </w:p>
          <w:p w14:paraId="40344C17" w14:textId="344E0510" w:rsidR="00306D5D" w:rsidRDefault="00EA2FEF" w:rsidP="00CE2692">
            <w:r w:rsidRPr="00B0173D">
              <w:tab/>
            </w:r>
            <w:r w:rsidR="00CE2692" w:rsidRPr="0014009C">
              <w:rPr>
                <w:b/>
                <w:bCs/>
              </w:rPr>
              <w:t>ON</w:t>
            </w:r>
            <w:r w:rsidR="00CE2692" w:rsidRPr="00CE2692">
              <w:t xml:space="preserve"> Tabela_1.jakiś_id = Tabela_2.jakiś_id</w:t>
            </w:r>
          </w:p>
        </w:tc>
      </w:tr>
    </w:tbl>
    <w:p w14:paraId="6A46F329" w14:textId="163F8326" w:rsidR="009072FC" w:rsidRDefault="009072FC" w:rsidP="009072FC">
      <w:r>
        <w:t>Złączenie typu RIGHT OUTER JOIN</w:t>
      </w:r>
    </w:p>
    <w:tbl>
      <w:tblPr>
        <w:tblStyle w:val="Tabela-Siatka"/>
        <w:tblW w:w="0" w:type="auto"/>
        <w:tblLook w:val="04A0" w:firstRow="1" w:lastRow="0" w:firstColumn="1" w:lastColumn="0" w:noHBand="0" w:noVBand="1"/>
      </w:tblPr>
      <w:tblGrid>
        <w:gridCol w:w="11328"/>
      </w:tblGrid>
      <w:tr w:rsidR="00306D5D" w14:paraId="3B4B988F" w14:textId="77777777" w:rsidTr="00621507">
        <w:tc>
          <w:tcPr>
            <w:tcW w:w="11328" w:type="dxa"/>
          </w:tcPr>
          <w:p w14:paraId="7389070E" w14:textId="77777777" w:rsidR="009F45F0" w:rsidRPr="00CE2692" w:rsidRDefault="009F45F0" w:rsidP="009F45F0">
            <w:r w:rsidRPr="00CE2692">
              <w:rPr>
                <w:b/>
                <w:bCs/>
              </w:rPr>
              <w:t>SELECT</w:t>
            </w:r>
            <w:r w:rsidRPr="00CE2692">
              <w:t xml:space="preserve"> tabela_1.nazwa_kolumny1,</w:t>
            </w:r>
          </w:p>
          <w:p w14:paraId="6AE09946" w14:textId="222F35FE" w:rsidR="009F45F0" w:rsidRPr="00CE2692" w:rsidRDefault="009F45F0" w:rsidP="009F45F0">
            <w:r w:rsidRPr="00CE2692">
              <w:tab/>
              <w:t>tabela_1.nazwa_kolumny2</w:t>
            </w:r>
            <w:r w:rsidR="008B4641">
              <w:t>,</w:t>
            </w:r>
          </w:p>
          <w:p w14:paraId="4564EF91" w14:textId="77777777" w:rsidR="009F45F0" w:rsidRPr="00CE2692" w:rsidRDefault="009F45F0" w:rsidP="009F45F0">
            <w:r w:rsidRPr="00CE2692">
              <w:tab/>
              <w:t>tabela_2.nazwa_kolumny1,</w:t>
            </w:r>
          </w:p>
          <w:p w14:paraId="4C475F1F" w14:textId="77777777" w:rsidR="009F45F0" w:rsidRPr="00CE2692" w:rsidRDefault="009F45F0" w:rsidP="009F45F0">
            <w:r w:rsidRPr="00CE2692">
              <w:tab/>
              <w:t>tabela_2.nazwa_kolumny2</w:t>
            </w:r>
          </w:p>
          <w:p w14:paraId="1AA8E415" w14:textId="77777777" w:rsidR="00EA2FEF" w:rsidRDefault="009F45F0" w:rsidP="009F45F0">
            <w:r w:rsidRPr="00CE2692">
              <w:rPr>
                <w:b/>
                <w:bCs/>
              </w:rPr>
              <w:t>FROM</w:t>
            </w:r>
            <w:r w:rsidRPr="00CE2692">
              <w:t xml:space="preserve"> Tabela_1 </w:t>
            </w:r>
            <w:r w:rsidRPr="0014009C">
              <w:rPr>
                <w:b/>
                <w:bCs/>
              </w:rPr>
              <w:t>RIGHT</w:t>
            </w:r>
            <w:r>
              <w:t xml:space="preserve"> </w:t>
            </w:r>
            <w:r w:rsidRPr="0014009C">
              <w:rPr>
                <w:b/>
                <w:bCs/>
              </w:rPr>
              <w:t>OUTER</w:t>
            </w:r>
            <w:r w:rsidRPr="00CE2692">
              <w:t xml:space="preserve"> </w:t>
            </w:r>
            <w:r w:rsidRPr="00CE2692">
              <w:rPr>
                <w:b/>
                <w:bCs/>
              </w:rPr>
              <w:t>JOIN</w:t>
            </w:r>
            <w:r w:rsidRPr="00CE2692">
              <w:t xml:space="preserve"> Tabela_2</w:t>
            </w:r>
          </w:p>
          <w:p w14:paraId="4333F505" w14:textId="5C42B0ED" w:rsidR="00306D5D" w:rsidRDefault="00EA2FEF" w:rsidP="009F45F0">
            <w:r w:rsidRPr="00B0173D">
              <w:tab/>
            </w:r>
            <w:r w:rsidR="009F45F0" w:rsidRPr="0014009C">
              <w:rPr>
                <w:b/>
                <w:bCs/>
              </w:rPr>
              <w:t>ON</w:t>
            </w:r>
            <w:r w:rsidR="009F45F0" w:rsidRPr="00CE2692">
              <w:t xml:space="preserve"> Tabela_1.jakiś_id = Tabela_2.jakiś_id</w:t>
            </w:r>
          </w:p>
        </w:tc>
      </w:tr>
    </w:tbl>
    <w:p w14:paraId="5E1F26A5" w14:textId="044959A9" w:rsidR="009072FC" w:rsidRDefault="009072FC" w:rsidP="009072FC">
      <w:r>
        <w:t>Złączenie typu FULL OUTER JOIN</w:t>
      </w:r>
    </w:p>
    <w:tbl>
      <w:tblPr>
        <w:tblStyle w:val="Tabela-Siatka"/>
        <w:tblW w:w="0" w:type="auto"/>
        <w:tblLook w:val="04A0" w:firstRow="1" w:lastRow="0" w:firstColumn="1" w:lastColumn="0" w:noHBand="0" w:noVBand="1"/>
      </w:tblPr>
      <w:tblGrid>
        <w:gridCol w:w="11328"/>
      </w:tblGrid>
      <w:tr w:rsidR="00306D5D" w14:paraId="23AF9B86" w14:textId="77777777" w:rsidTr="00621507">
        <w:tc>
          <w:tcPr>
            <w:tcW w:w="11328" w:type="dxa"/>
          </w:tcPr>
          <w:p w14:paraId="6E5F5ED3" w14:textId="77777777" w:rsidR="00B0173D" w:rsidRPr="00B0173D" w:rsidRDefault="00B0173D" w:rsidP="00B0173D">
            <w:r w:rsidRPr="00B0173D">
              <w:rPr>
                <w:b/>
                <w:bCs/>
              </w:rPr>
              <w:t>SELECT</w:t>
            </w:r>
            <w:r w:rsidRPr="00B0173D">
              <w:t xml:space="preserve"> tabela_1.nazwa_kolumny1,</w:t>
            </w:r>
          </w:p>
          <w:p w14:paraId="5BC5AE3A" w14:textId="08371084" w:rsidR="00B0173D" w:rsidRPr="00B0173D" w:rsidRDefault="00B0173D" w:rsidP="00B0173D">
            <w:r w:rsidRPr="00B0173D">
              <w:tab/>
              <w:t>tabela_1.nazwa_kolumny2</w:t>
            </w:r>
            <w:r w:rsidR="008B4641">
              <w:t>,</w:t>
            </w:r>
          </w:p>
          <w:p w14:paraId="49B9BE5D" w14:textId="77777777" w:rsidR="00B0173D" w:rsidRPr="00B0173D" w:rsidRDefault="00B0173D" w:rsidP="00B0173D">
            <w:r w:rsidRPr="00B0173D">
              <w:tab/>
              <w:t>tabela_2.nazwa_kolumny1,</w:t>
            </w:r>
          </w:p>
          <w:p w14:paraId="75C8C0B6" w14:textId="77777777" w:rsidR="00B0173D" w:rsidRPr="00B0173D" w:rsidRDefault="00B0173D" w:rsidP="00B0173D">
            <w:r w:rsidRPr="00B0173D">
              <w:tab/>
              <w:t>tabela_2.nazwa_kolumny2</w:t>
            </w:r>
          </w:p>
          <w:p w14:paraId="542CAF78" w14:textId="77777777" w:rsidR="00EA2FEF" w:rsidRDefault="00B0173D" w:rsidP="00B0173D">
            <w:r w:rsidRPr="00B0173D">
              <w:rPr>
                <w:b/>
                <w:bCs/>
              </w:rPr>
              <w:t>FROM</w:t>
            </w:r>
            <w:r w:rsidRPr="00B0173D">
              <w:t xml:space="preserve"> Tabela_1  </w:t>
            </w:r>
            <w:r w:rsidRPr="0014009C">
              <w:rPr>
                <w:b/>
                <w:bCs/>
              </w:rPr>
              <w:t>LEFT</w:t>
            </w:r>
            <w:r w:rsidRPr="00B0173D">
              <w:t xml:space="preserve"> </w:t>
            </w:r>
            <w:r w:rsidRPr="00B0173D">
              <w:rPr>
                <w:b/>
                <w:bCs/>
              </w:rPr>
              <w:t>JOIN</w:t>
            </w:r>
            <w:r w:rsidRPr="00B0173D">
              <w:t xml:space="preserve"> Tabela_2</w:t>
            </w:r>
          </w:p>
          <w:p w14:paraId="0F88090A" w14:textId="5154668F" w:rsidR="00306D5D" w:rsidRDefault="00EA2FEF" w:rsidP="00B0173D">
            <w:r w:rsidRPr="00B0173D">
              <w:tab/>
            </w:r>
            <w:r w:rsidR="00B0173D" w:rsidRPr="0014009C">
              <w:rPr>
                <w:b/>
                <w:bCs/>
              </w:rPr>
              <w:t>ON</w:t>
            </w:r>
            <w:r w:rsidR="00B0173D" w:rsidRPr="00B0173D">
              <w:t xml:space="preserve"> Tabela_1.jakiś_id = Tabela_2.jakiś_id</w:t>
            </w:r>
          </w:p>
          <w:p w14:paraId="712AC2F8" w14:textId="77777777" w:rsidR="00B0173D" w:rsidRPr="0014009C" w:rsidRDefault="00B0173D" w:rsidP="00B0173D">
            <w:pPr>
              <w:rPr>
                <w:b/>
                <w:bCs/>
              </w:rPr>
            </w:pPr>
            <w:r w:rsidRPr="0014009C">
              <w:rPr>
                <w:b/>
                <w:bCs/>
              </w:rPr>
              <w:t>UNION</w:t>
            </w:r>
          </w:p>
          <w:p w14:paraId="10869563" w14:textId="77777777" w:rsidR="00B0173D" w:rsidRPr="00CE2692" w:rsidRDefault="00B0173D" w:rsidP="00B0173D">
            <w:r w:rsidRPr="00CE2692">
              <w:rPr>
                <w:b/>
                <w:bCs/>
              </w:rPr>
              <w:t>SELECT</w:t>
            </w:r>
            <w:r w:rsidRPr="00CE2692">
              <w:t xml:space="preserve"> tabela_1.nazwa_kolumny1,</w:t>
            </w:r>
          </w:p>
          <w:p w14:paraId="161DC305" w14:textId="4381571E" w:rsidR="00B0173D" w:rsidRPr="00CE2692" w:rsidRDefault="00B0173D" w:rsidP="00B0173D">
            <w:r w:rsidRPr="00CE2692">
              <w:tab/>
              <w:t>tabela_1.nazwa_kolumny2</w:t>
            </w:r>
            <w:r w:rsidR="008B4641">
              <w:t>,</w:t>
            </w:r>
          </w:p>
          <w:p w14:paraId="0ECF584F" w14:textId="77777777" w:rsidR="00B0173D" w:rsidRPr="00CE2692" w:rsidRDefault="00B0173D" w:rsidP="00B0173D">
            <w:r w:rsidRPr="00CE2692">
              <w:tab/>
              <w:t>tabela_2.nazwa_kolumny1,</w:t>
            </w:r>
          </w:p>
          <w:p w14:paraId="437B78BC" w14:textId="77777777" w:rsidR="00B0173D" w:rsidRPr="00CE2692" w:rsidRDefault="00B0173D" w:rsidP="00B0173D">
            <w:r w:rsidRPr="00CE2692">
              <w:tab/>
              <w:t>tabela_2.nazwa_kolumny2</w:t>
            </w:r>
          </w:p>
          <w:p w14:paraId="537328B3" w14:textId="77777777" w:rsidR="00EA2FEF" w:rsidRDefault="00B0173D" w:rsidP="00B0173D">
            <w:r w:rsidRPr="00CE2692">
              <w:rPr>
                <w:b/>
                <w:bCs/>
              </w:rPr>
              <w:t>FROM</w:t>
            </w:r>
            <w:r w:rsidRPr="00CE2692">
              <w:t xml:space="preserve"> Tabela_1 </w:t>
            </w:r>
            <w:r w:rsidRPr="0014009C">
              <w:rPr>
                <w:b/>
                <w:bCs/>
              </w:rPr>
              <w:t>RIGHT</w:t>
            </w:r>
            <w:r w:rsidRPr="00CE2692">
              <w:t xml:space="preserve"> </w:t>
            </w:r>
            <w:r w:rsidRPr="00CE2692">
              <w:rPr>
                <w:b/>
                <w:bCs/>
              </w:rPr>
              <w:t>JOIN</w:t>
            </w:r>
            <w:r w:rsidRPr="00CE2692">
              <w:t xml:space="preserve"> Tabela_2</w:t>
            </w:r>
          </w:p>
          <w:p w14:paraId="0B99BB35" w14:textId="03ED3219" w:rsidR="00B0173D" w:rsidRDefault="00EA2FEF" w:rsidP="00B0173D">
            <w:r w:rsidRPr="00B0173D">
              <w:tab/>
            </w:r>
            <w:r w:rsidR="00B0173D" w:rsidRPr="0014009C">
              <w:rPr>
                <w:b/>
                <w:bCs/>
              </w:rPr>
              <w:t>ON</w:t>
            </w:r>
            <w:r w:rsidR="00B0173D" w:rsidRPr="00CE2692">
              <w:t xml:space="preserve"> Tabela_1.jakiś_id = Tabela_2.jakiś_id</w:t>
            </w:r>
          </w:p>
        </w:tc>
      </w:tr>
    </w:tbl>
    <w:p w14:paraId="6D87F9B9" w14:textId="20767706" w:rsidR="00C027E9" w:rsidRDefault="00C027E9" w:rsidP="00AF3979">
      <w:pPr>
        <w:pStyle w:val="Nagwek3"/>
        <w:rPr>
          <w:b/>
          <w:bCs/>
        </w:rPr>
      </w:pPr>
      <w:r w:rsidRPr="00C027E9">
        <w:rPr>
          <w:b/>
          <w:bCs/>
        </w:rPr>
        <w:t xml:space="preserve">PDF 10 – </w:t>
      </w:r>
      <w:r w:rsidR="007A0ECF">
        <w:rPr>
          <w:b/>
        </w:rPr>
        <w:t>JOIN</w:t>
      </w:r>
    </w:p>
    <w:p w14:paraId="0D845B8C" w14:textId="197D8E14" w:rsidR="00A96D34" w:rsidRPr="00A96D34" w:rsidRDefault="00A96D34" w:rsidP="00A96D34">
      <w:r>
        <w:t>Złączenie z warunkiem</w:t>
      </w:r>
    </w:p>
    <w:tbl>
      <w:tblPr>
        <w:tblStyle w:val="Tabela-Siatka"/>
        <w:tblW w:w="0" w:type="auto"/>
        <w:tblLook w:val="04A0" w:firstRow="1" w:lastRow="0" w:firstColumn="1" w:lastColumn="0" w:noHBand="0" w:noVBand="1"/>
      </w:tblPr>
      <w:tblGrid>
        <w:gridCol w:w="11328"/>
      </w:tblGrid>
      <w:tr w:rsidR="00C027E9" w14:paraId="1AE422E8" w14:textId="77777777" w:rsidTr="00C027E9">
        <w:tc>
          <w:tcPr>
            <w:tcW w:w="11328" w:type="dxa"/>
          </w:tcPr>
          <w:p w14:paraId="0F485C2F" w14:textId="77777777" w:rsidR="00C027E9" w:rsidRPr="00B0173D" w:rsidRDefault="00C027E9" w:rsidP="00C027E9">
            <w:r w:rsidRPr="00B0173D">
              <w:rPr>
                <w:b/>
                <w:bCs/>
              </w:rPr>
              <w:t>SELECT</w:t>
            </w:r>
            <w:r w:rsidRPr="00B0173D">
              <w:t xml:space="preserve"> tabela_1.nazwa_kolumny1,</w:t>
            </w:r>
          </w:p>
          <w:p w14:paraId="66052DEB" w14:textId="77777777" w:rsidR="00C027E9" w:rsidRPr="00B0173D" w:rsidRDefault="00C027E9" w:rsidP="00C027E9">
            <w:r w:rsidRPr="00B0173D">
              <w:tab/>
              <w:t>tabela_1.nazwa_kolumny2</w:t>
            </w:r>
          </w:p>
          <w:p w14:paraId="6FBF8F12" w14:textId="77777777" w:rsidR="00C027E9" w:rsidRPr="00B0173D" w:rsidRDefault="00C027E9" w:rsidP="00C027E9">
            <w:r w:rsidRPr="00B0173D">
              <w:tab/>
              <w:t>tabela_2.nazwa_kolumny1,</w:t>
            </w:r>
          </w:p>
          <w:p w14:paraId="22E0ABAA" w14:textId="77777777" w:rsidR="00C027E9" w:rsidRPr="00B0173D" w:rsidRDefault="00C027E9" w:rsidP="00C027E9">
            <w:r w:rsidRPr="00B0173D">
              <w:tab/>
              <w:t>tabela_2.nazwa_kolumny2</w:t>
            </w:r>
          </w:p>
          <w:p w14:paraId="4D276326" w14:textId="77777777" w:rsidR="00EA2FEF" w:rsidRDefault="00C027E9" w:rsidP="00C027E9">
            <w:r w:rsidRPr="00B0173D">
              <w:rPr>
                <w:b/>
                <w:bCs/>
              </w:rPr>
              <w:t>FROM</w:t>
            </w:r>
            <w:r w:rsidRPr="00B0173D">
              <w:t xml:space="preserve"> Tabela_1  </w:t>
            </w:r>
            <w:r w:rsidRPr="0014009C">
              <w:rPr>
                <w:b/>
                <w:bCs/>
              </w:rPr>
              <w:t>LEFT</w:t>
            </w:r>
            <w:r w:rsidRPr="00B0173D">
              <w:t xml:space="preserve"> </w:t>
            </w:r>
            <w:r w:rsidRPr="00B0173D">
              <w:rPr>
                <w:b/>
                <w:bCs/>
              </w:rPr>
              <w:t>JOIN</w:t>
            </w:r>
            <w:r w:rsidRPr="00B0173D">
              <w:t xml:space="preserve"> Tabela_2</w:t>
            </w:r>
          </w:p>
          <w:p w14:paraId="2BA74C08" w14:textId="7FD2BFD3" w:rsidR="00C027E9" w:rsidRDefault="00EA2FEF" w:rsidP="00C027E9">
            <w:r w:rsidRPr="00B0173D">
              <w:tab/>
            </w:r>
            <w:r w:rsidR="00C027E9" w:rsidRPr="0014009C">
              <w:rPr>
                <w:b/>
                <w:bCs/>
              </w:rPr>
              <w:t>ON</w:t>
            </w:r>
            <w:r w:rsidR="00C027E9" w:rsidRPr="00B0173D">
              <w:t xml:space="preserve"> Tabela_1.jakiś_id = Tabela_2.jakiś_id</w:t>
            </w:r>
          </w:p>
          <w:p w14:paraId="4B587097" w14:textId="0A611181" w:rsidR="00C027E9" w:rsidRDefault="00C027E9" w:rsidP="00C027E9">
            <w:r w:rsidRPr="00C027E9">
              <w:rPr>
                <w:b/>
                <w:bCs/>
              </w:rPr>
              <w:t>WHERE</w:t>
            </w:r>
            <w:r>
              <w:t xml:space="preserve"> warunek</w:t>
            </w:r>
          </w:p>
        </w:tc>
      </w:tr>
    </w:tbl>
    <w:p w14:paraId="04F3739C" w14:textId="11F750CA" w:rsidR="00C027E9" w:rsidRDefault="001011BE" w:rsidP="00C027E9">
      <w:r>
        <w:t>Złączenie z użyciem aliasów</w:t>
      </w:r>
    </w:p>
    <w:tbl>
      <w:tblPr>
        <w:tblStyle w:val="Tabela-Siatka"/>
        <w:tblW w:w="0" w:type="auto"/>
        <w:tblLook w:val="04A0" w:firstRow="1" w:lastRow="0" w:firstColumn="1" w:lastColumn="0" w:noHBand="0" w:noVBand="1"/>
      </w:tblPr>
      <w:tblGrid>
        <w:gridCol w:w="11328"/>
      </w:tblGrid>
      <w:tr w:rsidR="001011BE" w14:paraId="6C36B8E2" w14:textId="77777777" w:rsidTr="001011BE">
        <w:tc>
          <w:tcPr>
            <w:tcW w:w="11328" w:type="dxa"/>
          </w:tcPr>
          <w:p w14:paraId="1E54C30D" w14:textId="772CC560" w:rsidR="001011BE" w:rsidRPr="00B0173D" w:rsidRDefault="001011BE" w:rsidP="001011BE">
            <w:r w:rsidRPr="00B0173D">
              <w:rPr>
                <w:b/>
                <w:bCs/>
              </w:rPr>
              <w:t>SELECT</w:t>
            </w:r>
            <w:r w:rsidRPr="00B0173D">
              <w:t xml:space="preserve"> </w:t>
            </w:r>
            <w:r w:rsidR="00374A35">
              <w:t>Alias</w:t>
            </w:r>
            <w:r w:rsidRPr="00B0173D">
              <w:t>_1.nazwa_kolumny1,</w:t>
            </w:r>
          </w:p>
          <w:p w14:paraId="34CB9D7E" w14:textId="53F7F875" w:rsidR="001011BE" w:rsidRPr="00B0173D" w:rsidRDefault="001011BE" w:rsidP="001011BE">
            <w:r w:rsidRPr="00B0173D">
              <w:tab/>
            </w:r>
            <w:r w:rsidR="00374A35">
              <w:t>Alias</w:t>
            </w:r>
            <w:r w:rsidRPr="00B0173D">
              <w:t>_1.nazwa_kolumny2</w:t>
            </w:r>
            <w:r w:rsidR="008B4641">
              <w:t>,</w:t>
            </w:r>
          </w:p>
          <w:p w14:paraId="0265C777" w14:textId="2180175B" w:rsidR="001011BE" w:rsidRPr="00B0173D" w:rsidRDefault="001011BE" w:rsidP="001011BE">
            <w:r w:rsidRPr="00B0173D">
              <w:lastRenderedPageBreak/>
              <w:tab/>
            </w:r>
            <w:r w:rsidR="00374A35">
              <w:t>Alias</w:t>
            </w:r>
            <w:r w:rsidRPr="00B0173D">
              <w:t>_2.nazwa_kolumny1,</w:t>
            </w:r>
          </w:p>
          <w:p w14:paraId="15A1C7CC" w14:textId="4A0CD37A" w:rsidR="001011BE" w:rsidRPr="00B0173D" w:rsidRDefault="001011BE" w:rsidP="001011BE">
            <w:r w:rsidRPr="00B0173D">
              <w:tab/>
            </w:r>
            <w:r w:rsidR="00374A35">
              <w:t>Alias</w:t>
            </w:r>
            <w:r w:rsidRPr="00B0173D">
              <w:t>_2.nazwa_kolumny2</w:t>
            </w:r>
          </w:p>
          <w:p w14:paraId="38A303F5" w14:textId="77777777" w:rsidR="00EA2FEF" w:rsidRDefault="001011BE" w:rsidP="001011BE">
            <w:r w:rsidRPr="00B0173D">
              <w:rPr>
                <w:b/>
                <w:bCs/>
              </w:rPr>
              <w:t>FROM</w:t>
            </w:r>
            <w:r w:rsidRPr="00B0173D">
              <w:t xml:space="preserve"> Tabela_1</w:t>
            </w:r>
            <w:r>
              <w:t xml:space="preserve"> </w:t>
            </w:r>
            <w:r w:rsidRPr="001011BE">
              <w:rPr>
                <w:b/>
                <w:bCs/>
              </w:rPr>
              <w:t>AS</w:t>
            </w:r>
            <w:r>
              <w:t xml:space="preserve"> Alias_1</w:t>
            </w:r>
            <w:r w:rsidRPr="00B0173D">
              <w:t xml:space="preserve"> </w:t>
            </w:r>
            <w:r w:rsidRPr="0014009C">
              <w:rPr>
                <w:b/>
                <w:bCs/>
              </w:rPr>
              <w:t>LEFT</w:t>
            </w:r>
            <w:r w:rsidRPr="00B0173D">
              <w:t xml:space="preserve"> </w:t>
            </w:r>
            <w:r w:rsidRPr="00B0173D">
              <w:rPr>
                <w:b/>
                <w:bCs/>
              </w:rPr>
              <w:t>JOIN</w:t>
            </w:r>
            <w:r w:rsidRPr="00B0173D">
              <w:t xml:space="preserve"> Tabela_2</w:t>
            </w:r>
            <w:r>
              <w:t xml:space="preserve"> </w:t>
            </w:r>
            <w:r w:rsidRPr="001011BE">
              <w:rPr>
                <w:b/>
                <w:bCs/>
              </w:rPr>
              <w:t>AS</w:t>
            </w:r>
            <w:r w:rsidR="008B4641">
              <w:rPr>
                <w:b/>
                <w:bCs/>
              </w:rPr>
              <w:t xml:space="preserve"> </w:t>
            </w:r>
            <w:r w:rsidR="008B4641">
              <w:t>Alias_2</w:t>
            </w:r>
          </w:p>
          <w:p w14:paraId="702C3D40" w14:textId="28F1FAB2" w:rsidR="001011BE" w:rsidRDefault="00EA2FEF" w:rsidP="00C027E9">
            <w:r>
              <w:rPr>
                <w:b/>
                <w:bCs/>
              </w:rPr>
              <w:t xml:space="preserve">   </w:t>
            </w:r>
            <w:r w:rsidR="001011BE" w:rsidRPr="0014009C">
              <w:rPr>
                <w:b/>
                <w:bCs/>
              </w:rPr>
              <w:t>ON</w:t>
            </w:r>
            <w:r w:rsidR="001011BE" w:rsidRPr="00B0173D">
              <w:t xml:space="preserve"> Tabela_1.jakiś_id = Tabela_2.jakiś_id</w:t>
            </w:r>
          </w:p>
        </w:tc>
      </w:tr>
    </w:tbl>
    <w:p w14:paraId="57E30676" w14:textId="60D2CE8C" w:rsidR="001011BE" w:rsidRPr="00BF3951" w:rsidRDefault="009475C9" w:rsidP="00AF3979">
      <w:pPr>
        <w:pStyle w:val="Nagwek3"/>
        <w:rPr>
          <w:b/>
          <w:bCs/>
        </w:rPr>
      </w:pPr>
      <w:r w:rsidRPr="00BF3951">
        <w:rPr>
          <w:b/>
          <w:bCs/>
        </w:rPr>
        <w:lastRenderedPageBreak/>
        <w:t xml:space="preserve">PDF 11 </w:t>
      </w:r>
      <w:r w:rsidR="00BF3951" w:rsidRPr="00BF3951">
        <w:rPr>
          <w:b/>
          <w:bCs/>
        </w:rPr>
        <w:t>–</w:t>
      </w:r>
      <w:r w:rsidRPr="00BF3951">
        <w:rPr>
          <w:b/>
          <w:bCs/>
        </w:rPr>
        <w:t xml:space="preserve"> </w:t>
      </w:r>
      <w:r w:rsidR="00BF3951" w:rsidRPr="00BF3951">
        <w:rPr>
          <w:b/>
          <w:bCs/>
        </w:rPr>
        <w:t>Funkcje Agregujące</w:t>
      </w:r>
    </w:p>
    <w:p w14:paraId="124AB6D7" w14:textId="43926D9E" w:rsidR="00BF3951" w:rsidRDefault="00BF3951" w:rsidP="00C027E9">
      <w:r>
        <w:t>Policzenie ilości</w:t>
      </w:r>
      <w:r w:rsidR="00170D7A">
        <w:t xml:space="preserve"> </w:t>
      </w:r>
      <w:r w:rsidR="007D2A62">
        <w:t>wierszy w tabeli</w:t>
      </w:r>
    </w:p>
    <w:tbl>
      <w:tblPr>
        <w:tblStyle w:val="Tabela-Siatka"/>
        <w:tblW w:w="0" w:type="auto"/>
        <w:tblLook w:val="04A0" w:firstRow="1" w:lastRow="0" w:firstColumn="1" w:lastColumn="0" w:noHBand="0" w:noVBand="1"/>
      </w:tblPr>
      <w:tblGrid>
        <w:gridCol w:w="11328"/>
      </w:tblGrid>
      <w:tr w:rsidR="00BF3951" w14:paraId="3766DC3B" w14:textId="77777777" w:rsidTr="00BF3951">
        <w:tc>
          <w:tcPr>
            <w:tcW w:w="11328" w:type="dxa"/>
          </w:tcPr>
          <w:p w14:paraId="0CC7563C" w14:textId="77777777" w:rsidR="00BF3951" w:rsidRDefault="00BF3951" w:rsidP="00C027E9">
            <w:r w:rsidRPr="001950DF">
              <w:rPr>
                <w:b/>
                <w:bCs/>
              </w:rPr>
              <w:t>SELECT</w:t>
            </w:r>
            <w:r>
              <w:t xml:space="preserve"> </w:t>
            </w:r>
            <w:r w:rsidRPr="001950DF">
              <w:rPr>
                <w:b/>
                <w:bCs/>
              </w:rPr>
              <w:t>COUNT</w:t>
            </w:r>
            <w:r>
              <w:t>(</w:t>
            </w:r>
            <w:proofErr w:type="spellStart"/>
            <w:r>
              <w:t>nazwa_kolumny</w:t>
            </w:r>
            <w:proofErr w:type="spellEnd"/>
            <w:r>
              <w:t>)</w:t>
            </w:r>
          </w:p>
          <w:p w14:paraId="613CBA28" w14:textId="77777777" w:rsidR="00BF3951" w:rsidRDefault="00BF3951" w:rsidP="00C027E9">
            <w:r w:rsidRPr="001950DF">
              <w:rPr>
                <w:b/>
                <w:bCs/>
              </w:rPr>
              <w:t>FROM</w:t>
            </w:r>
            <w:r>
              <w:t xml:space="preserve"> </w:t>
            </w:r>
            <w:proofErr w:type="spellStart"/>
            <w:r>
              <w:t>nazwa_tabeli</w:t>
            </w:r>
            <w:proofErr w:type="spellEnd"/>
            <w:r w:rsidR="00140D44">
              <w:t>;</w:t>
            </w:r>
          </w:p>
          <w:p w14:paraId="53DF44FF" w14:textId="15B93560" w:rsidR="007D2A62" w:rsidRDefault="007D2A62" w:rsidP="00C027E9">
            <w:r w:rsidRPr="007D2A62">
              <w:rPr>
                <w:b/>
                <w:bCs/>
              </w:rPr>
              <w:t>WHERE</w:t>
            </w:r>
            <w:r>
              <w:t xml:space="preserve"> warunek;</w:t>
            </w:r>
          </w:p>
        </w:tc>
      </w:tr>
    </w:tbl>
    <w:p w14:paraId="7A2C0CDF" w14:textId="27C560F6" w:rsidR="00BF3951" w:rsidRDefault="004D439B" w:rsidP="00C027E9">
      <w:r>
        <w:t>Sprawdzenie najwyższej wartości w tabeli</w:t>
      </w:r>
    </w:p>
    <w:tbl>
      <w:tblPr>
        <w:tblStyle w:val="Tabela-Siatka"/>
        <w:tblW w:w="0" w:type="auto"/>
        <w:tblLook w:val="04A0" w:firstRow="1" w:lastRow="0" w:firstColumn="1" w:lastColumn="0" w:noHBand="0" w:noVBand="1"/>
      </w:tblPr>
      <w:tblGrid>
        <w:gridCol w:w="11328"/>
      </w:tblGrid>
      <w:tr w:rsidR="004D439B" w14:paraId="29FEDB2E" w14:textId="77777777" w:rsidTr="004D439B">
        <w:tc>
          <w:tcPr>
            <w:tcW w:w="11328" w:type="dxa"/>
          </w:tcPr>
          <w:p w14:paraId="0EA73EFB" w14:textId="77777777" w:rsidR="004D439B" w:rsidRDefault="004D439B" w:rsidP="00C027E9">
            <w:r w:rsidRPr="00A40E3B">
              <w:rPr>
                <w:b/>
                <w:bCs/>
              </w:rPr>
              <w:t>SELECT</w:t>
            </w:r>
            <w:r>
              <w:t xml:space="preserve"> </w:t>
            </w:r>
            <w:r w:rsidRPr="00A40E3B">
              <w:rPr>
                <w:b/>
                <w:bCs/>
              </w:rPr>
              <w:t>MAX</w:t>
            </w:r>
            <w:r>
              <w:t>(</w:t>
            </w:r>
            <w:proofErr w:type="spellStart"/>
            <w:r>
              <w:t>nazwa_kolumny</w:t>
            </w:r>
            <w:proofErr w:type="spellEnd"/>
            <w:r>
              <w:t>)</w:t>
            </w:r>
          </w:p>
          <w:p w14:paraId="68CA0A6D" w14:textId="149C03EB" w:rsidR="004D439B" w:rsidRDefault="004D439B" w:rsidP="00C027E9">
            <w:r w:rsidRPr="00A40E3B">
              <w:rPr>
                <w:b/>
                <w:bCs/>
              </w:rPr>
              <w:t>FROM</w:t>
            </w:r>
            <w:r>
              <w:t xml:space="preserve"> </w:t>
            </w:r>
            <w:proofErr w:type="spellStart"/>
            <w:r>
              <w:t>nazwa_tabeli</w:t>
            </w:r>
            <w:proofErr w:type="spellEnd"/>
            <w:r w:rsidR="00A40E3B">
              <w:t>;</w:t>
            </w:r>
          </w:p>
        </w:tc>
      </w:tr>
    </w:tbl>
    <w:p w14:paraId="6A158811" w14:textId="17B01F66" w:rsidR="0006057E" w:rsidRDefault="0006057E" w:rsidP="0006057E">
      <w:r>
        <w:t>Sprawdzenie najmniejszej wartości w tabeli</w:t>
      </w:r>
    </w:p>
    <w:tbl>
      <w:tblPr>
        <w:tblStyle w:val="Tabela-Siatka"/>
        <w:tblW w:w="0" w:type="auto"/>
        <w:tblLook w:val="04A0" w:firstRow="1" w:lastRow="0" w:firstColumn="1" w:lastColumn="0" w:noHBand="0" w:noVBand="1"/>
      </w:tblPr>
      <w:tblGrid>
        <w:gridCol w:w="11328"/>
      </w:tblGrid>
      <w:tr w:rsidR="0006057E" w14:paraId="224EB1A7" w14:textId="77777777" w:rsidTr="00B05AD4">
        <w:tc>
          <w:tcPr>
            <w:tcW w:w="11328" w:type="dxa"/>
          </w:tcPr>
          <w:p w14:paraId="5711E431" w14:textId="36BAC7D2" w:rsidR="0006057E" w:rsidRDefault="0006057E" w:rsidP="00B05AD4">
            <w:r w:rsidRPr="00A40E3B">
              <w:rPr>
                <w:b/>
                <w:bCs/>
              </w:rPr>
              <w:t>SELECT</w:t>
            </w:r>
            <w:r>
              <w:t xml:space="preserve"> </w:t>
            </w:r>
            <w:r>
              <w:rPr>
                <w:b/>
                <w:bCs/>
              </w:rPr>
              <w:t>MIN</w:t>
            </w:r>
            <w:r>
              <w:t>(</w:t>
            </w:r>
            <w:proofErr w:type="spellStart"/>
            <w:r>
              <w:t>nazwa_kolumny</w:t>
            </w:r>
            <w:proofErr w:type="spellEnd"/>
            <w:r>
              <w:t>)</w:t>
            </w:r>
          </w:p>
          <w:p w14:paraId="646C1AD8" w14:textId="77777777" w:rsidR="0006057E" w:rsidRDefault="0006057E" w:rsidP="00B05AD4">
            <w:r w:rsidRPr="00A40E3B">
              <w:rPr>
                <w:b/>
                <w:bCs/>
              </w:rPr>
              <w:t>FROM</w:t>
            </w:r>
            <w:r>
              <w:t xml:space="preserve"> </w:t>
            </w:r>
            <w:proofErr w:type="spellStart"/>
            <w:r>
              <w:t>nazwa_tabeli</w:t>
            </w:r>
            <w:proofErr w:type="spellEnd"/>
            <w:r>
              <w:t>;</w:t>
            </w:r>
          </w:p>
        </w:tc>
      </w:tr>
    </w:tbl>
    <w:p w14:paraId="181ADE61" w14:textId="278DF3CB" w:rsidR="000A76B2" w:rsidRDefault="000A76B2" w:rsidP="000A76B2">
      <w:r>
        <w:t>Policzenie sumy wartości w kolumnie</w:t>
      </w:r>
    </w:p>
    <w:tbl>
      <w:tblPr>
        <w:tblStyle w:val="Tabela-Siatka"/>
        <w:tblW w:w="0" w:type="auto"/>
        <w:tblLook w:val="04A0" w:firstRow="1" w:lastRow="0" w:firstColumn="1" w:lastColumn="0" w:noHBand="0" w:noVBand="1"/>
      </w:tblPr>
      <w:tblGrid>
        <w:gridCol w:w="11328"/>
      </w:tblGrid>
      <w:tr w:rsidR="000A76B2" w14:paraId="1B625CC7" w14:textId="77777777" w:rsidTr="00B05AD4">
        <w:tc>
          <w:tcPr>
            <w:tcW w:w="11328" w:type="dxa"/>
          </w:tcPr>
          <w:p w14:paraId="59D1DDC4" w14:textId="4D93AA7E" w:rsidR="000A76B2" w:rsidRDefault="000A76B2" w:rsidP="00B05AD4">
            <w:r w:rsidRPr="00A40E3B">
              <w:rPr>
                <w:b/>
                <w:bCs/>
              </w:rPr>
              <w:t>SELECT</w:t>
            </w:r>
            <w:r>
              <w:t xml:space="preserve"> </w:t>
            </w:r>
            <w:r>
              <w:rPr>
                <w:b/>
                <w:bCs/>
              </w:rPr>
              <w:t>SUM</w:t>
            </w:r>
            <w:r>
              <w:t>(</w:t>
            </w:r>
            <w:proofErr w:type="spellStart"/>
            <w:r>
              <w:t>nazwa_kolumny</w:t>
            </w:r>
            <w:proofErr w:type="spellEnd"/>
            <w:r>
              <w:t>)</w:t>
            </w:r>
          </w:p>
          <w:p w14:paraId="6335A0B0" w14:textId="77777777" w:rsidR="000A76B2" w:rsidRDefault="000A76B2" w:rsidP="00B05AD4">
            <w:r w:rsidRPr="00A40E3B">
              <w:rPr>
                <w:b/>
                <w:bCs/>
              </w:rPr>
              <w:t>FROM</w:t>
            </w:r>
            <w:r>
              <w:t xml:space="preserve"> </w:t>
            </w:r>
            <w:proofErr w:type="spellStart"/>
            <w:r>
              <w:t>nazwa_tabeli</w:t>
            </w:r>
            <w:proofErr w:type="spellEnd"/>
            <w:r>
              <w:t>;</w:t>
            </w:r>
          </w:p>
        </w:tc>
      </w:tr>
    </w:tbl>
    <w:p w14:paraId="0E2E90D5" w14:textId="2CBEA4C6" w:rsidR="001A5FA3" w:rsidRDefault="001A5FA3" w:rsidP="001A5FA3">
      <w:r>
        <w:t>Wyświetlenie wszystkich wartości z określonej kolumny</w:t>
      </w:r>
    </w:p>
    <w:tbl>
      <w:tblPr>
        <w:tblStyle w:val="Tabela-Siatka"/>
        <w:tblW w:w="0" w:type="auto"/>
        <w:tblLook w:val="04A0" w:firstRow="1" w:lastRow="0" w:firstColumn="1" w:lastColumn="0" w:noHBand="0" w:noVBand="1"/>
      </w:tblPr>
      <w:tblGrid>
        <w:gridCol w:w="11328"/>
      </w:tblGrid>
      <w:tr w:rsidR="001A5FA3" w14:paraId="664CD61B" w14:textId="77777777" w:rsidTr="00B05AD4">
        <w:tc>
          <w:tcPr>
            <w:tcW w:w="11328" w:type="dxa"/>
          </w:tcPr>
          <w:p w14:paraId="2B76F167" w14:textId="400AF05A" w:rsidR="001A5FA3" w:rsidRDefault="001A5FA3" w:rsidP="00B05AD4">
            <w:r w:rsidRPr="00A40E3B">
              <w:rPr>
                <w:b/>
                <w:bCs/>
              </w:rPr>
              <w:t>SELECT</w:t>
            </w:r>
            <w:r>
              <w:t xml:space="preserve"> </w:t>
            </w:r>
            <w:r>
              <w:rPr>
                <w:b/>
                <w:bCs/>
              </w:rPr>
              <w:t>GROUP_CONCAT</w:t>
            </w:r>
            <w:r>
              <w:t>(</w:t>
            </w:r>
            <w:proofErr w:type="spellStart"/>
            <w:r>
              <w:t>nazwa_kolumny</w:t>
            </w:r>
            <w:proofErr w:type="spellEnd"/>
            <w:r>
              <w:t>)</w:t>
            </w:r>
          </w:p>
          <w:p w14:paraId="0D17D4D6" w14:textId="77777777" w:rsidR="001A5FA3" w:rsidRDefault="001A5FA3" w:rsidP="00B05AD4">
            <w:r w:rsidRPr="00A40E3B">
              <w:rPr>
                <w:b/>
                <w:bCs/>
              </w:rPr>
              <w:t>FROM</w:t>
            </w:r>
            <w:r>
              <w:t xml:space="preserve"> </w:t>
            </w:r>
            <w:proofErr w:type="spellStart"/>
            <w:r>
              <w:t>nazwa_tabeli</w:t>
            </w:r>
            <w:proofErr w:type="spellEnd"/>
            <w:r>
              <w:t>;</w:t>
            </w:r>
          </w:p>
        </w:tc>
      </w:tr>
    </w:tbl>
    <w:p w14:paraId="72CD069F" w14:textId="208EA3F0" w:rsidR="001A5FA3" w:rsidRDefault="001A5FA3" w:rsidP="001A5FA3">
      <w:r>
        <w:t>Wyświetlenie wszystkich wartości (unikatowe, posortowane rosnąco, „ ; ” jako separator) z określonej kolumny</w:t>
      </w:r>
    </w:p>
    <w:tbl>
      <w:tblPr>
        <w:tblStyle w:val="Tabela-Siatka"/>
        <w:tblW w:w="0" w:type="auto"/>
        <w:tblLook w:val="04A0" w:firstRow="1" w:lastRow="0" w:firstColumn="1" w:lastColumn="0" w:noHBand="0" w:noVBand="1"/>
      </w:tblPr>
      <w:tblGrid>
        <w:gridCol w:w="11328"/>
      </w:tblGrid>
      <w:tr w:rsidR="001A5FA3" w14:paraId="03BA241F" w14:textId="77777777" w:rsidTr="00B05AD4">
        <w:tc>
          <w:tcPr>
            <w:tcW w:w="11328" w:type="dxa"/>
          </w:tcPr>
          <w:p w14:paraId="3E840676" w14:textId="7024B5CC" w:rsidR="001A5FA3" w:rsidRDefault="001A5FA3" w:rsidP="00B05AD4">
            <w:r w:rsidRPr="00A40E3B">
              <w:rPr>
                <w:b/>
                <w:bCs/>
              </w:rPr>
              <w:t>SELECT</w:t>
            </w:r>
            <w:r>
              <w:t xml:space="preserve"> </w:t>
            </w:r>
            <w:r>
              <w:rPr>
                <w:b/>
                <w:bCs/>
              </w:rPr>
              <w:t>GROUP_CONCAT</w:t>
            </w:r>
            <w:r>
              <w:t xml:space="preserve">(DISTINCT </w:t>
            </w:r>
            <w:proofErr w:type="spellStart"/>
            <w:r>
              <w:t>nazwa_kolumny</w:t>
            </w:r>
            <w:proofErr w:type="spellEnd"/>
            <w:r>
              <w:t xml:space="preserve"> ORDER BY ASC|DESC SEPARATOR „; ”)</w:t>
            </w:r>
          </w:p>
          <w:p w14:paraId="69F8AAB7" w14:textId="77777777" w:rsidR="001A5FA3" w:rsidRDefault="001A5FA3" w:rsidP="00B05AD4">
            <w:r w:rsidRPr="00A40E3B">
              <w:rPr>
                <w:b/>
                <w:bCs/>
              </w:rPr>
              <w:t>FROM</w:t>
            </w:r>
            <w:r>
              <w:t xml:space="preserve"> </w:t>
            </w:r>
            <w:proofErr w:type="spellStart"/>
            <w:r>
              <w:t>nazwa_tabeli</w:t>
            </w:r>
            <w:proofErr w:type="spellEnd"/>
            <w:r>
              <w:t>;</w:t>
            </w:r>
          </w:p>
        </w:tc>
      </w:tr>
    </w:tbl>
    <w:p w14:paraId="70D125E2" w14:textId="509561A5" w:rsidR="00AF3979" w:rsidRDefault="00AF3979" w:rsidP="00AF3979">
      <w:pPr>
        <w:pStyle w:val="Nagwek2"/>
        <w:rPr>
          <w:b/>
        </w:rPr>
      </w:pPr>
      <w:r>
        <w:rPr>
          <w:b/>
        </w:rPr>
        <w:t>Klasa 4</w:t>
      </w:r>
    </w:p>
    <w:p w14:paraId="0DCFDAE6" w14:textId="283F1B4E" w:rsidR="001242ED" w:rsidRPr="001338CD" w:rsidRDefault="001242ED" w:rsidP="001338CD">
      <w:pPr>
        <w:pStyle w:val="Nagwek3"/>
        <w:rPr>
          <w:b/>
          <w:bCs/>
        </w:rPr>
      </w:pPr>
      <w:r w:rsidRPr="001338CD">
        <w:rPr>
          <w:b/>
          <w:bCs/>
        </w:rPr>
        <w:t>PDF 9 - DELETE</w:t>
      </w:r>
    </w:p>
    <w:p w14:paraId="32DCDC14" w14:textId="43727030" w:rsidR="00AF3979" w:rsidRDefault="0043611A" w:rsidP="001338CD">
      <w:r>
        <w:t>Tworzenie tabeli z kluczem obcym</w:t>
      </w:r>
    </w:p>
    <w:tbl>
      <w:tblPr>
        <w:tblStyle w:val="Tabela-Siatka"/>
        <w:tblW w:w="0" w:type="auto"/>
        <w:tblLook w:val="04A0" w:firstRow="1" w:lastRow="0" w:firstColumn="1" w:lastColumn="0" w:noHBand="0" w:noVBand="1"/>
      </w:tblPr>
      <w:tblGrid>
        <w:gridCol w:w="11328"/>
      </w:tblGrid>
      <w:tr w:rsidR="002021F5" w14:paraId="3C47018D" w14:textId="77777777" w:rsidTr="002021F5">
        <w:tc>
          <w:tcPr>
            <w:tcW w:w="11328" w:type="dxa"/>
          </w:tcPr>
          <w:p w14:paraId="5C29943A" w14:textId="77777777" w:rsidR="002021F5" w:rsidRDefault="002021F5" w:rsidP="001338CD">
            <w:r w:rsidRPr="00281E95">
              <w:rPr>
                <w:b/>
                <w:bCs/>
              </w:rPr>
              <w:t>CREATE</w:t>
            </w:r>
            <w:r>
              <w:t xml:space="preserve"> </w:t>
            </w:r>
            <w:r w:rsidRPr="00281E95">
              <w:rPr>
                <w:b/>
                <w:bCs/>
              </w:rPr>
              <w:t>TABLE</w:t>
            </w:r>
            <w:r>
              <w:t xml:space="preserve"> </w:t>
            </w:r>
            <w:proofErr w:type="spellStart"/>
            <w:r>
              <w:t>nazwa_tabeli</w:t>
            </w:r>
            <w:proofErr w:type="spellEnd"/>
          </w:p>
          <w:p w14:paraId="215F1BB0" w14:textId="77777777" w:rsidR="002021F5" w:rsidRDefault="002021F5" w:rsidP="001338CD">
            <w:r>
              <w:t>(</w:t>
            </w:r>
          </w:p>
          <w:p w14:paraId="6914F9A5" w14:textId="77777777" w:rsidR="006D20BD" w:rsidRDefault="002021F5" w:rsidP="001338CD">
            <w:r>
              <w:t xml:space="preserve">   Nazwa_kolumny_1 </w:t>
            </w:r>
            <w:proofErr w:type="spellStart"/>
            <w:r>
              <w:t>Typ_danych</w:t>
            </w:r>
            <w:proofErr w:type="spellEnd"/>
            <w:r>
              <w:t xml:space="preserve"> Atrybuty,</w:t>
            </w:r>
          </w:p>
          <w:p w14:paraId="255D0E33" w14:textId="5CC5AA59" w:rsidR="006D20BD" w:rsidRDefault="006D20BD" w:rsidP="001338CD">
            <w:r>
              <w:t xml:space="preserve">   </w:t>
            </w:r>
            <w:r>
              <w:t>Nazwa_kolumny_</w:t>
            </w:r>
            <w:r>
              <w:t>2</w:t>
            </w:r>
            <w:r>
              <w:t xml:space="preserve"> </w:t>
            </w:r>
            <w:proofErr w:type="spellStart"/>
            <w:r>
              <w:t>Typ_danych</w:t>
            </w:r>
            <w:proofErr w:type="spellEnd"/>
            <w:r>
              <w:t xml:space="preserve"> Atrybuty,</w:t>
            </w:r>
          </w:p>
          <w:p w14:paraId="6684137D" w14:textId="77777777" w:rsidR="00CB29B8" w:rsidRDefault="006D20BD" w:rsidP="001338CD">
            <w:r>
              <w:t xml:space="preserve">   </w:t>
            </w:r>
            <w:r>
              <w:t>Nazwa_kolumny_</w:t>
            </w:r>
            <w:r>
              <w:t>3</w:t>
            </w:r>
            <w:r>
              <w:t xml:space="preserve"> </w:t>
            </w:r>
            <w:proofErr w:type="spellStart"/>
            <w:r>
              <w:t>Typ_danych</w:t>
            </w:r>
            <w:proofErr w:type="spellEnd"/>
            <w:r>
              <w:t xml:space="preserve"> Atrybuty</w:t>
            </w:r>
            <w:r>
              <w:t>,</w:t>
            </w:r>
          </w:p>
          <w:p w14:paraId="5BB4A5BC" w14:textId="6A349EC0" w:rsidR="002021F5" w:rsidRDefault="00CB29B8" w:rsidP="001338CD">
            <w:r>
              <w:t xml:space="preserve">   </w:t>
            </w:r>
            <w:r w:rsidRPr="00281E95">
              <w:rPr>
                <w:b/>
                <w:bCs/>
              </w:rPr>
              <w:t>FOREIGN</w:t>
            </w:r>
            <w:r>
              <w:t xml:space="preserve"> </w:t>
            </w:r>
            <w:r w:rsidRPr="00281E95">
              <w:rPr>
                <w:b/>
                <w:bCs/>
              </w:rPr>
              <w:t>KEY</w:t>
            </w:r>
            <w:r>
              <w:t xml:space="preserve"> (</w:t>
            </w:r>
            <w:proofErr w:type="spellStart"/>
            <w:r>
              <w:t>nazwa_kolumny_z_tej_tabeli</w:t>
            </w:r>
            <w:proofErr w:type="spellEnd"/>
            <w:r>
              <w:t xml:space="preserve">) </w:t>
            </w:r>
            <w:r w:rsidRPr="00281E95">
              <w:rPr>
                <w:b/>
                <w:bCs/>
              </w:rPr>
              <w:t>REFERENCES</w:t>
            </w:r>
            <w:r>
              <w:t xml:space="preserve"> </w:t>
            </w:r>
            <w:proofErr w:type="spellStart"/>
            <w:r>
              <w:t>nazwa_innej_tabeli</w:t>
            </w:r>
            <w:proofErr w:type="spellEnd"/>
            <w:r>
              <w:t>(</w:t>
            </w:r>
            <w:proofErr w:type="spellStart"/>
            <w:r>
              <w:t>nazwa_kolumny</w:t>
            </w:r>
            <w:proofErr w:type="spellEnd"/>
            <w:r>
              <w:t>)</w:t>
            </w:r>
            <w:r w:rsidR="002021F5">
              <w:br/>
              <w:t>)</w:t>
            </w:r>
          </w:p>
        </w:tc>
      </w:tr>
    </w:tbl>
    <w:p w14:paraId="5B24A3BF" w14:textId="2CDE1BA8" w:rsidR="0043611A" w:rsidRDefault="00C42828" w:rsidP="001338CD">
      <w:r>
        <w:t>Dodanie klucza obcego do istniejącej tabeli</w:t>
      </w:r>
    </w:p>
    <w:tbl>
      <w:tblPr>
        <w:tblStyle w:val="Tabela-Siatka"/>
        <w:tblW w:w="0" w:type="auto"/>
        <w:tblLook w:val="04A0" w:firstRow="1" w:lastRow="0" w:firstColumn="1" w:lastColumn="0" w:noHBand="0" w:noVBand="1"/>
      </w:tblPr>
      <w:tblGrid>
        <w:gridCol w:w="11328"/>
      </w:tblGrid>
      <w:tr w:rsidR="001036D1" w14:paraId="28071C59" w14:textId="77777777" w:rsidTr="001036D1">
        <w:tc>
          <w:tcPr>
            <w:tcW w:w="11328" w:type="dxa"/>
          </w:tcPr>
          <w:p w14:paraId="45AE7DFA" w14:textId="77777777" w:rsidR="001036D1" w:rsidRDefault="001036D1" w:rsidP="001338CD">
            <w:r w:rsidRPr="00281E95">
              <w:rPr>
                <w:b/>
                <w:bCs/>
              </w:rPr>
              <w:t>ALTER</w:t>
            </w:r>
            <w:r>
              <w:t xml:space="preserve"> </w:t>
            </w:r>
            <w:r w:rsidRPr="00281E95">
              <w:rPr>
                <w:b/>
                <w:bCs/>
              </w:rPr>
              <w:t>TABLE</w:t>
            </w:r>
            <w:r>
              <w:t xml:space="preserve"> </w:t>
            </w:r>
            <w:proofErr w:type="spellStart"/>
            <w:r>
              <w:t>nazwa_tabeli</w:t>
            </w:r>
            <w:proofErr w:type="spellEnd"/>
          </w:p>
          <w:p w14:paraId="6CC04AEB" w14:textId="039FFC1E" w:rsidR="001036D1" w:rsidRDefault="001036D1" w:rsidP="001338CD">
            <w:r w:rsidRPr="00281E95">
              <w:rPr>
                <w:b/>
                <w:bCs/>
              </w:rPr>
              <w:t>ADD</w:t>
            </w:r>
            <w:r>
              <w:t xml:space="preserve"> </w:t>
            </w:r>
            <w:r w:rsidRPr="00281E95">
              <w:rPr>
                <w:b/>
                <w:bCs/>
              </w:rPr>
              <w:t>FOREIGN</w:t>
            </w:r>
            <w:r>
              <w:t xml:space="preserve"> </w:t>
            </w:r>
            <w:r w:rsidRPr="00281E95">
              <w:rPr>
                <w:b/>
                <w:bCs/>
              </w:rPr>
              <w:t>KEY</w:t>
            </w:r>
            <w:r>
              <w:t xml:space="preserve"> (</w:t>
            </w:r>
            <w:proofErr w:type="spellStart"/>
            <w:r>
              <w:t>nazwa_kolumny</w:t>
            </w:r>
            <w:proofErr w:type="spellEnd"/>
            <w:r>
              <w:t xml:space="preserve">) </w:t>
            </w:r>
            <w:r w:rsidRPr="00281E95">
              <w:rPr>
                <w:b/>
                <w:bCs/>
              </w:rPr>
              <w:t>REFERENCES</w:t>
            </w:r>
            <w:r>
              <w:t xml:space="preserve"> </w:t>
            </w:r>
            <w:proofErr w:type="spellStart"/>
            <w:r>
              <w:t>nazwa_innej_tabeli</w:t>
            </w:r>
            <w:proofErr w:type="spellEnd"/>
            <w:r>
              <w:t>(</w:t>
            </w:r>
            <w:proofErr w:type="spellStart"/>
            <w:r>
              <w:t>nazwa_kolumny</w:t>
            </w:r>
            <w:proofErr w:type="spellEnd"/>
            <w:r>
              <w:t>)</w:t>
            </w:r>
          </w:p>
        </w:tc>
      </w:tr>
    </w:tbl>
    <w:p w14:paraId="7D9AD444" w14:textId="1153BF28" w:rsidR="00FF349F" w:rsidRDefault="00FF349F" w:rsidP="001338CD">
      <w:pPr>
        <w:pStyle w:val="Nagwek3"/>
        <w:rPr>
          <w:b/>
        </w:rPr>
      </w:pPr>
      <w:r>
        <w:rPr>
          <w:b/>
        </w:rPr>
        <w:t xml:space="preserve">PDF 10 </w:t>
      </w:r>
      <w:r w:rsidR="00AC7DEA">
        <w:rPr>
          <w:b/>
        </w:rPr>
        <w:t>–</w:t>
      </w:r>
      <w:r>
        <w:rPr>
          <w:b/>
        </w:rPr>
        <w:t xml:space="preserve"> </w:t>
      </w:r>
      <w:r w:rsidR="00AC7DEA">
        <w:rPr>
          <w:b/>
        </w:rPr>
        <w:t>Tworzenie Widoków</w:t>
      </w:r>
    </w:p>
    <w:p w14:paraId="54D92C15" w14:textId="00C4090F" w:rsidR="00163E20" w:rsidRPr="00163E20" w:rsidRDefault="00163E20" w:rsidP="00163E20">
      <w:r>
        <w:t>Ogólna składnia</w:t>
      </w:r>
      <w:r w:rsidR="002A24C5">
        <w:t xml:space="preserve"> tworzenia widoków</w:t>
      </w:r>
    </w:p>
    <w:tbl>
      <w:tblPr>
        <w:tblStyle w:val="Tabela-Siatka"/>
        <w:tblW w:w="0" w:type="auto"/>
        <w:tblLook w:val="04A0" w:firstRow="1" w:lastRow="0" w:firstColumn="1" w:lastColumn="0" w:noHBand="0" w:noVBand="1"/>
      </w:tblPr>
      <w:tblGrid>
        <w:gridCol w:w="11328"/>
      </w:tblGrid>
      <w:tr w:rsidR="00163E20" w14:paraId="2870FAD6" w14:textId="77777777" w:rsidTr="00163E20">
        <w:tc>
          <w:tcPr>
            <w:tcW w:w="11328" w:type="dxa"/>
          </w:tcPr>
          <w:p w14:paraId="7799C0DD" w14:textId="77777777" w:rsidR="00163E20" w:rsidRDefault="002A24C5" w:rsidP="00AC7DEA">
            <w:r w:rsidRPr="00281E95">
              <w:rPr>
                <w:b/>
                <w:bCs/>
              </w:rPr>
              <w:t>CREATE</w:t>
            </w:r>
            <w:r>
              <w:t xml:space="preserve"> </w:t>
            </w:r>
            <w:r w:rsidRPr="00281E95">
              <w:rPr>
                <w:b/>
                <w:bCs/>
              </w:rPr>
              <w:t>VIEW</w:t>
            </w:r>
            <w:r>
              <w:t xml:space="preserve"> </w:t>
            </w:r>
            <w:proofErr w:type="spellStart"/>
            <w:r>
              <w:t>nazwa_widoku</w:t>
            </w:r>
            <w:proofErr w:type="spellEnd"/>
            <w:r>
              <w:t xml:space="preserve"> </w:t>
            </w:r>
            <w:r w:rsidRPr="00281E95">
              <w:rPr>
                <w:b/>
                <w:bCs/>
              </w:rPr>
              <w:t>AS</w:t>
            </w:r>
          </w:p>
          <w:p w14:paraId="0EA295A9" w14:textId="77777777" w:rsidR="007B029F" w:rsidRDefault="002A24C5" w:rsidP="00AC7DEA">
            <w:r w:rsidRPr="00281E95">
              <w:rPr>
                <w:b/>
                <w:bCs/>
              </w:rPr>
              <w:t>SELECT</w:t>
            </w:r>
            <w:r>
              <w:t xml:space="preserve"> …</w:t>
            </w:r>
            <w:r>
              <w:br/>
            </w:r>
            <w:r w:rsidRPr="00281E95">
              <w:rPr>
                <w:b/>
                <w:bCs/>
              </w:rPr>
              <w:t>FROM</w:t>
            </w:r>
            <w:r>
              <w:t xml:space="preserve"> </w:t>
            </w:r>
            <w:proofErr w:type="spellStart"/>
            <w:r>
              <w:t>nazwa_tabeli</w:t>
            </w:r>
            <w:proofErr w:type="spellEnd"/>
          </w:p>
          <w:p w14:paraId="49BB1066" w14:textId="1565B553" w:rsidR="002A24C5" w:rsidRDefault="007B029F" w:rsidP="00AC7DEA">
            <w:r w:rsidRPr="00281E95">
              <w:rPr>
                <w:b/>
                <w:bCs/>
              </w:rPr>
              <w:t>WHERE</w:t>
            </w:r>
            <w:r>
              <w:t xml:space="preserve"> …</w:t>
            </w:r>
            <w:r w:rsidR="00E44524">
              <w:t>;</w:t>
            </w:r>
          </w:p>
        </w:tc>
      </w:tr>
    </w:tbl>
    <w:p w14:paraId="30151390" w14:textId="4697ACBC" w:rsidR="002A24C5" w:rsidRDefault="00E44524" w:rsidP="00E44524">
      <w:r>
        <w:t>Wyświetlenie danych z kilku kolumn w jednej kolumnie</w:t>
      </w:r>
    </w:p>
    <w:tbl>
      <w:tblPr>
        <w:tblStyle w:val="Tabela-Siatka"/>
        <w:tblW w:w="0" w:type="auto"/>
        <w:tblLook w:val="04A0" w:firstRow="1" w:lastRow="0" w:firstColumn="1" w:lastColumn="0" w:noHBand="0" w:noVBand="1"/>
      </w:tblPr>
      <w:tblGrid>
        <w:gridCol w:w="11328"/>
      </w:tblGrid>
      <w:tr w:rsidR="00E44524" w14:paraId="715A9747" w14:textId="77777777" w:rsidTr="00E44524">
        <w:tc>
          <w:tcPr>
            <w:tcW w:w="11328" w:type="dxa"/>
          </w:tcPr>
          <w:p w14:paraId="4005E34C" w14:textId="77777777" w:rsidR="00E44524" w:rsidRDefault="00E44524" w:rsidP="00E44524">
            <w:r w:rsidRPr="00281E95">
              <w:rPr>
                <w:b/>
                <w:bCs/>
              </w:rPr>
              <w:t>SELECT</w:t>
            </w:r>
            <w:r>
              <w:t xml:space="preserve"> </w:t>
            </w:r>
            <w:r w:rsidRPr="00281E95">
              <w:rPr>
                <w:b/>
                <w:bCs/>
              </w:rPr>
              <w:t>CONCAT</w:t>
            </w:r>
            <w:r>
              <w:t>(nazwa_kolumny_1, „”, nazwa_kolumny_2)</w:t>
            </w:r>
          </w:p>
          <w:p w14:paraId="5545C9C6" w14:textId="6243A20B" w:rsidR="00E44524" w:rsidRDefault="00E44524" w:rsidP="00E44524">
            <w:r w:rsidRPr="00281E95">
              <w:rPr>
                <w:b/>
                <w:bCs/>
              </w:rPr>
              <w:t>FROM</w:t>
            </w:r>
            <w:r>
              <w:t xml:space="preserve"> </w:t>
            </w:r>
            <w:proofErr w:type="spellStart"/>
            <w:r>
              <w:t>nazwa_tabeli</w:t>
            </w:r>
            <w:proofErr w:type="spellEnd"/>
            <w:r>
              <w:t>;</w:t>
            </w:r>
          </w:p>
        </w:tc>
      </w:tr>
    </w:tbl>
    <w:p w14:paraId="77033DE4" w14:textId="2F1F2AA0" w:rsidR="00467399" w:rsidRDefault="00467399" w:rsidP="00E44524">
      <w:r>
        <w:t>Wyświetlenie widoków</w:t>
      </w:r>
    </w:p>
    <w:tbl>
      <w:tblPr>
        <w:tblStyle w:val="Tabela-Siatka"/>
        <w:tblW w:w="0" w:type="auto"/>
        <w:tblLook w:val="04A0" w:firstRow="1" w:lastRow="0" w:firstColumn="1" w:lastColumn="0" w:noHBand="0" w:noVBand="1"/>
      </w:tblPr>
      <w:tblGrid>
        <w:gridCol w:w="11328"/>
      </w:tblGrid>
      <w:tr w:rsidR="00467399" w14:paraId="0A317C4A" w14:textId="77777777" w:rsidTr="00467399">
        <w:tc>
          <w:tcPr>
            <w:tcW w:w="11328" w:type="dxa"/>
          </w:tcPr>
          <w:p w14:paraId="5528682D" w14:textId="6238A33E" w:rsidR="00467399" w:rsidRDefault="00467399" w:rsidP="00E44524">
            <w:r w:rsidRPr="00281E95">
              <w:rPr>
                <w:b/>
                <w:bCs/>
              </w:rPr>
              <w:t>SHOW</w:t>
            </w:r>
            <w:r>
              <w:t xml:space="preserve"> </w:t>
            </w:r>
            <w:r w:rsidRPr="00281E95">
              <w:rPr>
                <w:b/>
                <w:bCs/>
              </w:rPr>
              <w:t>TABLES</w:t>
            </w:r>
            <w:r>
              <w:t>;</w:t>
            </w:r>
          </w:p>
        </w:tc>
      </w:tr>
    </w:tbl>
    <w:p w14:paraId="67024885" w14:textId="114DF6D7" w:rsidR="00114F71" w:rsidRDefault="00114F71" w:rsidP="00E44524">
      <w:r>
        <w:t>Usuwanie widoków</w:t>
      </w:r>
    </w:p>
    <w:tbl>
      <w:tblPr>
        <w:tblStyle w:val="Tabela-Siatka"/>
        <w:tblW w:w="0" w:type="auto"/>
        <w:tblLook w:val="04A0" w:firstRow="1" w:lastRow="0" w:firstColumn="1" w:lastColumn="0" w:noHBand="0" w:noVBand="1"/>
      </w:tblPr>
      <w:tblGrid>
        <w:gridCol w:w="11328"/>
      </w:tblGrid>
      <w:tr w:rsidR="00114F71" w14:paraId="3DD1C949" w14:textId="77777777" w:rsidTr="00114F71">
        <w:tc>
          <w:tcPr>
            <w:tcW w:w="11328" w:type="dxa"/>
          </w:tcPr>
          <w:p w14:paraId="133044F3" w14:textId="7E4820AD" w:rsidR="00114F71" w:rsidRDefault="00114F71" w:rsidP="00E44524">
            <w:r w:rsidRPr="00281E95">
              <w:rPr>
                <w:b/>
                <w:bCs/>
              </w:rPr>
              <w:lastRenderedPageBreak/>
              <w:t>DROP</w:t>
            </w:r>
            <w:r>
              <w:t xml:space="preserve"> </w:t>
            </w:r>
            <w:r w:rsidRPr="00281E95">
              <w:rPr>
                <w:b/>
                <w:bCs/>
              </w:rPr>
              <w:t>VIEW</w:t>
            </w:r>
            <w:r>
              <w:t xml:space="preserve"> </w:t>
            </w:r>
            <w:proofErr w:type="spellStart"/>
            <w:r>
              <w:t>nazwa_widoku</w:t>
            </w:r>
            <w:proofErr w:type="spellEnd"/>
            <w:r>
              <w:t>;</w:t>
            </w:r>
          </w:p>
        </w:tc>
      </w:tr>
    </w:tbl>
    <w:p w14:paraId="43CA8FC6" w14:textId="509066F0" w:rsidR="00E44524" w:rsidRDefault="00114F71" w:rsidP="00E44524">
      <w:r>
        <w:t>Modyfikacja widoków</w:t>
      </w:r>
    </w:p>
    <w:tbl>
      <w:tblPr>
        <w:tblStyle w:val="Tabela-Siatka"/>
        <w:tblW w:w="0" w:type="auto"/>
        <w:tblLook w:val="04A0" w:firstRow="1" w:lastRow="0" w:firstColumn="1" w:lastColumn="0" w:noHBand="0" w:noVBand="1"/>
      </w:tblPr>
      <w:tblGrid>
        <w:gridCol w:w="11328"/>
      </w:tblGrid>
      <w:tr w:rsidR="00C33DE6" w14:paraId="3926CB38" w14:textId="77777777" w:rsidTr="00C33DE6">
        <w:tc>
          <w:tcPr>
            <w:tcW w:w="11328" w:type="dxa"/>
          </w:tcPr>
          <w:p w14:paraId="002D9D56" w14:textId="77777777" w:rsidR="00C33DE6" w:rsidRDefault="00D66572" w:rsidP="00E44524">
            <w:r w:rsidRPr="00281E95">
              <w:rPr>
                <w:b/>
                <w:bCs/>
              </w:rPr>
              <w:t>CREATE</w:t>
            </w:r>
            <w:r>
              <w:t xml:space="preserve"> </w:t>
            </w:r>
            <w:r w:rsidRPr="00281E95">
              <w:rPr>
                <w:b/>
                <w:bCs/>
              </w:rPr>
              <w:t>OR</w:t>
            </w:r>
            <w:r>
              <w:t xml:space="preserve"> </w:t>
            </w:r>
            <w:r w:rsidRPr="00281E95">
              <w:rPr>
                <w:b/>
                <w:bCs/>
              </w:rPr>
              <w:t>REPLACE</w:t>
            </w:r>
            <w:r>
              <w:t xml:space="preserve"> </w:t>
            </w:r>
            <w:r w:rsidRPr="00281E95">
              <w:rPr>
                <w:b/>
                <w:bCs/>
              </w:rPr>
              <w:t>VIEW</w:t>
            </w:r>
            <w:r>
              <w:t xml:space="preserve"> </w:t>
            </w:r>
            <w:proofErr w:type="spellStart"/>
            <w:r>
              <w:t>nazwa_widoku</w:t>
            </w:r>
            <w:proofErr w:type="spellEnd"/>
            <w:r w:rsidR="00A053BF">
              <w:t xml:space="preserve"> </w:t>
            </w:r>
            <w:r w:rsidR="00A053BF" w:rsidRPr="00281E95">
              <w:rPr>
                <w:b/>
                <w:bCs/>
              </w:rPr>
              <w:t>AS</w:t>
            </w:r>
          </w:p>
          <w:p w14:paraId="0678ABC3" w14:textId="77777777" w:rsidR="00A053BF" w:rsidRDefault="00A053BF" w:rsidP="00E44524">
            <w:r w:rsidRPr="00281E95">
              <w:rPr>
                <w:b/>
                <w:bCs/>
              </w:rPr>
              <w:t>SELECT</w:t>
            </w:r>
            <w:r>
              <w:t xml:space="preserve"> …</w:t>
            </w:r>
          </w:p>
          <w:p w14:paraId="6552EBA3" w14:textId="78490F7A" w:rsidR="00A053BF" w:rsidRDefault="00A053BF" w:rsidP="00E44524">
            <w:bookmarkStart w:id="0" w:name="_GoBack"/>
            <w:r w:rsidRPr="00281E95">
              <w:rPr>
                <w:b/>
                <w:bCs/>
              </w:rPr>
              <w:t>FROM</w:t>
            </w:r>
            <w:r>
              <w:t xml:space="preserve"> </w:t>
            </w:r>
            <w:bookmarkEnd w:id="0"/>
            <w:proofErr w:type="spellStart"/>
            <w:r>
              <w:t>nazwa_tabeli</w:t>
            </w:r>
            <w:proofErr w:type="spellEnd"/>
            <w:r w:rsidR="002565CB">
              <w:t>;</w:t>
            </w:r>
          </w:p>
        </w:tc>
      </w:tr>
    </w:tbl>
    <w:p w14:paraId="442610C1" w14:textId="7B9C23C4" w:rsidR="00972E85" w:rsidRDefault="00972E85" w:rsidP="00972E85">
      <w:pPr>
        <w:pStyle w:val="Nagwek1"/>
        <w:rPr>
          <w:b/>
        </w:rPr>
      </w:pPr>
      <w:r w:rsidRPr="00972E85">
        <w:rPr>
          <w:b/>
        </w:rPr>
        <w:t>Teoria</w:t>
      </w:r>
    </w:p>
    <w:p w14:paraId="776B50C9" w14:textId="558BE038" w:rsidR="00972E85" w:rsidRDefault="00972E85" w:rsidP="00972E85">
      <w:pPr>
        <w:pStyle w:val="Nagwek2"/>
        <w:rPr>
          <w:b/>
        </w:rPr>
      </w:pPr>
      <w:r w:rsidRPr="00972E85">
        <w:rPr>
          <w:b/>
        </w:rPr>
        <w:t>Uprawnienia</w:t>
      </w:r>
    </w:p>
    <w:p w14:paraId="2BC179C0" w14:textId="77777777" w:rsidR="00972E85" w:rsidRPr="00EC0505" w:rsidRDefault="00972E85" w:rsidP="00972E85">
      <w:pPr>
        <w:rPr>
          <w:b/>
        </w:rPr>
      </w:pPr>
      <w:r w:rsidRPr="00EC0505">
        <w:rPr>
          <w:b/>
        </w:rPr>
        <w:t>Uprawnienia użytkowników</w:t>
      </w:r>
    </w:p>
    <w:tbl>
      <w:tblPr>
        <w:tblStyle w:val="Tabelasiatki4akcent1"/>
        <w:tblW w:w="0" w:type="auto"/>
        <w:tblLook w:val="04A0" w:firstRow="1" w:lastRow="0" w:firstColumn="1" w:lastColumn="0" w:noHBand="0" w:noVBand="1"/>
      </w:tblPr>
      <w:tblGrid>
        <w:gridCol w:w="1395"/>
        <w:gridCol w:w="1635"/>
        <w:gridCol w:w="8298"/>
      </w:tblGrid>
      <w:tr w:rsidR="00972E85" w14:paraId="47391410" w14:textId="77777777" w:rsidTr="00517C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8689231" w14:textId="77777777" w:rsidR="00972E85" w:rsidRDefault="00972E85" w:rsidP="00517C33">
            <w:r>
              <w:t>Uprawnienie</w:t>
            </w:r>
          </w:p>
        </w:tc>
        <w:tc>
          <w:tcPr>
            <w:tcW w:w="0" w:type="auto"/>
          </w:tcPr>
          <w:p w14:paraId="1EBD3AAB" w14:textId="77777777" w:rsidR="00972E85" w:rsidRDefault="00972E85" w:rsidP="00517C33">
            <w:pPr>
              <w:cnfStyle w:val="100000000000" w:firstRow="1" w:lastRow="0" w:firstColumn="0" w:lastColumn="0" w:oddVBand="0" w:evenVBand="0" w:oddHBand="0" w:evenHBand="0" w:firstRowFirstColumn="0" w:firstRowLastColumn="0" w:lastRowFirstColumn="0" w:lastRowLastColumn="0"/>
            </w:pPr>
            <w:r>
              <w:t>Poziom</w:t>
            </w:r>
          </w:p>
        </w:tc>
        <w:tc>
          <w:tcPr>
            <w:tcW w:w="0" w:type="auto"/>
          </w:tcPr>
          <w:p w14:paraId="5C8075EE" w14:textId="77777777" w:rsidR="00972E85" w:rsidRDefault="00972E85" w:rsidP="00517C33">
            <w:pPr>
              <w:cnfStyle w:val="100000000000" w:firstRow="1" w:lastRow="0" w:firstColumn="0" w:lastColumn="0" w:oddVBand="0" w:evenVBand="0" w:oddHBand="0" w:evenHBand="0" w:firstRowFirstColumn="0" w:firstRowLastColumn="0" w:lastRowFirstColumn="0" w:lastRowLastColumn="0"/>
            </w:pPr>
            <w:r>
              <w:t>Opis</w:t>
            </w:r>
          </w:p>
        </w:tc>
      </w:tr>
      <w:tr w:rsidR="00972E85" w14:paraId="58EF18FE" w14:textId="77777777" w:rsidTr="00517C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3C3732A" w14:textId="77777777" w:rsidR="00972E85" w:rsidRDefault="00972E85" w:rsidP="00517C33">
            <w:r>
              <w:t>SELECT</w:t>
            </w:r>
          </w:p>
        </w:tc>
        <w:tc>
          <w:tcPr>
            <w:tcW w:w="0" w:type="auto"/>
          </w:tcPr>
          <w:p w14:paraId="2C260BCB" w14:textId="77777777" w:rsidR="00972E85" w:rsidRDefault="00972E85" w:rsidP="00517C33">
            <w:pPr>
              <w:cnfStyle w:val="000000100000" w:firstRow="0" w:lastRow="0" w:firstColumn="0" w:lastColumn="0" w:oddVBand="0" w:evenVBand="0" w:oddHBand="1" w:evenHBand="0" w:firstRowFirstColumn="0" w:firstRowLastColumn="0" w:lastRowFirstColumn="0" w:lastRowLastColumn="0"/>
            </w:pPr>
            <w:r>
              <w:t>Tabele, kolumny</w:t>
            </w:r>
          </w:p>
        </w:tc>
        <w:tc>
          <w:tcPr>
            <w:tcW w:w="0" w:type="auto"/>
          </w:tcPr>
          <w:p w14:paraId="4A9F3633" w14:textId="77777777" w:rsidR="00972E85" w:rsidRDefault="00972E85" w:rsidP="00517C33">
            <w:pPr>
              <w:cnfStyle w:val="000000100000" w:firstRow="0" w:lastRow="0" w:firstColumn="0" w:lastColumn="0" w:oddVBand="0" w:evenVBand="0" w:oddHBand="1" w:evenHBand="0" w:firstRowFirstColumn="0" w:firstRowLastColumn="0" w:lastRowFirstColumn="0" w:lastRowLastColumn="0"/>
            </w:pPr>
            <w:r>
              <w:t>Pozwala wyszukać rekordy w tabelach</w:t>
            </w:r>
          </w:p>
        </w:tc>
      </w:tr>
      <w:tr w:rsidR="00972E85" w14:paraId="506E6DD6" w14:textId="77777777" w:rsidTr="00517C33">
        <w:tc>
          <w:tcPr>
            <w:cnfStyle w:val="001000000000" w:firstRow="0" w:lastRow="0" w:firstColumn="1" w:lastColumn="0" w:oddVBand="0" w:evenVBand="0" w:oddHBand="0" w:evenHBand="0" w:firstRowFirstColumn="0" w:firstRowLastColumn="0" w:lastRowFirstColumn="0" w:lastRowLastColumn="0"/>
            <w:tcW w:w="0" w:type="auto"/>
          </w:tcPr>
          <w:p w14:paraId="679EB9A3" w14:textId="77777777" w:rsidR="00972E85" w:rsidRDefault="00972E85" w:rsidP="00517C33">
            <w:r>
              <w:t>INSERT</w:t>
            </w:r>
          </w:p>
        </w:tc>
        <w:tc>
          <w:tcPr>
            <w:tcW w:w="0" w:type="auto"/>
          </w:tcPr>
          <w:p w14:paraId="4F449B99" w14:textId="77777777" w:rsidR="00972E85" w:rsidRDefault="00972E85" w:rsidP="00517C33">
            <w:pPr>
              <w:cnfStyle w:val="000000000000" w:firstRow="0" w:lastRow="0" w:firstColumn="0" w:lastColumn="0" w:oddVBand="0" w:evenVBand="0" w:oddHBand="0" w:evenHBand="0" w:firstRowFirstColumn="0" w:firstRowLastColumn="0" w:lastRowFirstColumn="0" w:lastRowLastColumn="0"/>
            </w:pPr>
            <w:r>
              <w:t>Tabele, kolumny</w:t>
            </w:r>
          </w:p>
        </w:tc>
        <w:tc>
          <w:tcPr>
            <w:tcW w:w="0" w:type="auto"/>
          </w:tcPr>
          <w:p w14:paraId="16122051" w14:textId="77777777" w:rsidR="00972E85" w:rsidRDefault="00972E85" w:rsidP="00517C33">
            <w:pPr>
              <w:cnfStyle w:val="000000000000" w:firstRow="0" w:lastRow="0" w:firstColumn="0" w:lastColumn="0" w:oddVBand="0" w:evenVBand="0" w:oddHBand="0" w:evenHBand="0" w:firstRowFirstColumn="0" w:firstRowLastColumn="0" w:lastRowFirstColumn="0" w:lastRowLastColumn="0"/>
            </w:pPr>
            <w:r>
              <w:t>Pozwala wstawiać nowe wiersze w tabelach</w:t>
            </w:r>
          </w:p>
        </w:tc>
      </w:tr>
      <w:tr w:rsidR="00972E85" w14:paraId="12B486A4" w14:textId="77777777" w:rsidTr="00517C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7787D3D" w14:textId="77777777" w:rsidR="00972E85" w:rsidRDefault="00972E85" w:rsidP="00517C33">
            <w:r>
              <w:t>UPDATE</w:t>
            </w:r>
          </w:p>
        </w:tc>
        <w:tc>
          <w:tcPr>
            <w:tcW w:w="0" w:type="auto"/>
          </w:tcPr>
          <w:p w14:paraId="2469667A" w14:textId="77777777" w:rsidR="00972E85" w:rsidRDefault="00972E85" w:rsidP="00517C33">
            <w:pPr>
              <w:cnfStyle w:val="000000100000" w:firstRow="0" w:lastRow="0" w:firstColumn="0" w:lastColumn="0" w:oddVBand="0" w:evenVBand="0" w:oddHBand="1" w:evenHBand="0" w:firstRowFirstColumn="0" w:firstRowLastColumn="0" w:lastRowFirstColumn="0" w:lastRowLastColumn="0"/>
            </w:pPr>
            <w:r>
              <w:t>Tabele, kolumny</w:t>
            </w:r>
          </w:p>
        </w:tc>
        <w:tc>
          <w:tcPr>
            <w:tcW w:w="0" w:type="auto"/>
          </w:tcPr>
          <w:p w14:paraId="7A8D1D93" w14:textId="77777777" w:rsidR="00972E85" w:rsidRDefault="00972E85" w:rsidP="00517C33">
            <w:pPr>
              <w:cnfStyle w:val="000000100000" w:firstRow="0" w:lastRow="0" w:firstColumn="0" w:lastColumn="0" w:oddVBand="0" w:evenVBand="0" w:oddHBand="1" w:evenHBand="0" w:firstRowFirstColumn="0" w:firstRowLastColumn="0" w:lastRowFirstColumn="0" w:lastRowLastColumn="0"/>
            </w:pPr>
            <w:r>
              <w:t>Pozwala zmieniać wartości zapisane w tabeli</w:t>
            </w:r>
          </w:p>
        </w:tc>
      </w:tr>
      <w:tr w:rsidR="00972E85" w14:paraId="09D576A6" w14:textId="77777777" w:rsidTr="00517C33">
        <w:tc>
          <w:tcPr>
            <w:cnfStyle w:val="001000000000" w:firstRow="0" w:lastRow="0" w:firstColumn="1" w:lastColumn="0" w:oddVBand="0" w:evenVBand="0" w:oddHBand="0" w:evenHBand="0" w:firstRowFirstColumn="0" w:firstRowLastColumn="0" w:lastRowFirstColumn="0" w:lastRowLastColumn="0"/>
            <w:tcW w:w="0" w:type="auto"/>
          </w:tcPr>
          <w:p w14:paraId="329E0D55" w14:textId="77777777" w:rsidR="00972E85" w:rsidRDefault="00972E85" w:rsidP="00517C33">
            <w:r>
              <w:t>DELETE</w:t>
            </w:r>
          </w:p>
        </w:tc>
        <w:tc>
          <w:tcPr>
            <w:tcW w:w="0" w:type="auto"/>
          </w:tcPr>
          <w:p w14:paraId="747241DA" w14:textId="77777777" w:rsidR="00972E85" w:rsidRDefault="00972E85" w:rsidP="00517C33">
            <w:pPr>
              <w:cnfStyle w:val="000000000000" w:firstRow="0" w:lastRow="0" w:firstColumn="0" w:lastColumn="0" w:oddVBand="0" w:evenVBand="0" w:oddHBand="0" w:evenHBand="0" w:firstRowFirstColumn="0" w:firstRowLastColumn="0" w:lastRowFirstColumn="0" w:lastRowLastColumn="0"/>
            </w:pPr>
            <w:r>
              <w:t>Tabele</w:t>
            </w:r>
          </w:p>
        </w:tc>
        <w:tc>
          <w:tcPr>
            <w:tcW w:w="0" w:type="auto"/>
          </w:tcPr>
          <w:p w14:paraId="5E554F70" w14:textId="77777777" w:rsidR="00972E85" w:rsidRDefault="00972E85" w:rsidP="00517C33">
            <w:pPr>
              <w:cnfStyle w:val="000000000000" w:firstRow="0" w:lastRow="0" w:firstColumn="0" w:lastColumn="0" w:oddVBand="0" w:evenVBand="0" w:oddHBand="0" w:evenHBand="0" w:firstRowFirstColumn="0" w:firstRowLastColumn="0" w:lastRowFirstColumn="0" w:lastRowLastColumn="0"/>
            </w:pPr>
            <w:r>
              <w:t>Pozwala usuwać wiersze z tabeli</w:t>
            </w:r>
          </w:p>
        </w:tc>
      </w:tr>
      <w:tr w:rsidR="00972E85" w14:paraId="0AFC4C03" w14:textId="77777777" w:rsidTr="00517C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D35748D" w14:textId="77777777" w:rsidR="00972E85" w:rsidRDefault="00972E85" w:rsidP="00517C33">
            <w:r>
              <w:t>INDEX</w:t>
            </w:r>
          </w:p>
        </w:tc>
        <w:tc>
          <w:tcPr>
            <w:tcW w:w="0" w:type="auto"/>
          </w:tcPr>
          <w:p w14:paraId="66C5328A" w14:textId="77777777" w:rsidR="00972E85" w:rsidRDefault="00972E85" w:rsidP="00517C33">
            <w:pPr>
              <w:cnfStyle w:val="000000100000" w:firstRow="0" w:lastRow="0" w:firstColumn="0" w:lastColumn="0" w:oddVBand="0" w:evenVBand="0" w:oddHBand="1" w:evenHBand="0" w:firstRowFirstColumn="0" w:firstRowLastColumn="0" w:lastRowFirstColumn="0" w:lastRowLastColumn="0"/>
            </w:pPr>
            <w:r>
              <w:t>Tabele</w:t>
            </w:r>
          </w:p>
        </w:tc>
        <w:tc>
          <w:tcPr>
            <w:tcW w:w="0" w:type="auto"/>
          </w:tcPr>
          <w:p w14:paraId="3630D8DC" w14:textId="77777777" w:rsidR="00972E85" w:rsidRDefault="00972E85" w:rsidP="00517C33">
            <w:pPr>
              <w:cnfStyle w:val="000000100000" w:firstRow="0" w:lastRow="0" w:firstColumn="0" w:lastColumn="0" w:oddVBand="0" w:evenVBand="0" w:oddHBand="1" w:evenHBand="0" w:firstRowFirstColumn="0" w:firstRowLastColumn="0" w:lastRowFirstColumn="0" w:lastRowLastColumn="0"/>
            </w:pPr>
            <w:r>
              <w:t>Pozwala tworzyć i usuwać indeksy w tabelach</w:t>
            </w:r>
          </w:p>
        </w:tc>
      </w:tr>
      <w:tr w:rsidR="00972E85" w14:paraId="42B3391E" w14:textId="77777777" w:rsidTr="00517C33">
        <w:tc>
          <w:tcPr>
            <w:cnfStyle w:val="001000000000" w:firstRow="0" w:lastRow="0" w:firstColumn="1" w:lastColumn="0" w:oddVBand="0" w:evenVBand="0" w:oddHBand="0" w:evenHBand="0" w:firstRowFirstColumn="0" w:firstRowLastColumn="0" w:lastRowFirstColumn="0" w:lastRowLastColumn="0"/>
            <w:tcW w:w="0" w:type="auto"/>
          </w:tcPr>
          <w:p w14:paraId="0BFCCBA3" w14:textId="77777777" w:rsidR="00972E85" w:rsidRDefault="00972E85" w:rsidP="00517C33">
            <w:r>
              <w:t>ALTER</w:t>
            </w:r>
          </w:p>
        </w:tc>
        <w:tc>
          <w:tcPr>
            <w:tcW w:w="0" w:type="auto"/>
          </w:tcPr>
          <w:p w14:paraId="7C1CD6B2" w14:textId="77777777" w:rsidR="00972E85" w:rsidRDefault="00972E85" w:rsidP="00517C33">
            <w:pPr>
              <w:cnfStyle w:val="000000000000" w:firstRow="0" w:lastRow="0" w:firstColumn="0" w:lastColumn="0" w:oddVBand="0" w:evenVBand="0" w:oddHBand="0" w:evenHBand="0" w:firstRowFirstColumn="0" w:firstRowLastColumn="0" w:lastRowFirstColumn="0" w:lastRowLastColumn="0"/>
            </w:pPr>
            <w:r>
              <w:t>Tabele</w:t>
            </w:r>
          </w:p>
        </w:tc>
        <w:tc>
          <w:tcPr>
            <w:tcW w:w="0" w:type="auto"/>
          </w:tcPr>
          <w:p w14:paraId="79656A7D" w14:textId="77777777" w:rsidR="00972E85" w:rsidRDefault="00972E85" w:rsidP="00517C33">
            <w:pPr>
              <w:cnfStyle w:val="000000000000" w:firstRow="0" w:lastRow="0" w:firstColumn="0" w:lastColumn="0" w:oddVBand="0" w:evenVBand="0" w:oddHBand="0" w:evenHBand="0" w:firstRowFirstColumn="0" w:firstRowLastColumn="0" w:lastRowFirstColumn="0" w:lastRowLastColumn="0"/>
            </w:pPr>
            <w:r>
              <w:t>Pozwala zmienić strukturę istniejących tabel, np. dodawanie kolumn, zmiany nazw kolumn i tabel, zmiany typów danych w kolumnach</w:t>
            </w:r>
          </w:p>
        </w:tc>
      </w:tr>
      <w:tr w:rsidR="00972E85" w14:paraId="62335CAD" w14:textId="77777777" w:rsidTr="00517C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0A3098A" w14:textId="77777777" w:rsidR="00972E85" w:rsidRDefault="00972E85" w:rsidP="00517C33">
            <w:r>
              <w:t>CREATE</w:t>
            </w:r>
          </w:p>
        </w:tc>
        <w:tc>
          <w:tcPr>
            <w:tcW w:w="0" w:type="auto"/>
          </w:tcPr>
          <w:p w14:paraId="39B1E493" w14:textId="77777777" w:rsidR="00972E85" w:rsidRDefault="00972E85" w:rsidP="00517C33">
            <w:pPr>
              <w:cnfStyle w:val="000000100000" w:firstRow="0" w:lastRow="0" w:firstColumn="0" w:lastColumn="0" w:oddVBand="0" w:evenVBand="0" w:oddHBand="1" w:evenHBand="0" w:firstRowFirstColumn="0" w:firstRowLastColumn="0" w:lastRowFirstColumn="0" w:lastRowLastColumn="0"/>
            </w:pPr>
            <w:r>
              <w:t>Bazy danych, tabele</w:t>
            </w:r>
          </w:p>
        </w:tc>
        <w:tc>
          <w:tcPr>
            <w:tcW w:w="0" w:type="auto"/>
          </w:tcPr>
          <w:p w14:paraId="789AB58A" w14:textId="77777777" w:rsidR="00972E85" w:rsidRDefault="00972E85" w:rsidP="00517C33">
            <w:pPr>
              <w:cnfStyle w:val="000000100000" w:firstRow="0" w:lastRow="0" w:firstColumn="0" w:lastColumn="0" w:oddVBand="0" w:evenVBand="0" w:oddHBand="1" w:evenHBand="0" w:firstRowFirstColumn="0" w:firstRowLastColumn="0" w:lastRowFirstColumn="0" w:lastRowLastColumn="0"/>
            </w:pPr>
            <w:r>
              <w:t>Pozwala tworzyć nowe tabele i bazy danych</w:t>
            </w:r>
          </w:p>
        </w:tc>
      </w:tr>
      <w:tr w:rsidR="00972E85" w14:paraId="3804F36F" w14:textId="77777777" w:rsidTr="00517C33">
        <w:tc>
          <w:tcPr>
            <w:cnfStyle w:val="001000000000" w:firstRow="0" w:lastRow="0" w:firstColumn="1" w:lastColumn="0" w:oddVBand="0" w:evenVBand="0" w:oddHBand="0" w:evenHBand="0" w:firstRowFirstColumn="0" w:firstRowLastColumn="0" w:lastRowFirstColumn="0" w:lastRowLastColumn="0"/>
            <w:tcW w:w="0" w:type="auto"/>
          </w:tcPr>
          <w:p w14:paraId="67774844" w14:textId="77777777" w:rsidR="00972E85" w:rsidRDefault="00972E85" w:rsidP="00517C33">
            <w:r>
              <w:t>DROP</w:t>
            </w:r>
          </w:p>
        </w:tc>
        <w:tc>
          <w:tcPr>
            <w:tcW w:w="0" w:type="auto"/>
          </w:tcPr>
          <w:p w14:paraId="661C365D" w14:textId="77777777" w:rsidR="00972E85" w:rsidRDefault="00972E85" w:rsidP="00517C33">
            <w:pPr>
              <w:cnfStyle w:val="000000000000" w:firstRow="0" w:lastRow="0" w:firstColumn="0" w:lastColumn="0" w:oddVBand="0" w:evenVBand="0" w:oddHBand="0" w:evenHBand="0" w:firstRowFirstColumn="0" w:firstRowLastColumn="0" w:lastRowFirstColumn="0" w:lastRowLastColumn="0"/>
            </w:pPr>
            <w:r>
              <w:t>Bazy danych, tabele</w:t>
            </w:r>
          </w:p>
        </w:tc>
        <w:tc>
          <w:tcPr>
            <w:tcW w:w="0" w:type="auto"/>
          </w:tcPr>
          <w:p w14:paraId="635E6992" w14:textId="77777777" w:rsidR="00972E85" w:rsidRDefault="00972E85" w:rsidP="00517C33">
            <w:pPr>
              <w:cnfStyle w:val="000000000000" w:firstRow="0" w:lastRow="0" w:firstColumn="0" w:lastColumn="0" w:oddVBand="0" w:evenVBand="0" w:oddHBand="0" w:evenHBand="0" w:firstRowFirstColumn="0" w:firstRowLastColumn="0" w:lastRowFirstColumn="0" w:lastRowLastColumn="0"/>
            </w:pPr>
            <w:r>
              <w:t>Pozwala usuwać bazy lub tabele</w:t>
            </w:r>
          </w:p>
        </w:tc>
      </w:tr>
    </w:tbl>
    <w:p w14:paraId="30FBCAA8" w14:textId="77777777" w:rsidR="00972E85" w:rsidRPr="003225F3" w:rsidRDefault="00972E85" w:rsidP="00972E85">
      <w:pPr>
        <w:rPr>
          <w:b/>
        </w:rPr>
      </w:pPr>
      <w:r w:rsidRPr="003225F3">
        <w:rPr>
          <w:b/>
        </w:rPr>
        <w:t>Uprawnienia administratorów</w:t>
      </w:r>
    </w:p>
    <w:tbl>
      <w:tblPr>
        <w:tblStyle w:val="Tabelasiatki4akcent1"/>
        <w:tblW w:w="0" w:type="auto"/>
        <w:tblLook w:val="04A0" w:firstRow="1" w:lastRow="0" w:firstColumn="1" w:lastColumn="0" w:noHBand="0" w:noVBand="1"/>
      </w:tblPr>
      <w:tblGrid>
        <w:gridCol w:w="2032"/>
        <w:gridCol w:w="9296"/>
      </w:tblGrid>
      <w:tr w:rsidR="00972E85" w14:paraId="18FE2FB3" w14:textId="77777777" w:rsidTr="00517C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69A66FF" w14:textId="77777777" w:rsidR="00972E85" w:rsidRDefault="00972E85" w:rsidP="00517C33">
            <w:r>
              <w:t>Uprawnienie</w:t>
            </w:r>
          </w:p>
        </w:tc>
        <w:tc>
          <w:tcPr>
            <w:tcW w:w="0" w:type="auto"/>
          </w:tcPr>
          <w:p w14:paraId="2C6E27EB" w14:textId="77777777" w:rsidR="00972E85" w:rsidRDefault="00972E85" w:rsidP="00517C33">
            <w:pPr>
              <w:cnfStyle w:val="100000000000" w:firstRow="1" w:lastRow="0" w:firstColumn="0" w:lastColumn="0" w:oddVBand="0" w:evenVBand="0" w:oddHBand="0" w:evenHBand="0" w:firstRowFirstColumn="0" w:firstRowLastColumn="0" w:lastRowFirstColumn="0" w:lastRowLastColumn="0"/>
            </w:pPr>
            <w:r>
              <w:t>Opis</w:t>
            </w:r>
          </w:p>
        </w:tc>
      </w:tr>
      <w:tr w:rsidR="00972E85" w14:paraId="73E846CA" w14:textId="77777777" w:rsidTr="00517C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A78AAE2" w14:textId="77777777" w:rsidR="00972E85" w:rsidRDefault="00972E85" w:rsidP="00517C33">
            <w:r>
              <w:t>CREATE TEMORARY TABLES</w:t>
            </w:r>
          </w:p>
        </w:tc>
        <w:tc>
          <w:tcPr>
            <w:tcW w:w="0" w:type="auto"/>
          </w:tcPr>
          <w:p w14:paraId="32409D88" w14:textId="77777777" w:rsidR="00972E85" w:rsidRDefault="00972E85" w:rsidP="00517C33">
            <w:pPr>
              <w:cnfStyle w:val="000000100000" w:firstRow="0" w:lastRow="0" w:firstColumn="0" w:lastColumn="0" w:oddVBand="0" w:evenVBand="0" w:oddHBand="1" w:evenHBand="0" w:firstRowFirstColumn="0" w:firstRowLastColumn="0" w:lastRowFirstColumn="0" w:lastRowLastColumn="0"/>
            </w:pPr>
            <w:r>
              <w:t>Pozwala administratorowi używać słowo kluczowe TEMPORARY w instrukcji CREATE TABLE</w:t>
            </w:r>
          </w:p>
        </w:tc>
      </w:tr>
      <w:tr w:rsidR="00972E85" w14:paraId="33176FBA" w14:textId="77777777" w:rsidTr="00517C33">
        <w:tc>
          <w:tcPr>
            <w:cnfStyle w:val="001000000000" w:firstRow="0" w:lastRow="0" w:firstColumn="1" w:lastColumn="0" w:oddVBand="0" w:evenVBand="0" w:oddHBand="0" w:evenHBand="0" w:firstRowFirstColumn="0" w:firstRowLastColumn="0" w:lastRowFirstColumn="0" w:lastRowLastColumn="0"/>
            <w:tcW w:w="0" w:type="auto"/>
          </w:tcPr>
          <w:p w14:paraId="30F0B22A" w14:textId="77777777" w:rsidR="00972E85" w:rsidRDefault="00972E85" w:rsidP="00517C33">
            <w:r>
              <w:t>File</w:t>
            </w:r>
          </w:p>
        </w:tc>
        <w:tc>
          <w:tcPr>
            <w:tcW w:w="0" w:type="auto"/>
          </w:tcPr>
          <w:p w14:paraId="1CEFB5A0" w14:textId="77777777" w:rsidR="00972E85" w:rsidRDefault="00972E85" w:rsidP="00517C33">
            <w:pPr>
              <w:cnfStyle w:val="000000000000" w:firstRow="0" w:lastRow="0" w:firstColumn="0" w:lastColumn="0" w:oddVBand="0" w:evenVBand="0" w:oddHBand="0" w:evenHBand="0" w:firstRowFirstColumn="0" w:firstRowLastColumn="0" w:lastRowFirstColumn="0" w:lastRowLastColumn="0"/>
            </w:pPr>
            <w:r w:rsidRPr="002D3958">
              <w:t>Pozwala wczytywać dane z plików do tabel i odwrotnie</w:t>
            </w:r>
          </w:p>
        </w:tc>
      </w:tr>
      <w:tr w:rsidR="00972E85" w14:paraId="367167A6" w14:textId="77777777" w:rsidTr="00517C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525F9AE" w14:textId="77777777" w:rsidR="00972E85" w:rsidRDefault="00972E85" w:rsidP="00517C33">
            <w:r>
              <w:t>LOCK TABLES</w:t>
            </w:r>
          </w:p>
        </w:tc>
        <w:tc>
          <w:tcPr>
            <w:tcW w:w="0" w:type="auto"/>
          </w:tcPr>
          <w:p w14:paraId="3CE84A26" w14:textId="77777777" w:rsidR="00972E85" w:rsidRDefault="00972E85" w:rsidP="00517C33">
            <w:pPr>
              <w:cnfStyle w:val="000000100000" w:firstRow="0" w:lastRow="0" w:firstColumn="0" w:lastColumn="0" w:oddVBand="0" w:evenVBand="0" w:oddHBand="1" w:evenHBand="0" w:firstRowFirstColumn="0" w:firstRowLastColumn="0" w:lastRowFirstColumn="0" w:lastRowLastColumn="0"/>
            </w:pPr>
            <w:r w:rsidRPr="002D3958">
              <w:t>Pozwala jawnie używać instrukcji LOCK TABLES</w:t>
            </w:r>
          </w:p>
        </w:tc>
      </w:tr>
      <w:tr w:rsidR="00972E85" w14:paraId="1733379B" w14:textId="77777777" w:rsidTr="00517C33">
        <w:tc>
          <w:tcPr>
            <w:cnfStyle w:val="001000000000" w:firstRow="0" w:lastRow="0" w:firstColumn="1" w:lastColumn="0" w:oddVBand="0" w:evenVBand="0" w:oddHBand="0" w:evenHBand="0" w:firstRowFirstColumn="0" w:firstRowLastColumn="0" w:lastRowFirstColumn="0" w:lastRowLastColumn="0"/>
            <w:tcW w:w="0" w:type="auto"/>
          </w:tcPr>
          <w:p w14:paraId="37A22EF6" w14:textId="77777777" w:rsidR="00972E85" w:rsidRDefault="00972E85" w:rsidP="00517C33">
            <w:r>
              <w:t>PROCESS</w:t>
            </w:r>
          </w:p>
        </w:tc>
        <w:tc>
          <w:tcPr>
            <w:tcW w:w="0" w:type="auto"/>
          </w:tcPr>
          <w:p w14:paraId="63F05D2B" w14:textId="77777777" w:rsidR="00972E85" w:rsidRDefault="00972E85" w:rsidP="00517C33">
            <w:pPr>
              <w:cnfStyle w:val="000000000000" w:firstRow="0" w:lastRow="0" w:firstColumn="0" w:lastColumn="0" w:oddVBand="0" w:evenVBand="0" w:oddHBand="0" w:evenHBand="0" w:firstRowFirstColumn="0" w:firstRowLastColumn="0" w:lastRowFirstColumn="0" w:lastRowLastColumn="0"/>
            </w:pPr>
            <w:r w:rsidRPr="002D3958">
              <w:t>Pozwala śledzić procesy wykonywane przez serwer i je przerywać</w:t>
            </w:r>
          </w:p>
        </w:tc>
      </w:tr>
      <w:tr w:rsidR="00972E85" w14:paraId="2239C101" w14:textId="77777777" w:rsidTr="00517C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2E8E7E3" w14:textId="77777777" w:rsidR="00972E85" w:rsidRDefault="00972E85" w:rsidP="00517C33">
            <w:r>
              <w:t>RELOAD</w:t>
            </w:r>
          </w:p>
        </w:tc>
        <w:tc>
          <w:tcPr>
            <w:tcW w:w="0" w:type="auto"/>
          </w:tcPr>
          <w:p w14:paraId="5C14BA3E" w14:textId="77777777" w:rsidR="00972E85" w:rsidRDefault="00972E85" w:rsidP="00517C33">
            <w:pPr>
              <w:cnfStyle w:val="000000100000" w:firstRow="0" w:lastRow="0" w:firstColumn="0" w:lastColumn="0" w:oddVBand="0" w:evenVBand="0" w:oddHBand="1" w:evenHBand="0" w:firstRowFirstColumn="0" w:firstRowLastColumn="0" w:lastRowFirstColumn="0" w:lastRowLastColumn="0"/>
            </w:pPr>
            <w:r w:rsidRPr="00053CAB">
              <w:t>Pozwala powtórnie załadować tabele zwierające informacje na temat praw dostępu oraz na odświeżenie przywilejów, listy nazw łączących się komputerów, dziennika zdarzeń i tabel</w:t>
            </w:r>
          </w:p>
        </w:tc>
      </w:tr>
      <w:tr w:rsidR="00972E85" w14:paraId="16C1F036" w14:textId="77777777" w:rsidTr="00517C33">
        <w:tc>
          <w:tcPr>
            <w:cnfStyle w:val="001000000000" w:firstRow="0" w:lastRow="0" w:firstColumn="1" w:lastColumn="0" w:oddVBand="0" w:evenVBand="0" w:oddHBand="0" w:evenHBand="0" w:firstRowFirstColumn="0" w:firstRowLastColumn="0" w:lastRowFirstColumn="0" w:lastRowLastColumn="0"/>
            <w:tcW w:w="0" w:type="auto"/>
          </w:tcPr>
          <w:p w14:paraId="1CAE0D18" w14:textId="77777777" w:rsidR="00972E85" w:rsidRDefault="00972E85" w:rsidP="00517C33">
            <w:r>
              <w:t>REPLICATION CLIENT</w:t>
            </w:r>
          </w:p>
        </w:tc>
        <w:tc>
          <w:tcPr>
            <w:tcW w:w="0" w:type="auto"/>
          </w:tcPr>
          <w:p w14:paraId="5C39215E" w14:textId="77777777" w:rsidR="00972E85" w:rsidRDefault="00972E85" w:rsidP="00517C33">
            <w:pPr>
              <w:cnfStyle w:val="000000000000" w:firstRow="0" w:lastRow="0" w:firstColumn="0" w:lastColumn="0" w:oddVBand="0" w:evenVBand="0" w:oddHBand="0" w:evenHBand="0" w:firstRowFirstColumn="0" w:firstRowLastColumn="0" w:lastRowFirstColumn="0" w:lastRowLastColumn="0"/>
            </w:pPr>
            <w:r>
              <w:t>Pozwala używać instrukcję SHOW STATUS na nadawcach i odbiorcach replikacji</w:t>
            </w:r>
          </w:p>
        </w:tc>
      </w:tr>
      <w:tr w:rsidR="00972E85" w14:paraId="0774FD44" w14:textId="77777777" w:rsidTr="00517C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9291206" w14:textId="77777777" w:rsidR="00972E85" w:rsidRDefault="00972E85" w:rsidP="00517C33">
            <w:r>
              <w:t>REPLICATION SLAVE</w:t>
            </w:r>
          </w:p>
        </w:tc>
        <w:tc>
          <w:tcPr>
            <w:tcW w:w="0" w:type="auto"/>
          </w:tcPr>
          <w:p w14:paraId="27A531D2" w14:textId="77777777" w:rsidR="00972E85" w:rsidRDefault="00972E85" w:rsidP="00517C33">
            <w:pPr>
              <w:cnfStyle w:val="000000100000" w:firstRow="0" w:lastRow="0" w:firstColumn="0" w:lastColumn="0" w:oddVBand="0" w:evenVBand="0" w:oddHBand="1" w:evenHBand="0" w:firstRowFirstColumn="0" w:firstRowLastColumn="0" w:lastRowFirstColumn="0" w:lastRowLastColumn="0"/>
            </w:pPr>
            <w:r>
              <w:t>Pozwala serwerom będącym odbiorcami replikacji łączyć się z serwerem nadawcą</w:t>
            </w:r>
          </w:p>
        </w:tc>
      </w:tr>
      <w:tr w:rsidR="00972E85" w14:paraId="5D3E0398" w14:textId="77777777" w:rsidTr="00517C33">
        <w:tc>
          <w:tcPr>
            <w:cnfStyle w:val="001000000000" w:firstRow="0" w:lastRow="0" w:firstColumn="1" w:lastColumn="0" w:oddVBand="0" w:evenVBand="0" w:oddHBand="0" w:evenHBand="0" w:firstRowFirstColumn="0" w:firstRowLastColumn="0" w:lastRowFirstColumn="0" w:lastRowLastColumn="0"/>
            <w:tcW w:w="0" w:type="auto"/>
          </w:tcPr>
          <w:p w14:paraId="2E24C11E" w14:textId="77777777" w:rsidR="00972E85" w:rsidRDefault="00972E85" w:rsidP="00517C33">
            <w:r>
              <w:t>SHOW DATABASES</w:t>
            </w:r>
          </w:p>
        </w:tc>
        <w:tc>
          <w:tcPr>
            <w:tcW w:w="0" w:type="auto"/>
          </w:tcPr>
          <w:p w14:paraId="53116434" w14:textId="77777777" w:rsidR="00972E85" w:rsidRDefault="00972E85" w:rsidP="00517C33">
            <w:pPr>
              <w:cnfStyle w:val="000000000000" w:firstRow="0" w:lastRow="0" w:firstColumn="0" w:lastColumn="0" w:oddVBand="0" w:evenVBand="0" w:oddHBand="0" w:evenHBand="0" w:firstRowFirstColumn="0" w:firstRowLastColumn="0" w:lastRowFirstColumn="0" w:lastRowLastColumn="0"/>
            </w:pPr>
            <w:r>
              <w:t>Pozwala odczytywać listę wszystkich baz danych przy użyciu instrukcji SHOW DATABASES. Użytkownicy, którzy nie mają tego uprawnienia, mogą zobaczyć tylko bazy, do których przydzielono im dostęp</w:t>
            </w:r>
          </w:p>
        </w:tc>
      </w:tr>
      <w:tr w:rsidR="00972E85" w14:paraId="370F9CA8" w14:textId="77777777" w:rsidTr="00517C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F1CBCDB" w14:textId="77777777" w:rsidR="00972E85" w:rsidRDefault="00972E85" w:rsidP="00517C33">
            <w:r>
              <w:t>SHUTDOWN</w:t>
            </w:r>
          </w:p>
        </w:tc>
        <w:tc>
          <w:tcPr>
            <w:tcW w:w="0" w:type="auto"/>
          </w:tcPr>
          <w:p w14:paraId="7C85E0D7" w14:textId="77777777" w:rsidR="00972E85" w:rsidRDefault="00972E85" w:rsidP="00517C33">
            <w:pPr>
              <w:cnfStyle w:val="000000100000" w:firstRow="0" w:lastRow="0" w:firstColumn="0" w:lastColumn="0" w:oddVBand="0" w:evenVBand="0" w:oddHBand="1" w:evenHBand="0" w:firstRowFirstColumn="0" w:firstRowLastColumn="0" w:lastRowFirstColumn="0" w:lastRowLastColumn="0"/>
            </w:pPr>
            <w:r>
              <w:t>Pozwala zakończyć pracę serwera MySQL</w:t>
            </w:r>
          </w:p>
        </w:tc>
      </w:tr>
      <w:tr w:rsidR="00972E85" w14:paraId="032682CC" w14:textId="77777777" w:rsidTr="00517C33">
        <w:tc>
          <w:tcPr>
            <w:cnfStyle w:val="001000000000" w:firstRow="0" w:lastRow="0" w:firstColumn="1" w:lastColumn="0" w:oddVBand="0" w:evenVBand="0" w:oddHBand="0" w:evenHBand="0" w:firstRowFirstColumn="0" w:firstRowLastColumn="0" w:lastRowFirstColumn="0" w:lastRowLastColumn="0"/>
            <w:tcW w:w="0" w:type="auto"/>
          </w:tcPr>
          <w:p w14:paraId="6CF998F1" w14:textId="77777777" w:rsidR="00972E85" w:rsidRDefault="00972E85" w:rsidP="00517C33">
            <w:r>
              <w:t>SUPER</w:t>
            </w:r>
          </w:p>
        </w:tc>
        <w:tc>
          <w:tcPr>
            <w:tcW w:w="0" w:type="auto"/>
          </w:tcPr>
          <w:p w14:paraId="3E6D536E" w14:textId="77777777" w:rsidR="00972E85" w:rsidRDefault="00972E85" w:rsidP="00517C33">
            <w:pPr>
              <w:cnfStyle w:val="000000000000" w:firstRow="0" w:lastRow="0" w:firstColumn="0" w:lastColumn="0" w:oddVBand="0" w:evenVBand="0" w:oddHBand="0" w:evenHBand="0" w:firstRowFirstColumn="0" w:firstRowLastColumn="0" w:lastRowFirstColumn="0" w:lastRowLastColumn="0"/>
            </w:pPr>
            <w:r>
              <w:t>Pozwala zabijać wątki, należące do dowolnego użytkownika</w:t>
            </w:r>
          </w:p>
        </w:tc>
      </w:tr>
    </w:tbl>
    <w:p w14:paraId="77748BCC" w14:textId="77777777" w:rsidR="00972E85" w:rsidRPr="003225F3" w:rsidRDefault="00972E85" w:rsidP="00972E85">
      <w:pPr>
        <w:rPr>
          <w:b/>
        </w:rPr>
      </w:pPr>
      <w:r w:rsidRPr="003225F3">
        <w:rPr>
          <w:b/>
        </w:rPr>
        <w:t>Przywileje specjalne</w:t>
      </w:r>
    </w:p>
    <w:tbl>
      <w:tblPr>
        <w:tblStyle w:val="Tabelasiatki4akcent1"/>
        <w:tblW w:w="0" w:type="auto"/>
        <w:tblLook w:val="04A0" w:firstRow="1" w:lastRow="0" w:firstColumn="1" w:lastColumn="0" w:noHBand="0" w:noVBand="1"/>
      </w:tblPr>
      <w:tblGrid>
        <w:gridCol w:w="1395"/>
        <w:gridCol w:w="9933"/>
      </w:tblGrid>
      <w:tr w:rsidR="00972E85" w14:paraId="7CCC72E0" w14:textId="77777777" w:rsidTr="00517C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D23FA16" w14:textId="77777777" w:rsidR="00972E85" w:rsidRDefault="00972E85" w:rsidP="00517C33">
            <w:r>
              <w:t>Uprawnienie</w:t>
            </w:r>
          </w:p>
        </w:tc>
        <w:tc>
          <w:tcPr>
            <w:tcW w:w="0" w:type="auto"/>
          </w:tcPr>
          <w:p w14:paraId="783DFAD3" w14:textId="77777777" w:rsidR="00972E85" w:rsidRDefault="00972E85" w:rsidP="00517C33">
            <w:pPr>
              <w:cnfStyle w:val="100000000000" w:firstRow="1" w:lastRow="0" w:firstColumn="0" w:lastColumn="0" w:oddVBand="0" w:evenVBand="0" w:oddHBand="0" w:evenHBand="0" w:firstRowFirstColumn="0" w:firstRowLastColumn="0" w:lastRowFirstColumn="0" w:lastRowLastColumn="0"/>
            </w:pPr>
            <w:r>
              <w:t>Opis</w:t>
            </w:r>
          </w:p>
        </w:tc>
      </w:tr>
      <w:tr w:rsidR="00972E85" w14:paraId="7C73B100" w14:textId="77777777" w:rsidTr="00517C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A5FEFE3" w14:textId="77777777" w:rsidR="00972E85" w:rsidRDefault="00972E85" w:rsidP="00517C33">
            <w:r>
              <w:t>ALL</w:t>
            </w:r>
          </w:p>
        </w:tc>
        <w:tc>
          <w:tcPr>
            <w:tcW w:w="0" w:type="auto"/>
          </w:tcPr>
          <w:p w14:paraId="5D82C2B0" w14:textId="77777777" w:rsidR="00972E85" w:rsidRDefault="00972E85" w:rsidP="00517C33">
            <w:pPr>
              <w:cnfStyle w:val="000000100000" w:firstRow="0" w:lastRow="0" w:firstColumn="0" w:lastColumn="0" w:oddVBand="0" w:evenVBand="0" w:oddHBand="1" w:evenHBand="0" w:firstRowFirstColumn="0" w:firstRowLastColumn="0" w:lastRowFirstColumn="0" w:lastRowLastColumn="0"/>
            </w:pPr>
            <w:r>
              <w:t>Nadaje wszystkie uprawnienia</w:t>
            </w:r>
          </w:p>
        </w:tc>
      </w:tr>
      <w:tr w:rsidR="00972E85" w14:paraId="2FE37EEE" w14:textId="77777777" w:rsidTr="00517C33">
        <w:tc>
          <w:tcPr>
            <w:cnfStyle w:val="001000000000" w:firstRow="0" w:lastRow="0" w:firstColumn="1" w:lastColumn="0" w:oddVBand="0" w:evenVBand="0" w:oddHBand="0" w:evenHBand="0" w:firstRowFirstColumn="0" w:firstRowLastColumn="0" w:lastRowFirstColumn="0" w:lastRowLastColumn="0"/>
            <w:tcW w:w="0" w:type="auto"/>
          </w:tcPr>
          <w:p w14:paraId="7D5A4FBF" w14:textId="77777777" w:rsidR="00972E85" w:rsidRDefault="00972E85" w:rsidP="00517C33">
            <w:r>
              <w:t>USAGE</w:t>
            </w:r>
          </w:p>
        </w:tc>
        <w:tc>
          <w:tcPr>
            <w:tcW w:w="0" w:type="auto"/>
          </w:tcPr>
          <w:p w14:paraId="0CB2513E" w14:textId="77777777" w:rsidR="00972E85" w:rsidRDefault="00972E85" w:rsidP="00517C33">
            <w:pPr>
              <w:cnfStyle w:val="000000000000" w:firstRow="0" w:lastRow="0" w:firstColumn="0" w:lastColumn="0" w:oddVBand="0" w:evenVBand="0" w:oddHBand="0" w:evenHBand="0" w:firstRowFirstColumn="0" w:firstRowLastColumn="0" w:lastRowFirstColumn="0" w:lastRowLastColumn="0"/>
            </w:pPr>
            <w:r>
              <w:t>Nie nadaje żadnych uprawnień. Powoduje zarejestrowanie użytkownika i pozwala mu na zalogowanie się, lecz jakiekolwiek czynności są dla niego niedostępne.</w:t>
            </w:r>
          </w:p>
        </w:tc>
      </w:tr>
    </w:tbl>
    <w:p w14:paraId="7225B5EF" w14:textId="7C8741D0" w:rsidR="00972E85" w:rsidRPr="0084746B" w:rsidRDefault="00223570" w:rsidP="0084746B">
      <w:pPr>
        <w:pStyle w:val="Nagwek2"/>
        <w:rPr>
          <w:b/>
        </w:rPr>
      </w:pPr>
      <w:r w:rsidRPr="0084746B">
        <w:rPr>
          <w:b/>
        </w:rPr>
        <w:t>Atrybuty kolumn:</w:t>
      </w:r>
    </w:p>
    <w:p w14:paraId="6BF4B2A9" w14:textId="1862B5E2" w:rsidR="00223570" w:rsidRDefault="00223570" w:rsidP="0084746B">
      <w:pPr>
        <w:pStyle w:val="Akapitzlist"/>
        <w:numPr>
          <w:ilvl w:val="0"/>
          <w:numId w:val="1"/>
        </w:numPr>
      </w:pPr>
      <w:r w:rsidRPr="0084746B">
        <w:rPr>
          <w:b/>
        </w:rPr>
        <w:t>NOT NULL</w:t>
      </w:r>
      <w:r>
        <w:t xml:space="preserve"> – w </w:t>
      </w:r>
      <w:r w:rsidR="00D43E06">
        <w:t>każdym</w:t>
      </w:r>
      <w:r>
        <w:t xml:space="preserve"> rekordzie kolumny z tym atrybutem, musi znajdować się jakaś wartość</w:t>
      </w:r>
    </w:p>
    <w:p w14:paraId="414B8BE9" w14:textId="5400F630" w:rsidR="00060584" w:rsidRDefault="000F2600" w:rsidP="0084746B">
      <w:pPr>
        <w:pStyle w:val="Akapitzlist"/>
        <w:numPr>
          <w:ilvl w:val="0"/>
          <w:numId w:val="1"/>
        </w:numPr>
      </w:pPr>
      <w:r w:rsidRPr="0084746B">
        <w:rPr>
          <w:b/>
        </w:rPr>
        <w:t>NULL</w:t>
      </w:r>
      <w:r>
        <w:t xml:space="preserve"> – w każdym rekordzie kolumny z tym atrybutem, nie musi znajdować się jakaś wartość, pojawi się wtedy wartość NUL</w:t>
      </w:r>
      <w:r w:rsidR="00060584">
        <w:t>L</w:t>
      </w:r>
    </w:p>
    <w:p w14:paraId="74956790" w14:textId="5922187B" w:rsidR="00A32B7A" w:rsidRDefault="00060584" w:rsidP="0084746B">
      <w:pPr>
        <w:pStyle w:val="Akapitzlist"/>
        <w:numPr>
          <w:ilvl w:val="0"/>
          <w:numId w:val="1"/>
        </w:numPr>
      </w:pPr>
      <w:r w:rsidRPr="0084746B">
        <w:rPr>
          <w:b/>
        </w:rPr>
        <w:t>AUTO_INCREMENT</w:t>
      </w:r>
      <w:r>
        <w:t xml:space="preserve"> – automatycznie doda to </w:t>
      </w:r>
      <w:r w:rsidR="00D43E06">
        <w:t>w tej kolumnie unikalny identyfikator</w:t>
      </w:r>
      <w:r w:rsidR="00541487">
        <w:t>, stosowana w kolumnach które są kluczem głównym</w:t>
      </w:r>
    </w:p>
    <w:p w14:paraId="30D61A40" w14:textId="32102916" w:rsidR="0084746B" w:rsidRDefault="00A32B7A" w:rsidP="0084746B">
      <w:pPr>
        <w:pStyle w:val="Akapitzlist"/>
        <w:numPr>
          <w:ilvl w:val="0"/>
          <w:numId w:val="1"/>
        </w:numPr>
      </w:pPr>
      <w:r w:rsidRPr="0084746B">
        <w:rPr>
          <w:b/>
        </w:rPr>
        <w:lastRenderedPageBreak/>
        <w:t>PRIMARY</w:t>
      </w:r>
      <w:r>
        <w:t xml:space="preserve"> </w:t>
      </w:r>
      <w:r w:rsidRPr="0084746B">
        <w:rPr>
          <w:b/>
        </w:rPr>
        <w:t>KEY</w:t>
      </w:r>
      <w:r>
        <w:t xml:space="preserve"> – kolumna jest kluczem głównym tabeli</w:t>
      </w:r>
      <w:r w:rsidR="008B2A0C">
        <w:t>, wartości muszą być unikalne (MySQL automatycznie inde</w:t>
      </w:r>
      <w:r w:rsidR="00886106">
        <w:t>ksuje takie kolumny</w:t>
      </w:r>
      <w:r w:rsidR="008B2A0C">
        <w:t>)</w:t>
      </w:r>
    </w:p>
    <w:p w14:paraId="13A9DE37" w14:textId="4E346E1E" w:rsidR="00397FC0" w:rsidRDefault="00397FC0" w:rsidP="00397FC0">
      <w:pPr>
        <w:pStyle w:val="Nagwek2"/>
        <w:rPr>
          <w:b/>
        </w:rPr>
      </w:pPr>
      <w:r w:rsidRPr="00397FC0">
        <w:rPr>
          <w:b/>
        </w:rPr>
        <w:t>Typy danych</w:t>
      </w:r>
    </w:p>
    <w:p w14:paraId="0749E191" w14:textId="77777777" w:rsidR="00E37B9D" w:rsidRPr="00E37B9D" w:rsidRDefault="00E37B9D" w:rsidP="00E37B9D">
      <w:pPr>
        <w:rPr>
          <w:b/>
        </w:rPr>
      </w:pPr>
      <w:r w:rsidRPr="00E37B9D">
        <w:rPr>
          <w:b/>
        </w:rPr>
        <w:t>Możemy wyróżnić typy liczbowe:</w:t>
      </w:r>
    </w:p>
    <w:p w14:paraId="613A3EAC" w14:textId="25D88531" w:rsidR="00E37B9D" w:rsidRPr="00E37B9D" w:rsidRDefault="00E37B9D" w:rsidP="00E37B9D">
      <w:pPr>
        <w:pStyle w:val="Akapitzlist"/>
        <w:numPr>
          <w:ilvl w:val="0"/>
          <w:numId w:val="2"/>
        </w:numPr>
      </w:pPr>
      <w:r w:rsidRPr="00E37B9D">
        <w:rPr>
          <w:b/>
        </w:rPr>
        <w:t>Liczby</w:t>
      </w:r>
      <w:r w:rsidRPr="00E37B9D">
        <w:t xml:space="preserve"> </w:t>
      </w:r>
      <w:r w:rsidRPr="00E37B9D">
        <w:rPr>
          <w:b/>
        </w:rPr>
        <w:t>całkowite</w:t>
      </w:r>
      <w:r w:rsidRPr="00E37B9D">
        <w:t xml:space="preserve"> - na przykład 2, 5, -2, 233, itp. Ten typ można zawęzić do liczb nieujemnych - </w:t>
      </w:r>
      <w:r w:rsidRPr="00E37B9D">
        <w:rPr>
          <w:b/>
        </w:rPr>
        <w:t>UNSIGNED</w:t>
      </w:r>
      <w:r w:rsidRPr="00E37B9D">
        <w:t>. W zestawieniu liczb całkowitych pokazanych w tabeli, zakres po słowie lub odpowiada zastosowaniu tego właśnie atrybutu</w:t>
      </w:r>
    </w:p>
    <w:p w14:paraId="68D12EBC" w14:textId="1E4DEA1E" w:rsidR="005E38D8" w:rsidRPr="00E37B9D" w:rsidRDefault="00E37B9D" w:rsidP="00E37B9D">
      <w:pPr>
        <w:pStyle w:val="Akapitzlist"/>
        <w:numPr>
          <w:ilvl w:val="0"/>
          <w:numId w:val="2"/>
        </w:numPr>
        <w:rPr>
          <w:b/>
        </w:rPr>
      </w:pPr>
      <w:r w:rsidRPr="00E37B9D">
        <w:rPr>
          <w:b/>
        </w:rPr>
        <w:t>Liczby</w:t>
      </w:r>
      <w:r w:rsidRPr="00E37B9D">
        <w:t xml:space="preserve"> </w:t>
      </w:r>
      <w:r w:rsidRPr="00E37B9D">
        <w:rPr>
          <w:b/>
        </w:rPr>
        <w:t>zmiennoprzecinkowe</w:t>
      </w:r>
      <w:r w:rsidRPr="00E37B9D">
        <w:t xml:space="preserve"> - są to liczby rzeczywiste, przy czym jest możliwość zadeklarowania liczby cyfr po przecinku (a dokładnie po kropce, którą będziemy stosować zamiast przecinka). W tabelach poniżej, liczba ta jest oznaczona symbolem D. Maksymalnie parametr D może przyjąć wartość 30, przy czym nie może być większy od M - 2. Skąd wzięła się liczba 2? Stąd, że liczbę wszystkich znaków musimy pomniejszyć o znak kropki i przynajmniej jeden znak liczby całkowitej</w:t>
      </w:r>
    </w:p>
    <w:p w14:paraId="2E1B4E87" w14:textId="08532291" w:rsidR="00E37B9D" w:rsidRPr="00E37B9D" w:rsidRDefault="00E37B9D" w:rsidP="00E37B9D">
      <w:pPr>
        <w:rPr>
          <w:b/>
        </w:rPr>
      </w:pPr>
      <w:r>
        <w:rPr>
          <w:b/>
        </w:rPr>
        <w:t>Liczby całkowite</w:t>
      </w:r>
    </w:p>
    <w:tbl>
      <w:tblPr>
        <w:tblStyle w:val="Tabelasiatki4akcent1"/>
        <w:tblW w:w="0" w:type="auto"/>
        <w:tblLook w:val="04A0" w:firstRow="1" w:lastRow="0" w:firstColumn="1" w:lastColumn="0" w:noHBand="0" w:noVBand="1"/>
      </w:tblPr>
      <w:tblGrid>
        <w:gridCol w:w="1499"/>
        <w:gridCol w:w="1895"/>
        <w:gridCol w:w="3602"/>
        <w:gridCol w:w="2787"/>
      </w:tblGrid>
      <w:tr w:rsidR="0061250D" w14:paraId="5E4AF48D" w14:textId="7C80BEEF" w:rsidTr="00E52A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69202B5" w14:textId="711B6152" w:rsidR="0061250D" w:rsidRDefault="0061250D" w:rsidP="00397FC0">
            <w:r>
              <w:t>Typ</w:t>
            </w:r>
          </w:p>
        </w:tc>
        <w:tc>
          <w:tcPr>
            <w:tcW w:w="0" w:type="auto"/>
          </w:tcPr>
          <w:p w14:paraId="6A7EC1C1" w14:textId="48D38ABF" w:rsidR="0061250D" w:rsidRDefault="0061250D" w:rsidP="00397FC0">
            <w:pPr>
              <w:cnfStyle w:val="100000000000" w:firstRow="1" w:lastRow="0" w:firstColumn="0" w:lastColumn="0" w:oddVBand="0" w:evenVBand="0" w:oddHBand="0" w:evenHBand="0" w:firstRowFirstColumn="0" w:firstRowLastColumn="0" w:lastRowFirstColumn="0" w:lastRowLastColumn="0"/>
            </w:pPr>
            <w:r>
              <w:t>Zakres liczb</w:t>
            </w:r>
          </w:p>
        </w:tc>
        <w:tc>
          <w:tcPr>
            <w:tcW w:w="0" w:type="auto"/>
          </w:tcPr>
          <w:p w14:paraId="1BDBE773" w14:textId="38C5F1DC" w:rsidR="0061250D" w:rsidRDefault="0061250D" w:rsidP="00397FC0">
            <w:pPr>
              <w:cnfStyle w:val="100000000000" w:firstRow="1" w:lastRow="0" w:firstColumn="0" w:lastColumn="0" w:oddVBand="0" w:evenVBand="0" w:oddHBand="0" w:evenHBand="0" w:firstRowFirstColumn="0" w:firstRowLastColumn="0" w:lastRowFirstColumn="0" w:lastRowLastColumn="0"/>
            </w:pPr>
            <w:r>
              <w:t>Ilość zajmowanych bajtów w pamięci</w:t>
            </w:r>
          </w:p>
        </w:tc>
        <w:tc>
          <w:tcPr>
            <w:tcW w:w="0" w:type="auto"/>
          </w:tcPr>
          <w:p w14:paraId="7229E0EA" w14:textId="0CAB1EE5" w:rsidR="0061250D" w:rsidRDefault="0061250D" w:rsidP="00397FC0">
            <w:pPr>
              <w:cnfStyle w:val="100000000000" w:firstRow="1" w:lastRow="0" w:firstColumn="0" w:lastColumn="0" w:oddVBand="0" w:evenVBand="0" w:oddHBand="0" w:evenHBand="0" w:firstRowFirstColumn="0" w:firstRowLastColumn="0" w:lastRowFirstColumn="0" w:lastRowLastColumn="0"/>
            </w:pPr>
            <w:r>
              <w:t>Opis</w:t>
            </w:r>
          </w:p>
        </w:tc>
      </w:tr>
      <w:tr w:rsidR="0061250D" w14:paraId="5067EF5B" w14:textId="71638B43" w:rsidTr="00E52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B85D48E" w14:textId="77777777" w:rsidR="00955FC2" w:rsidRDefault="005A0E5E" w:rsidP="00397FC0">
            <w:pPr>
              <w:rPr>
                <w:b w:val="0"/>
                <w:bCs w:val="0"/>
              </w:rPr>
            </w:pPr>
            <w:r>
              <w:t>TINYINT</w:t>
            </w:r>
            <w:r w:rsidR="00E52AC5">
              <w:t>()</w:t>
            </w:r>
          </w:p>
          <w:p w14:paraId="38A41A95" w14:textId="77777777" w:rsidR="00955FC2" w:rsidRDefault="00E52AC5" w:rsidP="00397FC0">
            <w:pPr>
              <w:rPr>
                <w:b w:val="0"/>
                <w:bCs w:val="0"/>
              </w:rPr>
            </w:pPr>
            <w:r>
              <w:t>BIT()</w:t>
            </w:r>
          </w:p>
          <w:p w14:paraId="7C94B3E3" w14:textId="46B8BFD5" w:rsidR="0061250D" w:rsidRDefault="00E52AC5" w:rsidP="00397FC0">
            <w:r>
              <w:t>BOOL()</w:t>
            </w:r>
          </w:p>
        </w:tc>
        <w:tc>
          <w:tcPr>
            <w:tcW w:w="0" w:type="auto"/>
          </w:tcPr>
          <w:p w14:paraId="31FE51EC" w14:textId="77777777" w:rsidR="0061250D" w:rsidRDefault="008D3FC9" w:rsidP="00397FC0">
            <w:pPr>
              <w:cnfStyle w:val="000000100000" w:firstRow="0" w:lastRow="0" w:firstColumn="0" w:lastColumn="0" w:oddVBand="0" w:evenVBand="0" w:oddHBand="1" w:evenHBand="0" w:firstRowFirstColumn="0" w:firstRowLastColumn="0" w:lastRowFirstColumn="0" w:lastRowLastColumn="0"/>
            </w:pPr>
            <w:r>
              <w:t>-127 – 128</w:t>
            </w:r>
          </w:p>
          <w:p w14:paraId="6FC61687" w14:textId="0CC207EE" w:rsidR="008D3FC9" w:rsidRDefault="008D3FC9" w:rsidP="00397FC0">
            <w:pPr>
              <w:cnfStyle w:val="000000100000" w:firstRow="0" w:lastRow="0" w:firstColumn="0" w:lastColumn="0" w:oddVBand="0" w:evenVBand="0" w:oddHBand="1" w:evenHBand="0" w:firstRowFirstColumn="0" w:firstRowLastColumn="0" w:lastRowFirstColumn="0" w:lastRowLastColumn="0"/>
            </w:pPr>
            <w:r>
              <w:t>0 – 255</w:t>
            </w:r>
          </w:p>
        </w:tc>
        <w:tc>
          <w:tcPr>
            <w:tcW w:w="0" w:type="auto"/>
          </w:tcPr>
          <w:p w14:paraId="1D5B3E0B" w14:textId="5C22255C" w:rsidR="0061250D" w:rsidRDefault="0061250D" w:rsidP="00397FC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12E27337" w14:textId="0C0DD073" w:rsidR="0061250D" w:rsidRDefault="0061250D" w:rsidP="00397FC0">
            <w:pPr>
              <w:cnfStyle w:val="000000100000" w:firstRow="0" w:lastRow="0" w:firstColumn="0" w:lastColumn="0" w:oddVBand="0" w:evenVBand="0" w:oddHBand="1" w:evenHBand="0" w:firstRowFirstColumn="0" w:firstRowLastColumn="0" w:lastRowFirstColumn="0" w:lastRowLastColumn="0"/>
            </w:pPr>
            <w:r>
              <w:t>Bardzo małe liczby całkowite</w:t>
            </w:r>
          </w:p>
        </w:tc>
      </w:tr>
      <w:tr w:rsidR="0061250D" w14:paraId="10DDC9B7" w14:textId="291090C8" w:rsidTr="00E52AC5">
        <w:tc>
          <w:tcPr>
            <w:cnfStyle w:val="001000000000" w:firstRow="0" w:lastRow="0" w:firstColumn="1" w:lastColumn="0" w:oddVBand="0" w:evenVBand="0" w:oddHBand="0" w:evenHBand="0" w:firstRowFirstColumn="0" w:firstRowLastColumn="0" w:lastRowFirstColumn="0" w:lastRowLastColumn="0"/>
            <w:tcW w:w="0" w:type="auto"/>
          </w:tcPr>
          <w:p w14:paraId="3E565B36" w14:textId="26CA8A61" w:rsidR="0061250D" w:rsidRDefault="00E52AC5" w:rsidP="00397FC0">
            <w:r>
              <w:t>SMALLINT()</w:t>
            </w:r>
          </w:p>
        </w:tc>
        <w:tc>
          <w:tcPr>
            <w:tcW w:w="0" w:type="auto"/>
          </w:tcPr>
          <w:p w14:paraId="30E40DA5" w14:textId="77777777" w:rsidR="000F71BA" w:rsidRDefault="008D3FC9" w:rsidP="00397FC0">
            <w:pPr>
              <w:cnfStyle w:val="000000000000" w:firstRow="0" w:lastRow="0" w:firstColumn="0" w:lastColumn="0" w:oddVBand="0" w:evenVBand="0" w:oddHBand="0" w:evenHBand="0" w:firstRowFirstColumn="0" w:firstRowLastColumn="0" w:lastRowFirstColumn="0" w:lastRowLastColumn="0"/>
            </w:pPr>
            <w:r>
              <w:t>-32768 32767</w:t>
            </w:r>
          </w:p>
          <w:p w14:paraId="11F608B4" w14:textId="2D910E73" w:rsidR="0061250D" w:rsidRDefault="000F71BA" w:rsidP="00397FC0">
            <w:pPr>
              <w:cnfStyle w:val="000000000000" w:firstRow="0" w:lastRow="0" w:firstColumn="0" w:lastColumn="0" w:oddVBand="0" w:evenVBand="0" w:oddHBand="0" w:evenHBand="0" w:firstRowFirstColumn="0" w:firstRowLastColumn="0" w:lastRowFirstColumn="0" w:lastRowLastColumn="0"/>
            </w:pPr>
            <w:r>
              <w:t>0 65535</w:t>
            </w:r>
          </w:p>
        </w:tc>
        <w:tc>
          <w:tcPr>
            <w:tcW w:w="0" w:type="auto"/>
          </w:tcPr>
          <w:p w14:paraId="26B88BF4" w14:textId="4C185282" w:rsidR="0061250D" w:rsidRDefault="0061250D" w:rsidP="00397FC0">
            <w:pPr>
              <w:cnfStyle w:val="000000000000" w:firstRow="0" w:lastRow="0" w:firstColumn="0" w:lastColumn="0" w:oddVBand="0" w:evenVBand="0" w:oddHBand="0" w:evenHBand="0" w:firstRowFirstColumn="0" w:firstRowLastColumn="0" w:lastRowFirstColumn="0" w:lastRowLastColumn="0"/>
            </w:pPr>
            <w:r>
              <w:t>2</w:t>
            </w:r>
          </w:p>
        </w:tc>
        <w:tc>
          <w:tcPr>
            <w:tcW w:w="0" w:type="auto"/>
          </w:tcPr>
          <w:p w14:paraId="7B8F226B" w14:textId="45039059" w:rsidR="0061250D" w:rsidRDefault="0061250D" w:rsidP="00397FC0">
            <w:pPr>
              <w:cnfStyle w:val="000000000000" w:firstRow="0" w:lastRow="0" w:firstColumn="0" w:lastColumn="0" w:oddVBand="0" w:evenVBand="0" w:oddHBand="0" w:evenHBand="0" w:firstRowFirstColumn="0" w:firstRowLastColumn="0" w:lastRowFirstColumn="0" w:lastRowLastColumn="0"/>
            </w:pPr>
            <w:r>
              <w:t>Małe liczby całkowite</w:t>
            </w:r>
          </w:p>
        </w:tc>
      </w:tr>
      <w:tr w:rsidR="0061250D" w14:paraId="28EBB4AA" w14:textId="724FAFBF" w:rsidTr="00E52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7901C31" w14:textId="6EFE247C" w:rsidR="0061250D" w:rsidRDefault="00E52AC5" w:rsidP="00397FC0">
            <w:r>
              <w:t>MEDIUMINT()</w:t>
            </w:r>
          </w:p>
        </w:tc>
        <w:tc>
          <w:tcPr>
            <w:tcW w:w="0" w:type="auto"/>
          </w:tcPr>
          <w:p w14:paraId="2C237951" w14:textId="77777777" w:rsidR="0061250D" w:rsidRDefault="000F71BA" w:rsidP="00397FC0">
            <w:pPr>
              <w:cnfStyle w:val="000000100000" w:firstRow="0" w:lastRow="0" w:firstColumn="0" w:lastColumn="0" w:oddVBand="0" w:evenVBand="0" w:oddHBand="1" w:evenHBand="0" w:firstRowFirstColumn="0" w:firstRowLastColumn="0" w:lastRowFirstColumn="0" w:lastRowLastColumn="0"/>
            </w:pPr>
            <w:r>
              <w:t>-8388608 8388607</w:t>
            </w:r>
          </w:p>
          <w:p w14:paraId="5E964BCE" w14:textId="0DAC411D" w:rsidR="000F71BA" w:rsidRDefault="000F71BA" w:rsidP="00397FC0">
            <w:pPr>
              <w:cnfStyle w:val="000000100000" w:firstRow="0" w:lastRow="0" w:firstColumn="0" w:lastColumn="0" w:oddVBand="0" w:evenVBand="0" w:oddHBand="1" w:evenHBand="0" w:firstRowFirstColumn="0" w:firstRowLastColumn="0" w:lastRowFirstColumn="0" w:lastRowLastColumn="0"/>
            </w:pPr>
            <w:r>
              <w:t>0..16777215</w:t>
            </w:r>
          </w:p>
        </w:tc>
        <w:tc>
          <w:tcPr>
            <w:tcW w:w="0" w:type="auto"/>
          </w:tcPr>
          <w:p w14:paraId="46E70D08" w14:textId="590FBED2" w:rsidR="0061250D" w:rsidRDefault="0061250D" w:rsidP="00397FC0">
            <w:pPr>
              <w:cnfStyle w:val="000000100000" w:firstRow="0" w:lastRow="0" w:firstColumn="0" w:lastColumn="0" w:oddVBand="0" w:evenVBand="0" w:oddHBand="1" w:evenHBand="0" w:firstRowFirstColumn="0" w:firstRowLastColumn="0" w:lastRowFirstColumn="0" w:lastRowLastColumn="0"/>
            </w:pPr>
            <w:r>
              <w:t>3</w:t>
            </w:r>
          </w:p>
        </w:tc>
        <w:tc>
          <w:tcPr>
            <w:tcW w:w="0" w:type="auto"/>
          </w:tcPr>
          <w:p w14:paraId="761623E6" w14:textId="15283F1A" w:rsidR="0061250D" w:rsidRDefault="0061250D" w:rsidP="00397FC0">
            <w:pPr>
              <w:cnfStyle w:val="000000100000" w:firstRow="0" w:lastRow="0" w:firstColumn="0" w:lastColumn="0" w:oddVBand="0" w:evenVBand="0" w:oddHBand="1" w:evenHBand="0" w:firstRowFirstColumn="0" w:firstRowLastColumn="0" w:lastRowFirstColumn="0" w:lastRowLastColumn="0"/>
            </w:pPr>
            <w:r>
              <w:t>Średnie liczby całkowite</w:t>
            </w:r>
          </w:p>
        </w:tc>
      </w:tr>
      <w:tr w:rsidR="0061250D" w14:paraId="7D83A85E" w14:textId="2A731292" w:rsidTr="00E52AC5">
        <w:tc>
          <w:tcPr>
            <w:cnfStyle w:val="001000000000" w:firstRow="0" w:lastRow="0" w:firstColumn="1" w:lastColumn="0" w:oddVBand="0" w:evenVBand="0" w:oddHBand="0" w:evenHBand="0" w:firstRowFirstColumn="0" w:firstRowLastColumn="0" w:lastRowFirstColumn="0" w:lastRowLastColumn="0"/>
            <w:tcW w:w="0" w:type="auto"/>
          </w:tcPr>
          <w:p w14:paraId="7A9D8A93" w14:textId="77777777" w:rsidR="00955FC2" w:rsidRDefault="00E52AC5" w:rsidP="00397FC0">
            <w:pPr>
              <w:rPr>
                <w:b w:val="0"/>
                <w:bCs w:val="0"/>
              </w:rPr>
            </w:pPr>
            <w:r>
              <w:t>INT()</w:t>
            </w:r>
          </w:p>
          <w:p w14:paraId="757E9F8B" w14:textId="2DC85CD1" w:rsidR="0061250D" w:rsidRDefault="00E52AC5" w:rsidP="00397FC0">
            <w:r>
              <w:t>INTEGER()</w:t>
            </w:r>
          </w:p>
        </w:tc>
        <w:tc>
          <w:tcPr>
            <w:tcW w:w="0" w:type="auto"/>
          </w:tcPr>
          <w:p w14:paraId="7CFBD3F7" w14:textId="77777777" w:rsidR="0061250D" w:rsidRDefault="000F71BA" w:rsidP="00397FC0">
            <w:pPr>
              <w:cnfStyle w:val="000000000000" w:firstRow="0" w:lastRow="0" w:firstColumn="0" w:lastColumn="0" w:oddVBand="0" w:evenVBand="0" w:oddHBand="0" w:evenHBand="0" w:firstRowFirstColumn="0" w:firstRowLastColumn="0" w:lastRowFirstColumn="0" w:lastRowLastColumn="0"/>
            </w:pPr>
            <w:r>
              <w:t>-</w:t>
            </w:r>
            <w:r w:rsidRPr="00E00545">
              <w:t>2</w:t>
            </w:r>
            <w:r w:rsidRPr="00E00545">
              <w:rPr>
                <w:vertAlign w:val="superscript"/>
              </w:rPr>
              <w:t>31</w:t>
            </w:r>
            <w:r w:rsidR="00E00545">
              <w:t xml:space="preserve"> – </w:t>
            </w:r>
            <w:r w:rsidRPr="00E00545">
              <w:t>2</w:t>
            </w:r>
            <w:r w:rsidRPr="00E00545">
              <w:rPr>
                <w:vertAlign w:val="superscript"/>
              </w:rPr>
              <w:t>31</w:t>
            </w:r>
            <w:r>
              <w:t>-1</w:t>
            </w:r>
          </w:p>
          <w:p w14:paraId="15BB83C5" w14:textId="72B8161C" w:rsidR="00E00545" w:rsidRDefault="00CA2164" w:rsidP="00397FC0">
            <w:pPr>
              <w:cnfStyle w:val="000000000000" w:firstRow="0" w:lastRow="0" w:firstColumn="0" w:lastColumn="0" w:oddVBand="0" w:evenVBand="0" w:oddHBand="0" w:evenHBand="0" w:firstRowFirstColumn="0" w:firstRowLastColumn="0" w:lastRowFirstColumn="0" w:lastRowLastColumn="0"/>
            </w:pPr>
            <w:r w:rsidRPr="00CA2164">
              <w:t>0</w:t>
            </w:r>
            <w:r>
              <w:t xml:space="preserve"> – </w:t>
            </w:r>
            <w:r w:rsidRPr="00CA2164">
              <w:t>2</w:t>
            </w:r>
            <w:r w:rsidRPr="005A0E5E">
              <w:rPr>
                <w:vertAlign w:val="superscript"/>
              </w:rPr>
              <w:t>32</w:t>
            </w:r>
            <w:r w:rsidRPr="00CA2164">
              <w:t>-1</w:t>
            </w:r>
          </w:p>
        </w:tc>
        <w:tc>
          <w:tcPr>
            <w:tcW w:w="0" w:type="auto"/>
          </w:tcPr>
          <w:p w14:paraId="55BAE22C" w14:textId="259ED2F5" w:rsidR="0061250D" w:rsidRDefault="0061250D" w:rsidP="00397FC0">
            <w:pPr>
              <w:cnfStyle w:val="000000000000" w:firstRow="0" w:lastRow="0" w:firstColumn="0" w:lastColumn="0" w:oddVBand="0" w:evenVBand="0" w:oddHBand="0" w:evenHBand="0" w:firstRowFirstColumn="0" w:firstRowLastColumn="0" w:lastRowFirstColumn="0" w:lastRowLastColumn="0"/>
            </w:pPr>
            <w:r>
              <w:t>4</w:t>
            </w:r>
          </w:p>
        </w:tc>
        <w:tc>
          <w:tcPr>
            <w:tcW w:w="0" w:type="auto"/>
          </w:tcPr>
          <w:p w14:paraId="1B9C32BF" w14:textId="3F48C71C" w:rsidR="0061250D" w:rsidRDefault="0061250D" w:rsidP="00397FC0">
            <w:pPr>
              <w:cnfStyle w:val="000000000000" w:firstRow="0" w:lastRow="0" w:firstColumn="0" w:lastColumn="0" w:oddVBand="0" w:evenVBand="0" w:oddHBand="0" w:evenHBand="0" w:firstRowFirstColumn="0" w:firstRowLastColumn="0" w:lastRowFirstColumn="0" w:lastRowLastColumn="0"/>
            </w:pPr>
            <w:r>
              <w:t>Liczby całkowite</w:t>
            </w:r>
          </w:p>
        </w:tc>
      </w:tr>
      <w:tr w:rsidR="0061250D" w14:paraId="7D824C6F" w14:textId="29598AED" w:rsidTr="00E52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EDF1E0D" w14:textId="72D4962B" w:rsidR="0061250D" w:rsidRDefault="00E52AC5" w:rsidP="00397FC0">
            <w:r>
              <w:t>BIGINT()</w:t>
            </w:r>
          </w:p>
        </w:tc>
        <w:tc>
          <w:tcPr>
            <w:tcW w:w="0" w:type="auto"/>
          </w:tcPr>
          <w:p w14:paraId="5B6FEB0D" w14:textId="48B26288" w:rsidR="0061250D" w:rsidRDefault="00CA2164" w:rsidP="00397FC0">
            <w:pPr>
              <w:cnfStyle w:val="000000100000" w:firstRow="0" w:lastRow="0" w:firstColumn="0" w:lastColumn="0" w:oddVBand="0" w:evenVBand="0" w:oddHBand="1" w:evenHBand="0" w:firstRowFirstColumn="0" w:firstRowLastColumn="0" w:lastRowFirstColumn="0" w:lastRowLastColumn="0"/>
            </w:pPr>
            <w:r>
              <w:t>-2</w:t>
            </w:r>
            <w:r w:rsidRPr="005A0E5E">
              <w:rPr>
                <w:vertAlign w:val="superscript"/>
              </w:rPr>
              <w:t>63</w:t>
            </w:r>
            <w:r>
              <w:t xml:space="preserve"> – 2</w:t>
            </w:r>
            <w:r w:rsidRPr="005A0E5E">
              <w:rPr>
                <w:vertAlign w:val="superscript"/>
              </w:rPr>
              <w:t>63</w:t>
            </w:r>
            <w:r>
              <w:t>-1</w:t>
            </w:r>
          </w:p>
          <w:p w14:paraId="1090B4F6" w14:textId="5AEB525E" w:rsidR="00CA2164" w:rsidRDefault="005A0E5E" w:rsidP="00397FC0">
            <w:pPr>
              <w:cnfStyle w:val="000000100000" w:firstRow="0" w:lastRow="0" w:firstColumn="0" w:lastColumn="0" w:oddVBand="0" w:evenVBand="0" w:oddHBand="1" w:evenHBand="0" w:firstRowFirstColumn="0" w:firstRowLastColumn="0" w:lastRowFirstColumn="0" w:lastRowLastColumn="0"/>
            </w:pPr>
            <w:r>
              <w:t>0 – 2</w:t>
            </w:r>
            <w:r w:rsidRPr="005A0E5E">
              <w:rPr>
                <w:vertAlign w:val="superscript"/>
              </w:rPr>
              <w:t>64</w:t>
            </w:r>
            <w:r>
              <w:t>-1</w:t>
            </w:r>
          </w:p>
        </w:tc>
        <w:tc>
          <w:tcPr>
            <w:tcW w:w="0" w:type="auto"/>
          </w:tcPr>
          <w:p w14:paraId="1A7B0BD9" w14:textId="68B5E854" w:rsidR="0061250D" w:rsidRDefault="0061250D" w:rsidP="00397FC0">
            <w:pPr>
              <w:cnfStyle w:val="000000100000" w:firstRow="0" w:lastRow="0" w:firstColumn="0" w:lastColumn="0" w:oddVBand="0" w:evenVBand="0" w:oddHBand="1" w:evenHBand="0" w:firstRowFirstColumn="0" w:firstRowLastColumn="0" w:lastRowFirstColumn="0" w:lastRowLastColumn="0"/>
            </w:pPr>
            <w:r>
              <w:t>8</w:t>
            </w:r>
          </w:p>
        </w:tc>
        <w:tc>
          <w:tcPr>
            <w:tcW w:w="0" w:type="auto"/>
          </w:tcPr>
          <w:p w14:paraId="6B337A3D" w14:textId="432E77C7" w:rsidR="0061250D" w:rsidRDefault="0061250D" w:rsidP="00397FC0">
            <w:pPr>
              <w:cnfStyle w:val="000000100000" w:firstRow="0" w:lastRow="0" w:firstColumn="0" w:lastColumn="0" w:oddVBand="0" w:evenVBand="0" w:oddHBand="1" w:evenHBand="0" w:firstRowFirstColumn="0" w:firstRowLastColumn="0" w:lastRowFirstColumn="0" w:lastRowLastColumn="0"/>
            </w:pPr>
            <w:r>
              <w:t>Duże liczby całkowite</w:t>
            </w:r>
          </w:p>
        </w:tc>
      </w:tr>
    </w:tbl>
    <w:p w14:paraId="6B04F6DC" w14:textId="7CB3C8F0" w:rsidR="004A37F6" w:rsidRDefault="004A37F6" w:rsidP="00397FC0">
      <w:pPr>
        <w:rPr>
          <w:b/>
        </w:rPr>
      </w:pPr>
      <w:r w:rsidRPr="00E52AC5">
        <w:rPr>
          <w:b/>
        </w:rPr>
        <w:t>Liczby zmiennoprzecinkowe</w:t>
      </w:r>
    </w:p>
    <w:tbl>
      <w:tblPr>
        <w:tblStyle w:val="Tabelasiatki4akcent1"/>
        <w:tblW w:w="0" w:type="auto"/>
        <w:tblLook w:val="04A0" w:firstRow="1" w:lastRow="0" w:firstColumn="1" w:lastColumn="0" w:noHBand="0" w:noVBand="1"/>
      </w:tblPr>
      <w:tblGrid>
        <w:gridCol w:w="1759"/>
        <w:gridCol w:w="3285"/>
        <w:gridCol w:w="1842"/>
        <w:gridCol w:w="4442"/>
      </w:tblGrid>
      <w:tr w:rsidR="008D35BE" w14:paraId="1AF91C5E" w14:textId="77777777" w:rsidTr="00CA07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19F0CBA" w14:textId="7AA49D68" w:rsidR="008D35BE" w:rsidRDefault="008D35BE" w:rsidP="008D35BE">
            <w:pPr>
              <w:rPr>
                <w:b w:val="0"/>
              </w:rPr>
            </w:pPr>
            <w:r>
              <w:t>Typ</w:t>
            </w:r>
          </w:p>
        </w:tc>
        <w:tc>
          <w:tcPr>
            <w:tcW w:w="0" w:type="auto"/>
          </w:tcPr>
          <w:p w14:paraId="7DB82C42" w14:textId="18379B8A" w:rsidR="008D35BE" w:rsidRDefault="008D35BE" w:rsidP="008D35BE">
            <w:pPr>
              <w:cnfStyle w:val="100000000000" w:firstRow="1" w:lastRow="0" w:firstColumn="0" w:lastColumn="0" w:oddVBand="0" w:evenVBand="0" w:oddHBand="0" w:evenHBand="0" w:firstRowFirstColumn="0" w:firstRowLastColumn="0" w:lastRowFirstColumn="0" w:lastRowLastColumn="0"/>
              <w:rPr>
                <w:b w:val="0"/>
              </w:rPr>
            </w:pPr>
            <w:r>
              <w:t>Zakres liczb</w:t>
            </w:r>
          </w:p>
        </w:tc>
        <w:tc>
          <w:tcPr>
            <w:tcW w:w="0" w:type="auto"/>
          </w:tcPr>
          <w:p w14:paraId="1D86E760" w14:textId="2856C13F" w:rsidR="008D35BE" w:rsidRDefault="008D35BE" w:rsidP="008D35BE">
            <w:pPr>
              <w:cnfStyle w:val="100000000000" w:firstRow="1" w:lastRow="0" w:firstColumn="0" w:lastColumn="0" w:oddVBand="0" w:evenVBand="0" w:oddHBand="0" w:evenHBand="0" w:firstRowFirstColumn="0" w:firstRowLastColumn="0" w:lastRowFirstColumn="0" w:lastRowLastColumn="0"/>
              <w:rPr>
                <w:b w:val="0"/>
              </w:rPr>
            </w:pPr>
            <w:r>
              <w:t>Ilość zajmowanych bajtów w pamięci</w:t>
            </w:r>
          </w:p>
        </w:tc>
        <w:tc>
          <w:tcPr>
            <w:tcW w:w="0" w:type="auto"/>
          </w:tcPr>
          <w:p w14:paraId="5B670A0B" w14:textId="234045A3" w:rsidR="008D35BE" w:rsidRDefault="008D35BE" w:rsidP="008D35BE">
            <w:pPr>
              <w:cnfStyle w:val="100000000000" w:firstRow="1" w:lastRow="0" w:firstColumn="0" w:lastColumn="0" w:oddVBand="0" w:evenVBand="0" w:oddHBand="0" w:evenHBand="0" w:firstRowFirstColumn="0" w:firstRowLastColumn="0" w:lastRowFirstColumn="0" w:lastRowLastColumn="0"/>
              <w:rPr>
                <w:b w:val="0"/>
              </w:rPr>
            </w:pPr>
            <w:r>
              <w:t>Opis</w:t>
            </w:r>
          </w:p>
        </w:tc>
      </w:tr>
      <w:tr w:rsidR="008D35BE" w14:paraId="7B273BE5" w14:textId="77777777" w:rsidTr="00CA07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1C209DA" w14:textId="3F743908" w:rsidR="008D35BE" w:rsidRPr="008D35BE" w:rsidRDefault="008D35BE" w:rsidP="00397FC0">
            <w:r w:rsidRPr="008D35BE">
              <w:t>FLOAT(</w:t>
            </w:r>
            <w:r w:rsidRPr="008D35BE">
              <w:rPr>
                <w:b w:val="0"/>
              </w:rPr>
              <w:t>precyzja</w:t>
            </w:r>
            <w:r w:rsidRPr="008D35BE">
              <w:t>)</w:t>
            </w:r>
          </w:p>
        </w:tc>
        <w:tc>
          <w:tcPr>
            <w:tcW w:w="0" w:type="auto"/>
          </w:tcPr>
          <w:p w14:paraId="6C00E9E0" w14:textId="6C71DE8B" w:rsidR="008D35BE" w:rsidRPr="00300EC1" w:rsidRDefault="00300EC1" w:rsidP="00397FC0">
            <w:pPr>
              <w:cnfStyle w:val="000000100000" w:firstRow="0" w:lastRow="0" w:firstColumn="0" w:lastColumn="0" w:oddVBand="0" w:evenVBand="0" w:oddHBand="1" w:evenHBand="0" w:firstRowFirstColumn="0" w:firstRowLastColumn="0" w:lastRowFirstColumn="0" w:lastRowLastColumn="0"/>
            </w:pPr>
            <w:r w:rsidRPr="00300EC1">
              <w:t>Zależne o</w:t>
            </w:r>
            <w:r>
              <w:t>d precyzji</w:t>
            </w:r>
          </w:p>
        </w:tc>
        <w:tc>
          <w:tcPr>
            <w:tcW w:w="0" w:type="auto"/>
          </w:tcPr>
          <w:p w14:paraId="7A1935FA" w14:textId="3ADA28C9" w:rsidR="008D35BE" w:rsidRPr="00300EC1" w:rsidRDefault="00300EC1" w:rsidP="00397FC0">
            <w:pPr>
              <w:cnfStyle w:val="000000100000" w:firstRow="0" w:lastRow="0" w:firstColumn="0" w:lastColumn="0" w:oddVBand="0" w:evenVBand="0" w:oddHBand="1" w:evenHBand="0" w:firstRowFirstColumn="0" w:firstRowLastColumn="0" w:lastRowFirstColumn="0" w:lastRowLastColumn="0"/>
            </w:pPr>
            <w:r>
              <w:t>Różne</w:t>
            </w:r>
          </w:p>
        </w:tc>
        <w:tc>
          <w:tcPr>
            <w:tcW w:w="0" w:type="auto"/>
          </w:tcPr>
          <w:p w14:paraId="34389E8C" w14:textId="5E970699" w:rsidR="008D35BE" w:rsidRPr="00300EC1" w:rsidRDefault="00300EC1" w:rsidP="00397FC0">
            <w:pPr>
              <w:cnfStyle w:val="000000100000" w:firstRow="0" w:lastRow="0" w:firstColumn="0" w:lastColumn="0" w:oddVBand="0" w:evenVBand="0" w:oddHBand="1" w:evenHBand="0" w:firstRowFirstColumn="0" w:firstRowLastColumn="0" w:lastRowFirstColumn="0" w:lastRowLastColumn="0"/>
            </w:pPr>
            <w:r>
              <w:t>Liczby zmiennoprzecinkowe o pojedynczej lub podwójnej precyzji</w:t>
            </w:r>
          </w:p>
        </w:tc>
      </w:tr>
      <w:tr w:rsidR="003F0D1A" w14:paraId="67DEECE1" w14:textId="77777777" w:rsidTr="00CA077F">
        <w:tc>
          <w:tcPr>
            <w:cnfStyle w:val="001000000000" w:firstRow="0" w:lastRow="0" w:firstColumn="1" w:lastColumn="0" w:oddVBand="0" w:evenVBand="0" w:oddHBand="0" w:evenHBand="0" w:firstRowFirstColumn="0" w:firstRowLastColumn="0" w:lastRowFirstColumn="0" w:lastRowLastColumn="0"/>
            <w:tcW w:w="0" w:type="auto"/>
          </w:tcPr>
          <w:p w14:paraId="2FE9C9CD" w14:textId="77777777" w:rsidR="003F0D1A" w:rsidRDefault="003F0D1A" w:rsidP="003F0D1A">
            <w:pPr>
              <w:rPr>
                <w:b w:val="0"/>
                <w:bCs w:val="0"/>
              </w:rPr>
            </w:pPr>
            <w:r>
              <w:t>FLOAT()</w:t>
            </w:r>
          </w:p>
          <w:p w14:paraId="207CE48A" w14:textId="77777777" w:rsidR="003F0D1A" w:rsidRPr="008D35BE" w:rsidRDefault="003F0D1A" w:rsidP="00397FC0"/>
        </w:tc>
        <w:tc>
          <w:tcPr>
            <w:tcW w:w="0" w:type="auto"/>
          </w:tcPr>
          <w:p w14:paraId="72585527" w14:textId="66CA66FB" w:rsidR="003F0D1A" w:rsidRPr="00300EC1" w:rsidRDefault="00CA077F" w:rsidP="00397FC0">
            <w:pPr>
              <w:cnfStyle w:val="000000000000" w:firstRow="0" w:lastRow="0" w:firstColumn="0" w:lastColumn="0" w:oddVBand="0" w:evenVBand="0" w:oddHBand="0" w:evenHBand="0" w:firstRowFirstColumn="0" w:firstRowLastColumn="0" w:lastRowFirstColumn="0" w:lastRowLastColumn="0"/>
            </w:pPr>
            <w:r>
              <w:t>±1.175494351E-38 ±3.402823466E+38</w:t>
            </w:r>
          </w:p>
        </w:tc>
        <w:tc>
          <w:tcPr>
            <w:tcW w:w="0" w:type="auto"/>
          </w:tcPr>
          <w:p w14:paraId="41C79CE6" w14:textId="2E89E83D" w:rsidR="003F0D1A" w:rsidRDefault="003F0D1A" w:rsidP="00397FC0">
            <w:pPr>
              <w:cnfStyle w:val="000000000000" w:firstRow="0" w:lastRow="0" w:firstColumn="0" w:lastColumn="0" w:oddVBand="0" w:evenVBand="0" w:oddHBand="0" w:evenHBand="0" w:firstRowFirstColumn="0" w:firstRowLastColumn="0" w:lastRowFirstColumn="0" w:lastRowLastColumn="0"/>
            </w:pPr>
            <w:r>
              <w:t>4</w:t>
            </w:r>
          </w:p>
        </w:tc>
        <w:tc>
          <w:tcPr>
            <w:tcW w:w="0" w:type="auto"/>
          </w:tcPr>
          <w:p w14:paraId="21DAF468" w14:textId="6446076F" w:rsidR="003F0D1A" w:rsidRDefault="00CA077F" w:rsidP="00397FC0">
            <w:pPr>
              <w:cnfStyle w:val="000000000000" w:firstRow="0" w:lastRow="0" w:firstColumn="0" w:lastColumn="0" w:oddVBand="0" w:evenVBand="0" w:oddHBand="0" w:evenHBand="0" w:firstRowFirstColumn="0" w:firstRowLastColumn="0" w:lastRowFirstColumn="0" w:lastRowLastColumn="0"/>
            </w:pPr>
            <w:r>
              <w:t>Liczby zmiennoprzecinkowe pojedynczej precyzji. Ten typ jest równoznaczny z FLOAT(4), pozwala dodatkowo określić liczbę wyświetlanych cyfr i liczbę cyfr po przecinku</w:t>
            </w:r>
          </w:p>
        </w:tc>
      </w:tr>
      <w:tr w:rsidR="008D35BE" w14:paraId="156F8FA2" w14:textId="77777777" w:rsidTr="00CA07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9E662EE" w14:textId="77777777" w:rsidR="00F439C1" w:rsidRDefault="00F439C1" w:rsidP="00397FC0">
            <w:pPr>
              <w:rPr>
                <w:b w:val="0"/>
                <w:bCs w:val="0"/>
              </w:rPr>
            </w:pPr>
            <w:r>
              <w:t>DOUBLE()</w:t>
            </w:r>
          </w:p>
          <w:p w14:paraId="78B29A46" w14:textId="77777777" w:rsidR="00F439C1" w:rsidRDefault="00F439C1" w:rsidP="00397FC0">
            <w:pPr>
              <w:rPr>
                <w:b w:val="0"/>
                <w:bCs w:val="0"/>
              </w:rPr>
            </w:pPr>
            <w:r>
              <w:t>DOUBLE PRECISION</w:t>
            </w:r>
            <w:r w:rsidR="00955FC2">
              <w:t>()</w:t>
            </w:r>
          </w:p>
          <w:p w14:paraId="2B31B4A2" w14:textId="18DFD99B" w:rsidR="00955FC2" w:rsidRPr="008D35BE" w:rsidRDefault="00955FC2" w:rsidP="00397FC0">
            <w:r>
              <w:t>REAL</w:t>
            </w:r>
            <w:r w:rsidR="00B4172E">
              <w:t>()</w:t>
            </w:r>
          </w:p>
        </w:tc>
        <w:tc>
          <w:tcPr>
            <w:tcW w:w="0" w:type="auto"/>
          </w:tcPr>
          <w:p w14:paraId="2CEB68D2" w14:textId="2012B0BD" w:rsidR="008D35BE" w:rsidRPr="00300EC1" w:rsidRDefault="00CA077F" w:rsidP="00397FC0">
            <w:pPr>
              <w:cnfStyle w:val="000000100000" w:firstRow="0" w:lastRow="0" w:firstColumn="0" w:lastColumn="0" w:oddVBand="0" w:evenVBand="0" w:oddHBand="1" w:evenHBand="0" w:firstRowFirstColumn="0" w:firstRowLastColumn="0" w:lastRowFirstColumn="0" w:lastRowLastColumn="0"/>
            </w:pPr>
            <w:r>
              <w:t>±1.7976931348623157E-308 ±2.2250738585072014E+308</w:t>
            </w:r>
          </w:p>
        </w:tc>
        <w:tc>
          <w:tcPr>
            <w:tcW w:w="0" w:type="auto"/>
          </w:tcPr>
          <w:p w14:paraId="5E20FC15" w14:textId="7B9F3224" w:rsidR="008D35BE" w:rsidRPr="00300EC1" w:rsidRDefault="003F0D1A" w:rsidP="00397FC0">
            <w:pPr>
              <w:cnfStyle w:val="000000100000" w:firstRow="0" w:lastRow="0" w:firstColumn="0" w:lastColumn="0" w:oddVBand="0" w:evenVBand="0" w:oddHBand="1" w:evenHBand="0" w:firstRowFirstColumn="0" w:firstRowLastColumn="0" w:lastRowFirstColumn="0" w:lastRowLastColumn="0"/>
            </w:pPr>
            <w:r>
              <w:t>8</w:t>
            </w:r>
          </w:p>
        </w:tc>
        <w:tc>
          <w:tcPr>
            <w:tcW w:w="0" w:type="auto"/>
          </w:tcPr>
          <w:p w14:paraId="32738985" w14:textId="27704AD4" w:rsidR="008D35BE" w:rsidRPr="00300EC1" w:rsidRDefault="00CA077F" w:rsidP="00300EC1">
            <w:pPr>
              <w:cnfStyle w:val="000000100000" w:firstRow="0" w:lastRow="0" w:firstColumn="0" w:lastColumn="0" w:oddVBand="0" w:evenVBand="0" w:oddHBand="1" w:evenHBand="0" w:firstRowFirstColumn="0" w:firstRowLastColumn="0" w:lastRowFirstColumn="0" w:lastRowLastColumn="0"/>
            </w:pPr>
            <w:r>
              <w:t>Liczby zmiennoprzecinkowe podwójnej precyzji. Ten typ jest równoznaczny z FLOAT(8), pozwala dodatkowo określić liczbę wyświetlanych cyfr i liczbę cyfr po przecinku</w:t>
            </w:r>
          </w:p>
        </w:tc>
      </w:tr>
      <w:tr w:rsidR="008D35BE" w14:paraId="6C3676BA" w14:textId="77777777" w:rsidTr="00CA077F">
        <w:tc>
          <w:tcPr>
            <w:cnfStyle w:val="001000000000" w:firstRow="0" w:lastRow="0" w:firstColumn="1" w:lastColumn="0" w:oddVBand="0" w:evenVBand="0" w:oddHBand="0" w:evenHBand="0" w:firstRowFirstColumn="0" w:firstRowLastColumn="0" w:lastRowFirstColumn="0" w:lastRowLastColumn="0"/>
            <w:tcW w:w="0" w:type="auto"/>
          </w:tcPr>
          <w:p w14:paraId="07C8839A" w14:textId="77777777" w:rsidR="008D35BE" w:rsidRDefault="00B4172E" w:rsidP="00397FC0">
            <w:pPr>
              <w:rPr>
                <w:b w:val="0"/>
                <w:bCs w:val="0"/>
              </w:rPr>
            </w:pPr>
            <w:r>
              <w:t>DECIMAL()</w:t>
            </w:r>
          </w:p>
          <w:p w14:paraId="3FE0944E" w14:textId="77777777" w:rsidR="00B4172E" w:rsidRDefault="004B3DAB" w:rsidP="00397FC0">
            <w:pPr>
              <w:rPr>
                <w:b w:val="0"/>
                <w:bCs w:val="0"/>
              </w:rPr>
            </w:pPr>
            <w:r>
              <w:t>N</w:t>
            </w:r>
            <w:r w:rsidR="00B4172E">
              <w:t>UMERIC</w:t>
            </w:r>
            <w:r>
              <w:t>()</w:t>
            </w:r>
          </w:p>
          <w:p w14:paraId="08441E35" w14:textId="77777777" w:rsidR="004B3DAB" w:rsidRDefault="004B3DAB" w:rsidP="00397FC0">
            <w:pPr>
              <w:rPr>
                <w:b w:val="0"/>
                <w:bCs w:val="0"/>
              </w:rPr>
            </w:pPr>
            <w:r>
              <w:t>DEC()</w:t>
            </w:r>
          </w:p>
          <w:p w14:paraId="73E5E4EF" w14:textId="4FDDA540" w:rsidR="004B3DAB" w:rsidRPr="008D35BE" w:rsidRDefault="004B3DAB" w:rsidP="00397FC0">
            <w:r>
              <w:t>FIXED()</w:t>
            </w:r>
          </w:p>
        </w:tc>
        <w:tc>
          <w:tcPr>
            <w:tcW w:w="0" w:type="auto"/>
          </w:tcPr>
          <w:p w14:paraId="558C8FAC" w14:textId="6981B543" w:rsidR="008D35BE" w:rsidRPr="00300EC1" w:rsidRDefault="00CA077F" w:rsidP="00397FC0">
            <w:pPr>
              <w:cnfStyle w:val="000000000000" w:firstRow="0" w:lastRow="0" w:firstColumn="0" w:lastColumn="0" w:oddVBand="0" w:evenVBand="0" w:oddHBand="0" w:evenHBand="0" w:firstRowFirstColumn="0" w:firstRowLastColumn="0" w:lastRowFirstColumn="0" w:lastRowLastColumn="0"/>
            </w:pPr>
            <w:r>
              <w:t>Różny</w:t>
            </w:r>
          </w:p>
        </w:tc>
        <w:tc>
          <w:tcPr>
            <w:tcW w:w="0" w:type="auto"/>
          </w:tcPr>
          <w:p w14:paraId="0C70943A" w14:textId="76FD73BC" w:rsidR="008D35BE" w:rsidRPr="00300EC1" w:rsidRDefault="003F0D1A" w:rsidP="00397FC0">
            <w:pPr>
              <w:cnfStyle w:val="000000000000" w:firstRow="0" w:lastRow="0" w:firstColumn="0" w:lastColumn="0" w:oddVBand="0" w:evenVBand="0" w:oddHBand="0" w:evenHBand="0" w:firstRowFirstColumn="0" w:firstRowLastColumn="0" w:lastRowFirstColumn="0" w:lastRowLastColumn="0"/>
            </w:pPr>
            <w:r>
              <w:t>M+2</w:t>
            </w:r>
          </w:p>
        </w:tc>
        <w:tc>
          <w:tcPr>
            <w:tcW w:w="0" w:type="auto"/>
          </w:tcPr>
          <w:p w14:paraId="55F32745" w14:textId="5426DB4C" w:rsidR="008D35BE" w:rsidRPr="00300EC1" w:rsidRDefault="00CA077F" w:rsidP="00397FC0">
            <w:pPr>
              <w:cnfStyle w:val="000000000000" w:firstRow="0" w:lastRow="0" w:firstColumn="0" w:lastColumn="0" w:oddVBand="0" w:evenVBand="0" w:oddHBand="0" w:evenHBand="0" w:firstRowFirstColumn="0" w:firstRowLastColumn="0" w:lastRowFirstColumn="0" w:lastRowLastColumn="0"/>
            </w:pPr>
            <w:r>
              <w:t>Liczba zmiennoprzecinkowa, przechowywana jako zmienna typu CHAR. Zakres zależy od wartości M - liczby wyświetlanych znaków.</w:t>
            </w:r>
          </w:p>
        </w:tc>
      </w:tr>
    </w:tbl>
    <w:p w14:paraId="1551877A" w14:textId="52737664" w:rsidR="00544A82" w:rsidRDefault="00544A82" w:rsidP="00397FC0">
      <w:pPr>
        <w:rPr>
          <w:b/>
        </w:rPr>
      </w:pPr>
      <w:r>
        <w:rPr>
          <w:b/>
        </w:rPr>
        <w:t>Typy daty i czasu</w:t>
      </w:r>
    </w:p>
    <w:tbl>
      <w:tblPr>
        <w:tblStyle w:val="Tabelasiatki4akcent1"/>
        <w:tblW w:w="0" w:type="auto"/>
        <w:tblLook w:val="04A0" w:firstRow="1" w:lastRow="0" w:firstColumn="1" w:lastColumn="0" w:noHBand="0" w:noVBand="1"/>
      </w:tblPr>
      <w:tblGrid>
        <w:gridCol w:w="1669"/>
        <w:gridCol w:w="2639"/>
        <w:gridCol w:w="7020"/>
      </w:tblGrid>
      <w:tr w:rsidR="007C1622" w14:paraId="180F7E93" w14:textId="77777777" w:rsidTr="00F310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D8DBE73" w14:textId="0EA842F1" w:rsidR="007C1622" w:rsidRPr="00F31047" w:rsidRDefault="007C1622" w:rsidP="00397FC0">
            <w:r w:rsidRPr="00F31047">
              <w:t>Typ</w:t>
            </w:r>
          </w:p>
        </w:tc>
        <w:tc>
          <w:tcPr>
            <w:tcW w:w="0" w:type="auto"/>
          </w:tcPr>
          <w:p w14:paraId="31D01313" w14:textId="146A3CC2" w:rsidR="007C1622" w:rsidRPr="00F31047" w:rsidRDefault="007C1622" w:rsidP="00397FC0">
            <w:pPr>
              <w:cnfStyle w:val="100000000000" w:firstRow="1" w:lastRow="0" w:firstColumn="0" w:lastColumn="0" w:oddVBand="0" w:evenVBand="0" w:oddHBand="0" w:evenHBand="0" w:firstRowFirstColumn="0" w:firstRowLastColumn="0" w:lastRowFirstColumn="0" w:lastRowLastColumn="0"/>
            </w:pPr>
            <w:r w:rsidRPr="00F31047">
              <w:t>Zakres</w:t>
            </w:r>
          </w:p>
        </w:tc>
        <w:tc>
          <w:tcPr>
            <w:tcW w:w="0" w:type="auto"/>
          </w:tcPr>
          <w:p w14:paraId="16789CD1" w14:textId="422A50F1" w:rsidR="007C1622" w:rsidRPr="00F31047" w:rsidRDefault="007C1622" w:rsidP="00397FC0">
            <w:pPr>
              <w:cnfStyle w:val="100000000000" w:firstRow="1" w:lastRow="0" w:firstColumn="0" w:lastColumn="0" w:oddVBand="0" w:evenVBand="0" w:oddHBand="0" w:evenHBand="0" w:firstRowFirstColumn="0" w:firstRowLastColumn="0" w:lastRowFirstColumn="0" w:lastRowLastColumn="0"/>
            </w:pPr>
            <w:r w:rsidRPr="00F31047">
              <w:t>Opis</w:t>
            </w:r>
          </w:p>
        </w:tc>
      </w:tr>
      <w:tr w:rsidR="007C1622" w14:paraId="3BCBFDB6" w14:textId="77777777" w:rsidTr="00F310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57784A0" w14:textId="47640F03" w:rsidR="007C1622" w:rsidRPr="00F31047" w:rsidRDefault="007C1622" w:rsidP="00397FC0">
            <w:r w:rsidRPr="00F31047">
              <w:t>DATE</w:t>
            </w:r>
          </w:p>
        </w:tc>
        <w:tc>
          <w:tcPr>
            <w:tcW w:w="0" w:type="auto"/>
          </w:tcPr>
          <w:p w14:paraId="7527C2F1" w14:textId="50B03A99" w:rsidR="007C1622" w:rsidRDefault="007C1622" w:rsidP="00397FC0">
            <w:pPr>
              <w:cnfStyle w:val="000000100000" w:firstRow="0" w:lastRow="0" w:firstColumn="0" w:lastColumn="0" w:oddVBand="0" w:evenVBand="0" w:oddHBand="1" w:evenHBand="0" w:firstRowFirstColumn="0" w:firstRowLastColumn="0" w:lastRowFirstColumn="0" w:lastRowLastColumn="0"/>
              <w:rPr>
                <w:b/>
              </w:rPr>
            </w:pPr>
            <w:r>
              <w:t>1000-01-01 do 9999-12- 31</w:t>
            </w:r>
          </w:p>
        </w:tc>
        <w:tc>
          <w:tcPr>
            <w:tcW w:w="0" w:type="auto"/>
          </w:tcPr>
          <w:p w14:paraId="116E8912" w14:textId="036D0D99" w:rsidR="007C1622" w:rsidRDefault="007C1622" w:rsidP="00397FC0">
            <w:pPr>
              <w:cnfStyle w:val="000000100000" w:firstRow="0" w:lastRow="0" w:firstColumn="0" w:lastColumn="0" w:oddVBand="0" w:evenVBand="0" w:oddHBand="1" w:evenHBand="0" w:firstRowFirstColumn="0" w:firstRowLastColumn="0" w:lastRowFirstColumn="0" w:lastRowLastColumn="0"/>
              <w:rPr>
                <w:b/>
              </w:rPr>
            </w:pPr>
            <w:r>
              <w:t>Data wyświetlana w formacie RRRR-MM-DD. Punktem odniesienia jest 1 stycznia 1000 roku</w:t>
            </w:r>
          </w:p>
        </w:tc>
      </w:tr>
      <w:tr w:rsidR="007C1622" w14:paraId="356B8A9D" w14:textId="77777777" w:rsidTr="00F31047">
        <w:tc>
          <w:tcPr>
            <w:cnfStyle w:val="001000000000" w:firstRow="0" w:lastRow="0" w:firstColumn="1" w:lastColumn="0" w:oddVBand="0" w:evenVBand="0" w:oddHBand="0" w:evenHBand="0" w:firstRowFirstColumn="0" w:firstRowLastColumn="0" w:lastRowFirstColumn="0" w:lastRowLastColumn="0"/>
            <w:tcW w:w="0" w:type="auto"/>
          </w:tcPr>
          <w:p w14:paraId="1BD0FC85" w14:textId="790AFEB6" w:rsidR="007C1622" w:rsidRPr="00F31047" w:rsidRDefault="007C1622" w:rsidP="00397FC0">
            <w:r w:rsidRPr="00F31047">
              <w:t>TIME</w:t>
            </w:r>
          </w:p>
        </w:tc>
        <w:tc>
          <w:tcPr>
            <w:tcW w:w="0" w:type="auto"/>
          </w:tcPr>
          <w:p w14:paraId="3B744625" w14:textId="1500F923" w:rsidR="007C1622" w:rsidRDefault="007C1622" w:rsidP="00397FC0">
            <w:pPr>
              <w:cnfStyle w:val="000000000000" w:firstRow="0" w:lastRow="0" w:firstColumn="0" w:lastColumn="0" w:oddVBand="0" w:evenVBand="0" w:oddHBand="0" w:evenHBand="0" w:firstRowFirstColumn="0" w:firstRowLastColumn="0" w:lastRowFirstColumn="0" w:lastRowLastColumn="0"/>
              <w:rPr>
                <w:b/>
              </w:rPr>
            </w:pPr>
            <w:r>
              <w:t>-838:59:59 do 838:59:59</w:t>
            </w:r>
          </w:p>
        </w:tc>
        <w:tc>
          <w:tcPr>
            <w:tcW w:w="0" w:type="auto"/>
          </w:tcPr>
          <w:p w14:paraId="76B3CC62" w14:textId="46BF7BA7" w:rsidR="007C1622" w:rsidRDefault="007C1622" w:rsidP="00397FC0">
            <w:pPr>
              <w:cnfStyle w:val="000000000000" w:firstRow="0" w:lastRow="0" w:firstColumn="0" w:lastColumn="0" w:oddVBand="0" w:evenVBand="0" w:oddHBand="0" w:evenHBand="0" w:firstRowFirstColumn="0" w:firstRowLastColumn="0" w:lastRowFirstColumn="0" w:lastRowLastColumn="0"/>
              <w:rPr>
                <w:b/>
              </w:rPr>
            </w:pPr>
            <w:r>
              <w:t>Czas w formacie GG:MM:SS</w:t>
            </w:r>
          </w:p>
        </w:tc>
      </w:tr>
      <w:tr w:rsidR="007C1622" w14:paraId="46548517" w14:textId="77777777" w:rsidTr="00F310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9B18917" w14:textId="029D9984" w:rsidR="007C1622" w:rsidRPr="00F31047" w:rsidRDefault="007C1622" w:rsidP="00397FC0">
            <w:r w:rsidRPr="00F31047">
              <w:t>DATETIME</w:t>
            </w:r>
          </w:p>
        </w:tc>
        <w:tc>
          <w:tcPr>
            <w:tcW w:w="0" w:type="auto"/>
          </w:tcPr>
          <w:p w14:paraId="2AE53250" w14:textId="0F9969DF" w:rsidR="007C1622" w:rsidRDefault="007C1622" w:rsidP="00397FC0">
            <w:pPr>
              <w:cnfStyle w:val="000000100000" w:firstRow="0" w:lastRow="0" w:firstColumn="0" w:lastColumn="0" w:oddVBand="0" w:evenVBand="0" w:oddHBand="1" w:evenHBand="0" w:firstRowFirstColumn="0" w:firstRowLastColumn="0" w:lastRowFirstColumn="0" w:lastRowLastColumn="0"/>
              <w:rPr>
                <w:b/>
              </w:rPr>
            </w:pPr>
            <w:r>
              <w:t>1000-01-01 00:00:00 do 9999-12-31 23:59:59</w:t>
            </w:r>
          </w:p>
        </w:tc>
        <w:tc>
          <w:tcPr>
            <w:tcW w:w="0" w:type="auto"/>
          </w:tcPr>
          <w:p w14:paraId="35C803C0" w14:textId="2EF828D2" w:rsidR="007C1622" w:rsidRDefault="007C1622" w:rsidP="00397FC0">
            <w:pPr>
              <w:cnfStyle w:val="000000100000" w:firstRow="0" w:lastRow="0" w:firstColumn="0" w:lastColumn="0" w:oddVBand="0" w:evenVBand="0" w:oddHBand="1" w:evenHBand="0" w:firstRowFirstColumn="0" w:firstRowLastColumn="0" w:lastRowFirstColumn="0" w:lastRowLastColumn="0"/>
              <w:rPr>
                <w:b/>
              </w:rPr>
            </w:pPr>
            <w:r>
              <w:t>Połączenie daty i czasu wyświetlane w formacie RRRR-MM-DD GG:MM:SS</w:t>
            </w:r>
          </w:p>
        </w:tc>
      </w:tr>
      <w:tr w:rsidR="007C1622" w14:paraId="12733470" w14:textId="77777777" w:rsidTr="00F31047">
        <w:tc>
          <w:tcPr>
            <w:cnfStyle w:val="001000000000" w:firstRow="0" w:lastRow="0" w:firstColumn="1" w:lastColumn="0" w:oddVBand="0" w:evenVBand="0" w:oddHBand="0" w:evenHBand="0" w:firstRowFirstColumn="0" w:firstRowLastColumn="0" w:lastRowFirstColumn="0" w:lastRowLastColumn="0"/>
            <w:tcW w:w="0" w:type="auto"/>
          </w:tcPr>
          <w:p w14:paraId="33829FD1" w14:textId="0589BA17" w:rsidR="007C1622" w:rsidRPr="00F31047" w:rsidRDefault="007C1622" w:rsidP="00397FC0">
            <w:r w:rsidRPr="00F31047">
              <w:t>TIMESTAMP(M)</w:t>
            </w:r>
          </w:p>
        </w:tc>
        <w:tc>
          <w:tcPr>
            <w:tcW w:w="0" w:type="auto"/>
          </w:tcPr>
          <w:p w14:paraId="3539F44F" w14:textId="04004D9F" w:rsidR="007C1622" w:rsidRDefault="007C1622" w:rsidP="00397FC0">
            <w:pPr>
              <w:cnfStyle w:val="000000000000" w:firstRow="0" w:lastRow="0" w:firstColumn="0" w:lastColumn="0" w:oddVBand="0" w:evenVBand="0" w:oddHBand="0" w:evenHBand="0" w:firstRowFirstColumn="0" w:firstRowLastColumn="0" w:lastRowFirstColumn="0" w:lastRowLastColumn="0"/>
              <w:rPr>
                <w:b/>
              </w:rPr>
            </w:pPr>
            <w:r>
              <w:t>1970-01-01 do roku 2037</w:t>
            </w:r>
          </w:p>
        </w:tc>
        <w:tc>
          <w:tcPr>
            <w:tcW w:w="0" w:type="auto"/>
          </w:tcPr>
          <w:p w14:paraId="0B5E5D4F" w14:textId="4F0B4D1C" w:rsidR="007C1622" w:rsidRDefault="007C1622" w:rsidP="00397FC0">
            <w:pPr>
              <w:cnfStyle w:val="000000000000" w:firstRow="0" w:lastRow="0" w:firstColumn="0" w:lastColumn="0" w:oddVBand="0" w:evenVBand="0" w:oddHBand="0" w:evenHBand="0" w:firstRowFirstColumn="0" w:firstRowLastColumn="0" w:lastRowFirstColumn="0" w:lastRowLastColumn="0"/>
              <w:rPr>
                <w:b/>
              </w:rPr>
            </w:pPr>
            <w:r>
              <w:t>Typ szczególnie przydatny do śledzenia transakcji. Format wyświetlania zależy od parametru M, górny zakres zależy od systemu operacyjnego</w:t>
            </w:r>
          </w:p>
        </w:tc>
      </w:tr>
      <w:tr w:rsidR="007C1622" w14:paraId="11EDBABB" w14:textId="77777777" w:rsidTr="00F310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8AF5A04" w14:textId="04E544A2" w:rsidR="007C1622" w:rsidRPr="00F31047" w:rsidRDefault="007C1622" w:rsidP="00397FC0">
            <w:r w:rsidRPr="00F31047">
              <w:lastRenderedPageBreak/>
              <w:t>YEAR(2|4)</w:t>
            </w:r>
          </w:p>
        </w:tc>
        <w:tc>
          <w:tcPr>
            <w:tcW w:w="0" w:type="auto"/>
          </w:tcPr>
          <w:p w14:paraId="2A1D4789" w14:textId="4D61F009" w:rsidR="007C1622" w:rsidRDefault="007C1622" w:rsidP="00397FC0">
            <w:pPr>
              <w:cnfStyle w:val="000000100000" w:firstRow="0" w:lastRow="0" w:firstColumn="0" w:lastColumn="0" w:oddVBand="0" w:evenVBand="0" w:oddHBand="1" w:evenHBand="0" w:firstRowFirstColumn="0" w:firstRowLastColumn="0" w:lastRowFirstColumn="0" w:lastRowLastColumn="0"/>
              <w:rPr>
                <w:b/>
              </w:rPr>
            </w:pPr>
            <w:r>
              <w:t>70-69 (1970-2069) lub 1901-2155</w:t>
            </w:r>
          </w:p>
        </w:tc>
        <w:tc>
          <w:tcPr>
            <w:tcW w:w="0" w:type="auto"/>
          </w:tcPr>
          <w:p w14:paraId="404E24D1" w14:textId="4C14FFAA" w:rsidR="007C1622" w:rsidRDefault="007C1622" w:rsidP="00397FC0">
            <w:pPr>
              <w:cnfStyle w:val="000000100000" w:firstRow="0" w:lastRow="0" w:firstColumn="0" w:lastColumn="0" w:oddVBand="0" w:evenVBand="0" w:oddHBand="1" w:evenHBand="0" w:firstRowFirstColumn="0" w:firstRowLastColumn="0" w:lastRowFirstColumn="0" w:lastRowLastColumn="0"/>
              <w:rPr>
                <w:b/>
              </w:rPr>
            </w:pPr>
            <w:r>
              <w:t>Rok pokazywany w formie dwu- lub czterocyfrowej, przy czym formy mają różne zakresy lat.</w:t>
            </w:r>
          </w:p>
        </w:tc>
      </w:tr>
    </w:tbl>
    <w:p w14:paraId="3291B119" w14:textId="772A0B69" w:rsidR="00544A82" w:rsidRDefault="007C1622" w:rsidP="00397FC0">
      <w:pPr>
        <w:rPr>
          <w:b/>
        </w:rPr>
      </w:pPr>
      <w:r>
        <w:rPr>
          <w:b/>
        </w:rPr>
        <w:t>Format wyświetlanie wartości typu TIMESTAMP</w:t>
      </w:r>
    </w:p>
    <w:tbl>
      <w:tblPr>
        <w:tblStyle w:val="Tabelasiatki4akcent1"/>
        <w:tblW w:w="0" w:type="auto"/>
        <w:tblLook w:val="04A0" w:firstRow="1" w:lastRow="0" w:firstColumn="1" w:lastColumn="0" w:noHBand="0" w:noVBand="1"/>
      </w:tblPr>
      <w:tblGrid>
        <w:gridCol w:w="1699"/>
        <w:gridCol w:w="2197"/>
      </w:tblGrid>
      <w:tr w:rsidR="00F31047" w14:paraId="5903BBC1" w14:textId="77777777" w:rsidTr="00072A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C4F0F2E" w14:textId="6587CE49" w:rsidR="00F31047" w:rsidRDefault="00F31047" w:rsidP="00397FC0">
            <w:r>
              <w:t>Typ</w:t>
            </w:r>
          </w:p>
        </w:tc>
        <w:tc>
          <w:tcPr>
            <w:tcW w:w="0" w:type="auto"/>
          </w:tcPr>
          <w:p w14:paraId="100633F3" w14:textId="0AA1E447" w:rsidR="00F31047" w:rsidRDefault="00F31047" w:rsidP="00397FC0">
            <w:pPr>
              <w:cnfStyle w:val="100000000000" w:firstRow="1" w:lastRow="0" w:firstColumn="0" w:lastColumn="0" w:oddVBand="0" w:evenVBand="0" w:oddHBand="0" w:evenHBand="0" w:firstRowFirstColumn="0" w:firstRowLastColumn="0" w:lastRowFirstColumn="0" w:lastRowLastColumn="0"/>
            </w:pPr>
            <w:r>
              <w:t>Format wyświetlania</w:t>
            </w:r>
          </w:p>
        </w:tc>
      </w:tr>
      <w:tr w:rsidR="00F31047" w14:paraId="378D699F" w14:textId="77777777" w:rsidTr="00072A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F46CA14" w14:textId="3F8E5F01" w:rsidR="00F31047" w:rsidRDefault="00F31047" w:rsidP="00397FC0">
            <w:r>
              <w:t>TIMESTAMP</w:t>
            </w:r>
          </w:p>
        </w:tc>
        <w:tc>
          <w:tcPr>
            <w:tcW w:w="0" w:type="auto"/>
          </w:tcPr>
          <w:p w14:paraId="59C361D7" w14:textId="4DABB8AC" w:rsidR="00F31047" w:rsidRDefault="00072A93" w:rsidP="00397FC0">
            <w:pPr>
              <w:cnfStyle w:val="000000100000" w:firstRow="0" w:lastRow="0" w:firstColumn="0" w:lastColumn="0" w:oddVBand="0" w:evenVBand="0" w:oddHBand="1" w:evenHBand="0" w:firstRowFirstColumn="0" w:firstRowLastColumn="0" w:lastRowFirstColumn="0" w:lastRowLastColumn="0"/>
            </w:pPr>
            <w:r>
              <w:t>RRRRMMDDGGMMSS</w:t>
            </w:r>
          </w:p>
        </w:tc>
      </w:tr>
      <w:tr w:rsidR="00F31047" w14:paraId="5CF0A2C9" w14:textId="77777777" w:rsidTr="00072A93">
        <w:tc>
          <w:tcPr>
            <w:cnfStyle w:val="001000000000" w:firstRow="0" w:lastRow="0" w:firstColumn="1" w:lastColumn="0" w:oddVBand="0" w:evenVBand="0" w:oddHBand="0" w:evenHBand="0" w:firstRowFirstColumn="0" w:firstRowLastColumn="0" w:lastRowFirstColumn="0" w:lastRowLastColumn="0"/>
            <w:tcW w:w="0" w:type="auto"/>
          </w:tcPr>
          <w:p w14:paraId="6A5B4C97" w14:textId="044A6FEF" w:rsidR="00F31047" w:rsidRDefault="00C5172C" w:rsidP="00397FC0">
            <w:r>
              <w:t>TIMESTAMP(14)</w:t>
            </w:r>
          </w:p>
        </w:tc>
        <w:tc>
          <w:tcPr>
            <w:tcW w:w="0" w:type="auto"/>
          </w:tcPr>
          <w:p w14:paraId="4B96380A" w14:textId="54526E53" w:rsidR="00F31047" w:rsidRDefault="00072A93" w:rsidP="00397FC0">
            <w:pPr>
              <w:cnfStyle w:val="000000000000" w:firstRow="0" w:lastRow="0" w:firstColumn="0" w:lastColumn="0" w:oddVBand="0" w:evenVBand="0" w:oddHBand="0" w:evenHBand="0" w:firstRowFirstColumn="0" w:firstRowLastColumn="0" w:lastRowFirstColumn="0" w:lastRowLastColumn="0"/>
            </w:pPr>
            <w:r>
              <w:t>RRRRMMDDGGMMSS</w:t>
            </w:r>
          </w:p>
        </w:tc>
      </w:tr>
      <w:tr w:rsidR="00F31047" w14:paraId="51325E83" w14:textId="77777777" w:rsidTr="00072A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719BD8C" w14:textId="53AD43B5" w:rsidR="00F31047" w:rsidRDefault="00C5172C" w:rsidP="00397FC0">
            <w:r>
              <w:t>TIMESTAMP(12)</w:t>
            </w:r>
          </w:p>
        </w:tc>
        <w:tc>
          <w:tcPr>
            <w:tcW w:w="0" w:type="auto"/>
          </w:tcPr>
          <w:p w14:paraId="418973F5" w14:textId="6EEF71F6" w:rsidR="00F31047" w:rsidRDefault="00072A93" w:rsidP="00397FC0">
            <w:pPr>
              <w:cnfStyle w:val="000000100000" w:firstRow="0" w:lastRow="0" w:firstColumn="0" w:lastColumn="0" w:oddVBand="0" w:evenVBand="0" w:oddHBand="1" w:evenHBand="0" w:firstRowFirstColumn="0" w:firstRowLastColumn="0" w:lastRowFirstColumn="0" w:lastRowLastColumn="0"/>
            </w:pPr>
            <w:r>
              <w:t>RRMMDDGGMMSS</w:t>
            </w:r>
          </w:p>
        </w:tc>
      </w:tr>
      <w:tr w:rsidR="00F31047" w14:paraId="6D5994DD" w14:textId="77777777" w:rsidTr="00072A93">
        <w:tc>
          <w:tcPr>
            <w:cnfStyle w:val="001000000000" w:firstRow="0" w:lastRow="0" w:firstColumn="1" w:lastColumn="0" w:oddVBand="0" w:evenVBand="0" w:oddHBand="0" w:evenHBand="0" w:firstRowFirstColumn="0" w:firstRowLastColumn="0" w:lastRowFirstColumn="0" w:lastRowLastColumn="0"/>
            <w:tcW w:w="0" w:type="auto"/>
          </w:tcPr>
          <w:p w14:paraId="14609FA2" w14:textId="0FF11368" w:rsidR="00F31047" w:rsidRDefault="00C5172C" w:rsidP="00397FC0">
            <w:r>
              <w:t>TIMESTAMP(10)</w:t>
            </w:r>
          </w:p>
        </w:tc>
        <w:tc>
          <w:tcPr>
            <w:tcW w:w="0" w:type="auto"/>
          </w:tcPr>
          <w:p w14:paraId="59D8CDBC" w14:textId="7D6BA0DC" w:rsidR="00F31047" w:rsidRDefault="00072A93" w:rsidP="00397FC0">
            <w:pPr>
              <w:cnfStyle w:val="000000000000" w:firstRow="0" w:lastRow="0" w:firstColumn="0" w:lastColumn="0" w:oddVBand="0" w:evenVBand="0" w:oddHBand="0" w:evenHBand="0" w:firstRowFirstColumn="0" w:firstRowLastColumn="0" w:lastRowFirstColumn="0" w:lastRowLastColumn="0"/>
            </w:pPr>
            <w:r>
              <w:t>RRMMDDGGMM</w:t>
            </w:r>
          </w:p>
        </w:tc>
      </w:tr>
      <w:tr w:rsidR="00F31047" w14:paraId="0E8BEA17" w14:textId="77777777" w:rsidTr="00072A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0B0CDE2" w14:textId="3FD1C549" w:rsidR="00F31047" w:rsidRDefault="00C5172C" w:rsidP="00397FC0">
            <w:r>
              <w:t>TIMESTAMP(8)</w:t>
            </w:r>
          </w:p>
        </w:tc>
        <w:tc>
          <w:tcPr>
            <w:tcW w:w="0" w:type="auto"/>
          </w:tcPr>
          <w:p w14:paraId="39D72AA6" w14:textId="5112F720" w:rsidR="00F31047" w:rsidRDefault="004A64AA" w:rsidP="00397FC0">
            <w:pPr>
              <w:cnfStyle w:val="000000100000" w:firstRow="0" w:lastRow="0" w:firstColumn="0" w:lastColumn="0" w:oddVBand="0" w:evenVBand="0" w:oddHBand="1" w:evenHBand="0" w:firstRowFirstColumn="0" w:firstRowLastColumn="0" w:lastRowFirstColumn="0" w:lastRowLastColumn="0"/>
            </w:pPr>
            <w:r>
              <w:t>RRRRMMDD</w:t>
            </w:r>
          </w:p>
        </w:tc>
      </w:tr>
      <w:tr w:rsidR="00F31047" w14:paraId="6F8D8F74" w14:textId="77777777" w:rsidTr="00072A93">
        <w:tc>
          <w:tcPr>
            <w:cnfStyle w:val="001000000000" w:firstRow="0" w:lastRow="0" w:firstColumn="1" w:lastColumn="0" w:oddVBand="0" w:evenVBand="0" w:oddHBand="0" w:evenHBand="0" w:firstRowFirstColumn="0" w:firstRowLastColumn="0" w:lastRowFirstColumn="0" w:lastRowLastColumn="0"/>
            <w:tcW w:w="0" w:type="auto"/>
          </w:tcPr>
          <w:p w14:paraId="28A02848" w14:textId="501E91F2" w:rsidR="00F31047" w:rsidRDefault="00C5172C" w:rsidP="00397FC0">
            <w:r>
              <w:t>TIMESTAMP(6)</w:t>
            </w:r>
          </w:p>
        </w:tc>
        <w:tc>
          <w:tcPr>
            <w:tcW w:w="0" w:type="auto"/>
          </w:tcPr>
          <w:p w14:paraId="23362747" w14:textId="3E542EA5" w:rsidR="00F31047" w:rsidRDefault="004A64AA" w:rsidP="00397FC0">
            <w:pPr>
              <w:cnfStyle w:val="000000000000" w:firstRow="0" w:lastRow="0" w:firstColumn="0" w:lastColumn="0" w:oddVBand="0" w:evenVBand="0" w:oddHBand="0" w:evenHBand="0" w:firstRowFirstColumn="0" w:firstRowLastColumn="0" w:lastRowFirstColumn="0" w:lastRowLastColumn="0"/>
            </w:pPr>
            <w:r>
              <w:t>RRMMDD</w:t>
            </w:r>
          </w:p>
        </w:tc>
      </w:tr>
      <w:tr w:rsidR="00F31047" w14:paraId="71129260" w14:textId="77777777" w:rsidTr="00072A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4C54BFB" w14:textId="18856273" w:rsidR="00F31047" w:rsidRDefault="00C5172C" w:rsidP="00397FC0">
            <w:r>
              <w:t>TIMESTAMP(4)</w:t>
            </w:r>
          </w:p>
        </w:tc>
        <w:tc>
          <w:tcPr>
            <w:tcW w:w="0" w:type="auto"/>
          </w:tcPr>
          <w:p w14:paraId="400092F5" w14:textId="1495D62D" w:rsidR="00F31047" w:rsidRDefault="004A64AA" w:rsidP="00397FC0">
            <w:pPr>
              <w:cnfStyle w:val="000000100000" w:firstRow="0" w:lastRow="0" w:firstColumn="0" w:lastColumn="0" w:oddVBand="0" w:evenVBand="0" w:oddHBand="1" w:evenHBand="0" w:firstRowFirstColumn="0" w:firstRowLastColumn="0" w:lastRowFirstColumn="0" w:lastRowLastColumn="0"/>
            </w:pPr>
            <w:r>
              <w:t>RRMM</w:t>
            </w:r>
          </w:p>
        </w:tc>
      </w:tr>
      <w:tr w:rsidR="00F31047" w14:paraId="5FDE7ADA" w14:textId="77777777" w:rsidTr="00072A93">
        <w:tc>
          <w:tcPr>
            <w:cnfStyle w:val="001000000000" w:firstRow="0" w:lastRow="0" w:firstColumn="1" w:lastColumn="0" w:oddVBand="0" w:evenVBand="0" w:oddHBand="0" w:evenHBand="0" w:firstRowFirstColumn="0" w:firstRowLastColumn="0" w:lastRowFirstColumn="0" w:lastRowLastColumn="0"/>
            <w:tcW w:w="0" w:type="auto"/>
          </w:tcPr>
          <w:p w14:paraId="708650C0" w14:textId="25F387D2" w:rsidR="00F31047" w:rsidRDefault="00C5172C" w:rsidP="00397FC0">
            <w:r>
              <w:t>TIMESTAMP(2)</w:t>
            </w:r>
          </w:p>
        </w:tc>
        <w:tc>
          <w:tcPr>
            <w:tcW w:w="0" w:type="auto"/>
          </w:tcPr>
          <w:p w14:paraId="6BD4DAE5" w14:textId="40D31266" w:rsidR="00F31047" w:rsidRDefault="004A64AA" w:rsidP="00397FC0">
            <w:pPr>
              <w:cnfStyle w:val="000000000000" w:firstRow="0" w:lastRow="0" w:firstColumn="0" w:lastColumn="0" w:oddVBand="0" w:evenVBand="0" w:oddHBand="0" w:evenHBand="0" w:firstRowFirstColumn="0" w:firstRowLastColumn="0" w:lastRowFirstColumn="0" w:lastRowLastColumn="0"/>
            </w:pPr>
            <w:r>
              <w:t>RR</w:t>
            </w:r>
          </w:p>
        </w:tc>
      </w:tr>
    </w:tbl>
    <w:p w14:paraId="147E5249" w14:textId="5B31015E" w:rsidR="000F7462" w:rsidRPr="000F7462" w:rsidRDefault="000F7462" w:rsidP="000F7462">
      <w:pPr>
        <w:rPr>
          <w:b/>
        </w:rPr>
      </w:pPr>
      <w:r>
        <w:rPr>
          <w:b/>
        </w:rPr>
        <w:t>Typy łańcuchowe</w:t>
      </w:r>
      <w:r w:rsidRPr="000F7462">
        <w:rPr>
          <w:b/>
        </w:rPr>
        <w:t xml:space="preserve"> je podzielić na 3 grupy:</w:t>
      </w:r>
    </w:p>
    <w:p w14:paraId="2F46F0F4" w14:textId="4419FC51" w:rsidR="000F7462" w:rsidRPr="000F7462" w:rsidRDefault="000F7462" w:rsidP="000F7462">
      <w:pPr>
        <w:pStyle w:val="Akapitzlist"/>
        <w:numPr>
          <w:ilvl w:val="0"/>
          <w:numId w:val="3"/>
        </w:numPr>
      </w:pPr>
      <w:r>
        <w:t>K</w:t>
      </w:r>
      <w:r w:rsidRPr="000F7462">
        <w:t>lasyczne łańcuchy (stringi) znaków</w:t>
      </w:r>
    </w:p>
    <w:p w14:paraId="71645E05" w14:textId="77777777" w:rsidR="000F7462" w:rsidRPr="000F7462" w:rsidRDefault="000F7462" w:rsidP="000F7462">
      <w:pPr>
        <w:pStyle w:val="Akapitzlist"/>
        <w:numPr>
          <w:ilvl w:val="1"/>
          <w:numId w:val="3"/>
        </w:numPr>
      </w:pPr>
      <w:r w:rsidRPr="000F7462">
        <w:rPr>
          <w:b/>
        </w:rPr>
        <w:t>CHAR</w:t>
      </w:r>
      <w:r w:rsidRPr="000F7462">
        <w:t xml:space="preserve"> - łańcuchy o stałej długości</w:t>
      </w:r>
    </w:p>
    <w:p w14:paraId="5452400F" w14:textId="77777777" w:rsidR="000F7462" w:rsidRPr="000F7462" w:rsidRDefault="000F7462" w:rsidP="000F7462">
      <w:pPr>
        <w:pStyle w:val="Akapitzlist"/>
        <w:numPr>
          <w:ilvl w:val="1"/>
          <w:numId w:val="3"/>
        </w:numPr>
      </w:pPr>
      <w:r w:rsidRPr="000F7462">
        <w:rPr>
          <w:b/>
        </w:rPr>
        <w:t>VARCHAR</w:t>
      </w:r>
      <w:r w:rsidRPr="000F7462">
        <w:t xml:space="preserve"> - łańcuchy o zmiennej długości</w:t>
      </w:r>
    </w:p>
    <w:p w14:paraId="6A17651A" w14:textId="71E45DD3" w:rsidR="000F7462" w:rsidRPr="000F7462" w:rsidRDefault="000F7462" w:rsidP="000F7462">
      <w:pPr>
        <w:pStyle w:val="Akapitzlist"/>
        <w:numPr>
          <w:ilvl w:val="0"/>
          <w:numId w:val="3"/>
        </w:numPr>
      </w:pPr>
      <w:r>
        <w:t>T</w:t>
      </w:r>
      <w:r w:rsidRPr="000F7462">
        <w:t xml:space="preserve">ypy </w:t>
      </w:r>
      <w:r w:rsidRPr="000F7462">
        <w:rPr>
          <w:b/>
        </w:rPr>
        <w:t>TEXT</w:t>
      </w:r>
      <w:r w:rsidRPr="000F7462">
        <w:t xml:space="preserve"> do przechowywania długich tekstów oraz BLOB dla dużych danych binarnych</w:t>
      </w:r>
    </w:p>
    <w:p w14:paraId="78AE7FD9" w14:textId="0DF03E19" w:rsidR="008F5E1D" w:rsidRPr="000F7462" w:rsidRDefault="000F7462" w:rsidP="000F7462">
      <w:pPr>
        <w:pStyle w:val="Akapitzlist"/>
        <w:numPr>
          <w:ilvl w:val="0"/>
          <w:numId w:val="3"/>
        </w:numPr>
      </w:pPr>
      <w:r>
        <w:t>T</w:t>
      </w:r>
      <w:r w:rsidRPr="000F7462">
        <w:t xml:space="preserve">ypy specjalne </w:t>
      </w:r>
      <w:r w:rsidRPr="000F7462">
        <w:rPr>
          <w:b/>
        </w:rPr>
        <w:t>SET</w:t>
      </w:r>
      <w:r w:rsidRPr="000F7462">
        <w:t xml:space="preserve"> do określonego zbioru wartości oraz </w:t>
      </w:r>
      <w:r w:rsidRPr="000F7462">
        <w:rPr>
          <w:b/>
        </w:rPr>
        <w:t>ENUM</w:t>
      </w:r>
      <w:r w:rsidRPr="000F7462">
        <w:t xml:space="preserve"> - typ wyliczeniowy, gdzie można wybrać jedną wartość spośród określonego zbioru wartości</w:t>
      </w:r>
    </w:p>
    <w:p w14:paraId="2304A29F" w14:textId="5299FDE8" w:rsidR="007C1622" w:rsidRPr="0034138A" w:rsidRDefault="000F4AD2" w:rsidP="00397FC0">
      <w:pPr>
        <w:rPr>
          <w:b/>
        </w:rPr>
      </w:pPr>
      <w:r w:rsidRPr="0034138A">
        <w:rPr>
          <w:b/>
        </w:rPr>
        <w:t>Zwykłe t</w:t>
      </w:r>
      <w:r w:rsidR="00072A93" w:rsidRPr="0034138A">
        <w:rPr>
          <w:b/>
        </w:rPr>
        <w:t>ypy łańcuchowe</w:t>
      </w:r>
    </w:p>
    <w:tbl>
      <w:tblPr>
        <w:tblStyle w:val="Tabelasiatki4akcent1"/>
        <w:tblW w:w="0" w:type="auto"/>
        <w:tblLook w:val="04A0" w:firstRow="1" w:lastRow="0" w:firstColumn="1" w:lastColumn="0" w:noHBand="0" w:noVBand="1"/>
      </w:tblPr>
      <w:tblGrid>
        <w:gridCol w:w="2980"/>
        <w:gridCol w:w="1043"/>
        <w:gridCol w:w="7305"/>
      </w:tblGrid>
      <w:tr w:rsidR="00072A93" w14:paraId="6A42F08D" w14:textId="77777777" w:rsidTr="00DC45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D993AED" w14:textId="4174D600" w:rsidR="00072A93" w:rsidRPr="00DC45D9" w:rsidRDefault="00072A93" w:rsidP="00397FC0">
            <w:r w:rsidRPr="00DC45D9">
              <w:t>Typ</w:t>
            </w:r>
          </w:p>
        </w:tc>
        <w:tc>
          <w:tcPr>
            <w:tcW w:w="0" w:type="auto"/>
          </w:tcPr>
          <w:p w14:paraId="0A767EDA" w14:textId="40EC9D04" w:rsidR="00072A93" w:rsidRDefault="00072A93" w:rsidP="00397FC0">
            <w:pPr>
              <w:cnfStyle w:val="100000000000" w:firstRow="1" w:lastRow="0" w:firstColumn="0" w:lastColumn="0" w:oddVBand="0" w:evenVBand="0" w:oddHBand="0" w:evenHBand="0" w:firstRowFirstColumn="0" w:firstRowLastColumn="0" w:lastRowFirstColumn="0" w:lastRowLastColumn="0"/>
            </w:pPr>
            <w:r>
              <w:t>Zakres</w:t>
            </w:r>
          </w:p>
        </w:tc>
        <w:tc>
          <w:tcPr>
            <w:tcW w:w="0" w:type="auto"/>
          </w:tcPr>
          <w:p w14:paraId="7EED221F" w14:textId="5134B277" w:rsidR="00072A93" w:rsidRDefault="00072A93" w:rsidP="00397FC0">
            <w:pPr>
              <w:cnfStyle w:val="100000000000" w:firstRow="1" w:lastRow="0" w:firstColumn="0" w:lastColumn="0" w:oddVBand="0" w:evenVBand="0" w:oddHBand="0" w:evenHBand="0" w:firstRowFirstColumn="0" w:firstRowLastColumn="0" w:lastRowFirstColumn="0" w:lastRowLastColumn="0"/>
            </w:pPr>
            <w:r>
              <w:t>Opis</w:t>
            </w:r>
          </w:p>
        </w:tc>
      </w:tr>
      <w:tr w:rsidR="00072A93" w14:paraId="01285580" w14:textId="77777777" w:rsidTr="00DC45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51343A4" w14:textId="0B3AA910" w:rsidR="00072A93" w:rsidRPr="00DC45D9" w:rsidRDefault="00391997" w:rsidP="00397FC0">
            <w:r w:rsidRPr="00DC45D9">
              <w:t xml:space="preserve">[NATIONAL] </w:t>
            </w:r>
            <w:r w:rsidR="00A220E4" w:rsidRPr="00DC45D9">
              <w:t>CHAR(</w:t>
            </w:r>
            <w:r w:rsidRPr="00DC45D9">
              <w:t>) [BINARY</w:t>
            </w:r>
            <w:r w:rsidR="00950901" w:rsidRPr="00DC45D9">
              <w:t>|ASCII|UNICODE</w:t>
            </w:r>
            <w:r w:rsidRPr="00DC45D9">
              <w:t>]</w:t>
            </w:r>
          </w:p>
        </w:tc>
        <w:tc>
          <w:tcPr>
            <w:tcW w:w="0" w:type="auto"/>
          </w:tcPr>
          <w:p w14:paraId="6F16AC10" w14:textId="21A8B9CA" w:rsidR="00072A93" w:rsidRDefault="00A220E4" w:rsidP="00397FC0">
            <w:pPr>
              <w:cnfStyle w:val="000000100000" w:firstRow="0" w:lastRow="0" w:firstColumn="0" w:lastColumn="0" w:oddVBand="0" w:evenVBand="0" w:oddHBand="1" w:evenHBand="0" w:firstRowFirstColumn="0" w:firstRowLastColumn="0" w:lastRowFirstColumn="0" w:lastRowLastColumn="0"/>
            </w:pPr>
            <w:r>
              <w:t>1 – 255 znaków</w:t>
            </w:r>
          </w:p>
        </w:tc>
        <w:tc>
          <w:tcPr>
            <w:tcW w:w="0" w:type="auto"/>
          </w:tcPr>
          <w:p w14:paraId="53D3D893" w14:textId="514CC447" w:rsidR="00072A93" w:rsidRDefault="00391997" w:rsidP="00397FC0">
            <w:pPr>
              <w:cnfStyle w:val="000000100000" w:firstRow="0" w:lastRow="0" w:firstColumn="0" w:lastColumn="0" w:oddVBand="0" w:evenVBand="0" w:oddHBand="1" w:evenHBand="0" w:firstRowFirstColumn="0" w:firstRowLastColumn="0" w:lastRowFirstColumn="0" w:lastRowLastColumn="0"/>
            </w:pPr>
            <w:r>
              <w:t>Łańcuch znaków stałej długości M, gdzie M może przyjmować wartości od 1 do 255. Słowo kluczowe NATIONAL, wymusza zastosowanie domyślnego zbioru znaków. BINARY wyłącza rozpoznawanie wielkości liter (domyślnie wielkość liter jest rozpoznawana). ASCII lub UNICODE definiują używany w kolumnie zestaw znaków.</w:t>
            </w:r>
          </w:p>
        </w:tc>
      </w:tr>
      <w:tr w:rsidR="00072A93" w14:paraId="1B3C1A0C" w14:textId="77777777" w:rsidTr="00DC45D9">
        <w:tc>
          <w:tcPr>
            <w:cnfStyle w:val="001000000000" w:firstRow="0" w:lastRow="0" w:firstColumn="1" w:lastColumn="0" w:oddVBand="0" w:evenVBand="0" w:oddHBand="0" w:evenHBand="0" w:firstRowFirstColumn="0" w:firstRowLastColumn="0" w:lastRowFirstColumn="0" w:lastRowLastColumn="0"/>
            <w:tcW w:w="0" w:type="auto"/>
          </w:tcPr>
          <w:p w14:paraId="0364B7AA" w14:textId="7FA2778C" w:rsidR="00072A93" w:rsidRPr="00DC45D9" w:rsidRDefault="00A220E4" w:rsidP="00397FC0">
            <w:r w:rsidRPr="00DC45D9">
              <w:t>CHAR</w:t>
            </w:r>
          </w:p>
        </w:tc>
        <w:tc>
          <w:tcPr>
            <w:tcW w:w="0" w:type="auto"/>
          </w:tcPr>
          <w:p w14:paraId="49E6B605" w14:textId="60EC4ED3" w:rsidR="00072A93" w:rsidRDefault="00A220E4" w:rsidP="00397FC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32E1CB2C" w14:textId="195B03F4" w:rsidR="00072A93" w:rsidRDefault="00B1184C" w:rsidP="00397FC0">
            <w:pPr>
              <w:cnfStyle w:val="000000000000" w:firstRow="0" w:lastRow="0" w:firstColumn="0" w:lastColumn="0" w:oddVBand="0" w:evenVBand="0" w:oddHBand="0" w:evenHBand="0" w:firstRowFirstColumn="0" w:firstRowLastColumn="0" w:lastRowFirstColumn="0" w:lastRowLastColumn="0"/>
            </w:pPr>
            <w:r>
              <w:t>Synonim typu CHAR(1)</w:t>
            </w:r>
          </w:p>
        </w:tc>
      </w:tr>
      <w:tr w:rsidR="00072A93" w14:paraId="01002FA9" w14:textId="77777777" w:rsidTr="00DC45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BC007A3" w14:textId="66EA7315" w:rsidR="00072A93" w:rsidRPr="00DC45D9" w:rsidRDefault="00950901" w:rsidP="00397FC0">
            <w:r w:rsidRPr="00DC45D9">
              <w:t xml:space="preserve">[NATIONAL] </w:t>
            </w:r>
            <w:r w:rsidR="00A220E4" w:rsidRPr="00DC45D9">
              <w:t>VARCHAR()</w:t>
            </w:r>
            <w:r w:rsidRPr="00DC45D9">
              <w:t xml:space="preserve"> [BINARY]</w:t>
            </w:r>
          </w:p>
        </w:tc>
        <w:tc>
          <w:tcPr>
            <w:tcW w:w="0" w:type="auto"/>
          </w:tcPr>
          <w:p w14:paraId="40F1EAC8" w14:textId="775C2073" w:rsidR="00072A93" w:rsidRDefault="00A220E4" w:rsidP="00397FC0">
            <w:pPr>
              <w:cnfStyle w:val="000000100000" w:firstRow="0" w:lastRow="0" w:firstColumn="0" w:lastColumn="0" w:oddVBand="0" w:evenVBand="0" w:oddHBand="1" w:evenHBand="0" w:firstRowFirstColumn="0" w:firstRowLastColumn="0" w:lastRowFirstColumn="0" w:lastRowLastColumn="0"/>
            </w:pPr>
            <w:r>
              <w:t>1 – 255</w:t>
            </w:r>
          </w:p>
        </w:tc>
        <w:tc>
          <w:tcPr>
            <w:tcW w:w="0" w:type="auto"/>
          </w:tcPr>
          <w:p w14:paraId="1BC8CA28" w14:textId="056C96B3" w:rsidR="00072A93" w:rsidRDefault="00B1184C" w:rsidP="00397FC0">
            <w:pPr>
              <w:cnfStyle w:val="000000100000" w:firstRow="0" w:lastRow="0" w:firstColumn="0" w:lastColumn="0" w:oddVBand="0" w:evenVBand="0" w:oddHBand="1" w:evenHBand="0" w:firstRowFirstColumn="0" w:firstRowLastColumn="0" w:lastRowFirstColumn="0" w:lastRowLastColumn="0"/>
            </w:pPr>
            <w:r>
              <w:t>Łańcuch znaków różnej długości. Pozostałe słowa kluczowe, jak wyżej</w:t>
            </w:r>
          </w:p>
        </w:tc>
      </w:tr>
    </w:tbl>
    <w:p w14:paraId="000A521D" w14:textId="6E1F814E" w:rsidR="00072A93" w:rsidRPr="008F5E1D" w:rsidRDefault="0034138A" w:rsidP="00397FC0">
      <w:pPr>
        <w:rPr>
          <w:b/>
        </w:rPr>
      </w:pPr>
      <w:r w:rsidRPr="008F5E1D">
        <w:rPr>
          <w:b/>
        </w:rPr>
        <w:t xml:space="preserve">Typy TEXT </w:t>
      </w:r>
      <w:r w:rsidR="00CF023B" w:rsidRPr="008F5E1D">
        <w:rPr>
          <w:b/>
        </w:rPr>
        <w:t xml:space="preserve"> (nie rozróżnia wielkości liter)</w:t>
      </w:r>
      <w:r w:rsidR="004C2657">
        <w:rPr>
          <w:b/>
        </w:rPr>
        <w:t xml:space="preserve"> i</w:t>
      </w:r>
      <w:r w:rsidRPr="008F5E1D">
        <w:rPr>
          <w:b/>
        </w:rPr>
        <w:t xml:space="preserve"> BLOB</w:t>
      </w:r>
      <w:r w:rsidR="00CF023B" w:rsidRPr="008F5E1D">
        <w:rPr>
          <w:b/>
        </w:rPr>
        <w:t xml:space="preserve"> (rozróżnia wielkość liter, może przechowywać każdy typ danych)</w:t>
      </w:r>
    </w:p>
    <w:tbl>
      <w:tblPr>
        <w:tblStyle w:val="Tabelasiatki4akcent1"/>
        <w:tblW w:w="0" w:type="auto"/>
        <w:tblLook w:val="04A0" w:firstRow="1" w:lastRow="0" w:firstColumn="1" w:lastColumn="0" w:noHBand="0" w:noVBand="1"/>
      </w:tblPr>
      <w:tblGrid>
        <w:gridCol w:w="1538"/>
        <w:gridCol w:w="2738"/>
        <w:gridCol w:w="3032"/>
      </w:tblGrid>
      <w:tr w:rsidR="00CF023B" w14:paraId="4C4BC23F" w14:textId="77777777" w:rsidTr="006215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EF6E15D" w14:textId="75B44ED1" w:rsidR="00CF023B" w:rsidRDefault="00CF023B" w:rsidP="00397FC0">
            <w:r>
              <w:t>TYP</w:t>
            </w:r>
          </w:p>
        </w:tc>
        <w:tc>
          <w:tcPr>
            <w:tcW w:w="0" w:type="auto"/>
          </w:tcPr>
          <w:p w14:paraId="5030856D" w14:textId="60D7402E" w:rsidR="00CF023B" w:rsidRDefault="00CF023B" w:rsidP="00397FC0">
            <w:pPr>
              <w:cnfStyle w:val="100000000000" w:firstRow="1" w:lastRow="0" w:firstColumn="0" w:lastColumn="0" w:oddVBand="0" w:evenVBand="0" w:oddHBand="0" w:evenHBand="0" w:firstRowFirstColumn="0" w:firstRowLastColumn="0" w:lastRowFirstColumn="0" w:lastRowLastColumn="0"/>
            </w:pPr>
            <w:r>
              <w:t>Maksymalna długość</w:t>
            </w:r>
          </w:p>
        </w:tc>
        <w:tc>
          <w:tcPr>
            <w:tcW w:w="0" w:type="auto"/>
          </w:tcPr>
          <w:p w14:paraId="707B7BDD" w14:textId="2865150E" w:rsidR="00CF023B" w:rsidRDefault="00CF023B" w:rsidP="00397FC0">
            <w:pPr>
              <w:cnfStyle w:val="100000000000" w:firstRow="1" w:lastRow="0" w:firstColumn="0" w:lastColumn="0" w:oddVBand="0" w:evenVBand="0" w:oddHBand="0" w:evenHBand="0" w:firstRowFirstColumn="0" w:firstRowLastColumn="0" w:lastRowFirstColumn="0" w:lastRowLastColumn="0"/>
            </w:pPr>
            <w:r>
              <w:t>Opis</w:t>
            </w:r>
          </w:p>
        </w:tc>
      </w:tr>
      <w:tr w:rsidR="00CF023B" w14:paraId="31127B9A" w14:textId="77777777" w:rsidTr="006215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167D98F" w14:textId="36F5D54F" w:rsidR="00CF023B" w:rsidRDefault="00CF023B" w:rsidP="00397FC0">
            <w:r>
              <w:t>TINYBLOB</w:t>
            </w:r>
          </w:p>
        </w:tc>
        <w:tc>
          <w:tcPr>
            <w:tcW w:w="0" w:type="auto"/>
          </w:tcPr>
          <w:p w14:paraId="5812014A" w14:textId="5F6765ED" w:rsidR="00CF023B" w:rsidRDefault="00F17513" w:rsidP="00397FC0">
            <w:pPr>
              <w:cnfStyle w:val="000000100000" w:firstRow="0" w:lastRow="0" w:firstColumn="0" w:lastColumn="0" w:oddVBand="0" w:evenVBand="0" w:oddHBand="1" w:evenHBand="0" w:firstRowFirstColumn="0" w:firstRowLastColumn="0" w:lastRowFirstColumn="0" w:lastRowLastColumn="0"/>
            </w:pPr>
            <w:r>
              <w:t>2</w:t>
            </w:r>
            <w:r w:rsidRPr="001A03CB">
              <w:rPr>
                <w:vertAlign w:val="superscript"/>
              </w:rPr>
              <w:t>8</w:t>
            </w:r>
            <w:r>
              <w:t xml:space="preserve"> - 1 (co daje 255)</w:t>
            </w:r>
          </w:p>
        </w:tc>
        <w:tc>
          <w:tcPr>
            <w:tcW w:w="0" w:type="auto"/>
          </w:tcPr>
          <w:p w14:paraId="45C85284" w14:textId="5743F88F" w:rsidR="00CF023B" w:rsidRDefault="002B4C9E" w:rsidP="00397FC0">
            <w:pPr>
              <w:cnfStyle w:val="000000100000" w:firstRow="0" w:lastRow="0" w:firstColumn="0" w:lastColumn="0" w:oddVBand="0" w:evenVBand="0" w:oddHBand="1" w:evenHBand="0" w:firstRowFirstColumn="0" w:firstRowLastColumn="0" w:lastRowFirstColumn="0" w:lastRowLastColumn="0"/>
            </w:pPr>
            <w:r>
              <w:t>Mały obiekt BLOB</w:t>
            </w:r>
          </w:p>
        </w:tc>
      </w:tr>
      <w:tr w:rsidR="00CF023B" w14:paraId="772E7F49" w14:textId="77777777" w:rsidTr="00621507">
        <w:tc>
          <w:tcPr>
            <w:cnfStyle w:val="001000000000" w:firstRow="0" w:lastRow="0" w:firstColumn="1" w:lastColumn="0" w:oddVBand="0" w:evenVBand="0" w:oddHBand="0" w:evenHBand="0" w:firstRowFirstColumn="0" w:firstRowLastColumn="0" w:lastRowFirstColumn="0" w:lastRowLastColumn="0"/>
            <w:tcW w:w="0" w:type="auto"/>
          </w:tcPr>
          <w:p w14:paraId="2D1CA122" w14:textId="2BAEBB33" w:rsidR="00CF023B" w:rsidRDefault="001E72DD" w:rsidP="00397FC0">
            <w:r>
              <w:t>TINYTEXT</w:t>
            </w:r>
          </w:p>
        </w:tc>
        <w:tc>
          <w:tcPr>
            <w:tcW w:w="0" w:type="auto"/>
          </w:tcPr>
          <w:p w14:paraId="3E5E5531" w14:textId="075FC285" w:rsidR="00CF023B" w:rsidRDefault="00F17513" w:rsidP="00397FC0">
            <w:pPr>
              <w:cnfStyle w:val="000000000000" w:firstRow="0" w:lastRow="0" w:firstColumn="0" w:lastColumn="0" w:oddVBand="0" w:evenVBand="0" w:oddHBand="0" w:evenHBand="0" w:firstRowFirstColumn="0" w:firstRowLastColumn="0" w:lastRowFirstColumn="0" w:lastRowLastColumn="0"/>
            </w:pPr>
            <w:r>
              <w:t>2</w:t>
            </w:r>
            <w:r w:rsidRPr="001A03CB">
              <w:rPr>
                <w:vertAlign w:val="superscript"/>
              </w:rPr>
              <w:t>8</w:t>
            </w:r>
            <w:r>
              <w:t xml:space="preserve"> - 1 (co daje 255)</w:t>
            </w:r>
          </w:p>
        </w:tc>
        <w:tc>
          <w:tcPr>
            <w:tcW w:w="0" w:type="auto"/>
          </w:tcPr>
          <w:p w14:paraId="43F70959" w14:textId="681AFD84" w:rsidR="00CF023B" w:rsidRDefault="002B4C9E" w:rsidP="00397FC0">
            <w:pPr>
              <w:cnfStyle w:val="000000000000" w:firstRow="0" w:lastRow="0" w:firstColumn="0" w:lastColumn="0" w:oddVBand="0" w:evenVBand="0" w:oddHBand="0" w:evenHBand="0" w:firstRowFirstColumn="0" w:firstRowLastColumn="0" w:lastRowFirstColumn="0" w:lastRowLastColumn="0"/>
            </w:pPr>
            <w:r>
              <w:t>Krótkie pole tekstowe</w:t>
            </w:r>
          </w:p>
        </w:tc>
      </w:tr>
      <w:tr w:rsidR="00CF023B" w14:paraId="66FEA853" w14:textId="77777777" w:rsidTr="006215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DD5F932" w14:textId="54D2B87B" w:rsidR="00CF023B" w:rsidRDefault="001E72DD" w:rsidP="00397FC0">
            <w:r>
              <w:t>BLOB</w:t>
            </w:r>
          </w:p>
        </w:tc>
        <w:tc>
          <w:tcPr>
            <w:tcW w:w="0" w:type="auto"/>
          </w:tcPr>
          <w:p w14:paraId="24C5DFBD" w14:textId="4362A369" w:rsidR="00CF023B" w:rsidRDefault="00F17513" w:rsidP="00397FC0">
            <w:pPr>
              <w:cnfStyle w:val="000000100000" w:firstRow="0" w:lastRow="0" w:firstColumn="0" w:lastColumn="0" w:oddVBand="0" w:evenVBand="0" w:oddHBand="1" w:evenHBand="0" w:firstRowFirstColumn="0" w:firstRowLastColumn="0" w:lastRowFirstColumn="0" w:lastRowLastColumn="0"/>
            </w:pPr>
            <w:r>
              <w:t>2</w:t>
            </w:r>
            <w:r w:rsidRPr="001A03CB">
              <w:rPr>
                <w:vertAlign w:val="superscript"/>
              </w:rPr>
              <w:t>16</w:t>
            </w:r>
            <w:r>
              <w:t xml:space="preserve"> - 1 (co daje 65535)</w:t>
            </w:r>
          </w:p>
        </w:tc>
        <w:tc>
          <w:tcPr>
            <w:tcW w:w="0" w:type="auto"/>
          </w:tcPr>
          <w:p w14:paraId="562510B4" w14:textId="0473CA4E" w:rsidR="00CF023B" w:rsidRDefault="002B4C9E" w:rsidP="00397FC0">
            <w:pPr>
              <w:cnfStyle w:val="000000100000" w:firstRow="0" w:lastRow="0" w:firstColumn="0" w:lastColumn="0" w:oddVBand="0" w:evenVBand="0" w:oddHBand="1" w:evenHBand="0" w:firstRowFirstColumn="0" w:firstRowLastColumn="0" w:lastRowFirstColumn="0" w:lastRowLastColumn="0"/>
            </w:pPr>
            <w:r>
              <w:t>Zwykły obiekt BLOB</w:t>
            </w:r>
          </w:p>
        </w:tc>
      </w:tr>
      <w:tr w:rsidR="00CF023B" w14:paraId="797D83F4" w14:textId="77777777" w:rsidTr="00621507">
        <w:tc>
          <w:tcPr>
            <w:cnfStyle w:val="001000000000" w:firstRow="0" w:lastRow="0" w:firstColumn="1" w:lastColumn="0" w:oddVBand="0" w:evenVBand="0" w:oddHBand="0" w:evenHBand="0" w:firstRowFirstColumn="0" w:firstRowLastColumn="0" w:lastRowFirstColumn="0" w:lastRowLastColumn="0"/>
            <w:tcW w:w="0" w:type="auto"/>
          </w:tcPr>
          <w:p w14:paraId="528C574F" w14:textId="64291DA5" w:rsidR="00CF023B" w:rsidRDefault="001E72DD" w:rsidP="00397FC0">
            <w:r>
              <w:t>TEXT</w:t>
            </w:r>
          </w:p>
        </w:tc>
        <w:tc>
          <w:tcPr>
            <w:tcW w:w="0" w:type="auto"/>
          </w:tcPr>
          <w:p w14:paraId="6CFE65C3" w14:textId="3F29F007" w:rsidR="00CF023B" w:rsidRDefault="00F17513" w:rsidP="00397FC0">
            <w:pPr>
              <w:cnfStyle w:val="000000000000" w:firstRow="0" w:lastRow="0" w:firstColumn="0" w:lastColumn="0" w:oddVBand="0" w:evenVBand="0" w:oddHBand="0" w:evenHBand="0" w:firstRowFirstColumn="0" w:firstRowLastColumn="0" w:lastRowFirstColumn="0" w:lastRowLastColumn="0"/>
            </w:pPr>
            <w:r>
              <w:t>2</w:t>
            </w:r>
            <w:r w:rsidRPr="001A03CB">
              <w:rPr>
                <w:vertAlign w:val="superscript"/>
              </w:rPr>
              <w:t>16</w:t>
            </w:r>
            <w:r>
              <w:t xml:space="preserve"> - 1 (co daje 65535)</w:t>
            </w:r>
          </w:p>
        </w:tc>
        <w:tc>
          <w:tcPr>
            <w:tcW w:w="0" w:type="auto"/>
          </w:tcPr>
          <w:p w14:paraId="7692D18A" w14:textId="3EF86D8D" w:rsidR="00CF023B" w:rsidRDefault="002B4C9E" w:rsidP="00397FC0">
            <w:pPr>
              <w:cnfStyle w:val="000000000000" w:firstRow="0" w:lastRow="0" w:firstColumn="0" w:lastColumn="0" w:oddVBand="0" w:evenVBand="0" w:oddHBand="0" w:evenHBand="0" w:firstRowFirstColumn="0" w:firstRowLastColumn="0" w:lastRowFirstColumn="0" w:lastRowLastColumn="0"/>
            </w:pPr>
            <w:r>
              <w:t>Zwykłe pole tekstowe</w:t>
            </w:r>
          </w:p>
        </w:tc>
      </w:tr>
      <w:tr w:rsidR="00CF023B" w14:paraId="5CABF8E0" w14:textId="77777777" w:rsidTr="006215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F3C2C56" w14:textId="663A84A5" w:rsidR="00CF023B" w:rsidRDefault="001E72DD" w:rsidP="00397FC0">
            <w:r>
              <w:t>MEDIUMBLOB</w:t>
            </w:r>
          </w:p>
        </w:tc>
        <w:tc>
          <w:tcPr>
            <w:tcW w:w="0" w:type="auto"/>
          </w:tcPr>
          <w:p w14:paraId="227DD375" w14:textId="5F1F4AA4" w:rsidR="00CF023B" w:rsidRDefault="00F17513" w:rsidP="00397FC0">
            <w:pPr>
              <w:cnfStyle w:val="000000100000" w:firstRow="0" w:lastRow="0" w:firstColumn="0" w:lastColumn="0" w:oddVBand="0" w:evenVBand="0" w:oddHBand="1" w:evenHBand="0" w:firstRowFirstColumn="0" w:firstRowLastColumn="0" w:lastRowFirstColumn="0" w:lastRowLastColumn="0"/>
            </w:pPr>
            <w:r>
              <w:t>2</w:t>
            </w:r>
            <w:r w:rsidR="00B33AC2">
              <w:rPr>
                <w:vertAlign w:val="superscript"/>
              </w:rPr>
              <w:t>24</w:t>
            </w:r>
            <w:r>
              <w:t xml:space="preserve"> - 1 (co daje 16777215)</w:t>
            </w:r>
          </w:p>
        </w:tc>
        <w:tc>
          <w:tcPr>
            <w:tcW w:w="0" w:type="auto"/>
          </w:tcPr>
          <w:p w14:paraId="5025FEC7" w14:textId="1F7A0873" w:rsidR="00CF023B" w:rsidRDefault="002B4C9E" w:rsidP="00397FC0">
            <w:pPr>
              <w:cnfStyle w:val="000000100000" w:firstRow="0" w:lastRow="0" w:firstColumn="0" w:lastColumn="0" w:oddVBand="0" w:evenVBand="0" w:oddHBand="1" w:evenHBand="0" w:firstRowFirstColumn="0" w:firstRowLastColumn="0" w:lastRowFirstColumn="0" w:lastRowLastColumn="0"/>
            </w:pPr>
            <w:r>
              <w:t>Średni obiekt BLOB</w:t>
            </w:r>
          </w:p>
        </w:tc>
      </w:tr>
      <w:tr w:rsidR="00CF023B" w14:paraId="50EC61AA" w14:textId="77777777" w:rsidTr="00621507">
        <w:tc>
          <w:tcPr>
            <w:cnfStyle w:val="001000000000" w:firstRow="0" w:lastRow="0" w:firstColumn="1" w:lastColumn="0" w:oddVBand="0" w:evenVBand="0" w:oddHBand="0" w:evenHBand="0" w:firstRowFirstColumn="0" w:firstRowLastColumn="0" w:lastRowFirstColumn="0" w:lastRowLastColumn="0"/>
            <w:tcW w:w="0" w:type="auto"/>
          </w:tcPr>
          <w:p w14:paraId="4C778862" w14:textId="089499A3" w:rsidR="00CF023B" w:rsidRDefault="001E72DD" w:rsidP="00397FC0">
            <w:r>
              <w:t>MEDIUMTEXT</w:t>
            </w:r>
          </w:p>
        </w:tc>
        <w:tc>
          <w:tcPr>
            <w:tcW w:w="0" w:type="auto"/>
          </w:tcPr>
          <w:p w14:paraId="20B7FDBB" w14:textId="5C2CD8A7" w:rsidR="00CF023B" w:rsidRDefault="00F17513" w:rsidP="00397FC0">
            <w:pPr>
              <w:cnfStyle w:val="000000000000" w:firstRow="0" w:lastRow="0" w:firstColumn="0" w:lastColumn="0" w:oddVBand="0" w:evenVBand="0" w:oddHBand="0" w:evenHBand="0" w:firstRowFirstColumn="0" w:firstRowLastColumn="0" w:lastRowFirstColumn="0" w:lastRowLastColumn="0"/>
            </w:pPr>
            <w:r>
              <w:t>2</w:t>
            </w:r>
            <w:r w:rsidR="00B33AC2">
              <w:rPr>
                <w:vertAlign w:val="superscript"/>
              </w:rPr>
              <w:t>24</w:t>
            </w:r>
            <w:r>
              <w:t xml:space="preserve"> - 1 (co daje 16777215)</w:t>
            </w:r>
          </w:p>
        </w:tc>
        <w:tc>
          <w:tcPr>
            <w:tcW w:w="0" w:type="auto"/>
          </w:tcPr>
          <w:p w14:paraId="4D8DB883" w14:textId="6B9CC4B0" w:rsidR="00CF023B" w:rsidRDefault="002B4C9E" w:rsidP="00397FC0">
            <w:pPr>
              <w:cnfStyle w:val="000000000000" w:firstRow="0" w:lastRow="0" w:firstColumn="0" w:lastColumn="0" w:oddVBand="0" w:evenVBand="0" w:oddHBand="0" w:evenHBand="0" w:firstRowFirstColumn="0" w:firstRowLastColumn="0" w:lastRowFirstColumn="0" w:lastRowLastColumn="0"/>
            </w:pPr>
            <w:r>
              <w:t>Pole tekstowe średniej długości</w:t>
            </w:r>
          </w:p>
        </w:tc>
      </w:tr>
      <w:tr w:rsidR="00CF023B" w14:paraId="26F5859D" w14:textId="77777777" w:rsidTr="006215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76B9C10" w14:textId="1B6AF225" w:rsidR="00CF023B" w:rsidRDefault="001E72DD" w:rsidP="00397FC0">
            <w:r>
              <w:t>LONGBLOB</w:t>
            </w:r>
          </w:p>
        </w:tc>
        <w:tc>
          <w:tcPr>
            <w:tcW w:w="0" w:type="auto"/>
          </w:tcPr>
          <w:p w14:paraId="164EDB78" w14:textId="28A5E737" w:rsidR="00CF023B" w:rsidRDefault="00F17513" w:rsidP="00397FC0">
            <w:pPr>
              <w:cnfStyle w:val="000000100000" w:firstRow="0" w:lastRow="0" w:firstColumn="0" w:lastColumn="0" w:oddVBand="0" w:evenVBand="0" w:oddHBand="1" w:evenHBand="0" w:firstRowFirstColumn="0" w:firstRowLastColumn="0" w:lastRowFirstColumn="0" w:lastRowLastColumn="0"/>
            </w:pPr>
            <w:r>
              <w:t>2</w:t>
            </w:r>
            <w:r w:rsidRPr="001A03CB">
              <w:rPr>
                <w:vertAlign w:val="superscript"/>
              </w:rPr>
              <w:t>32</w:t>
            </w:r>
            <w:r>
              <w:t xml:space="preserve"> - 1 (co daje 4294967295)</w:t>
            </w:r>
          </w:p>
        </w:tc>
        <w:tc>
          <w:tcPr>
            <w:tcW w:w="0" w:type="auto"/>
          </w:tcPr>
          <w:p w14:paraId="6A465346" w14:textId="7645BB40" w:rsidR="00CF023B" w:rsidRDefault="002B4C9E" w:rsidP="00397FC0">
            <w:pPr>
              <w:cnfStyle w:val="000000100000" w:firstRow="0" w:lastRow="0" w:firstColumn="0" w:lastColumn="0" w:oddVBand="0" w:evenVBand="0" w:oddHBand="1" w:evenHBand="0" w:firstRowFirstColumn="0" w:firstRowLastColumn="0" w:lastRowFirstColumn="0" w:lastRowLastColumn="0"/>
            </w:pPr>
            <w:r>
              <w:t>Duży obiekt BLOB</w:t>
            </w:r>
          </w:p>
        </w:tc>
      </w:tr>
      <w:tr w:rsidR="001E72DD" w14:paraId="259A5094" w14:textId="77777777" w:rsidTr="00621507">
        <w:tc>
          <w:tcPr>
            <w:cnfStyle w:val="001000000000" w:firstRow="0" w:lastRow="0" w:firstColumn="1" w:lastColumn="0" w:oddVBand="0" w:evenVBand="0" w:oddHBand="0" w:evenHBand="0" w:firstRowFirstColumn="0" w:firstRowLastColumn="0" w:lastRowFirstColumn="0" w:lastRowLastColumn="0"/>
            <w:tcW w:w="0" w:type="auto"/>
          </w:tcPr>
          <w:p w14:paraId="2EA6D686" w14:textId="08CD8F33" w:rsidR="001E72DD" w:rsidRDefault="001E72DD" w:rsidP="00397FC0">
            <w:r>
              <w:t>LONGTEXT</w:t>
            </w:r>
          </w:p>
        </w:tc>
        <w:tc>
          <w:tcPr>
            <w:tcW w:w="0" w:type="auto"/>
          </w:tcPr>
          <w:p w14:paraId="5180A57A" w14:textId="610B0308" w:rsidR="001E72DD" w:rsidRDefault="00F17513" w:rsidP="00397FC0">
            <w:pPr>
              <w:cnfStyle w:val="000000000000" w:firstRow="0" w:lastRow="0" w:firstColumn="0" w:lastColumn="0" w:oddVBand="0" w:evenVBand="0" w:oddHBand="0" w:evenHBand="0" w:firstRowFirstColumn="0" w:firstRowLastColumn="0" w:lastRowFirstColumn="0" w:lastRowLastColumn="0"/>
            </w:pPr>
            <w:r>
              <w:t>2</w:t>
            </w:r>
            <w:r w:rsidRPr="001A03CB">
              <w:rPr>
                <w:vertAlign w:val="superscript"/>
              </w:rPr>
              <w:t>32</w:t>
            </w:r>
            <w:r>
              <w:t xml:space="preserve"> - 1 (co daje 4294967295)</w:t>
            </w:r>
          </w:p>
        </w:tc>
        <w:tc>
          <w:tcPr>
            <w:tcW w:w="0" w:type="auto"/>
          </w:tcPr>
          <w:p w14:paraId="4F590825" w14:textId="027D96DB" w:rsidR="001E72DD" w:rsidRDefault="002B4C9E" w:rsidP="00397FC0">
            <w:pPr>
              <w:cnfStyle w:val="000000000000" w:firstRow="0" w:lastRow="0" w:firstColumn="0" w:lastColumn="0" w:oddVBand="0" w:evenVBand="0" w:oddHBand="0" w:evenHBand="0" w:firstRowFirstColumn="0" w:firstRowLastColumn="0" w:lastRowFirstColumn="0" w:lastRowLastColumn="0"/>
            </w:pPr>
            <w:r>
              <w:t>Duże pole tekstowe</w:t>
            </w:r>
          </w:p>
        </w:tc>
      </w:tr>
    </w:tbl>
    <w:p w14:paraId="2B38320A" w14:textId="59E8345E" w:rsidR="00CB5F87" w:rsidRDefault="00CB5F87" w:rsidP="00397FC0">
      <w:r w:rsidRPr="00CB5F87">
        <w:rPr>
          <w:b/>
        </w:rPr>
        <w:t>SET</w:t>
      </w:r>
      <w:r>
        <w:t xml:space="preserve"> </w:t>
      </w:r>
      <w:r w:rsidR="00BD6E05">
        <w:t>–</w:t>
      </w:r>
      <w:r>
        <w:t xml:space="preserve"> typ zbiorowy, służy do zawężenia wartości danych, które mogą być zapisywane w danej kolumnie, do zdefiniowanego zbioru wartości. Zbiór wartości może zawierać co najwyżej 64 elementy</w:t>
      </w:r>
    </w:p>
    <w:p w14:paraId="739A7ED8" w14:textId="2533CA7E" w:rsidR="00CB5F87" w:rsidRDefault="00CB5F87" w:rsidP="00397FC0">
      <w:pPr>
        <w:rPr>
          <w:b/>
        </w:rPr>
      </w:pPr>
      <w:r w:rsidRPr="00CB5F87">
        <w:rPr>
          <w:b/>
        </w:rPr>
        <w:t>ENUM</w:t>
      </w:r>
      <w:r>
        <w:t xml:space="preserve"> </w:t>
      </w:r>
      <w:r w:rsidR="00BD6E05">
        <w:t>–</w:t>
      </w:r>
      <w:r>
        <w:t xml:space="preserve"> typ wyliczeniowy, tym różni się od typu zbiorowego, że kolumny tego typu mogą zawierać tylko jedną spośród zdefiniowanego zbioru wartości lub wartość NULL. Zbiór dopuszczalnych wartości może zawierać do 65535 elementów</w:t>
      </w:r>
    </w:p>
    <w:p w14:paraId="1C02C3E2" w14:textId="7778E29C" w:rsidR="00CF023B" w:rsidRPr="00EF4EB9" w:rsidRDefault="00D02BC7" w:rsidP="00397FC0">
      <w:pPr>
        <w:rPr>
          <w:b/>
        </w:rPr>
      </w:pPr>
      <w:r w:rsidRPr="00EF4EB9">
        <w:rPr>
          <w:b/>
        </w:rPr>
        <w:t>Typy specjalne SET i ENUM</w:t>
      </w:r>
    </w:p>
    <w:tbl>
      <w:tblPr>
        <w:tblStyle w:val="Tabelasiatki4akcent1"/>
        <w:tblW w:w="0" w:type="auto"/>
        <w:tblLook w:val="04A0" w:firstRow="1" w:lastRow="0" w:firstColumn="1" w:lastColumn="0" w:noHBand="0" w:noVBand="1"/>
      </w:tblPr>
      <w:tblGrid>
        <w:gridCol w:w="3256"/>
        <w:gridCol w:w="3275"/>
        <w:gridCol w:w="4797"/>
      </w:tblGrid>
      <w:tr w:rsidR="00E765D7" w14:paraId="79C52687" w14:textId="77777777" w:rsidTr="00EF63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10EC1E4B" w14:textId="56A2054B" w:rsidR="00E765D7" w:rsidRDefault="00E765D7" w:rsidP="00397FC0">
            <w:r>
              <w:t>Typ</w:t>
            </w:r>
          </w:p>
        </w:tc>
        <w:tc>
          <w:tcPr>
            <w:tcW w:w="3275" w:type="dxa"/>
          </w:tcPr>
          <w:p w14:paraId="4D52D047" w14:textId="3EAE895B" w:rsidR="00E765D7" w:rsidRDefault="00587E9E" w:rsidP="00397FC0">
            <w:pPr>
              <w:cnfStyle w:val="100000000000" w:firstRow="1" w:lastRow="0" w:firstColumn="0" w:lastColumn="0" w:oddVBand="0" w:evenVBand="0" w:oddHBand="0" w:evenHBand="0" w:firstRowFirstColumn="0" w:firstRowLastColumn="0" w:lastRowFirstColumn="0" w:lastRowLastColumn="0"/>
            </w:pPr>
            <w:r>
              <w:t>Maksymalna ilość wartości w zbiorze</w:t>
            </w:r>
          </w:p>
        </w:tc>
        <w:tc>
          <w:tcPr>
            <w:tcW w:w="0" w:type="auto"/>
          </w:tcPr>
          <w:p w14:paraId="7D0D13FF" w14:textId="42390A2E" w:rsidR="00E765D7" w:rsidRDefault="001A48D6" w:rsidP="00397FC0">
            <w:pPr>
              <w:cnfStyle w:val="100000000000" w:firstRow="1" w:lastRow="0" w:firstColumn="0" w:lastColumn="0" w:oddVBand="0" w:evenVBand="0" w:oddHBand="0" w:evenHBand="0" w:firstRowFirstColumn="0" w:firstRowLastColumn="0" w:lastRowFirstColumn="0" w:lastRowLastColumn="0"/>
            </w:pPr>
            <w:r>
              <w:t>Opis</w:t>
            </w:r>
          </w:p>
        </w:tc>
      </w:tr>
      <w:tr w:rsidR="00E765D7" w14:paraId="1A177D20" w14:textId="77777777" w:rsidTr="00EF63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1B6403DA" w14:textId="39FF18ED" w:rsidR="00E765D7" w:rsidRDefault="00E765D7" w:rsidP="00397FC0">
            <w:r>
              <w:t>SET(</w:t>
            </w:r>
            <w:r w:rsidR="00F31150" w:rsidRPr="00F31150">
              <w:t>'</w:t>
            </w:r>
            <w:r w:rsidR="00587E9E">
              <w:t>wartość1</w:t>
            </w:r>
            <w:r w:rsidR="00F31150" w:rsidRPr="00F31150">
              <w:t>'</w:t>
            </w:r>
            <w:r w:rsidR="00587E9E">
              <w:t>,</w:t>
            </w:r>
            <w:r w:rsidR="00587E9E" w:rsidRPr="00F31150">
              <w:t xml:space="preserve"> '</w:t>
            </w:r>
            <w:r w:rsidR="00587E9E">
              <w:t>wartość2</w:t>
            </w:r>
            <w:r w:rsidR="00587E9E" w:rsidRPr="00F31150">
              <w:t>'</w:t>
            </w:r>
            <w:r w:rsidR="00587E9E">
              <w:t>…</w:t>
            </w:r>
            <w:r>
              <w:t>)</w:t>
            </w:r>
          </w:p>
        </w:tc>
        <w:tc>
          <w:tcPr>
            <w:tcW w:w="3275" w:type="dxa"/>
          </w:tcPr>
          <w:p w14:paraId="66F490F1" w14:textId="6F7B6AE4" w:rsidR="00E765D7" w:rsidRDefault="00587E9E" w:rsidP="00397FC0">
            <w:pPr>
              <w:cnfStyle w:val="000000100000" w:firstRow="0" w:lastRow="0" w:firstColumn="0" w:lastColumn="0" w:oddVBand="0" w:evenVBand="0" w:oddHBand="1" w:evenHBand="0" w:firstRowFirstColumn="0" w:firstRowLastColumn="0" w:lastRowFirstColumn="0" w:lastRowLastColumn="0"/>
            </w:pPr>
            <w:r>
              <w:t>64</w:t>
            </w:r>
          </w:p>
        </w:tc>
        <w:tc>
          <w:tcPr>
            <w:tcW w:w="0" w:type="auto"/>
          </w:tcPr>
          <w:p w14:paraId="31C2BAC9" w14:textId="77777777" w:rsidR="001A48D6" w:rsidRDefault="001A48D6" w:rsidP="001A48D6">
            <w:pPr>
              <w:cnfStyle w:val="000000100000" w:firstRow="0" w:lastRow="0" w:firstColumn="0" w:lastColumn="0" w:oddVBand="0" w:evenVBand="0" w:oddHBand="1" w:evenHBand="0" w:firstRowFirstColumn="0" w:firstRowLastColumn="0" w:lastRowFirstColumn="0" w:lastRowLastColumn="0"/>
            </w:pPr>
            <w:r>
              <w:t>W kolumnie tego typu, może się znajdować podzbiór</w:t>
            </w:r>
          </w:p>
          <w:p w14:paraId="4F696A15" w14:textId="16847A61" w:rsidR="00E765D7" w:rsidRDefault="001A48D6" w:rsidP="001A48D6">
            <w:pPr>
              <w:cnfStyle w:val="000000100000" w:firstRow="0" w:lastRow="0" w:firstColumn="0" w:lastColumn="0" w:oddVBand="0" w:evenVBand="0" w:oddHBand="1" w:evenHBand="0" w:firstRowFirstColumn="0" w:firstRowLastColumn="0" w:lastRowFirstColumn="0" w:lastRowLastColumn="0"/>
            </w:pPr>
            <w:r>
              <w:t xml:space="preserve">zbioru wartości dopuszczalnych lub NULL </w:t>
            </w:r>
          </w:p>
        </w:tc>
      </w:tr>
      <w:tr w:rsidR="00E765D7" w14:paraId="0D2B7E45" w14:textId="77777777" w:rsidTr="00EF6363">
        <w:tc>
          <w:tcPr>
            <w:cnfStyle w:val="001000000000" w:firstRow="0" w:lastRow="0" w:firstColumn="1" w:lastColumn="0" w:oddVBand="0" w:evenVBand="0" w:oddHBand="0" w:evenHBand="0" w:firstRowFirstColumn="0" w:firstRowLastColumn="0" w:lastRowFirstColumn="0" w:lastRowLastColumn="0"/>
            <w:tcW w:w="3256" w:type="dxa"/>
          </w:tcPr>
          <w:p w14:paraId="1227F1C5" w14:textId="6F6E8401" w:rsidR="00E765D7" w:rsidRDefault="00587E9E" w:rsidP="00397FC0">
            <w:r>
              <w:t>ENUM(</w:t>
            </w:r>
            <w:r w:rsidRPr="00F31150">
              <w:t>'</w:t>
            </w:r>
            <w:r>
              <w:t>wartość1</w:t>
            </w:r>
            <w:r w:rsidRPr="00F31150">
              <w:t>'</w:t>
            </w:r>
            <w:r>
              <w:t>,</w:t>
            </w:r>
            <w:r w:rsidRPr="00F31150">
              <w:t xml:space="preserve"> '</w:t>
            </w:r>
            <w:r>
              <w:t>wartość2</w:t>
            </w:r>
            <w:r w:rsidRPr="00F31150">
              <w:t>'</w:t>
            </w:r>
            <w:r>
              <w:t>…)</w:t>
            </w:r>
          </w:p>
        </w:tc>
        <w:tc>
          <w:tcPr>
            <w:tcW w:w="3275" w:type="dxa"/>
          </w:tcPr>
          <w:p w14:paraId="2172CE70" w14:textId="15EBA0FE" w:rsidR="00E765D7" w:rsidRDefault="00587E9E" w:rsidP="00397FC0">
            <w:pPr>
              <w:cnfStyle w:val="000000000000" w:firstRow="0" w:lastRow="0" w:firstColumn="0" w:lastColumn="0" w:oddVBand="0" w:evenVBand="0" w:oddHBand="0" w:evenHBand="0" w:firstRowFirstColumn="0" w:firstRowLastColumn="0" w:lastRowFirstColumn="0" w:lastRowLastColumn="0"/>
            </w:pPr>
            <w:r>
              <w:t>65535</w:t>
            </w:r>
          </w:p>
        </w:tc>
        <w:tc>
          <w:tcPr>
            <w:tcW w:w="0" w:type="auto"/>
          </w:tcPr>
          <w:p w14:paraId="3311D39E" w14:textId="77777777" w:rsidR="001A48D6" w:rsidRDefault="001A48D6" w:rsidP="001A48D6">
            <w:pPr>
              <w:cnfStyle w:val="000000000000" w:firstRow="0" w:lastRow="0" w:firstColumn="0" w:lastColumn="0" w:oddVBand="0" w:evenVBand="0" w:oddHBand="0" w:evenHBand="0" w:firstRowFirstColumn="0" w:firstRowLastColumn="0" w:lastRowFirstColumn="0" w:lastRowLastColumn="0"/>
            </w:pPr>
            <w:r>
              <w:t>W kolumnie tego typu, może się znajdować podzbiór</w:t>
            </w:r>
          </w:p>
          <w:p w14:paraId="4C66572F" w14:textId="4DF01942" w:rsidR="00E765D7" w:rsidRDefault="001A48D6" w:rsidP="001A48D6">
            <w:pPr>
              <w:cnfStyle w:val="000000000000" w:firstRow="0" w:lastRow="0" w:firstColumn="0" w:lastColumn="0" w:oddVBand="0" w:evenVBand="0" w:oddHBand="0" w:evenHBand="0" w:firstRowFirstColumn="0" w:firstRowLastColumn="0" w:lastRowFirstColumn="0" w:lastRowLastColumn="0"/>
            </w:pPr>
            <w:r>
              <w:t xml:space="preserve">zbioru wartości dopuszczalnych lub NULL </w:t>
            </w:r>
          </w:p>
        </w:tc>
      </w:tr>
    </w:tbl>
    <w:p w14:paraId="552725D4" w14:textId="7B7C5226" w:rsidR="0014271B" w:rsidRPr="00B4485E" w:rsidRDefault="00B4485E" w:rsidP="00B4485E">
      <w:pPr>
        <w:pStyle w:val="Nagwek2"/>
        <w:rPr>
          <w:b/>
          <w:bCs/>
        </w:rPr>
      </w:pPr>
      <w:r w:rsidRPr="00B4485E">
        <w:rPr>
          <w:b/>
          <w:bCs/>
        </w:rPr>
        <w:lastRenderedPageBreak/>
        <w:t>Kwerendy</w:t>
      </w:r>
    </w:p>
    <w:p w14:paraId="6B687663" w14:textId="0CF6EF60" w:rsidR="00B4485E" w:rsidRDefault="00B4485E" w:rsidP="00397FC0">
      <w:r>
        <w:t>Operatory porównania, stosowane w klauzuli WHERE</w:t>
      </w:r>
    </w:p>
    <w:tbl>
      <w:tblPr>
        <w:tblStyle w:val="Tabelasiatki4akcent1"/>
        <w:tblW w:w="0" w:type="auto"/>
        <w:tblLook w:val="04A0" w:firstRow="1" w:lastRow="0" w:firstColumn="1" w:lastColumn="0" w:noHBand="0" w:noVBand="1"/>
      </w:tblPr>
      <w:tblGrid>
        <w:gridCol w:w="1299"/>
        <w:gridCol w:w="1726"/>
        <w:gridCol w:w="3548"/>
        <w:gridCol w:w="4755"/>
      </w:tblGrid>
      <w:tr w:rsidR="00B4485E" w14:paraId="4B05B81F" w14:textId="77777777" w:rsidTr="00A076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3BD0FD0" w14:textId="68DC412D" w:rsidR="00B4485E" w:rsidRDefault="00B4485E" w:rsidP="00397FC0">
            <w:r>
              <w:t>Operator</w:t>
            </w:r>
          </w:p>
        </w:tc>
        <w:tc>
          <w:tcPr>
            <w:tcW w:w="0" w:type="auto"/>
          </w:tcPr>
          <w:p w14:paraId="371486B7" w14:textId="4F791824" w:rsidR="00B4485E" w:rsidRDefault="00B4485E" w:rsidP="00397FC0">
            <w:pPr>
              <w:cnfStyle w:val="100000000000" w:firstRow="1" w:lastRow="0" w:firstColumn="0" w:lastColumn="0" w:oddVBand="0" w:evenVBand="0" w:oddHBand="0" w:evenHBand="0" w:firstRowFirstColumn="0" w:firstRowLastColumn="0" w:lastRowFirstColumn="0" w:lastRowLastColumn="0"/>
            </w:pPr>
            <w:r>
              <w:t>Nazwa</w:t>
            </w:r>
          </w:p>
        </w:tc>
        <w:tc>
          <w:tcPr>
            <w:tcW w:w="0" w:type="auto"/>
          </w:tcPr>
          <w:p w14:paraId="2980E08A" w14:textId="75573D5B" w:rsidR="00B4485E" w:rsidRDefault="00B4485E" w:rsidP="00397FC0">
            <w:pPr>
              <w:cnfStyle w:val="100000000000" w:firstRow="1" w:lastRow="0" w:firstColumn="0" w:lastColumn="0" w:oddVBand="0" w:evenVBand="0" w:oddHBand="0" w:evenHBand="0" w:firstRowFirstColumn="0" w:firstRowLastColumn="0" w:lastRowFirstColumn="0" w:lastRowLastColumn="0"/>
            </w:pPr>
            <w:r>
              <w:t>Przykład</w:t>
            </w:r>
          </w:p>
        </w:tc>
        <w:tc>
          <w:tcPr>
            <w:tcW w:w="0" w:type="auto"/>
          </w:tcPr>
          <w:p w14:paraId="5032E19A" w14:textId="0F9F2EC9" w:rsidR="00B4485E" w:rsidRDefault="00B4485E" w:rsidP="00397FC0">
            <w:pPr>
              <w:cnfStyle w:val="100000000000" w:firstRow="1" w:lastRow="0" w:firstColumn="0" w:lastColumn="0" w:oddVBand="0" w:evenVBand="0" w:oddHBand="0" w:evenHBand="0" w:firstRowFirstColumn="0" w:firstRowLastColumn="0" w:lastRowFirstColumn="0" w:lastRowLastColumn="0"/>
            </w:pPr>
            <w:r>
              <w:t>Opis</w:t>
            </w:r>
          </w:p>
        </w:tc>
      </w:tr>
      <w:tr w:rsidR="00B4485E" w14:paraId="6FC4F22C" w14:textId="77777777" w:rsidTr="00A076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5755BAC" w14:textId="68D29C33" w:rsidR="00B4485E" w:rsidRDefault="00B4485E" w:rsidP="00397FC0">
            <w:r>
              <w:t>=</w:t>
            </w:r>
          </w:p>
        </w:tc>
        <w:tc>
          <w:tcPr>
            <w:tcW w:w="0" w:type="auto"/>
          </w:tcPr>
          <w:p w14:paraId="724AAA3A" w14:textId="2B60B57B" w:rsidR="00B4485E" w:rsidRDefault="00B4485E" w:rsidP="00397FC0">
            <w:pPr>
              <w:cnfStyle w:val="000000100000" w:firstRow="0" w:lastRow="0" w:firstColumn="0" w:lastColumn="0" w:oddVBand="0" w:evenVBand="0" w:oddHBand="1" w:evenHBand="0" w:firstRowFirstColumn="0" w:firstRowLastColumn="0" w:lastRowFirstColumn="0" w:lastRowLastColumn="0"/>
            </w:pPr>
            <w:r>
              <w:t>Równy</w:t>
            </w:r>
          </w:p>
        </w:tc>
        <w:tc>
          <w:tcPr>
            <w:tcW w:w="0" w:type="auto"/>
          </w:tcPr>
          <w:p w14:paraId="35715D9F" w14:textId="53FAD73E" w:rsidR="00B4485E" w:rsidRDefault="00546499" w:rsidP="00397FC0">
            <w:pPr>
              <w:cnfStyle w:val="000000100000" w:firstRow="0" w:lastRow="0" w:firstColumn="0" w:lastColumn="0" w:oddVBand="0" w:evenVBand="0" w:oddHBand="1" w:evenHBand="0" w:firstRowFirstColumn="0" w:firstRowLastColumn="0" w:lastRowFirstColumn="0" w:lastRowLastColumn="0"/>
            </w:pPr>
            <w:proofErr w:type="spellStart"/>
            <w:r>
              <w:t>Klient_id</w:t>
            </w:r>
            <w:proofErr w:type="spellEnd"/>
            <w:r>
              <w:t xml:space="preserve"> = 5</w:t>
            </w:r>
          </w:p>
        </w:tc>
        <w:tc>
          <w:tcPr>
            <w:tcW w:w="0" w:type="auto"/>
          </w:tcPr>
          <w:p w14:paraId="59215BA0" w14:textId="508B676E" w:rsidR="00B4485E" w:rsidRDefault="00891498" w:rsidP="00397FC0">
            <w:pPr>
              <w:cnfStyle w:val="000000100000" w:firstRow="0" w:lastRow="0" w:firstColumn="0" w:lastColumn="0" w:oddVBand="0" w:evenVBand="0" w:oddHBand="1" w:evenHBand="0" w:firstRowFirstColumn="0" w:firstRowLastColumn="0" w:lastRowFirstColumn="0" w:lastRowLastColumn="0"/>
            </w:pPr>
            <w:r>
              <w:t>Sprawdza czy obie wartości są sobie równe</w:t>
            </w:r>
          </w:p>
        </w:tc>
      </w:tr>
      <w:tr w:rsidR="00B4485E" w14:paraId="42DB3FC6" w14:textId="77777777" w:rsidTr="00A076CF">
        <w:tc>
          <w:tcPr>
            <w:cnfStyle w:val="001000000000" w:firstRow="0" w:lastRow="0" w:firstColumn="1" w:lastColumn="0" w:oddVBand="0" w:evenVBand="0" w:oddHBand="0" w:evenHBand="0" w:firstRowFirstColumn="0" w:firstRowLastColumn="0" w:lastRowFirstColumn="0" w:lastRowLastColumn="0"/>
            <w:tcW w:w="0" w:type="auto"/>
          </w:tcPr>
          <w:p w14:paraId="718B7525" w14:textId="72BF3FCB" w:rsidR="00B4485E" w:rsidRDefault="00B4485E" w:rsidP="00397FC0">
            <w:r>
              <w:t>&gt;</w:t>
            </w:r>
          </w:p>
        </w:tc>
        <w:tc>
          <w:tcPr>
            <w:tcW w:w="0" w:type="auto"/>
          </w:tcPr>
          <w:p w14:paraId="0E1A13B1" w14:textId="13E061D9" w:rsidR="00B4485E" w:rsidRDefault="00B4485E" w:rsidP="00397FC0">
            <w:pPr>
              <w:cnfStyle w:val="000000000000" w:firstRow="0" w:lastRow="0" w:firstColumn="0" w:lastColumn="0" w:oddVBand="0" w:evenVBand="0" w:oddHBand="0" w:evenHBand="0" w:firstRowFirstColumn="0" w:firstRowLastColumn="0" w:lastRowFirstColumn="0" w:lastRowLastColumn="0"/>
            </w:pPr>
            <w:r>
              <w:t>Większy od</w:t>
            </w:r>
          </w:p>
        </w:tc>
        <w:tc>
          <w:tcPr>
            <w:tcW w:w="0" w:type="auto"/>
          </w:tcPr>
          <w:p w14:paraId="19721B89" w14:textId="2852176C" w:rsidR="00B4485E" w:rsidRDefault="00546499" w:rsidP="00397FC0">
            <w:pPr>
              <w:cnfStyle w:val="000000000000" w:firstRow="0" w:lastRow="0" w:firstColumn="0" w:lastColumn="0" w:oddVBand="0" w:evenVBand="0" w:oddHBand="0" w:evenHBand="0" w:firstRowFirstColumn="0" w:firstRowLastColumn="0" w:lastRowFirstColumn="0" w:lastRowLastColumn="0"/>
            </w:pPr>
            <w:r>
              <w:t>Wartość &gt; 10.00</w:t>
            </w:r>
          </w:p>
        </w:tc>
        <w:tc>
          <w:tcPr>
            <w:tcW w:w="0" w:type="auto"/>
          </w:tcPr>
          <w:p w14:paraId="49970D04" w14:textId="4C7D49E8" w:rsidR="00B4485E" w:rsidRDefault="00891498" w:rsidP="00397FC0">
            <w:pPr>
              <w:cnfStyle w:val="000000000000" w:firstRow="0" w:lastRow="0" w:firstColumn="0" w:lastColumn="0" w:oddVBand="0" w:evenVBand="0" w:oddHBand="0" w:evenHBand="0" w:firstRowFirstColumn="0" w:firstRowLastColumn="0" w:lastRowFirstColumn="0" w:lastRowLastColumn="0"/>
            </w:pPr>
            <w:r>
              <w:t>Sprawdza czy pierwsza wartość jest większa od drugiej</w:t>
            </w:r>
          </w:p>
        </w:tc>
      </w:tr>
      <w:tr w:rsidR="00B4485E" w14:paraId="52E76801" w14:textId="77777777" w:rsidTr="00A076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02A694A" w14:textId="2DFF44D6" w:rsidR="00B4485E" w:rsidRDefault="00B4485E" w:rsidP="00397FC0">
            <w:r>
              <w:t>&lt;</w:t>
            </w:r>
          </w:p>
        </w:tc>
        <w:tc>
          <w:tcPr>
            <w:tcW w:w="0" w:type="auto"/>
          </w:tcPr>
          <w:p w14:paraId="26163E56" w14:textId="6EEE1B8D" w:rsidR="00B4485E" w:rsidRDefault="00B4485E" w:rsidP="00397FC0">
            <w:pPr>
              <w:cnfStyle w:val="000000100000" w:firstRow="0" w:lastRow="0" w:firstColumn="0" w:lastColumn="0" w:oddVBand="0" w:evenVBand="0" w:oddHBand="1" w:evenHBand="0" w:firstRowFirstColumn="0" w:firstRowLastColumn="0" w:lastRowFirstColumn="0" w:lastRowLastColumn="0"/>
            </w:pPr>
            <w:r>
              <w:t>Mniejszy od</w:t>
            </w:r>
          </w:p>
        </w:tc>
        <w:tc>
          <w:tcPr>
            <w:tcW w:w="0" w:type="auto"/>
          </w:tcPr>
          <w:p w14:paraId="3E6225DC" w14:textId="74FD3ECC" w:rsidR="00B4485E" w:rsidRDefault="00546499" w:rsidP="00397FC0">
            <w:pPr>
              <w:cnfStyle w:val="000000100000" w:firstRow="0" w:lastRow="0" w:firstColumn="0" w:lastColumn="0" w:oddVBand="0" w:evenVBand="0" w:oddHBand="1" w:evenHBand="0" w:firstRowFirstColumn="0" w:firstRowLastColumn="0" w:lastRowFirstColumn="0" w:lastRowLastColumn="0"/>
            </w:pPr>
            <w:r>
              <w:t>Wartość &lt; 10.00</w:t>
            </w:r>
          </w:p>
        </w:tc>
        <w:tc>
          <w:tcPr>
            <w:tcW w:w="0" w:type="auto"/>
          </w:tcPr>
          <w:p w14:paraId="565340BD" w14:textId="53F7BA88" w:rsidR="00B4485E" w:rsidRDefault="00891498" w:rsidP="00397FC0">
            <w:pPr>
              <w:cnfStyle w:val="000000100000" w:firstRow="0" w:lastRow="0" w:firstColumn="0" w:lastColumn="0" w:oddVBand="0" w:evenVBand="0" w:oddHBand="1" w:evenHBand="0" w:firstRowFirstColumn="0" w:firstRowLastColumn="0" w:lastRowFirstColumn="0" w:lastRowLastColumn="0"/>
            </w:pPr>
            <w:r>
              <w:t>Sprawdza czy pierwsza wartość jest mniejsza od drugiej</w:t>
            </w:r>
          </w:p>
        </w:tc>
      </w:tr>
      <w:tr w:rsidR="00546499" w14:paraId="6720182B" w14:textId="77777777" w:rsidTr="00A076CF">
        <w:tc>
          <w:tcPr>
            <w:cnfStyle w:val="001000000000" w:firstRow="0" w:lastRow="0" w:firstColumn="1" w:lastColumn="0" w:oddVBand="0" w:evenVBand="0" w:oddHBand="0" w:evenHBand="0" w:firstRowFirstColumn="0" w:firstRowLastColumn="0" w:lastRowFirstColumn="0" w:lastRowLastColumn="0"/>
            <w:tcW w:w="0" w:type="auto"/>
          </w:tcPr>
          <w:p w14:paraId="4A6188F8" w14:textId="3C9BE44D" w:rsidR="00546499" w:rsidRDefault="00546499" w:rsidP="00397FC0">
            <w:r>
              <w:t>&gt;=</w:t>
            </w:r>
          </w:p>
        </w:tc>
        <w:tc>
          <w:tcPr>
            <w:tcW w:w="0" w:type="auto"/>
          </w:tcPr>
          <w:p w14:paraId="1AD06950" w14:textId="3432C871" w:rsidR="00546499" w:rsidRDefault="00546499" w:rsidP="00397FC0">
            <w:pPr>
              <w:cnfStyle w:val="000000000000" w:firstRow="0" w:lastRow="0" w:firstColumn="0" w:lastColumn="0" w:oddVBand="0" w:evenVBand="0" w:oddHBand="0" w:evenHBand="0" w:firstRowFirstColumn="0" w:firstRowLastColumn="0" w:lastRowFirstColumn="0" w:lastRowLastColumn="0"/>
            </w:pPr>
            <w:r>
              <w:t>Większy lub równy</w:t>
            </w:r>
          </w:p>
        </w:tc>
        <w:tc>
          <w:tcPr>
            <w:tcW w:w="0" w:type="auto"/>
          </w:tcPr>
          <w:p w14:paraId="4864E606" w14:textId="5B23ABA9" w:rsidR="00546499" w:rsidRDefault="00546499" w:rsidP="00397FC0">
            <w:pPr>
              <w:cnfStyle w:val="000000000000" w:firstRow="0" w:lastRow="0" w:firstColumn="0" w:lastColumn="0" w:oddVBand="0" w:evenVBand="0" w:oddHBand="0" w:evenHBand="0" w:firstRowFirstColumn="0" w:firstRowLastColumn="0" w:lastRowFirstColumn="0" w:lastRowLastColumn="0"/>
            </w:pPr>
            <w:r>
              <w:t>Wartość &gt;= 10.00</w:t>
            </w:r>
          </w:p>
        </w:tc>
        <w:tc>
          <w:tcPr>
            <w:tcW w:w="0" w:type="auto"/>
          </w:tcPr>
          <w:p w14:paraId="61D9445A" w14:textId="55FAC7E7" w:rsidR="00546499" w:rsidRDefault="00891498" w:rsidP="00397FC0">
            <w:pPr>
              <w:cnfStyle w:val="000000000000" w:firstRow="0" w:lastRow="0" w:firstColumn="0" w:lastColumn="0" w:oddVBand="0" w:evenVBand="0" w:oddHBand="0" w:evenHBand="0" w:firstRowFirstColumn="0" w:firstRowLastColumn="0" w:lastRowFirstColumn="0" w:lastRowLastColumn="0"/>
            </w:pPr>
            <w:r>
              <w:t>Sprawdza czy pierwsza wartość jest większa lub równa drugiej</w:t>
            </w:r>
          </w:p>
        </w:tc>
      </w:tr>
      <w:tr w:rsidR="00546499" w14:paraId="68F0EFD6" w14:textId="77777777" w:rsidTr="00A076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893E2CF" w14:textId="1177152B" w:rsidR="00546499" w:rsidRDefault="00546499" w:rsidP="00397FC0">
            <w:r>
              <w:t>&lt;=</w:t>
            </w:r>
          </w:p>
        </w:tc>
        <w:tc>
          <w:tcPr>
            <w:tcW w:w="0" w:type="auto"/>
          </w:tcPr>
          <w:p w14:paraId="6C70FBBC" w14:textId="64570E2A" w:rsidR="00546499" w:rsidRDefault="00546499" w:rsidP="00397FC0">
            <w:pPr>
              <w:cnfStyle w:val="000000100000" w:firstRow="0" w:lastRow="0" w:firstColumn="0" w:lastColumn="0" w:oddVBand="0" w:evenVBand="0" w:oddHBand="1" w:evenHBand="0" w:firstRowFirstColumn="0" w:firstRowLastColumn="0" w:lastRowFirstColumn="0" w:lastRowLastColumn="0"/>
            </w:pPr>
            <w:r>
              <w:t>Mniejszy lub równy</w:t>
            </w:r>
          </w:p>
        </w:tc>
        <w:tc>
          <w:tcPr>
            <w:tcW w:w="0" w:type="auto"/>
          </w:tcPr>
          <w:p w14:paraId="457641A6" w14:textId="0C5715E4" w:rsidR="00546499" w:rsidRDefault="00546499" w:rsidP="00397FC0">
            <w:pPr>
              <w:cnfStyle w:val="000000100000" w:firstRow="0" w:lastRow="0" w:firstColumn="0" w:lastColumn="0" w:oddVBand="0" w:evenVBand="0" w:oddHBand="1" w:evenHBand="0" w:firstRowFirstColumn="0" w:firstRowLastColumn="0" w:lastRowFirstColumn="0" w:lastRowLastColumn="0"/>
            </w:pPr>
            <w:r>
              <w:t>Wartość &lt;= 10.00</w:t>
            </w:r>
          </w:p>
        </w:tc>
        <w:tc>
          <w:tcPr>
            <w:tcW w:w="0" w:type="auto"/>
          </w:tcPr>
          <w:p w14:paraId="64C15BF0" w14:textId="547FC9E8" w:rsidR="00546499" w:rsidRDefault="00891498" w:rsidP="00397FC0">
            <w:pPr>
              <w:cnfStyle w:val="000000100000" w:firstRow="0" w:lastRow="0" w:firstColumn="0" w:lastColumn="0" w:oddVBand="0" w:evenVBand="0" w:oddHBand="1" w:evenHBand="0" w:firstRowFirstColumn="0" w:firstRowLastColumn="0" w:lastRowFirstColumn="0" w:lastRowLastColumn="0"/>
            </w:pPr>
            <w:r>
              <w:t>Sprawdza czy pierwsza wartość jest mniejsza lub równa drugiej</w:t>
            </w:r>
          </w:p>
        </w:tc>
      </w:tr>
      <w:tr w:rsidR="00B4485E" w14:paraId="5851B91E" w14:textId="77777777" w:rsidTr="00A076CF">
        <w:tc>
          <w:tcPr>
            <w:cnfStyle w:val="001000000000" w:firstRow="0" w:lastRow="0" w:firstColumn="1" w:lastColumn="0" w:oddVBand="0" w:evenVBand="0" w:oddHBand="0" w:evenHBand="0" w:firstRowFirstColumn="0" w:firstRowLastColumn="0" w:lastRowFirstColumn="0" w:lastRowLastColumn="0"/>
            <w:tcW w:w="0" w:type="auto"/>
          </w:tcPr>
          <w:p w14:paraId="128DC3EF" w14:textId="6C09102B" w:rsidR="00B4485E" w:rsidRDefault="00B4485E" w:rsidP="00397FC0">
            <w:r>
              <w:t>!= lub &lt;&gt;</w:t>
            </w:r>
          </w:p>
        </w:tc>
        <w:tc>
          <w:tcPr>
            <w:tcW w:w="0" w:type="auto"/>
          </w:tcPr>
          <w:p w14:paraId="63A26BEF" w14:textId="084E4301" w:rsidR="00B4485E" w:rsidRDefault="00546499" w:rsidP="00397FC0">
            <w:pPr>
              <w:cnfStyle w:val="000000000000" w:firstRow="0" w:lastRow="0" w:firstColumn="0" w:lastColumn="0" w:oddVBand="0" w:evenVBand="0" w:oddHBand="0" w:evenHBand="0" w:firstRowFirstColumn="0" w:firstRowLastColumn="0" w:lastRowFirstColumn="0" w:lastRowLastColumn="0"/>
            </w:pPr>
            <w:r>
              <w:t>Różny</w:t>
            </w:r>
          </w:p>
        </w:tc>
        <w:tc>
          <w:tcPr>
            <w:tcW w:w="0" w:type="auto"/>
          </w:tcPr>
          <w:p w14:paraId="69138DEF" w14:textId="4A614C42" w:rsidR="00B4485E" w:rsidRDefault="00546499" w:rsidP="00397FC0">
            <w:pPr>
              <w:cnfStyle w:val="000000000000" w:firstRow="0" w:lastRow="0" w:firstColumn="0" w:lastColumn="0" w:oddVBand="0" w:evenVBand="0" w:oddHBand="0" w:evenHBand="0" w:firstRowFirstColumn="0" w:firstRowLastColumn="0" w:lastRowFirstColumn="0" w:lastRowLastColumn="0"/>
            </w:pPr>
            <w:r>
              <w:t>Wartość !=66.30</w:t>
            </w:r>
          </w:p>
        </w:tc>
        <w:tc>
          <w:tcPr>
            <w:tcW w:w="0" w:type="auto"/>
          </w:tcPr>
          <w:p w14:paraId="2E38E90F" w14:textId="366D1824" w:rsidR="00B4485E" w:rsidRDefault="00891498" w:rsidP="00397FC0">
            <w:pPr>
              <w:cnfStyle w:val="000000000000" w:firstRow="0" w:lastRow="0" w:firstColumn="0" w:lastColumn="0" w:oddVBand="0" w:evenVBand="0" w:oddHBand="0" w:evenHBand="0" w:firstRowFirstColumn="0" w:firstRowLastColumn="0" w:lastRowFirstColumn="0" w:lastRowLastColumn="0"/>
            </w:pPr>
            <w:r>
              <w:t>Sprawdza czy dwie wartości są różne</w:t>
            </w:r>
          </w:p>
        </w:tc>
      </w:tr>
      <w:tr w:rsidR="00546499" w14:paraId="22E81464" w14:textId="77777777" w:rsidTr="00A076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95C2E6A" w14:textId="0980D5BC" w:rsidR="00546499" w:rsidRDefault="00891498" w:rsidP="00397FC0">
            <w:r>
              <w:t>IS NULL</w:t>
            </w:r>
          </w:p>
        </w:tc>
        <w:tc>
          <w:tcPr>
            <w:tcW w:w="0" w:type="auto"/>
          </w:tcPr>
          <w:p w14:paraId="506D6E4D" w14:textId="77777777" w:rsidR="00546499" w:rsidRDefault="00546499" w:rsidP="00397FC0">
            <w:pPr>
              <w:cnfStyle w:val="000000100000" w:firstRow="0" w:lastRow="0" w:firstColumn="0" w:lastColumn="0" w:oddVBand="0" w:evenVBand="0" w:oddHBand="1" w:evenHBand="0" w:firstRowFirstColumn="0" w:firstRowLastColumn="0" w:lastRowFirstColumn="0" w:lastRowLastColumn="0"/>
            </w:pPr>
          </w:p>
        </w:tc>
        <w:tc>
          <w:tcPr>
            <w:tcW w:w="0" w:type="auto"/>
          </w:tcPr>
          <w:p w14:paraId="112D58FE" w14:textId="442C4206" w:rsidR="00546499" w:rsidRDefault="00546499" w:rsidP="00397FC0">
            <w:pPr>
              <w:cnfStyle w:val="000000100000" w:firstRow="0" w:lastRow="0" w:firstColumn="0" w:lastColumn="0" w:oddVBand="0" w:evenVBand="0" w:oddHBand="1" w:evenHBand="0" w:firstRowFirstColumn="0" w:firstRowLastColumn="0" w:lastRowFirstColumn="0" w:lastRowLastColumn="0"/>
            </w:pPr>
            <w:r>
              <w:t xml:space="preserve">Adres </w:t>
            </w:r>
            <w:r w:rsidRPr="002B795A">
              <w:rPr>
                <w:b/>
                <w:bCs/>
              </w:rPr>
              <w:t>IS NULL</w:t>
            </w:r>
          </w:p>
        </w:tc>
        <w:tc>
          <w:tcPr>
            <w:tcW w:w="0" w:type="auto"/>
          </w:tcPr>
          <w:p w14:paraId="13BBB3A9" w14:textId="7C864DCC" w:rsidR="00546499" w:rsidRDefault="00891498" w:rsidP="00397FC0">
            <w:pPr>
              <w:cnfStyle w:val="000000100000" w:firstRow="0" w:lastRow="0" w:firstColumn="0" w:lastColumn="0" w:oddVBand="0" w:evenVBand="0" w:oddHBand="1" w:evenHBand="0" w:firstRowFirstColumn="0" w:firstRowLastColumn="0" w:lastRowFirstColumn="0" w:lastRowLastColumn="0"/>
            </w:pPr>
            <w:r>
              <w:t>Sprawdza czy pole jest puste</w:t>
            </w:r>
          </w:p>
        </w:tc>
      </w:tr>
      <w:tr w:rsidR="00B4485E" w14:paraId="45836EF8" w14:textId="77777777" w:rsidTr="00A076CF">
        <w:tc>
          <w:tcPr>
            <w:cnfStyle w:val="001000000000" w:firstRow="0" w:lastRow="0" w:firstColumn="1" w:lastColumn="0" w:oddVBand="0" w:evenVBand="0" w:oddHBand="0" w:evenHBand="0" w:firstRowFirstColumn="0" w:firstRowLastColumn="0" w:lastRowFirstColumn="0" w:lastRowLastColumn="0"/>
            <w:tcW w:w="0" w:type="auto"/>
          </w:tcPr>
          <w:p w14:paraId="5237977A" w14:textId="4450BDE2" w:rsidR="00B4485E" w:rsidRDefault="00B4485E" w:rsidP="00397FC0">
            <w:r>
              <w:t>IS NOT NULL</w:t>
            </w:r>
          </w:p>
        </w:tc>
        <w:tc>
          <w:tcPr>
            <w:tcW w:w="0" w:type="auto"/>
          </w:tcPr>
          <w:p w14:paraId="39BB0C85" w14:textId="40EBD8E6" w:rsidR="00B4485E" w:rsidRDefault="00B4485E" w:rsidP="00397FC0">
            <w:pPr>
              <w:cnfStyle w:val="000000000000" w:firstRow="0" w:lastRow="0" w:firstColumn="0" w:lastColumn="0" w:oddVBand="0" w:evenVBand="0" w:oddHBand="0" w:evenHBand="0" w:firstRowFirstColumn="0" w:firstRowLastColumn="0" w:lastRowFirstColumn="0" w:lastRowLastColumn="0"/>
            </w:pPr>
          </w:p>
        </w:tc>
        <w:tc>
          <w:tcPr>
            <w:tcW w:w="0" w:type="auto"/>
          </w:tcPr>
          <w:p w14:paraId="57DC250E" w14:textId="6D05D7BB" w:rsidR="00B4485E" w:rsidRDefault="00546499" w:rsidP="00397FC0">
            <w:pPr>
              <w:cnfStyle w:val="000000000000" w:firstRow="0" w:lastRow="0" w:firstColumn="0" w:lastColumn="0" w:oddVBand="0" w:evenVBand="0" w:oddHBand="0" w:evenHBand="0" w:firstRowFirstColumn="0" w:firstRowLastColumn="0" w:lastRowFirstColumn="0" w:lastRowLastColumn="0"/>
            </w:pPr>
            <w:r>
              <w:t xml:space="preserve">Adres </w:t>
            </w:r>
            <w:r w:rsidRPr="002B795A">
              <w:rPr>
                <w:b/>
                <w:bCs/>
              </w:rPr>
              <w:t>IS NOT NULL</w:t>
            </w:r>
          </w:p>
        </w:tc>
        <w:tc>
          <w:tcPr>
            <w:tcW w:w="0" w:type="auto"/>
          </w:tcPr>
          <w:p w14:paraId="338662A7" w14:textId="6E79FC1E" w:rsidR="00B4485E" w:rsidRDefault="00891498" w:rsidP="00397FC0">
            <w:pPr>
              <w:cnfStyle w:val="000000000000" w:firstRow="0" w:lastRow="0" w:firstColumn="0" w:lastColumn="0" w:oddVBand="0" w:evenVBand="0" w:oddHBand="0" w:evenHBand="0" w:firstRowFirstColumn="0" w:firstRowLastColumn="0" w:lastRowFirstColumn="0" w:lastRowLastColumn="0"/>
            </w:pPr>
            <w:r>
              <w:t xml:space="preserve"> Sprawdza czy pole posiada wartość</w:t>
            </w:r>
          </w:p>
        </w:tc>
      </w:tr>
      <w:tr w:rsidR="00B4485E" w14:paraId="7EE397D6" w14:textId="77777777" w:rsidTr="00A076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E44F2D0" w14:textId="6DF1EB7B" w:rsidR="00B4485E" w:rsidRDefault="00B4485E" w:rsidP="00397FC0">
            <w:r>
              <w:t>BETWEEN</w:t>
            </w:r>
          </w:p>
        </w:tc>
        <w:tc>
          <w:tcPr>
            <w:tcW w:w="0" w:type="auto"/>
          </w:tcPr>
          <w:p w14:paraId="162403C9" w14:textId="77777777" w:rsidR="00B4485E" w:rsidRDefault="00B4485E" w:rsidP="00397FC0">
            <w:pPr>
              <w:cnfStyle w:val="000000100000" w:firstRow="0" w:lastRow="0" w:firstColumn="0" w:lastColumn="0" w:oddVBand="0" w:evenVBand="0" w:oddHBand="1" w:evenHBand="0" w:firstRowFirstColumn="0" w:firstRowLastColumn="0" w:lastRowFirstColumn="0" w:lastRowLastColumn="0"/>
            </w:pPr>
          </w:p>
        </w:tc>
        <w:tc>
          <w:tcPr>
            <w:tcW w:w="0" w:type="auto"/>
          </w:tcPr>
          <w:p w14:paraId="7EB1F0E9" w14:textId="0FBC4CAD" w:rsidR="00B4485E" w:rsidRDefault="00546499" w:rsidP="00397FC0">
            <w:pPr>
              <w:cnfStyle w:val="000000100000" w:firstRow="0" w:lastRow="0" w:firstColumn="0" w:lastColumn="0" w:oddVBand="0" w:evenVBand="0" w:oddHBand="1" w:evenHBand="0" w:firstRowFirstColumn="0" w:firstRowLastColumn="0" w:lastRowFirstColumn="0" w:lastRowLastColumn="0"/>
            </w:pPr>
            <w:r>
              <w:t xml:space="preserve">Cena </w:t>
            </w:r>
            <w:r w:rsidRPr="002B795A">
              <w:rPr>
                <w:b/>
                <w:bCs/>
              </w:rPr>
              <w:t>BETWEEN</w:t>
            </w:r>
            <w:r>
              <w:t xml:space="preserve"> 10.00 </w:t>
            </w:r>
            <w:r w:rsidRPr="002B795A">
              <w:rPr>
                <w:b/>
                <w:bCs/>
              </w:rPr>
              <w:t>AND</w:t>
            </w:r>
            <w:r>
              <w:t xml:space="preserve"> 50.00</w:t>
            </w:r>
          </w:p>
        </w:tc>
        <w:tc>
          <w:tcPr>
            <w:tcW w:w="0" w:type="auto"/>
          </w:tcPr>
          <w:p w14:paraId="0B741202" w14:textId="716C9369" w:rsidR="00B4485E" w:rsidRDefault="00891498" w:rsidP="00397FC0">
            <w:pPr>
              <w:cnfStyle w:val="000000100000" w:firstRow="0" w:lastRow="0" w:firstColumn="0" w:lastColumn="0" w:oddVBand="0" w:evenVBand="0" w:oddHBand="1" w:evenHBand="0" w:firstRowFirstColumn="0" w:firstRowLastColumn="0" w:lastRowFirstColumn="0" w:lastRowLastColumn="0"/>
            </w:pPr>
            <w:r>
              <w:t>Sprawdza czy wartość należy do zbioru wartości</w:t>
            </w:r>
          </w:p>
        </w:tc>
      </w:tr>
      <w:tr w:rsidR="00B4485E" w14:paraId="79D5F1E0" w14:textId="77777777" w:rsidTr="00A076CF">
        <w:tc>
          <w:tcPr>
            <w:cnfStyle w:val="001000000000" w:firstRow="0" w:lastRow="0" w:firstColumn="1" w:lastColumn="0" w:oddVBand="0" w:evenVBand="0" w:oddHBand="0" w:evenHBand="0" w:firstRowFirstColumn="0" w:firstRowLastColumn="0" w:lastRowFirstColumn="0" w:lastRowLastColumn="0"/>
            <w:tcW w:w="0" w:type="auto"/>
          </w:tcPr>
          <w:p w14:paraId="7C44E706" w14:textId="60C62193" w:rsidR="00B4485E" w:rsidRDefault="00B4485E" w:rsidP="00397FC0">
            <w:r>
              <w:t>IN</w:t>
            </w:r>
          </w:p>
        </w:tc>
        <w:tc>
          <w:tcPr>
            <w:tcW w:w="0" w:type="auto"/>
          </w:tcPr>
          <w:p w14:paraId="7A5FBBCD" w14:textId="77777777" w:rsidR="00B4485E" w:rsidRDefault="00B4485E" w:rsidP="00397FC0">
            <w:pPr>
              <w:cnfStyle w:val="000000000000" w:firstRow="0" w:lastRow="0" w:firstColumn="0" w:lastColumn="0" w:oddVBand="0" w:evenVBand="0" w:oddHBand="0" w:evenHBand="0" w:firstRowFirstColumn="0" w:firstRowLastColumn="0" w:lastRowFirstColumn="0" w:lastRowLastColumn="0"/>
            </w:pPr>
          </w:p>
        </w:tc>
        <w:tc>
          <w:tcPr>
            <w:tcW w:w="0" w:type="auto"/>
          </w:tcPr>
          <w:p w14:paraId="45B49398" w14:textId="5C142268" w:rsidR="00B4485E" w:rsidRDefault="00546499" w:rsidP="00397FC0">
            <w:pPr>
              <w:cnfStyle w:val="000000000000" w:firstRow="0" w:lastRow="0" w:firstColumn="0" w:lastColumn="0" w:oddVBand="0" w:evenVBand="0" w:oddHBand="0" w:evenHBand="0" w:firstRowFirstColumn="0" w:firstRowLastColumn="0" w:lastRowFirstColumn="0" w:lastRowLastColumn="0"/>
            </w:pPr>
            <w:r>
              <w:t xml:space="preserve">Miejscowość </w:t>
            </w:r>
            <w:r w:rsidRPr="002B795A">
              <w:rPr>
                <w:b/>
                <w:bCs/>
              </w:rPr>
              <w:t>IN</w:t>
            </w:r>
            <w:r>
              <w:t xml:space="preserve"> (</w:t>
            </w:r>
            <w:r w:rsidRPr="00F31150">
              <w:t>'</w:t>
            </w:r>
            <w:r>
              <w:t>Rzeszów</w:t>
            </w:r>
            <w:r w:rsidRPr="00F31150">
              <w:t>'</w:t>
            </w:r>
            <w:r>
              <w:t xml:space="preserve">, </w:t>
            </w:r>
            <w:r w:rsidRPr="00F31150">
              <w:t>'</w:t>
            </w:r>
            <w:r>
              <w:t>Warszawa</w:t>
            </w:r>
            <w:r w:rsidRPr="00F31150">
              <w:t>'</w:t>
            </w:r>
            <w:r>
              <w:t>)</w:t>
            </w:r>
          </w:p>
        </w:tc>
        <w:tc>
          <w:tcPr>
            <w:tcW w:w="0" w:type="auto"/>
          </w:tcPr>
          <w:p w14:paraId="3B8F0C41" w14:textId="23150CD8" w:rsidR="00B4485E" w:rsidRDefault="00891498" w:rsidP="00397FC0">
            <w:pPr>
              <w:cnfStyle w:val="000000000000" w:firstRow="0" w:lastRow="0" w:firstColumn="0" w:lastColumn="0" w:oddVBand="0" w:evenVBand="0" w:oddHBand="0" w:evenHBand="0" w:firstRowFirstColumn="0" w:firstRowLastColumn="0" w:lastRowFirstColumn="0" w:lastRowLastColumn="0"/>
            </w:pPr>
            <w:r>
              <w:t>Sprawdza czy wartość należy do podanego zbioru wartości</w:t>
            </w:r>
          </w:p>
        </w:tc>
      </w:tr>
      <w:tr w:rsidR="00B4485E" w14:paraId="19483815" w14:textId="77777777" w:rsidTr="00A076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1CE17E9" w14:textId="017A1417" w:rsidR="00B4485E" w:rsidRDefault="00B4485E" w:rsidP="00397FC0">
            <w:r>
              <w:t>N</w:t>
            </w:r>
            <w:r w:rsidR="00D5038D">
              <w:t>OT</w:t>
            </w:r>
            <w:r>
              <w:t xml:space="preserve"> IN</w:t>
            </w:r>
          </w:p>
        </w:tc>
        <w:tc>
          <w:tcPr>
            <w:tcW w:w="0" w:type="auto"/>
          </w:tcPr>
          <w:p w14:paraId="2A77F5C0" w14:textId="77777777" w:rsidR="00B4485E" w:rsidRDefault="00B4485E" w:rsidP="00397FC0">
            <w:pPr>
              <w:cnfStyle w:val="000000100000" w:firstRow="0" w:lastRow="0" w:firstColumn="0" w:lastColumn="0" w:oddVBand="0" w:evenVBand="0" w:oddHBand="1" w:evenHBand="0" w:firstRowFirstColumn="0" w:firstRowLastColumn="0" w:lastRowFirstColumn="0" w:lastRowLastColumn="0"/>
            </w:pPr>
          </w:p>
        </w:tc>
        <w:tc>
          <w:tcPr>
            <w:tcW w:w="0" w:type="auto"/>
          </w:tcPr>
          <w:p w14:paraId="571B91C1" w14:textId="0CC8360B" w:rsidR="00B4485E" w:rsidRDefault="00546499" w:rsidP="00397FC0">
            <w:pPr>
              <w:cnfStyle w:val="000000100000" w:firstRow="0" w:lastRow="0" w:firstColumn="0" w:lastColumn="0" w:oddVBand="0" w:evenVBand="0" w:oddHBand="1" w:evenHBand="0" w:firstRowFirstColumn="0" w:firstRowLastColumn="0" w:lastRowFirstColumn="0" w:lastRowLastColumn="0"/>
            </w:pPr>
            <w:r>
              <w:t xml:space="preserve">Miejscowość </w:t>
            </w:r>
            <w:r w:rsidRPr="002B795A">
              <w:rPr>
                <w:b/>
                <w:bCs/>
              </w:rPr>
              <w:t>NOT</w:t>
            </w:r>
            <w:r>
              <w:t xml:space="preserve"> </w:t>
            </w:r>
            <w:r w:rsidRPr="002B795A">
              <w:rPr>
                <w:b/>
                <w:bCs/>
              </w:rPr>
              <w:t>IN</w:t>
            </w:r>
            <w:r>
              <w:t xml:space="preserve"> (</w:t>
            </w:r>
            <w:r w:rsidRPr="00F31150">
              <w:t>'</w:t>
            </w:r>
            <w:r>
              <w:t>Rzeszów</w:t>
            </w:r>
            <w:r w:rsidRPr="00F31150">
              <w:t>'</w:t>
            </w:r>
            <w:r>
              <w:t xml:space="preserve">, </w:t>
            </w:r>
            <w:r w:rsidRPr="00F31150">
              <w:t>'</w:t>
            </w:r>
            <w:r>
              <w:t>Warszawa</w:t>
            </w:r>
            <w:r w:rsidRPr="00F31150">
              <w:t>'</w:t>
            </w:r>
            <w:r>
              <w:t>)</w:t>
            </w:r>
          </w:p>
        </w:tc>
        <w:tc>
          <w:tcPr>
            <w:tcW w:w="0" w:type="auto"/>
          </w:tcPr>
          <w:p w14:paraId="57B36C22" w14:textId="6B2DA931" w:rsidR="00B4485E" w:rsidRDefault="00891498" w:rsidP="00397FC0">
            <w:pPr>
              <w:cnfStyle w:val="000000100000" w:firstRow="0" w:lastRow="0" w:firstColumn="0" w:lastColumn="0" w:oddVBand="0" w:evenVBand="0" w:oddHBand="1" w:evenHBand="0" w:firstRowFirstColumn="0" w:firstRowLastColumn="0" w:lastRowFirstColumn="0" w:lastRowLastColumn="0"/>
            </w:pPr>
            <w:r>
              <w:t>Sprawdza czy wartość nie należy do podanego zbioru wartości</w:t>
            </w:r>
          </w:p>
        </w:tc>
      </w:tr>
      <w:tr w:rsidR="00B4485E" w14:paraId="3B9CA5A2" w14:textId="77777777" w:rsidTr="00A076CF">
        <w:tc>
          <w:tcPr>
            <w:cnfStyle w:val="001000000000" w:firstRow="0" w:lastRow="0" w:firstColumn="1" w:lastColumn="0" w:oddVBand="0" w:evenVBand="0" w:oddHBand="0" w:evenHBand="0" w:firstRowFirstColumn="0" w:firstRowLastColumn="0" w:lastRowFirstColumn="0" w:lastRowLastColumn="0"/>
            <w:tcW w:w="0" w:type="auto"/>
          </w:tcPr>
          <w:p w14:paraId="7595AC50" w14:textId="297ADDD2" w:rsidR="00B4485E" w:rsidRDefault="00B4485E" w:rsidP="00397FC0">
            <w:r>
              <w:t>LIKE</w:t>
            </w:r>
          </w:p>
        </w:tc>
        <w:tc>
          <w:tcPr>
            <w:tcW w:w="0" w:type="auto"/>
          </w:tcPr>
          <w:p w14:paraId="0A006BDB" w14:textId="77777777" w:rsidR="00B4485E" w:rsidRDefault="00B4485E" w:rsidP="00397FC0">
            <w:pPr>
              <w:cnfStyle w:val="000000000000" w:firstRow="0" w:lastRow="0" w:firstColumn="0" w:lastColumn="0" w:oddVBand="0" w:evenVBand="0" w:oddHBand="0" w:evenHBand="0" w:firstRowFirstColumn="0" w:firstRowLastColumn="0" w:lastRowFirstColumn="0" w:lastRowLastColumn="0"/>
            </w:pPr>
          </w:p>
        </w:tc>
        <w:tc>
          <w:tcPr>
            <w:tcW w:w="0" w:type="auto"/>
          </w:tcPr>
          <w:p w14:paraId="4D366E86" w14:textId="01185881" w:rsidR="00B4485E" w:rsidRDefault="00891498" w:rsidP="00397FC0">
            <w:pPr>
              <w:cnfStyle w:val="000000000000" w:firstRow="0" w:lastRow="0" w:firstColumn="0" w:lastColumn="0" w:oddVBand="0" w:evenVBand="0" w:oddHBand="0" w:evenHBand="0" w:firstRowFirstColumn="0" w:firstRowLastColumn="0" w:lastRowFirstColumn="0" w:lastRowLastColumn="0"/>
            </w:pPr>
            <w:r>
              <w:t xml:space="preserve">Nazwisko </w:t>
            </w:r>
            <w:r w:rsidRPr="002B795A">
              <w:rPr>
                <w:b/>
                <w:bCs/>
              </w:rPr>
              <w:t>LIKE</w:t>
            </w:r>
            <w:r>
              <w:t xml:space="preserve"> </w:t>
            </w:r>
            <w:r w:rsidRPr="00F31150">
              <w:t>'</w:t>
            </w:r>
            <w:r>
              <w:t>Kowalski %</w:t>
            </w:r>
            <w:r w:rsidRPr="00F31150">
              <w:t>'</w:t>
            </w:r>
          </w:p>
        </w:tc>
        <w:tc>
          <w:tcPr>
            <w:tcW w:w="0" w:type="auto"/>
          </w:tcPr>
          <w:p w14:paraId="3C3AECD6" w14:textId="36524D90" w:rsidR="00B4485E" w:rsidRDefault="00891498" w:rsidP="00397FC0">
            <w:pPr>
              <w:cnfStyle w:val="000000000000" w:firstRow="0" w:lastRow="0" w:firstColumn="0" w:lastColumn="0" w:oddVBand="0" w:evenVBand="0" w:oddHBand="0" w:evenHBand="0" w:firstRowFirstColumn="0" w:firstRowLastColumn="0" w:lastRowFirstColumn="0" w:lastRowLastColumn="0"/>
            </w:pPr>
            <w:r>
              <w:t>Sprawdza czy wartość pasuje do określonego wzoru</w:t>
            </w:r>
          </w:p>
        </w:tc>
      </w:tr>
      <w:tr w:rsidR="00B4485E" w14:paraId="273745F6" w14:textId="77777777" w:rsidTr="00A076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A57BA60" w14:textId="22F984A0" w:rsidR="00B4485E" w:rsidRDefault="00B4485E" w:rsidP="00397FC0">
            <w:r>
              <w:t>NOT LIKE</w:t>
            </w:r>
          </w:p>
        </w:tc>
        <w:tc>
          <w:tcPr>
            <w:tcW w:w="0" w:type="auto"/>
          </w:tcPr>
          <w:p w14:paraId="1295F1C9" w14:textId="77777777" w:rsidR="00B4485E" w:rsidRDefault="00B4485E" w:rsidP="00397FC0">
            <w:pPr>
              <w:cnfStyle w:val="000000100000" w:firstRow="0" w:lastRow="0" w:firstColumn="0" w:lastColumn="0" w:oddVBand="0" w:evenVBand="0" w:oddHBand="1" w:evenHBand="0" w:firstRowFirstColumn="0" w:firstRowLastColumn="0" w:lastRowFirstColumn="0" w:lastRowLastColumn="0"/>
            </w:pPr>
          </w:p>
        </w:tc>
        <w:tc>
          <w:tcPr>
            <w:tcW w:w="0" w:type="auto"/>
          </w:tcPr>
          <w:p w14:paraId="1D6957B5" w14:textId="37C73EC9" w:rsidR="00B4485E" w:rsidRDefault="00891498" w:rsidP="00397FC0">
            <w:pPr>
              <w:cnfStyle w:val="000000100000" w:firstRow="0" w:lastRow="0" w:firstColumn="0" w:lastColumn="0" w:oddVBand="0" w:evenVBand="0" w:oddHBand="1" w:evenHBand="0" w:firstRowFirstColumn="0" w:firstRowLastColumn="0" w:lastRowFirstColumn="0" w:lastRowLastColumn="0"/>
            </w:pPr>
            <w:r>
              <w:t xml:space="preserve">Nazwisko </w:t>
            </w:r>
            <w:r w:rsidRPr="002B795A">
              <w:rPr>
                <w:b/>
                <w:bCs/>
              </w:rPr>
              <w:t>NOT</w:t>
            </w:r>
            <w:r>
              <w:t xml:space="preserve"> </w:t>
            </w:r>
            <w:r w:rsidRPr="002B795A">
              <w:rPr>
                <w:b/>
                <w:bCs/>
              </w:rPr>
              <w:t>LIKE</w:t>
            </w:r>
            <w:r>
              <w:t xml:space="preserve"> </w:t>
            </w:r>
            <w:r w:rsidRPr="00F31150">
              <w:t>'</w:t>
            </w:r>
            <w:r>
              <w:t>Kowalski %</w:t>
            </w:r>
            <w:r w:rsidRPr="00F31150">
              <w:t>'</w:t>
            </w:r>
          </w:p>
        </w:tc>
        <w:tc>
          <w:tcPr>
            <w:tcW w:w="0" w:type="auto"/>
          </w:tcPr>
          <w:p w14:paraId="6D566A42" w14:textId="39DDFD93" w:rsidR="00B4485E" w:rsidRDefault="00891498" w:rsidP="00397FC0">
            <w:pPr>
              <w:cnfStyle w:val="000000100000" w:firstRow="0" w:lastRow="0" w:firstColumn="0" w:lastColumn="0" w:oddVBand="0" w:evenVBand="0" w:oddHBand="1" w:evenHBand="0" w:firstRowFirstColumn="0" w:firstRowLastColumn="0" w:lastRowFirstColumn="0" w:lastRowLastColumn="0"/>
            </w:pPr>
            <w:r>
              <w:t>Sprawdza czy wartość nie pasuje do określonego wzorca</w:t>
            </w:r>
          </w:p>
        </w:tc>
      </w:tr>
    </w:tbl>
    <w:p w14:paraId="7849F27D" w14:textId="7E5F8837" w:rsidR="00B4485E" w:rsidRDefault="009475C9" w:rsidP="00BF3951">
      <w:pPr>
        <w:pStyle w:val="Nagwek2"/>
        <w:rPr>
          <w:b/>
          <w:bCs/>
        </w:rPr>
      </w:pPr>
      <w:r w:rsidRPr="00BF3951">
        <w:rPr>
          <w:b/>
          <w:bCs/>
        </w:rPr>
        <w:t>Funkcje Agregujące</w:t>
      </w:r>
    </w:p>
    <w:tbl>
      <w:tblPr>
        <w:tblStyle w:val="Tabelasiatki4akcent1"/>
        <w:tblW w:w="0" w:type="auto"/>
        <w:tblLook w:val="04A0" w:firstRow="1" w:lastRow="0" w:firstColumn="1" w:lastColumn="0" w:noHBand="0" w:noVBand="1"/>
      </w:tblPr>
      <w:tblGrid>
        <w:gridCol w:w="879"/>
        <w:gridCol w:w="5956"/>
      </w:tblGrid>
      <w:tr w:rsidR="00D42D24" w14:paraId="787FE5F5" w14:textId="77777777" w:rsidTr="00D42D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8BC910F" w14:textId="101AE178" w:rsidR="00D42D24" w:rsidRDefault="00D42D24" w:rsidP="00D42D24">
            <w:r>
              <w:t>Nazwa</w:t>
            </w:r>
          </w:p>
        </w:tc>
        <w:tc>
          <w:tcPr>
            <w:tcW w:w="0" w:type="auto"/>
          </w:tcPr>
          <w:p w14:paraId="15159849" w14:textId="28C2C9AF" w:rsidR="00D42D24" w:rsidRDefault="00D42D24" w:rsidP="00D42D24">
            <w:pPr>
              <w:cnfStyle w:val="100000000000" w:firstRow="1" w:lastRow="0" w:firstColumn="0" w:lastColumn="0" w:oddVBand="0" w:evenVBand="0" w:oddHBand="0" w:evenHBand="0" w:firstRowFirstColumn="0" w:firstRowLastColumn="0" w:lastRowFirstColumn="0" w:lastRowLastColumn="0"/>
            </w:pPr>
            <w:r>
              <w:t>Opis</w:t>
            </w:r>
          </w:p>
        </w:tc>
      </w:tr>
      <w:tr w:rsidR="00D42D24" w14:paraId="12614A6C" w14:textId="77777777" w:rsidTr="00D42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DA5E61B" w14:textId="2A6F16A8" w:rsidR="00D42D24" w:rsidRDefault="00D42D24" w:rsidP="00D42D24">
            <w:r>
              <w:t>COUNT</w:t>
            </w:r>
          </w:p>
        </w:tc>
        <w:tc>
          <w:tcPr>
            <w:tcW w:w="0" w:type="auto"/>
          </w:tcPr>
          <w:p w14:paraId="40798E9F" w14:textId="084ADC40" w:rsidR="00D42D24" w:rsidRDefault="00D42D24" w:rsidP="00D42D24">
            <w:pPr>
              <w:cnfStyle w:val="000000100000" w:firstRow="0" w:lastRow="0" w:firstColumn="0" w:lastColumn="0" w:oddVBand="0" w:evenVBand="0" w:oddHBand="1" w:evenHBand="0" w:firstRowFirstColumn="0" w:firstRowLastColumn="0" w:lastRowFirstColumn="0" w:lastRowLastColumn="0"/>
            </w:pPr>
            <w:r>
              <w:t>Zwraca liczbę wartości występujących w określonej kolumnie</w:t>
            </w:r>
          </w:p>
        </w:tc>
      </w:tr>
      <w:tr w:rsidR="00D42D24" w14:paraId="4AF2600F" w14:textId="77777777" w:rsidTr="00D42D24">
        <w:tc>
          <w:tcPr>
            <w:cnfStyle w:val="001000000000" w:firstRow="0" w:lastRow="0" w:firstColumn="1" w:lastColumn="0" w:oddVBand="0" w:evenVBand="0" w:oddHBand="0" w:evenHBand="0" w:firstRowFirstColumn="0" w:firstRowLastColumn="0" w:lastRowFirstColumn="0" w:lastRowLastColumn="0"/>
            <w:tcW w:w="0" w:type="auto"/>
          </w:tcPr>
          <w:p w14:paraId="3970D0D9" w14:textId="7E2509EA" w:rsidR="00D42D24" w:rsidRDefault="00D42D24" w:rsidP="00D42D24">
            <w:r>
              <w:t>SUM</w:t>
            </w:r>
          </w:p>
        </w:tc>
        <w:tc>
          <w:tcPr>
            <w:tcW w:w="0" w:type="auto"/>
          </w:tcPr>
          <w:p w14:paraId="3808F6D7" w14:textId="42A95C77" w:rsidR="00D42D24" w:rsidRDefault="00D42D24" w:rsidP="00D42D24">
            <w:pPr>
              <w:cnfStyle w:val="000000000000" w:firstRow="0" w:lastRow="0" w:firstColumn="0" w:lastColumn="0" w:oddVBand="0" w:evenVBand="0" w:oddHBand="0" w:evenHBand="0" w:firstRowFirstColumn="0" w:firstRowLastColumn="0" w:lastRowFirstColumn="0" w:lastRowLastColumn="0"/>
            </w:pPr>
            <w:r>
              <w:t>Zwraca sumę wartości występujących w określonej kolumnie</w:t>
            </w:r>
          </w:p>
        </w:tc>
      </w:tr>
      <w:tr w:rsidR="00D42D24" w14:paraId="15A21058" w14:textId="77777777" w:rsidTr="00D42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F5C0401" w14:textId="175DCED1" w:rsidR="00D42D24" w:rsidRDefault="00D42D24" w:rsidP="00D42D24">
            <w:r>
              <w:t>AVG</w:t>
            </w:r>
          </w:p>
        </w:tc>
        <w:tc>
          <w:tcPr>
            <w:tcW w:w="0" w:type="auto"/>
          </w:tcPr>
          <w:p w14:paraId="18126B10" w14:textId="2491A6D7" w:rsidR="00D42D24" w:rsidRDefault="00D42D24" w:rsidP="00D42D24">
            <w:pPr>
              <w:cnfStyle w:val="000000100000" w:firstRow="0" w:lastRow="0" w:firstColumn="0" w:lastColumn="0" w:oddVBand="0" w:evenVBand="0" w:oddHBand="1" w:evenHBand="0" w:firstRowFirstColumn="0" w:firstRowLastColumn="0" w:lastRowFirstColumn="0" w:lastRowLastColumn="0"/>
            </w:pPr>
            <w:r>
              <w:t>Zwraca średnią wartości występujących w określonej kolumnie</w:t>
            </w:r>
          </w:p>
        </w:tc>
      </w:tr>
      <w:tr w:rsidR="00D42D24" w14:paraId="0BFF7623" w14:textId="77777777" w:rsidTr="00D42D24">
        <w:tc>
          <w:tcPr>
            <w:cnfStyle w:val="001000000000" w:firstRow="0" w:lastRow="0" w:firstColumn="1" w:lastColumn="0" w:oddVBand="0" w:evenVBand="0" w:oddHBand="0" w:evenHBand="0" w:firstRowFirstColumn="0" w:firstRowLastColumn="0" w:lastRowFirstColumn="0" w:lastRowLastColumn="0"/>
            <w:tcW w:w="0" w:type="auto"/>
          </w:tcPr>
          <w:p w14:paraId="0559B70C" w14:textId="1E2A8D10" w:rsidR="00D42D24" w:rsidRDefault="00D42D24" w:rsidP="00D42D24">
            <w:r>
              <w:t>MIN</w:t>
            </w:r>
          </w:p>
        </w:tc>
        <w:tc>
          <w:tcPr>
            <w:tcW w:w="0" w:type="auto"/>
          </w:tcPr>
          <w:p w14:paraId="5DCFE7E0" w14:textId="18030C7B" w:rsidR="00D42D24" w:rsidRDefault="00D42D24" w:rsidP="00D42D24">
            <w:pPr>
              <w:cnfStyle w:val="000000000000" w:firstRow="0" w:lastRow="0" w:firstColumn="0" w:lastColumn="0" w:oddVBand="0" w:evenVBand="0" w:oddHBand="0" w:evenHBand="0" w:firstRowFirstColumn="0" w:firstRowLastColumn="0" w:lastRowFirstColumn="0" w:lastRowLastColumn="0"/>
            </w:pPr>
            <w:r>
              <w:t>Zwraca najmniejszą wartość występującą w określonej kolumnie</w:t>
            </w:r>
          </w:p>
        </w:tc>
      </w:tr>
      <w:tr w:rsidR="00D42D24" w14:paraId="2DD7590E" w14:textId="77777777" w:rsidTr="00D42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263D68F" w14:textId="693360E1" w:rsidR="00D42D24" w:rsidRDefault="00D42D24" w:rsidP="00D42D24">
            <w:r>
              <w:t>MAX</w:t>
            </w:r>
          </w:p>
        </w:tc>
        <w:tc>
          <w:tcPr>
            <w:tcW w:w="0" w:type="auto"/>
          </w:tcPr>
          <w:p w14:paraId="2B2B0E7B" w14:textId="16DBC3F9" w:rsidR="00D42D24" w:rsidRDefault="00D42D24" w:rsidP="00D42D24">
            <w:pPr>
              <w:cnfStyle w:val="000000100000" w:firstRow="0" w:lastRow="0" w:firstColumn="0" w:lastColumn="0" w:oddVBand="0" w:evenVBand="0" w:oddHBand="1" w:evenHBand="0" w:firstRowFirstColumn="0" w:firstRowLastColumn="0" w:lastRowFirstColumn="0" w:lastRowLastColumn="0"/>
            </w:pPr>
            <w:r>
              <w:t>Zwraca największą wartość występującą w określonej kolumnie</w:t>
            </w:r>
          </w:p>
        </w:tc>
      </w:tr>
    </w:tbl>
    <w:p w14:paraId="31F9AE20" w14:textId="77777777" w:rsidR="00D42D24" w:rsidRPr="00D42D24" w:rsidRDefault="00D42D24" w:rsidP="00D42D24"/>
    <w:sectPr w:rsidR="00D42D24" w:rsidRPr="00D42D24" w:rsidSect="00B74A90">
      <w:footerReference w:type="default" r:id="rId9"/>
      <w:pgSz w:w="11906" w:h="16838"/>
      <w:pgMar w:top="284" w:right="284" w:bottom="284" w:left="284"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B7120C" w14:textId="77777777" w:rsidR="00E06FA5" w:rsidRDefault="00E06FA5" w:rsidP="007B3C8D">
      <w:pPr>
        <w:spacing w:after="0" w:line="240" w:lineRule="auto"/>
      </w:pPr>
      <w:r>
        <w:separator/>
      </w:r>
    </w:p>
  </w:endnote>
  <w:endnote w:type="continuationSeparator" w:id="0">
    <w:p w14:paraId="243C81BB" w14:textId="77777777" w:rsidR="00E06FA5" w:rsidRDefault="00E06FA5" w:rsidP="007B3C8D">
      <w:pPr>
        <w:spacing w:after="0" w:line="240" w:lineRule="auto"/>
      </w:pPr>
      <w:r>
        <w:continuationSeparator/>
      </w:r>
    </w:p>
  </w:endnote>
  <w:endnote w:type="continuationNotice" w:id="1">
    <w:p w14:paraId="661B5DC6" w14:textId="77777777" w:rsidR="00E06FA5" w:rsidRDefault="00E06FA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66000863"/>
      <w:docPartObj>
        <w:docPartGallery w:val="Page Numbers (Bottom of Page)"/>
        <w:docPartUnique/>
      </w:docPartObj>
    </w:sdtPr>
    <w:sdtContent>
      <w:p w14:paraId="0853D9F9" w14:textId="5484EAFA" w:rsidR="002021F5" w:rsidRDefault="002021F5">
        <w:pPr>
          <w:pStyle w:val="Stopka"/>
          <w:jc w:val="right"/>
        </w:pPr>
        <w:sdt>
          <w:sdtPr>
            <w:alias w:val="Autor"/>
            <w:tag w:val=""/>
            <w:id w:val="1272280061"/>
            <w:placeholder>
              <w:docPart w:val="EBDC9C8EC106DD4A8F6AB020851D8140"/>
            </w:placeholder>
            <w:dataBinding w:prefixMappings="xmlns:ns0='http://purl.org/dc/elements/1.1/' xmlns:ns1='http://schemas.openxmlformats.org/package/2006/metadata/core-properties' " w:xpath="/ns1:coreProperties[1]/ns0:creator[1]" w:storeItemID="{6C3C8BC8-F283-45AE-878A-BAB7291924A1}"/>
            <w:text/>
          </w:sdtPr>
          <w:sdtContent>
            <w:r>
              <w:t>Hubert Michna</w:t>
            </w:r>
          </w:sdtContent>
        </w:sdt>
        <w:r>
          <w:t xml:space="preserve">; </w:t>
        </w:r>
        <w:fldSimple w:instr=" FILENAME \* MERGEFORMAT ">
          <w:r>
            <w:rPr>
              <w:noProof/>
            </w:rPr>
            <w:t>Pracownia baz danych-Notatka.docx</w:t>
          </w:r>
        </w:fldSimple>
        <w:r>
          <w:t xml:space="preserve">; </w:t>
        </w:r>
        <w:r>
          <w:fldChar w:fldCharType="begin"/>
        </w:r>
        <w:r>
          <w:instrText>PAGE   \* MERGEFORMAT</w:instrText>
        </w:r>
        <w:r>
          <w:fldChar w:fldCharType="separate"/>
        </w:r>
        <w:r>
          <w:t>2</w:t>
        </w:r>
        <w:r>
          <w:fldChar w:fldCharType="end"/>
        </w:r>
      </w:p>
    </w:sdtContent>
  </w:sdt>
  <w:p w14:paraId="13DDDEA1" w14:textId="77777777" w:rsidR="002021F5" w:rsidRDefault="002021F5" w:rsidP="00B74A90">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9CAD4E" w14:textId="77777777" w:rsidR="00E06FA5" w:rsidRDefault="00E06FA5" w:rsidP="007B3C8D">
      <w:pPr>
        <w:spacing w:after="0" w:line="240" w:lineRule="auto"/>
      </w:pPr>
      <w:r>
        <w:separator/>
      </w:r>
    </w:p>
  </w:footnote>
  <w:footnote w:type="continuationSeparator" w:id="0">
    <w:p w14:paraId="6B83A0FF" w14:textId="77777777" w:rsidR="00E06FA5" w:rsidRDefault="00E06FA5" w:rsidP="007B3C8D">
      <w:pPr>
        <w:spacing w:after="0" w:line="240" w:lineRule="auto"/>
      </w:pPr>
      <w:r>
        <w:continuationSeparator/>
      </w:r>
    </w:p>
  </w:footnote>
  <w:footnote w:type="continuationNotice" w:id="1">
    <w:p w14:paraId="0ADA6F2C" w14:textId="77777777" w:rsidR="00E06FA5" w:rsidRDefault="00E06FA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5A546B"/>
    <w:multiLevelType w:val="hybridMultilevel"/>
    <w:tmpl w:val="A4A0FD8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375C0D9C"/>
    <w:multiLevelType w:val="hybridMultilevel"/>
    <w:tmpl w:val="AF18C58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60BD0510"/>
    <w:multiLevelType w:val="hybridMultilevel"/>
    <w:tmpl w:val="EC3ECCA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60EF02A1"/>
    <w:multiLevelType w:val="hybridMultilevel"/>
    <w:tmpl w:val="260A97B0"/>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6E882EAA"/>
    <w:multiLevelType w:val="hybridMultilevel"/>
    <w:tmpl w:val="CA1C4C7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attachedTemplate r:id="rId1"/>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503"/>
    <w:rsid w:val="00007573"/>
    <w:rsid w:val="00013D74"/>
    <w:rsid w:val="00015AB4"/>
    <w:rsid w:val="0002549A"/>
    <w:rsid w:val="00040B86"/>
    <w:rsid w:val="00051298"/>
    <w:rsid w:val="00053CAB"/>
    <w:rsid w:val="00054383"/>
    <w:rsid w:val="0006057E"/>
    <w:rsid w:val="00060584"/>
    <w:rsid w:val="00067DF5"/>
    <w:rsid w:val="00071B19"/>
    <w:rsid w:val="00072A93"/>
    <w:rsid w:val="00073913"/>
    <w:rsid w:val="000A6D7D"/>
    <w:rsid w:val="000A76B2"/>
    <w:rsid w:val="000B224E"/>
    <w:rsid w:val="000B2DDD"/>
    <w:rsid w:val="000F0F7F"/>
    <w:rsid w:val="000F2600"/>
    <w:rsid w:val="000F4AD2"/>
    <w:rsid w:val="000F71BA"/>
    <w:rsid w:val="000F7462"/>
    <w:rsid w:val="001011BE"/>
    <w:rsid w:val="001036D1"/>
    <w:rsid w:val="00114F71"/>
    <w:rsid w:val="00115B86"/>
    <w:rsid w:val="001242ED"/>
    <w:rsid w:val="0012518A"/>
    <w:rsid w:val="00132D10"/>
    <w:rsid w:val="001338CD"/>
    <w:rsid w:val="0014009C"/>
    <w:rsid w:val="00140D44"/>
    <w:rsid w:val="0014271B"/>
    <w:rsid w:val="00160E82"/>
    <w:rsid w:val="00163E20"/>
    <w:rsid w:val="00165AB0"/>
    <w:rsid w:val="00170D7A"/>
    <w:rsid w:val="0017440C"/>
    <w:rsid w:val="001950DF"/>
    <w:rsid w:val="00196D88"/>
    <w:rsid w:val="001A03CB"/>
    <w:rsid w:val="001A10D8"/>
    <w:rsid w:val="001A48D6"/>
    <w:rsid w:val="001A5FA3"/>
    <w:rsid w:val="001A6943"/>
    <w:rsid w:val="001B05D1"/>
    <w:rsid w:val="001B2580"/>
    <w:rsid w:val="001C7453"/>
    <w:rsid w:val="001E72DD"/>
    <w:rsid w:val="001E73F4"/>
    <w:rsid w:val="002021F5"/>
    <w:rsid w:val="00203815"/>
    <w:rsid w:val="00214555"/>
    <w:rsid w:val="00215495"/>
    <w:rsid w:val="00223570"/>
    <w:rsid w:val="00225952"/>
    <w:rsid w:val="00235F9A"/>
    <w:rsid w:val="0024295A"/>
    <w:rsid w:val="00245847"/>
    <w:rsid w:val="00250E92"/>
    <w:rsid w:val="002565CB"/>
    <w:rsid w:val="00263A6F"/>
    <w:rsid w:val="00270B65"/>
    <w:rsid w:val="00272FBA"/>
    <w:rsid w:val="00281E95"/>
    <w:rsid w:val="00287A51"/>
    <w:rsid w:val="002908D2"/>
    <w:rsid w:val="002A232E"/>
    <w:rsid w:val="002A24C5"/>
    <w:rsid w:val="002A7466"/>
    <w:rsid w:val="002B4C9E"/>
    <w:rsid w:val="002B795A"/>
    <w:rsid w:val="002C42E3"/>
    <w:rsid w:val="002D3958"/>
    <w:rsid w:val="002D5CAF"/>
    <w:rsid w:val="002E31C2"/>
    <w:rsid w:val="002E7292"/>
    <w:rsid w:val="00300EC1"/>
    <w:rsid w:val="00306D5D"/>
    <w:rsid w:val="00306FFA"/>
    <w:rsid w:val="0030794C"/>
    <w:rsid w:val="00320095"/>
    <w:rsid w:val="003225F3"/>
    <w:rsid w:val="00323E70"/>
    <w:rsid w:val="00324CC4"/>
    <w:rsid w:val="0034138A"/>
    <w:rsid w:val="00351A65"/>
    <w:rsid w:val="00356996"/>
    <w:rsid w:val="0037496A"/>
    <w:rsid w:val="00374A35"/>
    <w:rsid w:val="00391997"/>
    <w:rsid w:val="00397FC0"/>
    <w:rsid w:val="003A393C"/>
    <w:rsid w:val="003B0546"/>
    <w:rsid w:val="003B3344"/>
    <w:rsid w:val="003C7248"/>
    <w:rsid w:val="003D190B"/>
    <w:rsid w:val="003D6ECB"/>
    <w:rsid w:val="003D7DBE"/>
    <w:rsid w:val="003F0D1A"/>
    <w:rsid w:val="003F7D88"/>
    <w:rsid w:val="00415C27"/>
    <w:rsid w:val="0043611A"/>
    <w:rsid w:val="00437E7A"/>
    <w:rsid w:val="0045093C"/>
    <w:rsid w:val="00460CFD"/>
    <w:rsid w:val="00464804"/>
    <w:rsid w:val="00466BE1"/>
    <w:rsid w:val="00467399"/>
    <w:rsid w:val="004952B4"/>
    <w:rsid w:val="004A37F6"/>
    <w:rsid w:val="004A40B2"/>
    <w:rsid w:val="004A64AA"/>
    <w:rsid w:val="004B3DAB"/>
    <w:rsid w:val="004C2657"/>
    <w:rsid w:val="004D324D"/>
    <w:rsid w:val="004D439B"/>
    <w:rsid w:val="004E637D"/>
    <w:rsid w:val="004E6DC6"/>
    <w:rsid w:val="004F1870"/>
    <w:rsid w:val="004F412C"/>
    <w:rsid w:val="004F5B6B"/>
    <w:rsid w:val="0051400A"/>
    <w:rsid w:val="00517C33"/>
    <w:rsid w:val="005224A3"/>
    <w:rsid w:val="0052485E"/>
    <w:rsid w:val="00532184"/>
    <w:rsid w:val="005331D4"/>
    <w:rsid w:val="00541487"/>
    <w:rsid w:val="00544A82"/>
    <w:rsid w:val="00545B5B"/>
    <w:rsid w:val="00545C31"/>
    <w:rsid w:val="00546499"/>
    <w:rsid w:val="00554124"/>
    <w:rsid w:val="00561590"/>
    <w:rsid w:val="00584D80"/>
    <w:rsid w:val="00584EF9"/>
    <w:rsid w:val="00587D1B"/>
    <w:rsid w:val="00587E9E"/>
    <w:rsid w:val="005949CF"/>
    <w:rsid w:val="005A0E5E"/>
    <w:rsid w:val="005A6366"/>
    <w:rsid w:val="005B3E27"/>
    <w:rsid w:val="005B6625"/>
    <w:rsid w:val="005B7152"/>
    <w:rsid w:val="005B7303"/>
    <w:rsid w:val="005C6A37"/>
    <w:rsid w:val="005E3503"/>
    <w:rsid w:val="005E38D8"/>
    <w:rsid w:val="005E4C3D"/>
    <w:rsid w:val="005E7CAF"/>
    <w:rsid w:val="0061250D"/>
    <w:rsid w:val="006170DD"/>
    <w:rsid w:val="00621507"/>
    <w:rsid w:val="006216DC"/>
    <w:rsid w:val="0062314C"/>
    <w:rsid w:val="006460A3"/>
    <w:rsid w:val="00651FAC"/>
    <w:rsid w:val="00685F14"/>
    <w:rsid w:val="006930C6"/>
    <w:rsid w:val="00695B0A"/>
    <w:rsid w:val="006A2311"/>
    <w:rsid w:val="006A6ACD"/>
    <w:rsid w:val="006D20BD"/>
    <w:rsid w:val="006D56A5"/>
    <w:rsid w:val="006F7AA0"/>
    <w:rsid w:val="007040FD"/>
    <w:rsid w:val="007053E6"/>
    <w:rsid w:val="0071437F"/>
    <w:rsid w:val="007169C9"/>
    <w:rsid w:val="007301D5"/>
    <w:rsid w:val="00736D8B"/>
    <w:rsid w:val="007442AB"/>
    <w:rsid w:val="00750200"/>
    <w:rsid w:val="00750DEB"/>
    <w:rsid w:val="0075444F"/>
    <w:rsid w:val="00760290"/>
    <w:rsid w:val="00764E45"/>
    <w:rsid w:val="00772AD2"/>
    <w:rsid w:val="00777ACF"/>
    <w:rsid w:val="0079572B"/>
    <w:rsid w:val="007A0ECF"/>
    <w:rsid w:val="007A4D13"/>
    <w:rsid w:val="007B029F"/>
    <w:rsid w:val="007B3C8D"/>
    <w:rsid w:val="007B49E2"/>
    <w:rsid w:val="007C1622"/>
    <w:rsid w:val="007C65C0"/>
    <w:rsid w:val="007D0B4C"/>
    <w:rsid w:val="007D1599"/>
    <w:rsid w:val="007D2A62"/>
    <w:rsid w:val="007E22E8"/>
    <w:rsid w:val="007E4D07"/>
    <w:rsid w:val="00800DA2"/>
    <w:rsid w:val="008015F5"/>
    <w:rsid w:val="00801CCD"/>
    <w:rsid w:val="00802397"/>
    <w:rsid w:val="00805DE8"/>
    <w:rsid w:val="0080613A"/>
    <w:rsid w:val="008424D9"/>
    <w:rsid w:val="0084746B"/>
    <w:rsid w:val="00852E86"/>
    <w:rsid w:val="008534E4"/>
    <w:rsid w:val="00853A7F"/>
    <w:rsid w:val="008555A9"/>
    <w:rsid w:val="008558B1"/>
    <w:rsid w:val="00860AF7"/>
    <w:rsid w:val="00860D81"/>
    <w:rsid w:val="0086332B"/>
    <w:rsid w:val="00883258"/>
    <w:rsid w:val="00886106"/>
    <w:rsid w:val="0088663A"/>
    <w:rsid w:val="00891498"/>
    <w:rsid w:val="00895CB8"/>
    <w:rsid w:val="00896B8C"/>
    <w:rsid w:val="008B2A0C"/>
    <w:rsid w:val="008B4641"/>
    <w:rsid w:val="008B5364"/>
    <w:rsid w:val="008D35BE"/>
    <w:rsid w:val="008D3FC9"/>
    <w:rsid w:val="008D42E3"/>
    <w:rsid w:val="008E11DB"/>
    <w:rsid w:val="008E5ADE"/>
    <w:rsid w:val="008E65EA"/>
    <w:rsid w:val="008F2728"/>
    <w:rsid w:val="008F5E1D"/>
    <w:rsid w:val="008F7722"/>
    <w:rsid w:val="009021A4"/>
    <w:rsid w:val="009032B0"/>
    <w:rsid w:val="009072FC"/>
    <w:rsid w:val="00914B60"/>
    <w:rsid w:val="00915108"/>
    <w:rsid w:val="00925732"/>
    <w:rsid w:val="00941577"/>
    <w:rsid w:val="00941756"/>
    <w:rsid w:val="009475C9"/>
    <w:rsid w:val="00950901"/>
    <w:rsid w:val="00955FC2"/>
    <w:rsid w:val="00972E85"/>
    <w:rsid w:val="0097678A"/>
    <w:rsid w:val="00985B45"/>
    <w:rsid w:val="0099141E"/>
    <w:rsid w:val="009B314C"/>
    <w:rsid w:val="009B444F"/>
    <w:rsid w:val="009B573E"/>
    <w:rsid w:val="009D0E1A"/>
    <w:rsid w:val="009E0002"/>
    <w:rsid w:val="009E0FAD"/>
    <w:rsid w:val="009E1D10"/>
    <w:rsid w:val="009F45F0"/>
    <w:rsid w:val="00A053BF"/>
    <w:rsid w:val="00A0592E"/>
    <w:rsid w:val="00A05E9F"/>
    <w:rsid w:val="00A076CF"/>
    <w:rsid w:val="00A17C84"/>
    <w:rsid w:val="00A220E4"/>
    <w:rsid w:val="00A32B7A"/>
    <w:rsid w:val="00A338C1"/>
    <w:rsid w:val="00A40E3B"/>
    <w:rsid w:val="00A42205"/>
    <w:rsid w:val="00A42483"/>
    <w:rsid w:val="00A72A93"/>
    <w:rsid w:val="00A80E66"/>
    <w:rsid w:val="00A96D34"/>
    <w:rsid w:val="00A973CA"/>
    <w:rsid w:val="00AA2FFC"/>
    <w:rsid w:val="00AC7DEA"/>
    <w:rsid w:val="00AF1E62"/>
    <w:rsid w:val="00AF3979"/>
    <w:rsid w:val="00AF68D4"/>
    <w:rsid w:val="00B0173D"/>
    <w:rsid w:val="00B05AD4"/>
    <w:rsid w:val="00B05FEA"/>
    <w:rsid w:val="00B06AF8"/>
    <w:rsid w:val="00B1184C"/>
    <w:rsid w:val="00B22240"/>
    <w:rsid w:val="00B22FD1"/>
    <w:rsid w:val="00B3110D"/>
    <w:rsid w:val="00B3326C"/>
    <w:rsid w:val="00B33AC2"/>
    <w:rsid w:val="00B3574F"/>
    <w:rsid w:val="00B4172E"/>
    <w:rsid w:val="00B4485E"/>
    <w:rsid w:val="00B50ED8"/>
    <w:rsid w:val="00B53D70"/>
    <w:rsid w:val="00B62D02"/>
    <w:rsid w:val="00B74A90"/>
    <w:rsid w:val="00B8209C"/>
    <w:rsid w:val="00B92D4C"/>
    <w:rsid w:val="00BA65F2"/>
    <w:rsid w:val="00BD58BD"/>
    <w:rsid w:val="00BD6E05"/>
    <w:rsid w:val="00BE25D0"/>
    <w:rsid w:val="00BF3951"/>
    <w:rsid w:val="00C00B2E"/>
    <w:rsid w:val="00C027E9"/>
    <w:rsid w:val="00C02E4C"/>
    <w:rsid w:val="00C1664E"/>
    <w:rsid w:val="00C22456"/>
    <w:rsid w:val="00C25D32"/>
    <w:rsid w:val="00C316FA"/>
    <w:rsid w:val="00C33DE6"/>
    <w:rsid w:val="00C42828"/>
    <w:rsid w:val="00C45E4A"/>
    <w:rsid w:val="00C46FFB"/>
    <w:rsid w:val="00C47710"/>
    <w:rsid w:val="00C5172C"/>
    <w:rsid w:val="00C62620"/>
    <w:rsid w:val="00C80213"/>
    <w:rsid w:val="00C8326F"/>
    <w:rsid w:val="00C97DDD"/>
    <w:rsid w:val="00CA077F"/>
    <w:rsid w:val="00CA2164"/>
    <w:rsid w:val="00CB29B8"/>
    <w:rsid w:val="00CB3664"/>
    <w:rsid w:val="00CB5F87"/>
    <w:rsid w:val="00CC2C72"/>
    <w:rsid w:val="00CC6814"/>
    <w:rsid w:val="00CD2191"/>
    <w:rsid w:val="00CD2BD2"/>
    <w:rsid w:val="00CE2692"/>
    <w:rsid w:val="00CE6866"/>
    <w:rsid w:val="00CF023B"/>
    <w:rsid w:val="00D02BC7"/>
    <w:rsid w:val="00D10CB9"/>
    <w:rsid w:val="00D319C4"/>
    <w:rsid w:val="00D34A5F"/>
    <w:rsid w:val="00D42D24"/>
    <w:rsid w:val="00D43E06"/>
    <w:rsid w:val="00D44C6E"/>
    <w:rsid w:val="00D5038D"/>
    <w:rsid w:val="00D652BF"/>
    <w:rsid w:val="00D65D67"/>
    <w:rsid w:val="00D66572"/>
    <w:rsid w:val="00D755C2"/>
    <w:rsid w:val="00D96A3E"/>
    <w:rsid w:val="00D9741F"/>
    <w:rsid w:val="00DB6E35"/>
    <w:rsid w:val="00DC45D9"/>
    <w:rsid w:val="00DD039D"/>
    <w:rsid w:val="00DD2FBE"/>
    <w:rsid w:val="00DF7825"/>
    <w:rsid w:val="00E00545"/>
    <w:rsid w:val="00E055D3"/>
    <w:rsid w:val="00E06FA5"/>
    <w:rsid w:val="00E13BAF"/>
    <w:rsid w:val="00E2385A"/>
    <w:rsid w:val="00E2746B"/>
    <w:rsid w:val="00E329FA"/>
    <w:rsid w:val="00E37B9D"/>
    <w:rsid w:val="00E40134"/>
    <w:rsid w:val="00E44524"/>
    <w:rsid w:val="00E45695"/>
    <w:rsid w:val="00E515C5"/>
    <w:rsid w:val="00E52381"/>
    <w:rsid w:val="00E52AC5"/>
    <w:rsid w:val="00E55564"/>
    <w:rsid w:val="00E57979"/>
    <w:rsid w:val="00E75750"/>
    <w:rsid w:val="00E765D7"/>
    <w:rsid w:val="00E83751"/>
    <w:rsid w:val="00E925E6"/>
    <w:rsid w:val="00EA2FEF"/>
    <w:rsid w:val="00EC0505"/>
    <w:rsid w:val="00EE03CE"/>
    <w:rsid w:val="00EF0AC9"/>
    <w:rsid w:val="00EF4AF2"/>
    <w:rsid w:val="00EF4EB9"/>
    <w:rsid w:val="00EF51D4"/>
    <w:rsid w:val="00EF5234"/>
    <w:rsid w:val="00EF6363"/>
    <w:rsid w:val="00F00B76"/>
    <w:rsid w:val="00F13C5F"/>
    <w:rsid w:val="00F17513"/>
    <w:rsid w:val="00F31047"/>
    <w:rsid w:val="00F31150"/>
    <w:rsid w:val="00F3407D"/>
    <w:rsid w:val="00F359DF"/>
    <w:rsid w:val="00F36537"/>
    <w:rsid w:val="00F439C1"/>
    <w:rsid w:val="00F45CDD"/>
    <w:rsid w:val="00F46011"/>
    <w:rsid w:val="00F633AE"/>
    <w:rsid w:val="00F635CB"/>
    <w:rsid w:val="00F66545"/>
    <w:rsid w:val="00F67D21"/>
    <w:rsid w:val="00F70C5A"/>
    <w:rsid w:val="00F71682"/>
    <w:rsid w:val="00F77627"/>
    <w:rsid w:val="00F856AA"/>
    <w:rsid w:val="00F875F6"/>
    <w:rsid w:val="00FA7F29"/>
    <w:rsid w:val="00FB2E9D"/>
    <w:rsid w:val="00FD0D67"/>
    <w:rsid w:val="00FD5579"/>
    <w:rsid w:val="00FF0B1A"/>
    <w:rsid w:val="00FF21E6"/>
    <w:rsid w:val="00FF349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DA82DE"/>
  <w15:chartTrackingRefBased/>
  <w15:docId w15:val="{BC17F95F-F1BF-4072-B64F-8A1759751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7B3C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972E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next w:val="Normalny"/>
    <w:link w:val="Nagwek3Znak"/>
    <w:uiPriority w:val="9"/>
    <w:unhideWhenUsed/>
    <w:qFormat/>
    <w:rsid w:val="00AF397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Nagwek4">
    <w:name w:val="heading 4"/>
    <w:basedOn w:val="Normalny"/>
    <w:next w:val="Normalny"/>
    <w:link w:val="Nagwek4Znak"/>
    <w:uiPriority w:val="9"/>
    <w:unhideWhenUsed/>
    <w:qFormat/>
    <w:rsid w:val="001338C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7B3C8D"/>
    <w:rPr>
      <w:rFonts w:asciiTheme="majorHAnsi" w:eastAsiaTheme="majorEastAsia" w:hAnsiTheme="majorHAnsi" w:cstheme="majorBidi"/>
      <w:color w:val="2F5496" w:themeColor="accent1" w:themeShade="BF"/>
      <w:sz w:val="32"/>
      <w:szCs w:val="32"/>
    </w:rPr>
  </w:style>
  <w:style w:type="paragraph" w:styleId="Nagwek">
    <w:name w:val="header"/>
    <w:basedOn w:val="Normalny"/>
    <w:link w:val="NagwekZnak"/>
    <w:uiPriority w:val="99"/>
    <w:unhideWhenUsed/>
    <w:rsid w:val="007B3C8D"/>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7B3C8D"/>
  </w:style>
  <w:style w:type="paragraph" w:styleId="Stopka">
    <w:name w:val="footer"/>
    <w:basedOn w:val="Normalny"/>
    <w:link w:val="StopkaZnak"/>
    <w:uiPriority w:val="99"/>
    <w:unhideWhenUsed/>
    <w:rsid w:val="007B3C8D"/>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7B3C8D"/>
  </w:style>
  <w:style w:type="table" w:styleId="Tabela-Siatka">
    <w:name w:val="Table Grid"/>
    <w:basedOn w:val="Standardowy"/>
    <w:uiPriority w:val="39"/>
    <w:rsid w:val="007B3C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atki4akcent5">
    <w:name w:val="Grid Table 4 Accent 5"/>
    <w:basedOn w:val="Standardowy"/>
    <w:uiPriority w:val="49"/>
    <w:rsid w:val="007B3C8D"/>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Tekstzastpczy">
    <w:name w:val="Placeholder Text"/>
    <w:basedOn w:val="Domylnaczcionkaakapitu"/>
    <w:uiPriority w:val="99"/>
    <w:semiHidden/>
    <w:rsid w:val="009B573E"/>
    <w:rPr>
      <w:color w:val="808080"/>
    </w:rPr>
  </w:style>
  <w:style w:type="table" w:styleId="Tabelasiatki4akcent1">
    <w:name w:val="Grid Table 4 Accent 1"/>
    <w:basedOn w:val="Standardowy"/>
    <w:uiPriority w:val="49"/>
    <w:rsid w:val="0092573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Nagwek2Znak">
    <w:name w:val="Nagłówek 2 Znak"/>
    <w:basedOn w:val="Domylnaczcionkaakapitu"/>
    <w:link w:val="Nagwek2"/>
    <w:uiPriority w:val="9"/>
    <w:rsid w:val="00972E85"/>
    <w:rPr>
      <w:rFonts w:asciiTheme="majorHAnsi" w:eastAsiaTheme="majorEastAsia" w:hAnsiTheme="majorHAnsi" w:cstheme="majorBidi"/>
      <w:color w:val="2F5496" w:themeColor="accent1" w:themeShade="BF"/>
      <w:sz w:val="26"/>
      <w:szCs w:val="26"/>
    </w:rPr>
  </w:style>
  <w:style w:type="paragraph" w:styleId="Akapitzlist">
    <w:name w:val="List Paragraph"/>
    <w:basedOn w:val="Normalny"/>
    <w:uiPriority w:val="34"/>
    <w:qFormat/>
    <w:rsid w:val="0084746B"/>
    <w:pPr>
      <w:ind w:left="720"/>
      <w:contextualSpacing/>
    </w:pPr>
  </w:style>
  <w:style w:type="paragraph" w:styleId="Tekstprzypisukocowego">
    <w:name w:val="endnote text"/>
    <w:basedOn w:val="Normalny"/>
    <w:link w:val="TekstprzypisukocowegoZnak"/>
    <w:uiPriority w:val="99"/>
    <w:semiHidden/>
    <w:unhideWhenUsed/>
    <w:rsid w:val="00CF023B"/>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CF023B"/>
    <w:rPr>
      <w:sz w:val="20"/>
      <w:szCs w:val="20"/>
    </w:rPr>
  </w:style>
  <w:style w:type="character" w:styleId="Odwoanieprzypisukocowego">
    <w:name w:val="endnote reference"/>
    <w:basedOn w:val="Domylnaczcionkaakapitu"/>
    <w:uiPriority w:val="99"/>
    <w:semiHidden/>
    <w:unhideWhenUsed/>
    <w:rsid w:val="00CF023B"/>
    <w:rPr>
      <w:vertAlign w:val="superscript"/>
    </w:rPr>
  </w:style>
  <w:style w:type="table" w:styleId="Tabelasiatki5ciemnaakcent1">
    <w:name w:val="Grid Table 5 Dark Accent 1"/>
    <w:basedOn w:val="Standardowy"/>
    <w:uiPriority w:val="50"/>
    <w:rsid w:val="001A48D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Tekstdymka">
    <w:name w:val="Balloon Text"/>
    <w:basedOn w:val="Normalny"/>
    <w:link w:val="TekstdymkaZnak"/>
    <w:uiPriority w:val="99"/>
    <w:semiHidden/>
    <w:unhideWhenUsed/>
    <w:rsid w:val="0014009C"/>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14009C"/>
    <w:rPr>
      <w:rFonts w:ascii="Segoe UI" w:hAnsi="Segoe UI" w:cs="Segoe UI"/>
      <w:sz w:val="18"/>
      <w:szCs w:val="18"/>
    </w:rPr>
  </w:style>
  <w:style w:type="paragraph" w:styleId="Bezodstpw">
    <w:name w:val="No Spacing"/>
    <w:uiPriority w:val="1"/>
    <w:qFormat/>
    <w:rsid w:val="00BF3951"/>
    <w:pPr>
      <w:spacing w:after="0" w:line="240" w:lineRule="auto"/>
    </w:pPr>
  </w:style>
  <w:style w:type="paragraph" w:styleId="HTML-wstpniesformatowany">
    <w:name w:val="HTML Preformatted"/>
    <w:basedOn w:val="Normalny"/>
    <w:link w:val="HTML-wstpniesformatowanyZnak"/>
    <w:uiPriority w:val="99"/>
    <w:semiHidden/>
    <w:unhideWhenUsed/>
    <w:rsid w:val="00B22FD1"/>
    <w:pPr>
      <w:spacing w:after="0" w:line="240" w:lineRule="auto"/>
    </w:pPr>
    <w:rPr>
      <w:rFonts w:ascii="Consolas" w:hAnsi="Consolas"/>
      <w:sz w:val="20"/>
      <w:szCs w:val="20"/>
    </w:rPr>
  </w:style>
  <w:style w:type="character" w:customStyle="1" w:styleId="HTML-wstpniesformatowanyZnak">
    <w:name w:val="HTML - wstępnie sformatowany Znak"/>
    <w:basedOn w:val="Domylnaczcionkaakapitu"/>
    <w:link w:val="HTML-wstpniesformatowany"/>
    <w:uiPriority w:val="99"/>
    <w:semiHidden/>
    <w:rsid w:val="00B22FD1"/>
    <w:rPr>
      <w:rFonts w:ascii="Consolas" w:hAnsi="Consolas"/>
      <w:sz w:val="20"/>
      <w:szCs w:val="20"/>
    </w:rPr>
  </w:style>
  <w:style w:type="character" w:customStyle="1" w:styleId="Nagwek3Znak">
    <w:name w:val="Nagłówek 3 Znak"/>
    <w:basedOn w:val="Domylnaczcionkaakapitu"/>
    <w:link w:val="Nagwek3"/>
    <w:uiPriority w:val="9"/>
    <w:rsid w:val="00AF3979"/>
    <w:rPr>
      <w:rFonts w:asciiTheme="majorHAnsi" w:eastAsiaTheme="majorEastAsia" w:hAnsiTheme="majorHAnsi" w:cstheme="majorBidi"/>
      <w:color w:val="1F3763" w:themeColor="accent1" w:themeShade="7F"/>
      <w:sz w:val="24"/>
      <w:szCs w:val="24"/>
    </w:rPr>
  </w:style>
  <w:style w:type="character" w:customStyle="1" w:styleId="Nagwek4Znak">
    <w:name w:val="Nagłówek 4 Znak"/>
    <w:basedOn w:val="Domylnaczcionkaakapitu"/>
    <w:link w:val="Nagwek4"/>
    <w:uiPriority w:val="9"/>
    <w:rsid w:val="001338C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2879620">
      <w:bodyDiv w:val="1"/>
      <w:marLeft w:val="0"/>
      <w:marRight w:val="0"/>
      <w:marTop w:val="0"/>
      <w:marBottom w:val="0"/>
      <w:divBdr>
        <w:top w:val="none" w:sz="0" w:space="0" w:color="auto"/>
        <w:left w:val="none" w:sz="0" w:space="0" w:color="auto"/>
        <w:bottom w:val="none" w:sz="0" w:space="0" w:color="auto"/>
        <w:right w:val="none" w:sz="0" w:space="0" w:color="auto"/>
      </w:divBdr>
    </w:div>
    <w:div w:id="2045404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bsi\AppData\Roaming\Microsoft\Templates\Hubsik%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BDC9C8EC106DD4A8F6AB020851D8140"/>
        <w:category>
          <w:name w:val="Ogólne"/>
          <w:gallery w:val="placeholder"/>
        </w:category>
        <w:types>
          <w:type w:val="bbPlcHdr"/>
        </w:types>
        <w:behaviors>
          <w:behavior w:val="content"/>
        </w:behaviors>
        <w:guid w:val="{374BD512-2FF9-564C-8D30-5D050668FA27}"/>
      </w:docPartPr>
      <w:docPartBody>
        <w:p w:rsidR="006C38E1" w:rsidRDefault="001E2311">
          <w:pPr>
            <w:pStyle w:val="EBDC9C8EC106DD4A8F6AB020851D8140"/>
          </w:pPr>
          <w:r w:rsidRPr="007A64AA">
            <w:rPr>
              <w:rStyle w:val="Tekstzastpczy"/>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311"/>
    <w:rsid w:val="00052120"/>
    <w:rsid w:val="0011187E"/>
    <w:rsid w:val="00194D8F"/>
    <w:rsid w:val="001E2311"/>
    <w:rsid w:val="00230648"/>
    <w:rsid w:val="0034208D"/>
    <w:rsid w:val="004D7525"/>
    <w:rsid w:val="005756AD"/>
    <w:rsid w:val="006C38E1"/>
    <w:rsid w:val="0080071E"/>
    <w:rsid w:val="009D0F1A"/>
    <w:rsid w:val="009F1447"/>
    <w:rsid w:val="00AE4047"/>
    <w:rsid w:val="00B952A7"/>
    <w:rsid w:val="00C32096"/>
    <w:rsid w:val="00DD2B27"/>
    <w:rsid w:val="00EF01E2"/>
    <w:rsid w:val="00F00D96"/>
    <w:rsid w:val="00F46B6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Pr>
      <w:color w:val="808080"/>
    </w:rPr>
  </w:style>
  <w:style w:type="paragraph" w:customStyle="1" w:styleId="EBDC9C8EC106DD4A8F6AB020851D8140">
    <w:name w:val="EBDC9C8EC106DD4A8F6AB020851D814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101D6C-A546-4805-BD6A-6876214A35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Hubsik Template.dotx</Template>
  <TotalTime>438</TotalTime>
  <Pages>12</Pages>
  <Words>2833</Words>
  <Characters>16999</Characters>
  <Application>Microsoft Office Word</Application>
  <DocSecurity>0</DocSecurity>
  <Lines>141</Lines>
  <Paragraphs>39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19793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Hubert Michna</dc:creator>
  <cp:keywords/>
  <dc:description/>
  <cp:lastModifiedBy>Hubert Michna</cp:lastModifiedBy>
  <cp:revision>329</cp:revision>
  <cp:lastPrinted>2020-03-10T16:07:00Z</cp:lastPrinted>
  <dcterms:created xsi:type="dcterms:W3CDTF">2019-11-30T12:19:00Z</dcterms:created>
  <dcterms:modified xsi:type="dcterms:W3CDTF">2020-10-26T17:17:00Z</dcterms:modified>
</cp:coreProperties>
</file>