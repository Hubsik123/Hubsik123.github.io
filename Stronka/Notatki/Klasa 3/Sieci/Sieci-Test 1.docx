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43BC" w14:textId="70FCFCEA" w:rsidR="00D65D67" w:rsidRDefault="0075285C" w:rsidP="007B3C8D">
      <w:pPr>
        <w:pStyle w:val="Nagwek1"/>
        <w:rPr>
          <w:b/>
        </w:rPr>
      </w:pPr>
      <w:r>
        <w:rPr>
          <w:b/>
        </w:rPr>
        <w:t>Pojęcia</w:t>
      </w:r>
    </w:p>
    <w:p w14:paraId="4B3147B0" w14:textId="0C0BAE67" w:rsidR="007F6C55" w:rsidRPr="007F6C55" w:rsidRDefault="00FC689F" w:rsidP="0075285C">
      <w:pPr>
        <w:rPr>
          <w:rFonts w:cstheme="minorHAnsi"/>
        </w:rPr>
      </w:pPr>
      <w:r w:rsidRPr="00F47099">
        <w:rPr>
          <w:rFonts w:cstheme="minorHAnsi"/>
          <w:b/>
          <w:bCs/>
        </w:rPr>
        <w:t>Sieć komputerowa</w:t>
      </w:r>
      <w:r w:rsidRPr="00F47099">
        <w:rPr>
          <w:rFonts w:cstheme="minorHAnsi"/>
        </w:rPr>
        <w:t xml:space="preserve"> (ang.</w:t>
      </w:r>
      <w:r w:rsidR="007F6C55">
        <w:rPr>
          <w:rFonts w:cstheme="minorHAnsi"/>
        </w:rPr>
        <w:t xml:space="preserve"> computer</w:t>
      </w:r>
      <w:r w:rsidRPr="00F47099">
        <w:rPr>
          <w:rFonts w:cstheme="minorHAnsi"/>
        </w:rPr>
        <w:t xml:space="preserve"> network) </w:t>
      </w:r>
      <w:r>
        <w:rPr>
          <w:rFonts w:cstheme="minorHAnsi"/>
        </w:rPr>
        <w:t>–</w:t>
      </w:r>
      <w:r w:rsidRPr="00F47099">
        <w:rPr>
          <w:rFonts w:cstheme="minorHAnsi"/>
        </w:rPr>
        <w:t xml:space="preserve"> zbiór wzajemnie połączonych co najmniej dwóch komputerów (stacji roboczych), które mogą pracować samodzielnie i komunikować się z pozostałymi komputerami</w:t>
      </w:r>
      <w:r w:rsidR="007F6C55">
        <w:rPr>
          <w:rFonts w:cstheme="minorHAnsi"/>
        </w:rPr>
        <w:t xml:space="preserve">; </w:t>
      </w:r>
      <w:r w:rsidR="007F6C55">
        <w:t>z</w:t>
      </w:r>
      <w:r w:rsidR="007F6C55" w:rsidRPr="00401388">
        <w:t>biór wzajemnie połączonych co najmniej dwóch komputerów (stacji roboczych) lub innych urządzeń (tablety, smartfony), które mogą pracować samodzielnie, komunikować się z pozostałymi urządzeniami, wykorzystując media transmisyjne sieciowe</w:t>
      </w:r>
    </w:p>
    <w:p w14:paraId="7002321C" w14:textId="72817C3C" w:rsidR="0075285C" w:rsidRPr="00F47099" w:rsidRDefault="0075285C" w:rsidP="0075285C">
      <w:pPr>
        <w:rPr>
          <w:rFonts w:cstheme="minorHAnsi"/>
        </w:rPr>
      </w:pPr>
      <w:r w:rsidRPr="00F47099">
        <w:rPr>
          <w:rFonts w:cstheme="minorHAnsi"/>
          <w:b/>
          <w:bCs/>
        </w:rPr>
        <w:t>Stacja robocza</w:t>
      </w:r>
      <w:r w:rsidRPr="00F47099">
        <w:rPr>
          <w:rFonts w:cstheme="minorHAnsi"/>
        </w:rPr>
        <w:t xml:space="preserve"> (ang. workstation) – komputer wraz z jego oprogramowaniem, który pracuje w sieci komputerowej.</w:t>
      </w:r>
    </w:p>
    <w:p w14:paraId="280E9EDA" w14:textId="5AB2553F" w:rsidR="00ED1B67" w:rsidRPr="00F442E6" w:rsidRDefault="00ED1B67" w:rsidP="00ED1B67">
      <w:r w:rsidRPr="00314E9D">
        <w:rPr>
          <w:b/>
        </w:rPr>
        <w:t xml:space="preserve">Terminal </w:t>
      </w:r>
      <w:r w:rsidRPr="00F442E6">
        <w:t>– urządzenie elektroniczne składające się</w:t>
      </w:r>
      <w:r>
        <w:t xml:space="preserve"> </w:t>
      </w:r>
      <w:r w:rsidRPr="00F442E6">
        <w:t>z monitora i klawiatury, czasami też myszki. Terminal nie posiada</w:t>
      </w:r>
      <w:r>
        <w:t xml:space="preserve"> </w:t>
      </w:r>
      <w:r w:rsidRPr="00F442E6">
        <w:t>oprogramowania – nie może więc pracować samodzielnie, ani łączyć się z innymi urządzeniami.</w:t>
      </w:r>
    </w:p>
    <w:p w14:paraId="5BE84684" w14:textId="77777777" w:rsidR="0075285C" w:rsidRPr="00F47099" w:rsidRDefault="0075285C" w:rsidP="0075285C">
      <w:pPr>
        <w:rPr>
          <w:rFonts w:cstheme="minorHAnsi"/>
        </w:rPr>
      </w:pPr>
      <w:r w:rsidRPr="00F47099">
        <w:rPr>
          <w:rFonts w:cstheme="minorHAnsi"/>
          <w:b/>
          <w:bCs/>
        </w:rPr>
        <w:t>System wielodostępny (terminalowy)</w:t>
      </w:r>
      <w:r w:rsidRPr="00F47099">
        <w:rPr>
          <w:rFonts w:cstheme="minorHAnsi"/>
        </w:rPr>
        <w:t xml:space="preserve"> – zbiór terminali połączonych z centralnym komputerem. Komputer centralny posiada zainstalowane oprogramowanie (system operacyjny oraz aplikacje), z których korzystają terminale.</w:t>
      </w:r>
    </w:p>
    <w:p w14:paraId="78E616E8" w14:textId="77777777" w:rsidR="0075285C" w:rsidRPr="00F47099" w:rsidRDefault="0075285C" w:rsidP="0075285C">
      <w:pPr>
        <w:rPr>
          <w:rFonts w:cstheme="minorHAnsi"/>
        </w:rPr>
      </w:pPr>
      <w:r w:rsidRPr="00F47099">
        <w:rPr>
          <w:rFonts w:cstheme="minorHAnsi"/>
          <w:b/>
          <w:bCs/>
        </w:rPr>
        <w:t>Protokół sieciowy</w:t>
      </w:r>
      <w:r w:rsidRPr="00F47099">
        <w:rPr>
          <w:rFonts w:cstheme="minorHAnsi"/>
        </w:rPr>
        <w:t xml:space="preserve"> – język sieciowy, za pomocą którego komputery porozumiewają się między sobą.</w:t>
      </w:r>
    </w:p>
    <w:p w14:paraId="6F4B0BF1" w14:textId="640DBDF4" w:rsidR="00FC7CBE" w:rsidRPr="00FC7CBE" w:rsidRDefault="00FC7CBE" w:rsidP="007B3C8D">
      <w:pPr>
        <w:rPr>
          <w:rFonts w:cstheme="minorHAnsi"/>
        </w:rPr>
      </w:pPr>
      <w:r w:rsidRPr="00F47099">
        <w:rPr>
          <w:rFonts w:cstheme="minorHAnsi"/>
          <w:b/>
          <w:bCs/>
        </w:rPr>
        <w:t>K</w:t>
      </w:r>
      <w:r>
        <w:rPr>
          <w:rFonts w:cstheme="minorHAnsi"/>
          <w:b/>
          <w:bCs/>
        </w:rPr>
        <w:t>lient</w:t>
      </w:r>
      <w:r w:rsidRPr="00F47099">
        <w:rPr>
          <w:rFonts w:cstheme="minorHAnsi"/>
        </w:rPr>
        <w:t xml:space="preserve"> – urządzenie elektroniczne (stacja robocza lub terminal), które wykorzystuje różne usługi sieciowe oferowane przez serwer</w:t>
      </w:r>
    </w:p>
    <w:p w14:paraId="25446588" w14:textId="679F8F58" w:rsidR="007B3C8D" w:rsidRDefault="0031155C" w:rsidP="007B3C8D">
      <w:r w:rsidRPr="00F51781">
        <w:rPr>
          <w:b/>
        </w:rPr>
        <w:t>Serwer</w:t>
      </w:r>
      <w:r>
        <w:t xml:space="preserve"> – wyspecjalizowany komputer przeznaczony do udostępniania swoich możliwości i zasobów pozostałym komputerom pracujący</w:t>
      </w:r>
      <w:r w:rsidR="00CF274B">
        <w:t>m w sieci</w:t>
      </w:r>
      <w:r w:rsidR="000261FA">
        <w:t xml:space="preserve">; komputer wraz z oprogramowaniem, najczęściej o mocy dużo większej </w:t>
      </w:r>
      <w:r w:rsidR="00005FB4">
        <w:t>mocy obliczeniowej od stacji roboczej; serwerem jest komputer który</w:t>
      </w:r>
      <w:r w:rsidR="00FC7CBE">
        <w:t xml:space="preserve"> ma za zadanie (współdzielenie zasobów programowych, współdzielenie zasobów sprzętowych, współdzielenie łącza internetowego)</w:t>
      </w:r>
    </w:p>
    <w:p w14:paraId="2A3690B4" w14:textId="2030B577" w:rsidR="00A936FC" w:rsidRDefault="00A936FC" w:rsidP="00A936FC">
      <w:pPr>
        <w:rPr>
          <w:rFonts w:cstheme="minorHAnsi"/>
        </w:rPr>
      </w:pPr>
      <w:r w:rsidRPr="00F47099">
        <w:rPr>
          <w:rFonts w:cstheme="minorHAnsi"/>
          <w:b/>
          <w:bCs/>
        </w:rPr>
        <w:t>Sieciowy system operacyjny</w:t>
      </w:r>
      <w:r w:rsidRPr="00F47099">
        <w:rPr>
          <w:rFonts w:cstheme="minorHAnsi"/>
        </w:rPr>
        <w:t xml:space="preserve"> – system do zainstalowania na serwerze, dający możliwość świadczenia usług i umożliwiający zarządzanie pracą sieci komputerowej</w:t>
      </w:r>
    </w:p>
    <w:p w14:paraId="6DB73306" w14:textId="77777777" w:rsidR="00A936FC" w:rsidRPr="00F47099" w:rsidRDefault="00A936FC" w:rsidP="00A936FC">
      <w:pPr>
        <w:rPr>
          <w:rFonts w:cstheme="minorHAnsi"/>
          <w:b/>
        </w:rPr>
      </w:pPr>
      <w:r w:rsidRPr="00F47099">
        <w:rPr>
          <w:rFonts w:cstheme="minorHAnsi"/>
          <w:b/>
        </w:rPr>
        <w:t>Do sieciowych systemów operacyjnych zalicza się:</w:t>
      </w:r>
    </w:p>
    <w:p w14:paraId="282D4D51" w14:textId="2388243C" w:rsidR="00A936FC" w:rsidRPr="00F47099" w:rsidRDefault="00A936FC" w:rsidP="00A936FC">
      <w:pPr>
        <w:pStyle w:val="Akapitzlist"/>
        <w:numPr>
          <w:ilvl w:val="0"/>
          <w:numId w:val="9"/>
        </w:numPr>
        <w:rPr>
          <w:rFonts w:cstheme="minorHAnsi"/>
          <w:lang w:val="en-US"/>
        </w:rPr>
      </w:pPr>
      <w:r w:rsidRPr="00F47099">
        <w:rPr>
          <w:rFonts w:cstheme="minorHAnsi"/>
          <w:lang w:val="en-US"/>
        </w:rPr>
        <w:t>UNIX</w:t>
      </w:r>
    </w:p>
    <w:p w14:paraId="6CFBD1B3" w14:textId="68FC83FD" w:rsidR="00A936FC" w:rsidRPr="00F47099" w:rsidRDefault="00A936FC" w:rsidP="00A936FC">
      <w:pPr>
        <w:pStyle w:val="Akapitzlist"/>
        <w:numPr>
          <w:ilvl w:val="0"/>
          <w:numId w:val="9"/>
        </w:numPr>
        <w:rPr>
          <w:rFonts w:cstheme="minorHAnsi"/>
          <w:lang w:val="en-US"/>
        </w:rPr>
      </w:pPr>
      <w:r w:rsidRPr="00F47099">
        <w:rPr>
          <w:rFonts w:cstheme="minorHAnsi"/>
          <w:lang w:val="en-US"/>
        </w:rPr>
        <w:t>Novell NetWare (rzadko spotykany)</w:t>
      </w:r>
    </w:p>
    <w:p w14:paraId="13A89F7D" w14:textId="3A6082D6" w:rsidR="00A936FC" w:rsidRPr="00F47099" w:rsidRDefault="00A936FC" w:rsidP="00A936FC">
      <w:pPr>
        <w:pStyle w:val="Akapitzlist"/>
        <w:numPr>
          <w:ilvl w:val="0"/>
          <w:numId w:val="9"/>
        </w:numPr>
        <w:rPr>
          <w:rFonts w:cstheme="minorHAnsi"/>
          <w:lang w:val="en-US"/>
        </w:rPr>
      </w:pPr>
      <w:r w:rsidRPr="00F47099">
        <w:rPr>
          <w:rFonts w:cstheme="minorHAnsi"/>
          <w:lang w:val="en-US"/>
        </w:rPr>
        <w:t>Linux</w:t>
      </w:r>
    </w:p>
    <w:p w14:paraId="46FB41C5" w14:textId="4F28BD8C" w:rsidR="00A936FC" w:rsidRPr="00F47099" w:rsidRDefault="00A936FC" w:rsidP="00A936FC">
      <w:pPr>
        <w:pStyle w:val="Akapitzlist"/>
        <w:numPr>
          <w:ilvl w:val="0"/>
          <w:numId w:val="9"/>
        </w:numPr>
        <w:rPr>
          <w:rFonts w:cstheme="minorHAnsi"/>
        </w:rPr>
      </w:pPr>
      <w:r w:rsidRPr="00F47099">
        <w:rPr>
          <w:rFonts w:cstheme="minorHAnsi"/>
          <w:lang w:val="en-US"/>
        </w:rPr>
        <w:t xml:space="preserve">BSD (np. </w:t>
      </w:r>
      <w:r w:rsidRPr="00F47099">
        <w:rPr>
          <w:rFonts w:cstheme="minorHAnsi"/>
        </w:rPr>
        <w:t>FreeBSD)</w:t>
      </w:r>
    </w:p>
    <w:p w14:paraId="301707B9" w14:textId="7FA3EF85" w:rsidR="00A936FC" w:rsidRPr="00F47099" w:rsidRDefault="00A936FC" w:rsidP="00A936FC">
      <w:pPr>
        <w:pStyle w:val="Akapitzlist"/>
        <w:numPr>
          <w:ilvl w:val="0"/>
          <w:numId w:val="9"/>
        </w:numPr>
        <w:rPr>
          <w:rFonts w:cstheme="minorHAnsi"/>
        </w:rPr>
      </w:pPr>
      <w:r w:rsidRPr="00F47099">
        <w:rPr>
          <w:rFonts w:cstheme="minorHAnsi"/>
        </w:rPr>
        <w:t>OS/2 Warp (wyszedł z użytku)</w:t>
      </w:r>
    </w:p>
    <w:p w14:paraId="4DF29126" w14:textId="6B156F53" w:rsidR="00A936FC" w:rsidRPr="00DC1BD8" w:rsidRDefault="00A936FC" w:rsidP="00A936FC">
      <w:pPr>
        <w:pStyle w:val="Akapitzlist"/>
        <w:numPr>
          <w:ilvl w:val="0"/>
          <w:numId w:val="9"/>
        </w:numPr>
        <w:rPr>
          <w:rFonts w:cstheme="minorHAnsi"/>
        </w:rPr>
      </w:pPr>
      <w:r w:rsidRPr="00F47099">
        <w:rPr>
          <w:rFonts w:cstheme="minorHAnsi"/>
          <w:lang w:val="en-US"/>
        </w:rPr>
        <w:t>Microsoft Windows Server</w:t>
      </w:r>
    </w:p>
    <w:p w14:paraId="51744C70" w14:textId="77777777" w:rsidR="00DC1BD8" w:rsidRPr="00FC7CBE" w:rsidRDefault="00DC1BD8" w:rsidP="00DC1BD8">
      <w:pPr>
        <w:rPr>
          <w:rFonts w:cstheme="minorHAnsi"/>
          <w:b/>
          <w:bCs/>
        </w:rPr>
      </w:pPr>
      <w:r w:rsidRPr="00FC7CBE">
        <w:rPr>
          <w:rFonts w:cstheme="minorHAnsi"/>
          <w:b/>
          <w:bCs/>
        </w:rPr>
        <w:t>Osprzęt sieciowy</w:t>
      </w:r>
      <w:r>
        <w:rPr>
          <w:rFonts w:cstheme="minorHAnsi"/>
          <w:b/>
          <w:bCs/>
        </w:rPr>
        <w:t>:</w:t>
      </w:r>
    </w:p>
    <w:p w14:paraId="75A547BD" w14:textId="77777777" w:rsidR="00DC1BD8" w:rsidRPr="00F47099" w:rsidRDefault="00DC1BD8" w:rsidP="00DC1BD8">
      <w:pPr>
        <w:pStyle w:val="Akapitzlist"/>
        <w:numPr>
          <w:ilvl w:val="0"/>
          <w:numId w:val="10"/>
        </w:numPr>
        <w:rPr>
          <w:rFonts w:cstheme="minorHAnsi"/>
        </w:rPr>
      </w:pPr>
      <w:r w:rsidRPr="00F47099">
        <w:rPr>
          <w:rFonts w:cstheme="minorHAnsi"/>
        </w:rPr>
        <w:t>Karty sieciowe,</w:t>
      </w:r>
    </w:p>
    <w:p w14:paraId="60BE22CE" w14:textId="77777777" w:rsidR="00DC1BD8" w:rsidRPr="00F47099" w:rsidRDefault="00DC1BD8" w:rsidP="00DC1BD8">
      <w:pPr>
        <w:pStyle w:val="Akapitzlist"/>
        <w:numPr>
          <w:ilvl w:val="0"/>
          <w:numId w:val="10"/>
        </w:numPr>
        <w:rPr>
          <w:rFonts w:cstheme="minorHAnsi"/>
        </w:rPr>
      </w:pPr>
      <w:r w:rsidRPr="00F47099">
        <w:rPr>
          <w:rFonts w:cstheme="minorHAnsi"/>
        </w:rPr>
        <w:t>Okablowanie i gniazda,</w:t>
      </w:r>
    </w:p>
    <w:p w14:paraId="794A307E" w14:textId="77777777" w:rsidR="00DC1BD8" w:rsidRPr="00F47099" w:rsidRDefault="00DC1BD8" w:rsidP="00DC1BD8">
      <w:pPr>
        <w:pStyle w:val="Akapitzlist"/>
        <w:numPr>
          <w:ilvl w:val="0"/>
          <w:numId w:val="10"/>
        </w:numPr>
        <w:rPr>
          <w:rFonts w:cstheme="minorHAnsi"/>
        </w:rPr>
      </w:pPr>
      <w:r w:rsidRPr="00F47099">
        <w:rPr>
          <w:rFonts w:cstheme="minorHAnsi"/>
        </w:rPr>
        <w:t>Huby, Switche</w:t>
      </w:r>
    </w:p>
    <w:p w14:paraId="2E33550D" w14:textId="77777777" w:rsidR="00DC1BD8" w:rsidRPr="00F47099" w:rsidRDefault="00DC1BD8" w:rsidP="00DC1BD8">
      <w:pPr>
        <w:pStyle w:val="Akapitzlist"/>
        <w:numPr>
          <w:ilvl w:val="0"/>
          <w:numId w:val="10"/>
        </w:numPr>
        <w:rPr>
          <w:rFonts w:cstheme="minorHAnsi"/>
        </w:rPr>
      </w:pPr>
      <w:r w:rsidRPr="00F47099">
        <w:rPr>
          <w:rFonts w:cstheme="minorHAnsi"/>
        </w:rPr>
        <w:t>Repeatery (wzmacniaki),</w:t>
      </w:r>
    </w:p>
    <w:p w14:paraId="02529032" w14:textId="77777777" w:rsidR="00DC1BD8" w:rsidRPr="00F47099" w:rsidRDefault="00DC1BD8" w:rsidP="00DC1BD8">
      <w:pPr>
        <w:pStyle w:val="Akapitzlist"/>
        <w:numPr>
          <w:ilvl w:val="0"/>
          <w:numId w:val="10"/>
        </w:numPr>
        <w:rPr>
          <w:rFonts w:cstheme="minorHAnsi"/>
        </w:rPr>
      </w:pPr>
      <w:r w:rsidRPr="00F47099">
        <w:rPr>
          <w:rFonts w:cstheme="minorHAnsi"/>
        </w:rPr>
        <w:t>Routery,</w:t>
      </w:r>
    </w:p>
    <w:p w14:paraId="347271AE" w14:textId="77777777" w:rsidR="00DC1BD8" w:rsidRPr="00F47099" w:rsidRDefault="00DC1BD8" w:rsidP="00DC1BD8">
      <w:pPr>
        <w:pStyle w:val="Akapitzlist"/>
        <w:numPr>
          <w:ilvl w:val="0"/>
          <w:numId w:val="10"/>
        </w:numPr>
        <w:rPr>
          <w:rFonts w:cstheme="minorHAnsi"/>
        </w:rPr>
      </w:pPr>
      <w:r w:rsidRPr="00F47099">
        <w:rPr>
          <w:rFonts w:cstheme="minorHAnsi"/>
        </w:rPr>
        <w:t>Bridge (mosty),</w:t>
      </w:r>
    </w:p>
    <w:p w14:paraId="257FFDCD" w14:textId="77777777" w:rsidR="00DC1BD8" w:rsidRPr="00F47099" w:rsidRDefault="00DC1BD8" w:rsidP="00DC1BD8">
      <w:pPr>
        <w:pStyle w:val="Akapitzlist"/>
        <w:numPr>
          <w:ilvl w:val="0"/>
          <w:numId w:val="10"/>
        </w:numPr>
        <w:rPr>
          <w:rFonts w:cstheme="minorHAnsi"/>
        </w:rPr>
      </w:pPr>
      <w:r w:rsidRPr="00F47099">
        <w:rPr>
          <w:rFonts w:cstheme="minorHAnsi"/>
        </w:rPr>
        <w:t>Access Point (punkty dostępu),</w:t>
      </w:r>
    </w:p>
    <w:p w14:paraId="305CA323" w14:textId="6309B8AB" w:rsidR="00DC1BD8" w:rsidRPr="00DC1BD8" w:rsidRDefault="00DC1BD8" w:rsidP="00DC1BD8">
      <w:pPr>
        <w:pStyle w:val="Akapitzlist"/>
        <w:numPr>
          <w:ilvl w:val="0"/>
          <w:numId w:val="10"/>
        </w:numPr>
        <w:rPr>
          <w:rFonts w:cstheme="minorHAnsi"/>
        </w:rPr>
      </w:pPr>
      <w:r w:rsidRPr="00F47099">
        <w:rPr>
          <w:rFonts w:cstheme="minorHAnsi"/>
        </w:rPr>
        <w:t>Modemy (MOdulacja – DEModulacja)</w:t>
      </w:r>
    </w:p>
    <w:p w14:paraId="5F53BAEA" w14:textId="79DF6E9F" w:rsidR="00A936FC" w:rsidRPr="00A936FC" w:rsidRDefault="00A936FC" w:rsidP="00A936FC">
      <w:pPr>
        <w:pStyle w:val="Nagwek1"/>
        <w:rPr>
          <w:b/>
        </w:rPr>
      </w:pPr>
      <w:r w:rsidRPr="00A936FC">
        <w:rPr>
          <w:b/>
        </w:rPr>
        <w:t>Podział serwerów</w:t>
      </w:r>
    </w:p>
    <w:p w14:paraId="46E3DBDE" w14:textId="621BCB51" w:rsidR="00CF274B" w:rsidRPr="00F51781" w:rsidRDefault="00CF274B" w:rsidP="007B3C8D">
      <w:pPr>
        <w:rPr>
          <w:b/>
        </w:rPr>
      </w:pPr>
      <w:r w:rsidRPr="00F51781">
        <w:rPr>
          <w:b/>
        </w:rPr>
        <w:t>Serwery możemy podzielić na:</w:t>
      </w:r>
    </w:p>
    <w:p w14:paraId="06EAF246" w14:textId="5547D20A" w:rsidR="00CF274B" w:rsidRDefault="00CF274B" w:rsidP="00F51781">
      <w:pPr>
        <w:pStyle w:val="Akapitzlist"/>
        <w:numPr>
          <w:ilvl w:val="0"/>
          <w:numId w:val="1"/>
        </w:numPr>
      </w:pPr>
      <w:r w:rsidRPr="00E822B0">
        <w:rPr>
          <w:b/>
        </w:rPr>
        <w:t>Serwery h</w:t>
      </w:r>
      <w:r w:rsidR="00ED79C8" w:rsidRPr="00E822B0">
        <w:rPr>
          <w:b/>
        </w:rPr>
        <w:t>ardware’owe</w:t>
      </w:r>
      <w:r w:rsidR="00ED79C8">
        <w:t xml:space="preserve"> (sprzętowe) – pod tym pojęciem rozumiemy urządzenia częściowo programowalne, posiadające własny firmware stworzony i wgrany przez producenta </w:t>
      </w:r>
      <w:r w:rsidR="00FD1703">
        <w:t>(np. serwery firmy CISCO). Mianem serwera sprzętowego określamy również komputer, na którym jest zainstalowane odpowiednie oprogramowanie (sieciowy system operacyjny) i świadczy on usługi dla sieci</w:t>
      </w:r>
    </w:p>
    <w:p w14:paraId="3F51B41B" w14:textId="21D1CB20" w:rsidR="00FD1703" w:rsidRDefault="00FD1703" w:rsidP="00F51781">
      <w:pPr>
        <w:pStyle w:val="Akapitzlist"/>
        <w:numPr>
          <w:ilvl w:val="0"/>
          <w:numId w:val="1"/>
        </w:numPr>
      </w:pPr>
      <w:r w:rsidRPr="00E822B0">
        <w:rPr>
          <w:b/>
        </w:rPr>
        <w:t>Serwery software’owe</w:t>
      </w:r>
      <w:r>
        <w:t xml:space="preserve"> (programowe) – są to najczęściej programy udostępniające swoje funkcje (np. serwer WWW, FTP itd.) i zarządzające usługami</w:t>
      </w:r>
      <w:r w:rsidR="002B7AF8">
        <w:t>.</w:t>
      </w:r>
    </w:p>
    <w:p w14:paraId="086A613F" w14:textId="5369A95A" w:rsidR="002B7AF8" w:rsidRPr="00F51781" w:rsidRDefault="002B7AF8" w:rsidP="00C6279E">
      <w:pPr>
        <w:tabs>
          <w:tab w:val="right" w:pos="11338"/>
        </w:tabs>
        <w:rPr>
          <w:b/>
        </w:rPr>
      </w:pPr>
      <w:r w:rsidRPr="00F51781">
        <w:rPr>
          <w:b/>
        </w:rPr>
        <w:t xml:space="preserve">Podział serwerów ze względu na </w:t>
      </w:r>
      <w:r w:rsidRPr="00F51781">
        <w:rPr>
          <w:b/>
          <w:u w:val="single"/>
        </w:rPr>
        <w:t>udostępniane usługi</w:t>
      </w:r>
      <w:r w:rsidRPr="00F51781">
        <w:rPr>
          <w:b/>
        </w:rPr>
        <w:t>:</w:t>
      </w:r>
      <w:r w:rsidR="00C6279E">
        <w:rPr>
          <w:b/>
        </w:rPr>
        <w:tab/>
      </w:r>
    </w:p>
    <w:p w14:paraId="51EB6CC7" w14:textId="207B5159" w:rsidR="00207849" w:rsidRDefault="00207849" w:rsidP="00F51781">
      <w:pPr>
        <w:pStyle w:val="Akapitzlist"/>
        <w:numPr>
          <w:ilvl w:val="0"/>
          <w:numId w:val="2"/>
        </w:numPr>
      </w:pPr>
      <w:r w:rsidRPr="00F51781">
        <w:rPr>
          <w:b/>
        </w:rPr>
        <w:lastRenderedPageBreak/>
        <w:t>Serwer wydruku</w:t>
      </w:r>
      <w:r>
        <w:t xml:space="preserve"> – zarządzający kolejką drukowania i pozwalający na udostępnienie drukarki</w:t>
      </w:r>
      <w:r w:rsidR="00F17FDD">
        <w:t xml:space="preserve"> w sieci bez konieczności utrzymywania włączonego (nie dotyczy serwera soft</w:t>
      </w:r>
      <w:r w:rsidR="00C25D55">
        <w:t xml:space="preserve">ware’owego, wtedy </w:t>
      </w:r>
      <w:r w:rsidR="00F840A8">
        <w:t>komputer z zainstalowanym serwerem musi być włączony)</w:t>
      </w:r>
    </w:p>
    <w:p w14:paraId="35EC832C" w14:textId="7D0FD104" w:rsidR="00F840A8" w:rsidRDefault="00F840A8" w:rsidP="00F51781">
      <w:pPr>
        <w:pStyle w:val="Akapitzlist"/>
        <w:numPr>
          <w:ilvl w:val="0"/>
          <w:numId w:val="2"/>
        </w:numPr>
      </w:pPr>
      <w:r w:rsidRPr="00F51781">
        <w:rPr>
          <w:b/>
        </w:rPr>
        <w:t>Serwer plików, aplikacji</w:t>
      </w:r>
      <w:r>
        <w:t xml:space="preserve"> </w:t>
      </w:r>
      <w:r w:rsidR="00C61730">
        <w:t>–</w:t>
      </w:r>
      <w:r>
        <w:t xml:space="preserve"> umożliwiający</w:t>
      </w:r>
      <w:r w:rsidR="00C61730">
        <w:t xml:space="preserve"> dostęp innym komputerom w sieci do zasobów programowych, w szczególności uruchamiania aplikacji przez sieć</w:t>
      </w:r>
    </w:p>
    <w:p w14:paraId="62D27FFC" w14:textId="7F3B96DE" w:rsidR="00C61730" w:rsidRDefault="00C61730" w:rsidP="00F51781">
      <w:pPr>
        <w:pStyle w:val="Akapitzlist"/>
        <w:numPr>
          <w:ilvl w:val="0"/>
          <w:numId w:val="2"/>
        </w:numPr>
      </w:pPr>
      <w:r w:rsidRPr="00F51781">
        <w:rPr>
          <w:b/>
        </w:rPr>
        <w:t>Serwe</w:t>
      </w:r>
      <w:r w:rsidR="00EF78E1" w:rsidRPr="00F51781">
        <w:rPr>
          <w:b/>
        </w:rPr>
        <w:t>r dostępowy</w:t>
      </w:r>
      <w:r w:rsidR="00CD1E31">
        <w:t xml:space="preserve"> – umożliwiający dostęp do sieci Internet przy wykorzystaniu jednego łącza przez wszystkich użytkowników podłączonych do danego serwera</w:t>
      </w:r>
    </w:p>
    <w:p w14:paraId="2C17D210" w14:textId="2783AD7E" w:rsidR="00CD1E31" w:rsidRDefault="00CD1E31" w:rsidP="00F51781">
      <w:pPr>
        <w:pStyle w:val="Akapitzlist"/>
        <w:numPr>
          <w:ilvl w:val="0"/>
          <w:numId w:val="2"/>
        </w:numPr>
      </w:pPr>
      <w:r w:rsidRPr="00F51781">
        <w:rPr>
          <w:b/>
        </w:rPr>
        <w:t>Serwer WWW</w:t>
      </w:r>
      <w:r>
        <w:t xml:space="preserve"> (HTTP) – pozwala nie tylko na prezentację własnej strony w sieci, ale w </w:t>
      </w:r>
      <w:r w:rsidR="000A2511">
        <w:t>połączeniu</w:t>
      </w:r>
      <w:r>
        <w:t xml:space="preserve"> z serwerem baz danych może w</w:t>
      </w:r>
      <w:r w:rsidR="00717FAD">
        <w:t>s</w:t>
      </w:r>
      <w:r>
        <w:t>pomóc</w:t>
      </w:r>
      <w:r w:rsidR="00717FAD">
        <w:t xml:space="preserve"> zarządzania np. firmą</w:t>
      </w:r>
    </w:p>
    <w:p w14:paraId="342D780A" w14:textId="55B24AAE" w:rsidR="00717FAD" w:rsidRDefault="00717FAD" w:rsidP="00F51781">
      <w:pPr>
        <w:pStyle w:val="Akapitzlist"/>
        <w:numPr>
          <w:ilvl w:val="0"/>
          <w:numId w:val="2"/>
        </w:numPr>
      </w:pPr>
      <w:r w:rsidRPr="00F51781">
        <w:rPr>
          <w:b/>
        </w:rPr>
        <w:t>Serwer bazodanowy</w:t>
      </w:r>
      <w:r>
        <w:t xml:space="preserve"> – Pozwala na wykorzystanie baz danych </w:t>
      </w:r>
      <w:r w:rsidR="000A2511">
        <w:t>w celu ich uporządkowania i udostępnienia odpowiednim osobom</w:t>
      </w:r>
    </w:p>
    <w:p w14:paraId="61261D8F" w14:textId="11E2DA7E" w:rsidR="000A2511" w:rsidRDefault="000A2511" w:rsidP="00F51781">
      <w:pPr>
        <w:pStyle w:val="Akapitzlist"/>
        <w:numPr>
          <w:ilvl w:val="0"/>
          <w:numId w:val="2"/>
        </w:numPr>
      </w:pPr>
      <w:r w:rsidRPr="00F51781">
        <w:rPr>
          <w:b/>
        </w:rPr>
        <w:t>Serwer FTP</w:t>
      </w:r>
      <w:r>
        <w:t xml:space="preserve"> – przydatny w wypadku serwerów Internetowych, gdy chcemy mieć dostęp do swoich plików z każdego komputera podłączonego do </w:t>
      </w:r>
      <w:r w:rsidR="00451E07">
        <w:t>Internetu</w:t>
      </w:r>
    </w:p>
    <w:p w14:paraId="7260DD9E" w14:textId="6B0FFB62" w:rsidR="000A2511" w:rsidRDefault="000A2511" w:rsidP="00F51781">
      <w:pPr>
        <w:pStyle w:val="Akapitzlist"/>
        <w:numPr>
          <w:ilvl w:val="0"/>
          <w:numId w:val="2"/>
        </w:numPr>
      </w:pPr>
      <w:r w:rsidRPr="00F51781">
        <w:rPr>
          <w:b/>
        </w:rPr>
        <w:t>Serwer pocztowy</w:t>
      </w:r>
      <w:r>
        <w:t xml:space="preserve"> (e-mail) – pozwala na wymianę informacji za pomocą poczty elektronicznej</w:t>
      </w:r>
    </w:p>
    <w:p w14:paraId="5F2BBD4F" w14:textId="40B8FA49" w:rsidR="000A2511" w:rsidRPr="00F51781" w:rsidRDefault="00EA07A1" w:rsidP="007B3C8D">
      <w:pPr>
        <w:rPr>
          <w:b/>
        </w:rPr>
      </w:pPr>
      <w:r w:rsidRPr="00F51781">
        <w:rPr>
          <w:b/>
        </w:rPr>
        <w:t xml:space="preserve">Podział serwerów ze względu na </w:t>
      </w:r>
      <w:r w:rsidRPr="00F51781">
        <w:rPr>
          <w:b/>
          <w:u w:val="single"/>
        </w:rPr>
        <w:t>kierunek oferowanych usług</w:t>
      </w:r>
      <w:r w:rsidRPr="00F51781">
        <w:rPr>
          <w:b/>
        </w:rPr>
        <w:t>:</w:t>
      </w:r>
    </w:p>
    <w:p w14:paraId="13669B9D" w14:textId="78D4F255" w:rsidR="00EA07A1" w:rsidRDefault="00EA07A1" w:rsidP="00F51781">
      <w:pPr>
        <w:pStyle w:val="Akapitzlist"/>
        <w:numPr>
          <w:ilvl w:val="0"/>
          <w:numId w:val="3"/>
        </w:numPr>
      </w:pPr>
      <w:r w:rsidRPr="00F51781">
        <w:rPr>
          <w:b/>
        </w:rPr>
        <w:t>Wewnętrzn</w:t>
      </w:r>
      <w:r w:rsidR="00EC744E" w:rsidRPr="00F51781">
        <w:rPr>
          <w:b/>
        </w:rPr>
        <w:t>e</w:t>
      </w:r>
      <w:r w:rsidR="00EC744E">
        <w:t xml:space="preserve"> – świadczące usługi dla sieci lokalnych (serwery wydruku, plików, aplikacji, dostępowe)</w:t>
      </w:r>
    </w:p>
    <w:p w14:paraId="1C619B52" w14:textId="79FFF1A9" w:rsidR="00EC744E" w:rsidRDefault="00EC744E" w:rsidP="00F51781">
      <w:pPr>
        <w:pStyle w:val="Akapitzlist"/>
        <w:numPr>
          <w:ilvl w:val="0"/>
          <w:numId w:val="3"/>
        </w:numPr>
      </w:pPr>
      <w:r w:rsidRPr="00F51781">
        <w:rPr>
          <w:b/>
        </w:rPr>
        <w:t>Zewnętrzne</w:t>
      </w:r>
      <w:r>
        <w:t xml:space="preserve"> </w:t>
      </w:r>
      <w:r w:rsidR="00D72AEA">
        <w:t>–</w:t>
      </w:r>
      <w:r>
        <w:t xml:space="preserve"> świad</w:t>
      </w:r>
      <w:r w:rsidR="00D72AEA">
        <w:t xml:space="preserve">czące usługi dla Internetu z wykorzystaniem Internetu (serwery WWW, FTP, poczty </w:t>
      </w:r>
      <w:r w:rsidR="00F51781">
        <w:t>elektronicznej</w:t>
      </w:r>
      <w:r w:rsidR="00D72AEA">
        <w:t>)</w:t>
      </w:r>
    </w:p>
    <w:p w14:paraId="036B5C79" w14:textId="229F6C6F" w:rsidR="00D72AEA" w:rsidRDefault="00F51781" w:rsidP="007B3C8D">
      <w:r w:rsidRPr="00E822B0">
        <w:rPr>
          <w:b/>
        </w:rPr>
        <w:t>Oddzielną</w:t>
      </w:r>
      <w:r w:rsidR="00D72AEA" w:rsidRPr="00E822B0">
        <w:rPr>
          <w:b/>
        </w:rPr>
        <w:t xml:space="preserve"> grupą ser</w:t>
      </w:r>
      <w:r w:rsidR="00385086" w:rsidRPr="00E822B0">
        <w:rPr>
          <w:b/>
        </w:rPr>
        <w:t>werów</w:t>
      </w:r>
      <w:r w:rsidR="00385086">
        <w:t xml:space="preserve"> są serwery bazodanowe, które mogą świadczyć zarówno usługi wewnętrzne jak i zewnętrzne (np. dziennik elektroniczny)</w:t>
      </w:r>
    </w:p>
    <w:p w14:paraId="64CB5F9C" w14:textId="55B539F6" w:rsidR="00A5683D" w:rsidRPr="00A5683D" w:rsidRDefault="00A5683D" w:rsidP="00FF6670">
      <w:pPr>
        <w:pStyle w:val="Nagwek1"/>
        <w:rPr>
          <w:b/>
        </w:rPr>
      </w:pPr>
      <w:r w:rsidRPr="00A5683D">
        <w:rPr>
          <w:b/>
        </w:rPr>
        <w:t>Typ</w:t>
      </w:r>
      <w:r w:rsidR="00DC1BD8">
        <w:rPr>
          <w:b/>
        </w:rPr>
        <w:t>y</w:t>
      </w:r>
      <w:r w:rsidRPr="00A5683D">
        <w:rPr>
          <w:b/>
        </w:rPr>
        <w:t xml:space="preserve"> sieci komputerowych</w:t>
      </w:r>
    </w:p>
    <w:p w14:paraId="72E48DA8" w14:textId="43EC8C33" w:rsidR="00F47099" w:rsidRPr="0075285C" w:rsidRDefault="00F47099" w:rsidP="00F47099">
      <w:pPr>
        <w:rPr>
          <w:rFonts w:cstheme="minorHAnsi"/>
          <w:color w:val="3B3838" w:themeColor="background2" w:themeShade="40"/>
        </w:rPr>
      </w:pPr>
      <w:r w:rsidRPr="0075285C">
        <w:rPr>
          <w:rFonts w:cstheme="minorHAnsi"/>
          <w:b/>
          <w:bCs/>
        </w:rPr>
        <w:t>PAN (Personal Area Network)</w:t>
      </w:r>
      <w:r w:rsidRPr="006D7EB0">
        <w:rPr>
          <w:rFonts w:cstheme="minorHAnsi"/>
          <w:bCs/>
        </w:rPr>
        <w:t xml:space="preserve"> – </w:t>
      </w:r>
      <w:r w:rsidRPr="0075285C">
        <w:rPr>
          <w:rFonts w:cstheme="minorHAnsi"/>
          <w:bCs/>
          <w:color w:val="767171" w:themeColor="background2" w:themeShade="80"/>
        </w:rPr>
        <w:t>osobista sieć komputerowa. Sieć o zasięgu kilka metrów wykorzystywana np. do</w:t>
      </w:r>
      <w:r w:rsidR="0075285C" w:rsidRPr="0075285C">
        <w:rPr>
          <w:rFonts w:cstheme="minorHAnsi"/>
          <w:bCs/>
          <w:color w:val="767171" w:themeColor="background2" w:themeShade="80"/>
        </w:rPr>
        <w:t xml:space="preserve"> </w:t>
      </w:r>
      <w:r w:rsidRPr="0075285C">
        <w:rPr>
          <w:rFonts w:cstheme="minorHAnsi"/>
          <w:bCs/>
          <w:color w:val="767171" w:themeColor="background2" w:themeShade="80"/>
        </w:rPr>
        <w:t>bezprzewodowego połączenia telefonu komórkowego ze słuchawką, komputera z myszką lub klawiaturą)</w:t>
      </w:r>
    </w:p>
    <w:p w14:paraId="43B2C5A2" w14:textId="77777777" w:rsidR="00F47099" w:rsidRPr="00F47099" w:rsidRDefault="00F47099" w:rsidP="00F47099">
      <w:pPr>
        <w:rPr>
          <w:rFonts w:cstheme="minorHAnsi"/>
        </w:rPr>
      </w:pPr>
      <w:r w:rsidRPr="00F47099">
        <w:rPr>
          <w:rFonts w:cstheme="minorHAnsi"/>
          <w:b/>
          <w:bCs/>
        </w:rPr>
        <w:t>LAN (Local Area Network)</w:t>
      </w:r>
      <w:r w:rsidRPr="00F47099">
        <w:rPr>
          <w:rFonts w:cstheme="minorHAnsi"/>
        </w:rPr>
        <w:t xml:space="preserve"> – lokalna sieć komputerowa. Jest to sieć zawierająca co najmniej 2 komputery lub inne urządzenia połączone ze sobą na małym obszarze (przykład: sieć w pracowni szkolnej). Z definicji, komputery pracujące w tej samej sieci LAN mają adresy z tej samej puli, klasy, a o ich przynależności do sieci LAN świadczy węzeł sieciowy w postaci bramy (router bądź serwer). Wszystko to co znajduje się od strony sieci lokalnej poza bramą należy interpretować jako WAN lub MAN.</w:t>
      </w:r>
    </w:p>
    <w:p w14:paraId="1AE665CF" w14:textId="68853DB7" w:rsidR="00F47099" w:rsidRPr="00F47099" w:rsidRDefault="00F47099" w:rsidP="00F47099">
      <w:pPr>
        <w:rPr>
          <w:rFonts w:cstheme="minorHAnsi"/>
        </w:rPr>
      </w:pPr>
      <w:r w:rsidRPr="00F47099">
        <w:rPr>
          <w:rFonts w:cstheme="minorHAnsi"/>
          <w:b/>
        </w:rPr>
        <w:t>MAN (Metropolitan Area Network</w:t>
      </w:r>
      <w:r w:rsidRPr="00F47099">
        <w:rPr>
          <w:rFonts w:cstheme="minorHAnsi"/>
        </w:rPr>
        <w:t xml:space="preserve">) – miejska sieć komputerowa. Istniejąca w obrębie najczęściej miasta (przykład: RESMAN </w:t>
      </w:r>
      <w:r w:rsidR="0032350C">
        <w:rPr>
          <w:rFonts w:cstheme="minorHAnsi"/>
        </w:rPr>
        <w:t>–</w:t>
      </w:r>
      <w:r w:rsidRPr="00F47099">
        <w:rPr>
          <w:rFonts w:cstheme="minorHAnsi"/>
        </w:rPr>
        <w:t xml:space="preserve"> darmowa rzeszowska sieć miejska).</w:t>
      </w:r>
    </w:p>
    <w:p w14:paraId="0A617CED" w14:textId="77777777" w:rsidR="00F47099" w:rsidRPr="00F47099" w:rsidRDefault="00F47099" w:rsidP="00F47099">
      <w:pPr>
        <w:rPr>
          <w:rFonts w:cstheme="minorHAnsi"/>
        </w:rPr>
      </w:pPr>
      <w:r w:rsidRPr="00F47099">
        <w:rPr>
          <w:rFonts w:cstheme="minorHAnsi"/>
          <w:b/>
          <w:bCs/>
        </w:rPr>
        <w:t>WAN (Wide Area Network)</w:t>
      </w:r>
      <w:r w:rsidRPr="00F47099">
        <w:rPr>
          <w:rFonts w:cstheme="minorHAnsi"/>
        </w:rPr>
        <w:t xml:space="preserve"> – rozległa sieć komputerowa. Jest to sieć łącząca różne węzły sieci LAN na większym obszarze lub w ramach całego świata (np. Internet).</w:t>
      </w:r>
    </w:p>
    <w:p w14:paraId="6A7D9FBF" w14:textId="3A543729" w:rsidR="00F47099" w:rsidRPr="00F47099" w:rsidRDefault="00F47099" w:rsidP="00FF6670">
      <w:pPr>
        <w:pStyle w:val="Nagwek1"/>
        <w:rPr>
          <w:b/>
        </w:rPr>
      </w:pPr>
      <w:r w:rsidRPr="00F47099">
        <w:rPr>
          <w:b/>
        </w:rPr>
        <w:t>Rodzaje sieci</w:t>
      </w:r>
    </w:p>
    <w:p w14:paraId="7A393204" w14:textId="2952D9E3" w:rsidR="00F47099" w:rsidRPr="00F47099" w:rsidRDefault="00F47099" w:rsidP="00F47099">
      <w:pPr>
        <w:rPr>
          <w:rFonts w:cstheme="minorHAnsi"/>
        </w:rPr>
      </w:pPr>
      <w:r w:rsidRPr="00F47099">
        <w:rPr>
          <w:rFonts w:cstheme="minorHAnsi"/>
        </w:rPr>
        <w:t>Określają zasady wymiany informacji między stacjami roboczymi w sieci komputerowej z podziałem na role klientów i serwerów. Rozróżniamy następujące rodzaje sieci:</w:t>
      </w:r>
    </w:p>
    <w:p w14:paraId="7F40AEAC" w14:textId="77777777" w:rsidR="00F47099" w:rsidRPr="000F5482" w:rsidRDefault="00F47099" w:rsidP="000F5482">
      <w:pPr>
        <w:pStyle w:val="Akapitzlist"/>
        <w:numPr>
          <w:ilvl w:val="0"/>
          <w:numId w:val="18"/>
        </w:numPr>
        <w:rPr>
          <w:rFonts w:cstheme="minorHAnsi"/>
        </w:rPr>
      </w:pPr>
      <w:r w:rsidRPr="000F5482">
        <w:rPr>
          <w:rFonts w:cstheme="minorHAnsi"/>
          <w:b/>
          <w:bCs/>
        </w:rPr>
        <w:t>Sieci równorzędne</w:t>
      </w:r>
      <w:r w:rsidRPr="000F5482">
        <w:rPr>
          <w:rFonts w:cstheme="minorHAnsi"/>
        </w:rPr>
        <w:t xml:space="preserve"> (każdy z każdym, z ang. peer-to-peer) – umożliwiają użytkownikom udostępnianie zasobów swojego komputera oraz dostęp do zasobów innych komputerów w sieci lokalnej. Wszystkie systemy w sieci mają taki sam status, więc żaden z nich nie jest podporządkowany innemu. System taki pozbawiony jest jakiejkolwiek kontroli.</w:t>
      </w:r>
    </w:p>
    <w:p w14:paraId="6F79F9FD" w14:textId="77777777" w:rsidR="00F47099" w:rsidRPr="000F5482" w:rsidRDefault="00F47099" w:rsidP="000F5482">
      <w:pPr>
        <w:pStyle w:val="Akapitzlist"/>
        <w:numPr>
          <w:ilvl w:val="0"/>
          <w:numId w:val="18"/>
        </w:numPr>
        <w:rPr>
          <w:rFonts w:cstheme="minorHAnsi"/>
        </w:rPr>
      </w:pPr>
      <w:r w:rsidRPr="000F5482">
        <w:rPr>
          <w:rFonts w:cstheme="minorHAnsi"/>
          <w:b/>
          <w:bCs/>
        </w:rPr>
        <w:t>Sieci oparte na serwerach</w:t>
      </w:r>
      <w:r w:rsidRPr="000F5482">
        <w:rPr>
          <w:rFonts w:cstheme="minorHAnsi"/>
        </w:rPr>
        <w:t xml:space="preserve"> (klient-serwer) – jeden lub więcej komputerów spełnia role serwerów, polegające na świadczeniu usług sieciowych i definiowaniu praw dostępu do nich. System ten wymaga zaawansowanego zarządzania. </w:t>
      </w:r>
    </w:p>
    <w:p w14:paraId="16AEF0CE" w14:textId="36C1FF85" w:rsidR="00F47099" w:rsidRPr="000F5482" w:rsidRDefault="00F47099" w:rsidP="000F5482">
      <w:pPr>
        <w:pStyle w:val="Akapitzlist"/>
        <w:numPr>
          <w:ilvl w:val="0"/>
          <w:numId w:val="18"/>
        </w:numPr>
        <w:rPr>
          <w:rFonts w:cstheme="minorHAnsi"/>
        </w:rPr>
      </w:pPr>
      <w:r w:rsidRPr="000F5482">
        <w:rPr>
          <w:rFonts w:cstheme="minorHAnsi"/>
          <w:b/>
          <w:bCs/>
        </w:rPr>
        <w:t>Sieci mieszane</w:t>
      </w:r>
      <w:r w:rsidRPr="000F5482">
        <w:rPr>
          <w:rFonts w:cstheme="minorHAnsi"/>
        </w:rPr>
        <w:t xml:space="preserve"> </w:t>
      </w:r>
      <w:r w:rsidR="0032350C">
        <w:rPr>
          <w:rFonts w:cstheme="minorHAnsi"/>
        </w:rPr>
        <w:t>–</w:t>
      </w:r>
      <w:r w:rsidRPr="000F5482">
        <w:rPr>
          <w:rFonts w:cstheme="minorHAnsi"/>
        </w:rPr>
        <w:t xml:space="preserve"> połączenie sieci równorzędnych i serwerowych z uwzględnieniem metody logowania: lokalnego (na komputer) lub domenowego (do usługi katalogowej)</w:t>
      </w:r>
    </w:p>
    <w:p w14:paraId="72026556" w14:textId="6EE589DB" w:rsidR="00BF49BD" w:rsidRPr="00401388" w:rsidRDefault="00CD5BCD" w:rsidP="00401388">
      <w:pPr>
        <w:pStyle w:val="Nagwek1"/>
        <w:rPr>
          <w:b/>
        </w:rPr>
      </w:pPr>
      <w:r w:rsidRPr="00401388">
        <w:rPr>
          <w:b/>
        </w:rPr>
        <w:t>Ogólna charakterystyka sieci komputerowych</w:t>
      </w:r>
    </w:p>
    <w:p w14:paraId="04D9EB80" w14:textId="2A20FE80" w:rsidR="00401388" w:rsidRPr="00401388" w:rsidRDefault="00A54294" w:rsidP="00401388">
      <w:r w:rsidRPr="00DC1BD8">
        <w:rPr>
          <w:b/>
        </w:rPr>
        <w:t>Sieć komputerowa</w:t>
      </w:r>
      <w:r>
        <w:t xml:space="preserve"> </w:t>
      </w:r>
      <w:r w:rsidRPr="00A54294">
        <w:t>(ang. computer network)</w:t>
      </w:r>
      <w:r>
        <w:t xml:space="preserve"> </w:t>
      </w:r>
      <w:r w:rsidR="00DC1BD8" w:rsidRPr="000F5482">
        <w:rPr>
          <w:rFonts w:cstheme="minorHAnsi"/>
        </w:rPr>
        <w:t>–</w:t>
      </w:r>
      <w:r>
        <w:t xml:space="preserve"> </w:t>
      </w:r>
      <w:r w:rsidR="00401388">
        <w:t>z</w:t>
      </w:r>
      <w:r w:rsidR="00401388" w:rsidRPr="00401388">
        <w:t>biór wzajemnie połączonych co najmniej dwóch komputerów (stacji roboczych) lub innych urządzeń (tablety, smartfony), które mogą pracować samodzielnie, komunikować się z pozostałymi urządzeniami, wykorzystując media transmisyjne sieciowe</w:t>
      </w:r>
    </w:p>
    <w:p w14:paraId="59B062D0" w14:textId="749FE8F2" w:rsidR="00A54294" w:rsidRPr="00401388" w:rsidRDefault="00401388" w:rsidP="00BF49BD">
      <w:pPr>
        <w:rPr>
          <w:b/>
        </w:rPr>
      </w:pPr>
      <w:r w:rsidRPr="00401388">
        <w:rPr>
          <w:b/>
        </w:rPr>
        <w:t>Cele tworzenia sieci komputerowych:</w:t>
      </w:r>
    </w:p>
    <w:p w14:paraId="4B384E7C" w14:textId="77777777" w:rsidR="00401388" w:rsidRPr="00401388" w:rsidRDefault="00401388" w:rsidP="00374100">
      <w:pPr>
        <w:pStyle w:val="Akapitzlist"/>
        <w:numPr>
          <w:ilvl w:val="0"/>
          <w:numId w:val="19"/>
        </w:numPr>
      </w:pPr>
      <w:r w:rsidRPr="00401388">
        <w:lastRenderedPageBreak/>
        <w:t>współdzielenie zasobów sprzętowych (drukarka, napęd optyczny, macierz dyskowa itd.)</w:t>
      </w:r>
    </w:p>
    <w:p w14:paraId="4A27CA21" w14:textId="77777777" w:rsidR="00401388" w:rsidRPr="00401388" w:rsidRDefault="00401388" w:rsidP="00374100">
      <w:pPr>
        <w:pStyle w:val="Akapitzlist"/>
        <w:numPr>
          <w:ilvl w:val="0"/>
          <w:numId w:val="19"/>
        </w:numPr>
      </w:pPr>
      <w:r w:rsidRPr="00401388">
        <w:t>współdzielenie zasobów programowych (korzystanie ze wspólnego oprogramowania, bazy danych, plików)</w:t>
      </w:r>
    </w:p>
    <w:p w14:paraId="73824115" w14:textId="77777777" w:rsidR="00401388" w:rsidRPr="00401388" w:rsidRDefault="00401388" w:rsidP="00374100">
      <w:pPr>
        <w:pStyle w:val="Akapitzlist"/>
        <w:numPr>
          <w:ilvl w:val="0"/>
          <w:numId w:val="19"/>
        </w:numPr>
      </w:pPr>
      <w:r w:rsidRPr="00401388">
        <w:t>współdzielenie łącza internetowego</w:t>
      </w:r>
    </w:p>
    <w:p w14:paraId="7F3E3642" w14:textId="028C3A89" w:rsidR="00401388" w:rsidRPr="00723BA1" w:rsidRDefault="000F5482" w:rsidP="00BF49BD">
      <w:pPr>
        <w:rPr>
          <w:b/>
        </w:rPr>
      </w:pPr>
      <w:r w:rsidRPr="00723BA1">
        <w:rPr>
          <w:b/>
        </w:rPr>
        <w:t>Elementy wchodzące w skład sieci komputerowych</w:t>
      </w:r>
    </w:p>
    <w:p w14:paraId="27B88515" w14:textId="7F7B94DC" w:rsidR="000F5482" w:rsidRPr="000F5482" w:rsidRDefault="000F5482" w:rsidP="00723BA1">
      <w:pPr>
        <w:pStyle w:val="Akapitzlist"/>
        <w:numPr>
          <w:ilvl w:val="0"/>
          <w:numId w:val="20"/>
        </w:numPr>
      </w:pPr>
      <w:r w:rsidRPr="00723BA1">
        <w:rPr>
          <w:b/>
          <w:bCs/>
        </w:rPr>
        <w:t>Stacja robocza</w:t>
      </w:r>
      <w:r w:rsidRPr="000F5482">
        <w:t xml:space="preserve"> (ang. workstation) – komputer wraz z jego oprogramowaniem, który pracuje w sieci komputerowej</w:t>
      </w:r>
    </w:p>
    <w:p w14:paraId="6CD63830" w14:textId="158D2C32" w:rsidR="000F5482" w:rsidRPr="000F5482" w:rsidRDefault="000F5482" w:rsidP="00723BA1">
      <w:pPr>
        <w:pStyle w:val="Akapitzlist"/>
        <w:numPr>
          <w:ilvl w:val="0"/>
          <w:numId w:val="20"/>
        </w:numPr>
      </w:pPr>
      <w:r w:rsidRPr="00723BA1">
        <w:rPr>
          <w:b/>
          <w:bCs/>
        </w:rPr>
        <w:t>Serwer</w:t>
      </w:r>
      <w:r w:rsidRPr="000F5482">
        <w:t xml:space="preserve"> (ang. server) – komputer wraz</w:t>
      </w:r>
      <w:r w:rsidR="00723BA1">
        <w:t xml:space="preserve"> </w:t>
      </w:r>
      <w:r w:rsidRPr="000F5482">
        <w:t xml:space="preserve">z oprogramowaniem (sieciowy system operacyjny), który oferuje innym komputerom (klientom) usługi sieciowe </w:t>
      </w:r>
    </w:p>
    <w:p w14:paraId="7136872A" w14:textId="185C69CF" w:rsidR="000F5482" w:rsidRPr="000F5482" w:rsidRDefault="000F5482" w:rsidP="00723BA1">
      <w:pPr>
        <w:pStyle w:val="Akapitzlist"/>
        <w:numPr>
          <w:ilvl w:val="1"/>
          <w:numId w:val="20"/>
        </w:numPr>
      </w:pPr>
      <w:r w:rsidRPr="000F5482">
        <w:t xml:space="preserve">(Stacja robocza korzystająca z usług oferowanych przez serwer nazywana jest </w:t>
      </w:r>
      <w:r w:rsidRPr="00FF6670">
        <w:rPr>
          <w:bCs/>
        </w:rPr>
        <w:t>Klientem</w:t>
      </w:r>
      <w:r w:rsidRPr="00FF6670">
        <w:t>)</w:t>
      </w:r>
    </w:p>
    <w:p w14:paraId="25918B17" w14:textId="428AC945" w:rsidR="00374100" w:rsidRDefault="000F5482" w:rsidP="00723BA1">
      <w:pPr>
        <w:pStyle w:val="Akapitzlist"/>
        <w:numPr>
          <w:ilvl w:val="1"/>
          <w:numId w:val="20"/>
        </w:numPr>
      </w:pPr>
      <w:r w:rsidRPr="000F5482">
        <w:t>(Sieciowy system operacyjny – oprogramowanie umożliwiające świadczenie usług sieciowych przez serwer)</w:t>
      </w:r>
    </w:p>
    <w:p w14:paraId="5D543197" w14:textId="7D76024D" w:rsidR="00F442E6" w:rsidRPr="00BF49BD" w:rsidRDefault="000F5482" w:rsidP="00BF49BD">
      <w:pPr>
        <w:pStyle w:val="Akapitzlist"/>
        <w:numPr>
          <w:ilvl w:val="0"/>
          <w:numId w:val="20"/>
        </w:numPr>
      </w:pPr>
      <w:r w:rsidRPr="00723BA1">
        <w:rPr>
          <w:b/>
          <w:bCs/>
        </w:rPr>
        <w:t>Osprzęt sieciowy</w:t>
      </w:r>
      <w:r w:rsidRPr="000F5482">
        <w:t xml:space="preserve"> (urządzenia i media transmisyjne)</w:t>
      </w:r>
    </w:p>
    <w:sectPr w:rsidR="00F442E6" w:rsidRPr="00BF49BD" w:rsidSect="00B74A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724C4" w14:textId="77777777" w:rsidR="003C7709" w:rsidRDefault="003C7709" w:rsidP="007B3C8D">
      <w:pPr>
        <w:spacing w:after="0" w:line="240" w:lineRule="auto"/>
      </w:pPr>
      <w:r>
        <w:separator/>
      </w:r>
    </w:p>
  </w:endnote>
  <w:endnote w:type="continuationSeparator" w:id="0">
    <w:p w14:paraId="3F1CDE90" w14:textId="77777777" w:rsidR="003C7709" w:rsidRDefault="003C7709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44BC8" w14:textId="77777777" w:rsidR="002E3987" w:rsidRDefault="002E398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00863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14:paraId="012910B7" w14:textId="04B7E378" w:rsidR="00B74A90" w:rsidRDefault="002E3987">
        <w:pPr>
          <w:pStyle w:val="Stopka"/>
          <w:jc w:val="right"/>
        </w:pPr>
        <w:sdt>
          <w:sdtPr>
            <w:alias w:val="Autor"/>
            <w:tag w:val=""/>
            <w:id w:val="-1074651577"/>
            <w:placeholder>
              <w:docPart w:val="7C95E796231C4BECBCCD3052A15E20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>Hubert Michna</w:t>
            </w:r>
          </w:sdtContent>
        </w:sdt>
        <w:r>
          <w:t xml:space="preserve">; </w:t>
        </w:r>
        <w:fldSimple w:instr=" FILENAME \* MERGEFORMAT ">
          <w:r w:rsidR="00C6279E">
            <w:rPr>
              <w:noProof/>
            </w:rPr>
            <w:t>Sieci-Test 1.docx</w:t>
          </w:r>
        </w:fldSimple>
        <w:r>
          <w:t xml:space="preserve">;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F72F355" w14:textId="77777777" w:rsidR="007B3C8D" w:rsidRDefault="007B3C8D" w:rsidP="00B74A9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C765D" w14:textId="77777777" w:rsidR="002E3987" w:rsidRDefault="002E398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DF54A" w14:textId="77777777" w:rsidR="003C7709" w:rsidRDefault="003C7709" w:rsidP="007B3C8D">
      <w:pPr>
        <w:spacing w:after="0" w:line="240" w:lineRule="auto"/>
      </w:pPr>
      <w:r>
        <w:separator/>
      </w:r>
    </w:p>
  </w:footnote>
  <w:footnote w:type="continuationSeparator" w:id="0">
    <w:p w14:paraId="4A4FFE03" w14:textId="77777777" w:rsidR="003C7709" w:rsidRDefault="003C7709" w:rsidP="007B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42ED2" w14:textId="77777777" w:rsidR="002E3987" w:rsidRDefault="002E398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6AA92" w14:textId="77777777" w:rsidR="002E3987" w:rsidRDefault="002E398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240EB" w14:textId="77777777" w:rsidR="002E3987" w:rsidRDefault="002E398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0F4"/>
    <w:multiLevelType w:val="hybridMultilevel"/>
    <w:tmpl w:val="E0AA7C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16619"/>
    <w:multiLevelType w:val="hybridMultilevel"/>
    <w:tmpl w:val="576C5DEC"/>
    <w:lvl w:ilvl="0" w:tplc="C3C4B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3D0A"/>
    <w:multiLevelType w:val="hybridMultilevel"/>
    <w:tmpl w:val="E4D8BF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F643A"/>
    <w:multiLevelType w:val="hybridMultilevel"/>
    <w:tmpl w:val="AE04563E"/>
    <w:lvl w:ilvl="0" w:tplc="C3C4B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38FA"/>
    <w:multiLevelType w:val="hybridMultilevel"/>
    <w:tmpl w:val="1C6CC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E08B5"/>
    <w:multiLevelType w:val="hybridMultilevel"/>
    <w:tmpl w:val="84505184"/>
    <w:lvl w:ilvl="0" w:tplc="BD445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A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DCC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61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00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0A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6F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2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E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0A0C4C"/>
    <w:multiLevelType w:val="hybridMultilevel"/>
    <w:tmpl w:val="0448A9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80351"/>
    <w:multiLevelType w:val="hybridMultilevel"/>
    <w:tmpl w:val="DA8246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E766B8"/>
    <w:multiLevelType w:val="hybridMultilevel"/>
    <w:tmpl w:val="F640A20C"/>
    <w:lvl w:ilvl="0" w:tplc="3344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E5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C1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104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80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6B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85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0B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E01695"/>
    <w:multiLevelType w:val="hybridMultilevel"/>
    <w:tmpl w:val="06E6FB3E"/>
    <w:lvl w:ilvl="0" w:tplc="C3C4B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05AEA"/>
    <w:multiLevelType w:val="hybridMultilevel"/>
    <w:tmpl w:val="29F855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4007A"/>
    <w:multiLevelType w:val="hybridMultilevel"/>
    <w:tmpl w:val="E0FEFDDE"/>
    <w:lvl w:ilvl="0" w:tplc="D118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DE9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83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4A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2F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ED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60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CB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86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6720B7"/>
    <w:multiLevelType w:val="hybridMultilevel"/>
    <w:tmpl w:val="7B247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54D7B"/>
    <w:multiLevelType w:val="hybridMultilevel"/>
    <w:tmpl w:val="7DD0F55E"/>
    <w:lvl w:ilvl="0" w:tplc="C3C4B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62672"/>
    <w:multiLevelType w:val="hybridMultilevel"/>
    <w:tmpl w:val="4DA88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F50FD"/>
    <w:multiLevelType w:val="hybridMultilevel"/>
    <w:tmpl w:val="7C8C6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E4527"/>
    <w:multiLevelType w:val="hybridMultilevel"/>
    <w:tmpl w:val="6FEE9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156FA"/>
    <w:multiLevelType w:val="hybridMultilevel"/>
    <w:tmpl w:val="05B8C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E579B"/>
    <w:multiLevelType w:val="hybridMultilevel"/>
    <w:tmpl w:val="58202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90EF3"/>
    <w:multiLevelType w:val="hybridMultilevel"/>
    <w:tmpl w:val="61988E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1"/>
  </w:num>
  <w:num w:numId="5">
    <w:abstractNumId w:val="13"/>
  </w:num>
  <w:num w:numId="6">
    <w:abstractNumId w:val="3"/>
  </w:num>
  <w:num w:numId="7">
    <w:abstractNumId w:val="9"/>
  </w:num>
  <w:num w:numId="8">
    <w:abstractNumId w:val="10"/>
  </w:num>
  <w:num w:numId="9">
    <w:abstractNumId w:val="15"/>
  </w:num>
  <w:num w:numId="10">
    <w:abstractNumId w:val="2"/>
  </w:num>
  <w:num w:numId="11">
    <w:abstractNumId w:val="18"/>
  </w:num>
  <w:num w:numId="12">
    <w:abstractNumId w:val="11"/>
  </w:num>
  <w:num w:numId="13">
    <w:abstractNumId w:val="7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4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05FB4"/>
    <w:rsid w:val="000261FA"/>
    <w:rsid w:val="0008332A"/>
    <w:rsid w:val="000A2511"/>
    <w:rsid w:val="000F11B2"/>
    <w:rsid w:val="000F5482"/>
    <w:rsid w:val="001763D2"/>
    <w:rsid w:val="00207849"/>
    <w:rsid w:val="00282F4B"/>
    <w:rsid w:val="002B7AF8"/>
    <w:rsid w:val="002E3987"/>
    <w:rsid w:val="0031155C"/>
    <w:rsid w:val="00314E9D"/>
    <w:rsid w:val="0032350C"/>
    <w:rsid w:val="00374100"/>
    <w:rsid w:val="00385086"/>
    <w:rsid w:val="003C7709"/>
    <w:rsid w:val="00401388"/>
    <w:rsid w:val="00451E07"/>
    <w:rsid w:val="00490A8C"/>
    <w:rsid w:val="00490E73"/>
    <w:rsid w:val="004A4744"/>
    <w:rsid w:val="004F5B6B"/>
    <w:rsid w:val="00537034"/>
    <w:rsid w:val="00545B5B"/>
    <w:rsid w:val="005E3503"/>
    <w:rsid w:val="006D7EB0"/>
    <w:rsid w:val="00717FAD"/>
    <w:rsid w:val="00720FF4"/>
    <w:rsid w:val="00723BA1"/>
    <w:rsid w:val="0075285C"/>
    <w:rsid w:val="0075425D"/>
    <w:rsid w:val="007B3C8D"/>
    <w:rsid w:val="007F6C55"/>
    <w:rsid w:val="00A17CB7"/>
    <w:rsid w:val="00A54294"/>
    <w:rsid w:val="00A5683D"/>
    <w:rsid w:val="00A936FC"/>
    <w:rsid w:val="00B74A90"/>
    <w:rsid w:val="00BF49BD"/>
    <w:rsid w:val="00C25D55"/>
    <w:rsid w:val="00C61730"/>
    <w:rsid w:val="00C6279E"/>
    <w:rsid w:val="00CD1E31"/>
    <w:rsid w:val="00CD5BCD"/>
    <w:rsid w:val="00CF274B"/>
    <w:rsid w:val="00D319C4"/>
    <w:rsid w:val="00D65D67"/>
    <w:rsid w:val="00D72AEA"/>
    <w:rsid w:val="00DC1BD8"/>
    <w:rsid w:val="00E822B0"/>
    <w:rsid w:val="00E942F5"/>
    <w:rsid w:val="00EA07A1"/>
    <w:rsid w:val="00EC744E"/>
    <w:rsid w:val="00ED1B67"/>
    <w:rsid w:val="00ED79C8"/>
    <w:rsid w:val="00EF78E1"/>
    <w:rsid w:val="00F17FDD"/>
    <w:rsid w:val="00F442E6"/>
    <w:rsid w:val="00F47099"/>
    <w:rsid w:val="00F51781"/>
    <w:rsid w:val="00F840A8"/>
    <w:rsid w:val="00FC689F"/>
    <w:rsid w:val="00FC7CBE"/>
    <w:rsid w:val="00FD1703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4228A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7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14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kapitzlist">
    <w:name w:val="List Paragraph"/>
    <w:basedOn w:val="Normalny"/>
    <w:uiPriority w:val="34"/>
    <w:qFormat/>
    <w:rsid w:val="00F5178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47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401388"/>
    <w:rPr>
      <w:rFonts w:ascii="Times New Roman" w:hAnsi="Times New Roman" w:cs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314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odstpw">
    <w:name w:val="No Spacing"/>
    <w:uiPriority w:val="1"/>
    <w:qFormat/>
    <w:rsid w:val="001763D2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C62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4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6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95E796231C4BECBCCD3052A15E20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F36C4A-D944-453D-BD17-DB5A9FEF211A}"/>
      </w:docPartPr>
      <w:docPartBody>
        <w:p w:rsidR="00000000" w:rsidRDefault="004D140B" w:rsidP="004D140B">
          <w:pPr>
            <w:pStyle w:val="7C95E796231C4BECBCCD3052A15E20CD"/>
          </w:pPr>
          <w:r w:rsidRPr="00ED37D2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0B"/>
    <w:rsid w:val="004D140B"/>
    <w:rsid w:val="0092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4D140B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4D140B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D140B"/>
    <w:rPr>
      <w:color w:val="808080"/>
    </w:rPr>
  </w:style>
  <w:style w:type="paragraph" w:customStyle="1" w:styleId="7C95E796231C4BECBCCD3052A15E20CD">
    <w:name w:val="7C95E796231C4BECBCCD3052A15E20CD"/>
    <w:rsid w:val="004D1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56</TotalTime>
  <Pages>3</Pages>
  <Words>1027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56</cp:revision>
  <dcterms:created xsi:type="dcterms:W3CDTF">2019-10-26T11:20:00Z</dcterms:created>
  <dcterms:modified xsi:type="dcterms:W3CDTF">2020-03-20T17:24:00Z</dcterms:modified>
</cp:coreProperties>
</file>