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303E" w14:textId="77777777" w:rsidR="00D65D67" w:rsidRDefault="008C7964" w:rsidP="007B3C8D">
      <w:pPr>
        <w:pStyle w:val="Nagwek1"/>
        <w:rPr>
          <w:b/>
        </w:rPr>
      </w:pPr>
      <w:r>
        <w:rPr>
          <w:b/>
        </w:rPr>
        <w:t>Strony Internetowe</w:t>
      </w:r>
    </w:p>
    <w:p w14:paraId="7888940F" w14:textId="12620CC2" w:rsidR="007B3C8D" w:rsidRDefault="008C7964" w:rsidP="007B3C8D">
      <w:r w:rsidRPr="008C7964">
        <w:rPr>
          <w:b/>
        </w:rPr>
        <w:t>CSS</w:t>
      </w:r>
      <w:r>
        <w:t xml:space="preserve"> – kaskadowe arkusze stylów, zbiór właściwości, definiujące wygląd strony, niektóre są ważniejsze od innych</w:t>
      </w:r>
    </w:p>
    <w:p w14:paraId="56903056" w14:textId="7CD019C1" w:rsidR="002C32CC" w:rsidRDefault="002C32CC" w:rsidP="002C32CC">
      <w:pPr>
        <w:ind w:firstLine="708"/>
      </w:pPr>
      <w:r>
        <w:t>Selektor {właściwość: wartość}</w:t>
      </w:r>
      <w:bookmarkStart w:id="0" w:name="_GoBack"/>
      <w:bookmarkEnd w:id="0"/>
    </w:p>
    <w:p w14:paraId="313BD9DC" w14:textId="65093402" w:rsidR="007B4CA6" w:rsidRPr="003E6B9D" w:rsidRDefault="003E6B9D" w:rsidP="003E6B9D">
      <w:pPr>
        <w:pStyle w:val="Nagwek2"/>
        <w:rPr>
          <w:b/>
        </w:rPr>
      </w:pPr>
      <w:r>
        <w:rPr>
          <w:b/>
        </w:rPr>
        <w:t>Hierarchia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28"/>
        <w:gridCol w:w="4506"/>
        <w:gridCol w:w="5747"/>
      </w:tblGrid>
      <w:tr w:rsidR="003E6B9D" w14:paraId="2A782D44" w14:textId="77777777" w:rsidTr="003E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60EFF" w14:textId="77777777" w:rsidR="003E6B9D" w:rsidRDefault="003E6B9D" w:rsidP="00764DD1"/>
        </w:tc>
        <w:tc>
          <w:tcPr>
            <w:tcW w:w="0" w:type="auto"/>
          </w:tcPr>
          <w:p w14:paraId="3EE9F4B9" w14:textId="0E8D0467" w:rsidR="003E6B9D" w:rsidRDefault="003E6B9D" w:rsidP="00764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0" w:type="auto"/>
          </w:tcPr>
          <w:p w14:paraId="305E3DDE" w14:textId="21F1ABA9" w:rsidR="003E6B9D" w:rsidRDefault="003E6B9D" w:rsidP="00764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</w:t>
            </w:r>
          </w:p>
        </w:tc>
      </w:tr>
      <w:tr w:rsidR="003E6B9D" w14:paraId="120BC7F8" w14:textId="77777777" w:rsidTr="003E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D13AA2" w14:textId="5F6D4558" w:rsidR="003E6B9D" w:rsidRDefault="003E6B9D" w:rsidP="00764DD1">
            <w:r>
              <w:t>1</w:t>
            </w:r>
          </w:p>
        </w:tc>
        <w:tc>
          <w:tcPr>
            <w:tcW w:w="0" w:type="auto"/>
          </w:tcPr>
          <w:p w14:paraId="5D772A9D" w14:textId="69E0EC2C" w:rsidR="003E6B9D" w:rsidRDefault="003E6B9D" w:rsidP="00764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Burzenie hierarchii</w:t>
            </w:r>
          </w:p>
        </w:tc>
        <w:tc>
          <w:tcPr>
            <w:tcW w:w="0" w:type="auto"/>
          </w:tcPr>
          <w:p w14:paraId="0405F8F5" w14:textId="77777777" w:rsidR="003E6B9D" w:rsidRDefault="003E6B9D" w:rsidP="00764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h1{</w:t>
            </w:r>
          </w:p>
          <w:p w14:paraId="742C89D2" w14:textId="77777777" w:rsidR="003E6B9D" w:rsidRDefault="003E6B9D" w:rsidP="00764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color</w:t>
            </w:r>
            <w:proofErr w:type="spellEnd"/>
            <w:r>
              <w:t>: red !</w:t>
            </w:r>
            <w:proofErr w:type="spellStart"/>
            <w:r>
              <w:t>important</w:t>
            </w:r>
            <w:proofErr w:type="spellEnd"/>
            <w:r>
              <w:t>;</w:t>
            </w:r>
          </w:p>
          <w:p w14:paraId="3FAAAF16" w14:textId="6BB02DAE" w:rsidR="003E6B9D" w:rsidRDefault="003E6B9D" w:rsidP="00764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3E6B9D" w14:paraId="469488B8" w14:textId="77777777" w:rsidTr="003E6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0E2F2" w14:textId="7E0A3148" w:rsidR="003E6B9D" w:rsidRDefault="003E6B9D" w:rsidP="00764DD1">
            <w:r>
              <w:t>2</w:t>
            </w:r>
          </w:p>
        </w:tc>
        <w:tc>
          <w:tcPr>
            <w:tcW w:w="0" w:type="auto"/>
          </w:tcPr>
          <w:p w14:paraId="69033AED" w14:textId="66F56B43" w:rsidR="003E6B9D" w:rsidRDefault="003E6B9D" w:rsidP="00764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Atrybut HTML</w:t>
            </w:r>
          </w:p>
        </w:tc>
        <w:tc>
          <w:tcPr>
            <w:tcW w:w="0" w:type="auto"/>
          </w:tcPr>
          <w:p w14:paraId="701972F9" w14:textId="77777777" w:rsidR="003E6B9D" w:rsidRDefault="003E6B9D" w:rsidP="00352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&lt;body </w:t>
            </w:r>
            <w:proofErr w:type="spellStart"/>
            <w:r>
              <w:t>bgcolor</w:t>
            </w:r>
            <w:proofErr w:type="spellEnd"/>
            <w:r>
              <w:t>=”</w:t>
            </w:r>
            <w:proofErr w:type="spellStart"/>
            <w:r>
              <w:t>blue</w:t>
            </w:r>
            <w:proofErr w:type="spellEnd"/>
            <w:r>
              <w:t>”&gt;</w:t>
            </w:r>
          </w:p>
          <w:p w14:paraId="3BF87B07" w14:textId="1B5CB5F1" w:rsidR="003E6B9D" w:rsidRDefault="003E6B9D" w:rsidP="00352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&lt;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>=”#FF0”&gt;</w:t>
            </w:r>
          </w:p>
        </w:tc>
      </w:tr>
      <w:tr w:rsidR="003E6B9D" w14:paraId="562DC43F" w14:textId="77777777" w:rsidTr="003E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4CB17C" w14:textId="6811A212" w:rsidR="003E6B9D" w:rsidRDefault="003E6B9D" w:rsidP="00764DD1">
            <w:r>
              <w:t>3</w:t>
            </w:r>
          </w:p>
        </w:tc>
        <w:tc>
          <w:tcPr>
            <w:tcW w:w="0" w:type="auto"/>
          </w:tcPr>
          <w:p w14:paraId="4B4DD821" w14:textId="1CA19137" w:rsidR="003E6B9D" w:rsidRDefault="003E6B9D" w:rsidP="00764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Lokalny arkusz stylów</w:t>
            </w:r>
          </w:p>
        </w:tc>
        <w:tc>
          <w:tcPr>
            <w:tcW w:w="0" w:type="auto"/>
          </w:tcPr>
          <w:p w14:paraId="0469494D" w14:textId="0408D968" w:rsidR="003E6B9D" w:rsidRDefault="003E6B9D" w:rsidP="00764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&lt;h1 style=”</w:t>
            </w:r>
            <w:proofErr w:type="spellStart"/>
            <w:r>
              <w:t>color</w:t>
            </w:r>
            <w:proofErr w:type="spellEnd"/>
            <w:r>
              <w:t>:</w:t>
            </w:r>
            <w:r w:rsidR="0064301B">
              <w:t xml:space="preserve"> </w:t>
            </w:r>
            <w:r>
              <w:t>red;”&gt;…&lt;/h1&gt;</w:t>
            </w:r>
          </w:p>
        </w:tc>
      </w:tr>
      <w:tr w:rsidR="003E6B9D" w14:paraId="3CEC64B7" w14:textId="77777777" w:rsidTr="003E6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885F2" w14:textId="078383C1" w:rsidR="003E6B9D" w:rsidRDefault="003E6B9D" w:rsidP="00764DD1">
            <w:r>
              <w:t>4</w:t>
            </w:r>
          </w:p>
        </w:tc>
        <w:tc>
          <w:tcPr>
            <w:tcW w:w="0" w:type="auto"/>
          </w:tcPr>
          <w:p w14:paraId="34CE8459" w14:textId="009E4F65" w:rsidR="003E6B9D" w:rsidRDefault="003E6B9D" w:rsidP="00764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Rozciąganie stylów</w:t>
            </w:r>
          </w:p>
        </w:tc>
        <w:tc>
          <w:tcPr>
            <w:tcW w:w="0" w:type="auto"/>
          </w:tcPr>
          <w:p w14:paraId="71B80D8A" w14:textId="46F6C5A3" w:rsidR="003E6B9D" w:rsidRDefault="003E6B9D" w:rsidP="00764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span</w:t>
            </w:r>
            <w:proofErr w:type="spellEnd"/>
            <w:r>
              <w:t xml:space="preserve"> style=”</w:t>
            </w:r>
            <w:proofErr w:type="spellStart"/>
            <w:r>
              <w:t>color</w:t>
            </w:r>
            <w:proofErr w:type="spellEnd"/>
            <w:r>
              <w:t>:</w:t>
            </w:r>
            <w:r w:rsidR="0064301B">
              <w:t xml:space="preserve"> </w:t>
            </w:r>
            <w:r>
              <w:t>red;”…&lt;/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</w:tc>
      </w:tr>
      <w:tr w:rsidR="003E6B9D" w14:paraId="77F9792E" w14:textId="77777777" w:rsidTr="003E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DB436" w14:textId="5B623637" w:rsidR="003E6B9D" w:rsidRDefault="003E6B9D" w:rsidP="00352622">
            <w:r>
              <w:t>5</w:t>
            </w:r>
          </w:p>
        </w:tc>
        <w:tc>
          <w:tcPr>
            <w:tcW w:w="0" w:type="auto"/>
          </w:tcPr>
          <w:p w14:paraId="53E08471" w14:textId="2D68D4F0" w:rsidR="003E6B9D" w:rsidRDefault="003E6B9D" w:rsidP="0035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Wydzielone bloki</w:t>
            </w:r>
          </w:p>
        </w:tc>
        <w:tc>
          <w:tcPr>
            <w:tcW w:w="0" w:type="auto"/>
          </w:tcPr>
          <w:p w14:paraId="6745B339" w14:textId="7D126D44" w:rsidR="003E6B9D" w:rsidRDefault="003E6B9D" w:rsidP="00352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&lt;div style=”</w:t>
            </w:r>
            <w:proofErr w:type="spellStart"/>
            <w:r>
              <w:t>color</w:t>
            </w:r>
            <w:proofErr w:type="spellEnd"/>
            <w:r w:rsidR="0064301B">
              <w:t xml:space="preserve"> </w:t>
            </w:r>
            <w:r>
              <w:t>:red;”&gt;…&lt;/div&gt;</w:t>
            </w:r>
          </w:p>
        </w:tc>
      </w:tr>
      <w:tr w:rsidR="003E6B9D" w14:paraId="16B6BA3E" w14:textId="77777777" w:rsidTr="003E6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376EAB" w14:textId="61C6B12C" w:rsidR="003E6B9D" w:rsidRDefault="003E6B9D" w:rsidP="00F35B50">
            <w:r>
              <w:t>6</w:t>
            </w:r>
          </w:p>
        </w:tc>
        <w:tc>
          <w:tcPr>
            <w:tcW w:w="0" w:type="auto"/>
          </w:tcPr>
          <w:p w14:paraId="38AAD3FF" w14:textId="3983A400" w:rsidR="003E6B9D" w:rsidRDefault="003E6B9D" w:rsidP="00F35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Wewnętrzny arkusz stylów</w:t>
            </w:r>
          </w:p>
        </w:tc>
        <w:tc>
          <w:tcPr>
            <w:tcW w:w="0" w:type="auto"/>
          </w:tcPr>
          <w:p w14:paraId="08B8C731" w14:textId="77777777" w:rsidR="003E6B9D" w:rsidRDefault="003E6B9D" w:rsidP="00F35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33BE6770" w14:textId="77777777" w:rsidR="003E6B9D" w:rsidRDefault="003E6B9D" w:rsidP="00F35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h1{</w:t>
            </w:r>
          </w:p>
          <w:p w14:paraId="2A92F5DA" w14:textId="77777777" w:rsidR="003E6B9D" w:rsidRDefault="003E6B9D" w:rsidP="00F35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r>
              <w:t>color</w:t>
            </w:r>
            <w:proofErr w:type="spellEnd"/>
            <w:r>
              <w:t>: red;</w:t>
            </w:r>
          </w:p>
          <w:p w14:paraId="62EE6E94" w14:textId="77777777" w:rsidR="003E6B9D" w:rsidRDefault="003E6B9D" w:rsidP="00F35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}</w:t>
            </w:r>
          </w:p>
          <w:p w14:paraId="0C93A1E6" w14:textId="7015216B" w:rsidR="003E6B9D" w:rsidRDefault="003E6B9D" w:rsidP="00F35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</w:tc>
      </w:tr>
      <w:tr w:rsidR="003E6B9D" w14:paraId="7B0CE506" w14:textId="77777777" w:rsidTr="003E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0FBD48" w14:textId="1E87D2FB" w:rsidR="003E6B9D" w:rsidRDefault="003E6B9D" w:rsidP="003E6B9D">
            <w:r>
              <w:t>7</w:t>
            </w:r>
          </w:p>
        </w:tc>
        <w:tc>
          <w:tcPr>
            <w:tcW w:w="0" w:type="auto"/>
          </w:tcPr>
          <w:p w14:paraId="7B138D26" w14:textId="178ECB08" w:rsidR="003E6B9D" w:rsidRDefault="003E6B9D" w:rsidP="003E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Zewnętrzny arkusz stylów</w:t>
            </w:r>
          </w:p>
        </w:tc>
        <w:tc>
          <w:tcPr>
            <w:tcW w:w="0" w:type="auto"/>
          </w:tcPr>
          <w:p w14:paraId="17F3157B" w14:textId="77777777" w:rsidR="003E6B9D" w:rsidRDefault="003E6B9D" w:rsidP="003E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638BDE95" w14:textId="77777777" w:rsidR="003E6B9D" w:rsidRDefault="003E6B9D" w:rsidP="003E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=”</w:t>
            </w:r>
            <w:proofErr w:type="spellStart"/>
            <w:r>
              <w:t>stylesheet</w:t>
            </w:r>
            <w:proofErr w:type="spellEnd"/>
            <w:r>
              <w:t xml:space="preserve">” </w:t>
            </w:r>
            <w:proofErr w:type="spellStart"/>
            <w:r>
              <w:t>type</w:t>
            </w:r>
            <w:proofErr w:type="spellEnd"/>
            <w:r>
              <w:t>=”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 xml:space="preserve">” </w:t>
            </w:r>
            <w:proofErr w:type="spellStart"/>
            <w:r>
              <w:t>href</w:t>
            </w:r>
            <w:proofErr w:type="spellEnd"/>
            <w:r>
              <w:t>=”plik.css”&gt;</w:t>
            </w:r>
          </w:p>
          <w:p w14:paraId="381AE696" w14:textId="07E6DE3D" w:rsidR="003E6B9D" w:rsidRDefault="003E6B9D" w:rsidP="003E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</w:tc>
      </w:tr>
      <w:tr w:rsidR="003E6B9D" w14:paraId="4D10164D" w14:textId="77777777" w:rsidTr="003E6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51206A" w14:textId="5BB5B389" w:rsidR="003E6B9D" w:rsidRDefault="003E6B9D" w:rsidP="003E6B9D">
            <w:r>
              <w:t>8</w:t>
            </w:r>
          </w:p>
        </w:tc>
        <w:tc>
          <w:tcPr>
            <w:tcW w:w="0" w:type="auto"/>
          </w:tcPr>
          <w:p w14:paraId="38BB23E5" w14:textId="5F8DF732" w:rsidR="003E6B9D" w:rsidRDefault="003E6B9D" w:rsidP="003E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 arkusza do zewnętrznego arkusza stylów</w:t>
            </w:r>
          </w:p>
        </w:tc>
        <w:tc>
          <w:tcPr>
            <w:tcW w:w="0" w:type="auto"/>
          </w:tcPr>
          <w:p w14:paraId="258CFBF3" w14:textId="01CEFED2" w:rsidR="003E6B9D" w:rsidRDefault="003E6B9D" w:rsidP="003E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@import </w:t>
            </w:r>
            <w:proofErr w:type="spellStart"/>
            <w:r>
              <w:t>url</w:t>
            </w:r>
            <w:proofErr w:type="spellEnd"/>
            <w:r>
              <w:t>(</w:t>
            </w:r>
            <w:r w:rsidR="0064301B">
              <w:t>„…”</w:t>
            </w:r>
            <w:r>
              <w:t>)</w:t>
            </w:r>
          </w:p>
          <w:p w14:paraId="7E5CE6D3" w14:textId="12519E12" w:rsidR="00F9383B" w:rsidRDefault="00F9383B" w:rsidP="003E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 być pierwszy w CSS</w:t>
            </w:r>
          </w:p>
        </w:tc>
      </w:tr>
    </w:tbl>
    <w:p w14:paraId="04388D56" w14:textId="77777777" w:rsidR="007B4CA6" w:rsidRDefault="007B4CA6" w:rsidP="007B4CA6"/>
    <w:p w14:paraId="326B2196" w14:textId="4CDF653E" w:rsidR="00FD2715" w:rsidRPr="003E3249" w:rsidRDefault="00FD2715" w:rsidP="003E3249">
      <w:pPr>
        <w:pStyle w:val="Nagwek2"/>
        <w:rPr>
          <w:b/>
        </w:rPr>
      </w:pPr>
      <w:r w:rsidRPr="003E3249">
        <w:rPr>
          <w:b/>
        </w:rPr>
        <w:t>Selektor identyfikatora, używany w dokumencie tylko raz:</w:t>
      </w:r>
    </w:p>
    <w:tbl>
      <w:tblPr>
        <w:tblStyle w:val="Tabelasiatki4akcent1"/>
        <w:tblW w:w="0" w:type="auto"/>
        <w:tblLook w:val="0480" w:firstRow="0" w:lastRow="0" w:firstColumn="1" w:lastColumn="0" w:noHBand="0" w:noVBand="1"/>
      </w:tblPr>
      <w:tblGrid>
        <w:gridCol w:w="5664"/>
        <w:gridCol w:w="5664"/>
      </w:tblGrid>
      <w:tr w:rsidR="00C248F2" w14:paraId="3C69686B" w14:textId="77777777" w:rsidTr="00F7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14:paraId="422473EA" w14:textId="650F9994" w:rsidR="00C248F2" w:rsidRDefault="00C248F2" w:rsidP="007B3C8D">
            <w:r>
              <w:t>HTML</w:t>
            </w:r>
          </w:p>
        </w:tc>
        <w:tc>
          <w:tcPr>
            <w:tcW w:w="5664" w:type="dxa"/>
          </w:tcPr>
          <w:p w14:paraId="0B7FAF01" w14:textId="7107DB87" w:rsidR="00C248F2" w:rsidRDefault="00C248F2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 id=”identyfikator”&gt;…&lt;/p&gt;</w:t>
            </w:r>
          </w:p>
        </w:tc>
      </w:tr>
      <w:tr w:rsidR="00C248F2" w14:paraId="67E2D7D6" w14:textId="77777777" w:rsidTr="00F76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14:paraId="32D7AD69" w14:textId="7E0380A8" w:rsidR="00C248F2" w:rsidRDefault="00C248F2" w:rsidP="007B3C8D">
            <w:r>
              <w:t>CSS</w:t>
            </w:r>
          </w:p>
        </w:tc>
        <w:tc>
          <w:tcPr>
            <w:tcW w:w="5664" w:type="dxa"/>
          </w:tcPr>
          <w:p w14:paraId="5E081B80" w14:textId="77777777" w:rsidR="00C248F2" w:rsidRDefault="00C248F2" w:rsidP="007B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#identyfikator{</w:t>
            </w:r>
          </w:p>
          <w:p w14:paraId="2FA5AED6" w14:textId="6DCDC412" w:rsidR="00C248F2" w:rsidRDefault="00C248F2" w:rsidP="007B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 w:rsidR="00532259">
              <w:t>…</w:t>
            </w:r>
            <w:r w:rsidR="008555E8">
              <w:t>;</w:t>
            </w:r>
          </w:p>
          <w:p w14:paraId="17245523" w14:textId="7813EE30" w:rsidR="00C248F2" w:rsidRDefault="00C248F2" w:rsidP="007B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04070D72" w14:textId="710CA4F5" w:rsidR="00FD2715" w:rsidRPr="003E3249" w:rsidRDefault="00F7649D" w:rsidP="003E3249">
      <w:pPr>
        <w:pStyle w:val="Nagwek2"/>
        <w:rPr>
          <w:b/>
        </w:rPr>
      </w:pPr>
      <w:r w:rsidRPr="003E3249">
        <w:rPr>
          <w:b/>
        </w:rPr>
        <w:t>Selektor klasy:</w:t>
      </w:r>
    </w:p>
    <w:tbl>
      <w:tblPr>
        <w:tblStyle w:val="Tabelasiatki4akcent1"/>
        <w:tblW w:w="0" w:type="auto"/>
        <w:tblLook w:val="0480" w:firstRow="0" w:lastRow="0" w:firstColumn="1" w:lastColumn="0" w:noHBand="0" w:noVBand="1"/>
      </w:tblPr>
      <w:tblGrid>
        <w:gridCol w:w="5664"/>
        <w:gridCol w:w="5664"/>
      </w:tblGrid>
      <w:tr w:rsidR="00F7649D" w14:paraId="1CED201A" w14:textId="77777777" w:rsidTr="003E3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14:paraId="24BC26FD" w14:textId="16A85597" w:rsidR="00F7649D" w:rsidRDefault="00F7649D" w:rsidP="007B3C8D">
            <w:r>
              <w:t>HTML</w:t>
            </w:r>
          </w:p>
        </w:tc>
        <w:tc>
          <w:tcPr>
            <w:tcW w:w="5664" w:type="dxa"/>
          </w:tcPr>
          <w:p w14:paraId="613081B6" w14:textId="7A443C4C" w:rsidR="00F7649D" w:rsidRDefault="00F7649D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 class=”klasa”&gt;..&lt;/p&gt;</w:t>
            </w:r>
          </w:p>
        </w:tc>
      </w:tr>
      <w:tr w:rsidR="00F7649D" w14:paraId="112B837C" w14:textId="77777777" w:rsidTr="003E3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14:paraId="4FF53805" w14:textId="5A164A9C" w:rsidR="00F7649D" w:rsidRDefault="00F7649D" w:rsidP="007B3C8D">
            <w:r>
              <w:t>CSS</w:t>
            </w:r>
          </w:p>
        </w:tc>
        <w:tc>
          <w:tcPr>
            <w:tcW w:w="5664" w:type="dxa"/>
          </w:tcPr>
          <w:p w14:paraId="26B44E0E" w14:textId="77777777" w:rsidR="00F4192F" w:rsidRDefault="00F4192F" w:rsidP="007B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.klasa{</w:t>
            </w:r>
          </w:p>
          <w:p w14:paraId="5A19249F" w14:textId="05A032E9" w:rsidR="00F4192F" w:rsidRDefault="00F4192F" w:rsidP="007B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…</w:t>
            </w:r>
            <w:r w:rsidR="008555E8">
              <w:t>;</w:t>
            </w:r>
          </w:p>
          <w:p w14:paraId="0D7308F6" w14:textId="6E2344F4" w:rsidR="00F7649D" w:rsidRDefault="00F4192F" w:rsidP="007B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59508060" w14:textId="45238CC2" w:rsidR="000D5564" w:rsidRDefault="000D5564" w:rsidP="000600A0">
      <w:pPr>
        <w:pStyle w:val="Nagwek2"/>
        <w:rPr>
          <w:b/>
        </w:rPr>
      </w:pPr>
      <w:r>
        <w:rPr>
          <w:b/>
        </w:rPr>
        <w:t>Selektor uniwersalny:</w:t>
      </w:r>
    </w:p>
    <w:tbl>
      <w:tblPr>
        <w:tblStyle w:val="Tabelasiatki4akcent1"/>
        <w:tblW w:w="0" w:type="auto"/>
        <w:tblLook w:val="0480" w:firstRow="0" w:lastRow="0" w:firstColumn="1" w:lastColumn="0" w:noHBand="0" w:noVBand="1"/>
      </w:tblPr>
      <w:tblGrid>
        <w:gridCol w:w="5664"/>
        <w:gridCol w:w="5664"/>
      </w:tblGrid>
      <w:tr w:rsidR="000D5564" w14:paraId="399950B3" w14:textId="77777777" w:rsidTr="0085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14:paraId="67D8F927" w14:textId="222BF64F" w:rsidR="000D5564" w:rsidRDefault="00C604FD" w:rsidP="000D5564">
            <w:r>
              <w:t>CSS</w:t>
            </w:r>
          </w:p>
        </w:tc>
        <w:tc>
          <w:tcPr>
            <w:tcW w:w="5664" w:type="dxa"/>
          </w:tcPr>
          <w:p w14:paraId="12ACEDD0" w14:textId="5250E2F7" w:rsidR="008555E8" w:rsidRDefault="008555E8" w:rsidP="000D5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*{</w:t>
            </w:r>
          </w:p>
          <w:p w14:paraId="0420013D" w14:textId="0BDBAD9E" w:rsidR="008555E8" w:rsidRDefault="008555E8" w:rsidP="000D5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…;</w:t>
            </w:r>
          </w:p>
          <w:p w14:paraId="09DB3552" w14:textId="34AAAC9E" w:rsidR="000D5564" w:rsidRDefault="008555E8" w:rsidP="000D5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7FDBB8BA" w14:textId="77777777" w:rsidR="000D5564" w:rsidRPr="000D5564" w:rsidRDefault="000D5564" w:rsidP="000D5564"/>
    <w:p w14:paraId="323C1C79" w14:textId="77777777" w:rsidR="00D32D2E" w:rsidRPr="00D32D2E" w:rsidRDefault="00D32D2E" w:rsidP="00D32D2E">
      <w:pPr>
        <w:pStyle w:val="Nagwek2"/>
        <w:rPr>
          <w:b/>
        </w:rPr>
      </w:pPr>
      <w:r w:rsidRPr="00D32D2E">
        <w:rPr>
          <w:b/>
        </w:rPr>
        <w:t>Obliczanie wartości:</w:t>
      </w:r>
    </w:p>
    <w:tbl>
      <w:tblPr>
        <w:tblStyle w:val="Tabelasiatki4akcent1"/>
        <w:tblW w:w="0" w:type="auto"/>
        <w:tblLook w:val="0480" w:firstRow="0" w:lastRow="0" w:firstColumn="1" w:lastColumn="0" w:noHBand="0" w:noVBand="1"/>
      </w:tblPr>
      <w:tblGrid>
        <w:gridCol w:w="5664"/>
        <w:gridCol w:w="5664"/>
      </w:tblGrid>
      <w:tr w:rsidR="00D32D2E" w14:paraId="1C06D6CA" w14:textId="77777777" w:rsidTr="003C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4" w:type="dxa"/>
          </w:tcPr>
          <w:p w14:paraId="471D0E52" w14:textId="77777777" w:rsidR="00D32D2E" w:rsidRDefault="00D32D2E" w:rsidP="003C1B92">
            <w:r>
              <w:t>CSS</w:t>
            </w:r>
          </w:p>
        </w:tc>
        <w:tc>
          <w:tcPr>
            <w:tcW w:w="5664" w:type="dxa"/>
          </w:tcPr>
          <w:p w14:paraId="40BB3AC1" w14:textId="77777777" w:rsidR="00D32D2E" w:rsidRDefault="00D32D2E" w:rsidP="003C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…{</w:t>
            </w:r>
          </w:p>
          <w:p w14:paraId="69C9C538" w14:textId="77777777" w:rsidR="00D32D2E" w:rsidRDefault="00D32D2E" w:rsidP="003C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calc</w:t>
            </w:r>
            <w:proofErr w:type="spellEnd"/>
            <w:r>
              <w:t>(70% - 30px)</w:t>
            </w:r>
          </w:p>
          <w:p w14:paraId="7C9FDDA4" w14:textId="77777777" w:rsidR="00D32D2E" w:rsidRDefault="00D32D2E" w:rsidP="003C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13715687" w14:textId="77777777" w:rsidR="00D32D2E" w:rsidRPr="000600A0" w:rsidRDefault="00D32D2E" w:rsidP="00D32D2E">
      <w:pPr>
        <w:pStyle w:val="Nagwek1"/>
        <w:rPr>
          <w:b/>
        </w:rPr>
      </w:pPr>
      <w:r w:rsidRPr="000600A0">
        <w:rPr>
          <w:b/>
        </w:rPr>
        <w:t>Kolory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878"/>
        <w:gridCol w:w="673"/>
        <w:gridCol w:w="652"/>
        <w:gridCol w:w="652"/>
        <w:gridCol w:w="562"/>
      </w:tblGrid>
      <w:tr w:rsidR="00D32D2E" w14:paraId="6E7AA531" w14:textId="77777777" w:rsidTr="003C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11252C" w14:textId="77777777" w:rsidR="00D32D2E" w:rsidRDefault="00D32D2E" w:rsidP="00D32D2E">
            <w:r>
              <w:t>Format</w:t>
            </w:r>
          </w:p>
        </w:tc>
        <w:tc>
          <w:tcPr>
            <w:tcW w:w="0" w:type="auto"/>
          </w:tcPr>
          <w:p w14:paraId="72CC08A9" w14:textId="77777777" w:rsidR="00D32D2E" w:rsidRDefault="00D32D2E" w:rsidP="00D32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0559">
              <w:rPr>
                <w:color w:val="FF0000"/>
              </w:rPr>
              <w:t>R</w:t>
            </w:r>
          </w:p>
        </w:tc>
        <w:tc>
          <w:tcPr>
            <w:tcW w:w="0" w:type="auto"/>
          </w:tcPr>
          <w:p w14:paraId="18752904" w14:textId="77777777" w:rsidR="00D32D2E" w:rsidRDefault="00D32D2E" w:rsidP="00D32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0559">
              <w:rPr>
                <w:color w:val="00B050"/>
              </w:rPr>
              <w:t>G</w:t>
            </w:r>
          </w:p>
        </w:tc>
        <w:tc>
          <w:tcPr>
            <w:tcW w:w="0" w:type="auto"/>
          </w:tcPr>
          <w:p w14:paraId="61B34E66" w14:textId="77777777" w:rsidR="00D32D2E" w:rsidRDefault="00D32D2E" w:rsidP="00D32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0559">
              <w:rPr>
                <w:color w:val="1F4E79" w:themeColor="accent5" w:themeShade="80"/>
              </w:rPr>
              <w:t>B</w:t>
            </w:r>
          </w:p>
        </w:tc>
        <w:tc>
          <w:tcPr>
            <w:tcW w:w="0" w:type="auto"/>
          </w:tcPr>
          <w:p w14:paraId="36D397FD" w14:textId="77777777" w:rsidR="00D32D2E" w:rsidRDefault="00D32D2E" w:rsidP="00D32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0559">
              <w:t>A</w:t>
            </w:r>
          </w:p>
        </w:tc>
      </w:tr>
      <w:tr w:rsidR="00D32D2E" w14:paraId="6CCD667B" w14:textId="77777777" w:rsidTr="003C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20324C" w14:textId="77777777" w:rsidR="00D32D2E" w:rsidRDefault="00D32D2E" w:rsidP="00D32D2E">
            <w:r>
              <w:t>#</w:t>
            </w:r>
          </w:p>
        </w:tc>
        <w:tc>
          <w:tcPr>
            <w:tcW w:w="0" w:type="auto"/>
          </w:tcPr>
          <w:p w14:paraId="58368438" w14:textId="77777777" w:rsidR="00D32D2E" w:rsidRDefault="00D32D2E" w:rsidP="00D32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E7B46DD" w14:textId="77777777" w:rsidR="00D32D2E" w:rsidRDefault="00D32D2E" w:rsidP="00D32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A5A630E" w14:textId="77777777" w:rsidR="00D32D2E" w:rsidRDefault="00D32D2E" w:rsidP="00D32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896D09A" w14:textId="77777777" w:rsidR="00D32D2E" w:rsidRDefault="00D32D2E" w:rsidP="00D32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32D2E" w14:paraId="47F00835" w14:textId="77777777" w:rsidTr="003C1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E161EA" w14:textId="77777777" w:rsidR="00D32D2E" w:rsidRDefault="00D32D2E" w:rsidP="00D32D2E">
            <w:r>
              <w:t>#</w:t>
            </w:r>
          </w:p>
        </w:tc>
        <w:tc>
          <w:tcPr>
            <w:tcW w:w="0" w:type="auto"/>
          </w:tcPr>
          <w:p w14:paraId="477610C5" w14:textId="77777777" w:rsidR="00D32D2E" w:rsidRDefault="00D32D2E" w:rsidP="00D3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</w:t>
            </w:r>
          </w:p>
        </w:tc>
        <w:tc>
          <w:tcPr>
            <w:tcW w:w="0" w:type="auto"/>
          </w:tcPr>
          <w:p w14:paraId="176E2957" w14:textId="77777777" w:rsidR="00D32D2E" w:rsidRDefault="00D32D2E" w:rsidP="00D3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14:paraId="7834A4ED" w14:textId="77777777" w:rsidR="00D32D2E" w:rsidRDefault="00D32D2E" w:rsidP="00D3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14:paraId="16A80C64" w14:textId="77777777" w:rsidR="00D32D2E" w:rsidRDefault="00D32D2E" w:rsidP="00D3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</w:t>
            </w:r>
          </w:p>
        </w:tc>
      </w:tr>
      <w:tr w:rsidR="00D32D2E" w14:paraId="71FD87F2" w14:textId="77777777" w:rsidTr="003C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7B5B7" w14:textId="77777777" w:rsidR="00D32D2E" w:rsidRDefault="00D32D2E" w:rsidP="00D32D2E">
            <w:proofErr w:type="spellStart"/>
            <w:r>
              <w:t>rgba</w:t>
            </w:r>
            <w:proofErr w:type="spellEnd"/>
          </w:p>
        </w:tc>
        <w:tc>
          <w:tcPr>
            <w:tcW w:w="0" w:type="auto"/>
          </w:tcPr>
          <w:p w14:paraId="31830CDE" w14:textId="77777777" w:rsidR="00D32D2E" w:rsidRDefault="00D32D2E" w:rsidP="00D32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(255,</w:t>
            </w:r>
          </w:p>
        </w:tc>
        <w:tc>
          <w:tcPr>
            <w:tcW w:w="0" w:type="auto"/>
          </w:tcPr>
          <w:p w14:paraId="0B915CE5" w14:textId="77777777" w:rsidR="00D32D2E" w:rsidRDefault="00D32D2E" w:rsidP="00D32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</w:p>
        </w:tc>
        <w:tc>
          <w:tcPr>
            <w:tcW w:w="0" w:type="auto"/>
          </w:tcPr>
          <w:p w14:paraId="62A5722A" w14:textId="77777777" w:rsidR="00D32D2E" w:rsidRDefault="00D32D2E" w:rsidP="00D32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</w:p>
        </w:tc>
        <w:tc>
          <w:tcPr>
            <w:tcW w:w="0" w:type="auto"/>
          </w:tcPr>
          <w:p w14:paraId="00199F36" w14:textId="77777777" w:rsidR="00D32D2E" w:rsidRDefault="00D32D2E" w:rsidP="00D32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0.5)</w:t>
            </w:r>
          </w:p>
        </w:tc>
      </w:tr>
      <w:tr w:rsidR="00D32D2E" w14:paraId="1A76A7D2" w14:textId="77777777" w:rsidTr="003C1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554B00" w14:textId="77777777" w:rsidR="00D32D2E" w:rsidRDefault="00D32D2E" w:rsidP="00D32D2E">
            <w:r>
              <w:t>hsla</w:t>
            </w:r>
          </w:p>
        </w:tc>
        <w:tc>
          <w:tcPr>
            <w:tcW w:w="0" w:type="auto"/>
          </w:tcPr>
          <w:p w14:paraId="312AF879" w14:textId="77777777" w:rsidR="00D32D2E" w:rsidRDefault="00D32D2E" w:rsidP="00D3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</w:t>
            </w:r>
          </w:p>
        </w:tc>
        <w:tc>
          <w:tcPr>
            <w:tcW w:w="0" w:type="auto"/>
          </w:tcPr>
          <w:p w14:paraId="588AF9A5" w14:textId="77777777" w:rsidR="00D32D2E" w:rsidRDefault="00D32D2E" w:rsidP="00D3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80%,</w:t>
            </w:r>
          </w:p>
        </w:tc>
        <w:tc>
          <w:tcPr>
            <w:tcW w:w="0" w:type="auto"/>
          </w:tcPr>
          <w:p w14:paraId="669817EA" w14:textId="77777777" w:rsidR="00D32D2E" w:rsidRDefault="00D32D2E" w:rsidP="00D3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50%,</w:t>
            </w:r>
          </w:p>
        </w:tc>
        <w:tc>
          <w:tcPr>
            <w:tcW w:w="0" w:type="auto"/>
          </w:tcPr>
          <w:p w14:paraId="73DA5834" w14:textId="77777777" w:rsidR="00D32D2E" w:rsidRDefault="00D32D2E" w:rsidP="00D3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</w:t>
            </w:r>
          </w:p>
        </w:tc>
      </w:tr>
    </w:tbl>
    <w:p w14:paraId="5510F08A" w14:textId="77777777" w:rsidR="00D32D2E" w:rsidRDefault="00D32D2E" w:rsidP="00D32D2E">
      <w:r w:rsidRPr="000600A0">
        <w:rPr>
          <w:b/>
        </w:rPr>
        <w:t>A</w:t>
      </w:r>
      <w:r>
        <w:t xml:space="preserve"> – kanał alfa (przeźroczystość)</w:t>
      </w:r>
    </w:p>
    <w:p w14:paraId="05E8C264" w14:textId="77777777" w:rsidR="00D32D2E" w:rsidRDefault="00D32D2E" w:rsidP="00D32D2E">
      <w:r w:rsidRPr="000600A0">
        <w:rPr>
          <w:b/>
        </w:rPr>
        <w:lastRenderedPageBreak/>
        <w:t>hsla</w:t>
      </w:r>
      <w:r>
        <w:t xml:space="preserve"> – barwa, saturacja, jasność</w:t>
      </w:r>
    </w:p>
    <w:p w14:paraId="4D762B27" w14:textId="77777777" w:rsidR="00D32D2E" w:rsidRPr="000600A0" w:rsidRDefault="00D32D2E" w:rsidP="00D32D2E">
      <w:pPr>
        <w:pStyle w:val="Nagwek2"/>
        <w:rPr>
          <w:b/>
        </w:rPr>
      </w:pPr>
      <w:r w:rsidRPr="000600A0">
        <w:rPr>
          <w:b/>
        </w:rPr>
        <w:t>CMYK</w:t>
      </w:r>
    </w:p>
    <w:tbl>
      <w:tblPr>
        <w:tblStyle w:val="Tabelasiatki4akcent1"/>
        <w:tblW w:w="0" w:type="auto"/>
        <w:tblLook w:val="0480" w:firstRow="0" w:lastRow="0" w:firstColumn="1" w:lastColumn="0" w:noHBand="0" w:noVBand="1"/>
      </w:tblPr>
      <w:tblGrid>
        <w:gridCol w:w="409"/>
        <w:gridCol w:w="661"/>
        <w:gridCol w:w="1018"/>
      </w:tblGrid>
      <w:tr w:rsidR="00D32D2E" w14:paraId="50AD7685" w14:textId="77777777" w:rsidTr="003C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2532E" w14:textId="77777777" w:rsidR="00D32D2E" w:rsidRDefault="00D32D2E" w:rsidP="003C1B92">
            <w:r>
              <w:t>C</w:t>
            </w:r>
          </w:p>
        </w:tc>
        <w:tc>
          <w:tcPr>
            <w:tcW w:w="0" w:type="auto"/>
          </w:tcPr>
          <w:p w14:paraId="5C1DE7A6" w14:textId="77777777" w:rsidR="00D32D2E" w:rsidRDefault="00D32D2E" w:rsidP="003C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#000</w:t>
            </w:r>
          </w:p>
        </w:tc>
        <w:tc>
          <w:tcPr>
            <w:tcW w:w="0" w:type="auto"/>
          </w:tcPr>
          <w:p w14:paraId="024CA047" w14:textId="77777777" w:rsidR="00D32D2E" w:rsidRDefault="00D32D2E" w:rsidP="003C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Czarny</w:t>
            </w:r>
          </w:p>
        </w:tc>
      </w:tr>
      <w:tr w:rsidR="00D32D2E" w14:paraId="483803C6" w14:textId="77777777" w:rsidTr="003C1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A8A509" w14:textId="77777777" w:rsidR="00D32D2E" w:rsidRDefault="00D32D2E" w:rsidP="003C1B92">
            <w:r>
              <w:t>M</w:t>
            </w:r>
          </w:p>
        </w:tc>
        <w:tc>
          <w:tcPr>
            <w:tcW w:w="0" w:type="auto"/>
          </w:tcPr>
          <w:p w14:paraId="45D01725" w14:textId="77777777" w:rsidR="00D32D2E" w:rsidRDefault="00D32D2E" w:rsidP="003C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#FF0</w:t>
            </w:r>
          </w:p>
        </w:tc>
        <w:tc>
          <w:tcPr>
            <w:tcW w:w="0" w:type="auto"/>
          </w:tcPr>
          <w:p w14:paraId="5B14CE37" w14:textId="77777777" w:rsidR="00D32D2E" w:rsidRDefault="00D32D2E" w:rsidP="003C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Żółty</w:t>
            </w:r>
          </w:p>
        </w:tc>
      </w:tr>
      <w:tr w:rsidR="00D32D2E" w14:paraId="00037443" w14:textId="77777777" w:rsidTr="003C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59D12" w14:textId="77777777" w:rsidR="00D32D2E" w:rsidRDefault="00D32D2E" w:rsidP="003C1B92">
            <w:r>
              <w:t>Y</w:t>
            </w:r>
          </w:p>
        </w:tc>
        <w:tc>
          <w:tcPr>
            <w:tcW w:w="0" w:type="auto"/>
          </w:tcPr>
          <w:p w14:paraId="149782B9" w14:textId="77777777" w:rsidR="00D32D2E" w:rsidRDefault="00D32D2E" w:rsidP="003C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#F0F</w:t>
            </w:r>
          </w:p>
        </w:tc>
        <w:tc>
          <w:tcPr>
            <w:tcW w:w="0" w:type="auto"/>
          </w:tcPr>
          <w:p w14:paraId="137EBC1E" w14:textId="77777777" w:rsidR="00D32D2E" w:rsidRDefault="00D32D2E" w:rsidP="003C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Magenta</w:t>
            </w:r>
          </w:p>
        </w:tc>
      </w:tr>
      <w:tr w:rsidR="00D32D2E" w14:paraId="0A47E070" w14:textId="77777777" w:rsidTr="003C1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8FEC02" w14:textId="77777777" w:rsidR="00D32D2E" w:rsidRDefault="00D32D2E" w:rsidP="003C1B92">
            <w:r>
              <w:t>K</w:t>
            </w:r>
          </w:p>
        </w:tc>
        <w:tc>
          <w:tcPr>
            <w:tcW w:w="0" w:type="auto"/>
          </w:tcPr>
          <w:p w14:paraId="6F5DCF02" w14:textId="77777777" w:rsidR="00D32D2E" w:rsidRDefault="00D32D2E" w:rsidP="003C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#0FF</w:t>
            </w:r>
          </w:p>
        </w:tc>
        <w:tc>
          <w:tcPr>
            <w:tcW w:w="0" w:type="auto"/>
          </w:tcPr>
          <w:p w14:paraId="7CDB75EC" w14:textId="77777777" w:rsidR="00D32D2E" w:rsidRDefault="00D32D2E" w:rsidP="003C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Cyan</w:t>
            </w:r>
            <w:proofErr w:type="spellEnd"/>
          </w:p>
        </w:tc>
      </w:tr>
    </w:tbl>
    <w:p w14:paraId="0A42E4A5" w14:textId="77777777" w:rsidR="001968C0" w:rsidRPr="007B3C8D" w:rsidRDefault="001968C0" w:rsidP="00D32D2E">
      <w:pPr>
        <w:pStyle w:val="Nagwek1"/>
      </w:pPr>
    </w:p>
    <w:sectPr w:rsidR="001968C0" w:rsidRPr="007B3C8D" w:rsidSect="00B74A90">
      <w:footerReference w:type="default" r:id="rId6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3E2B7" w14:textId="77777777" w:rsidR="007D328A" w:rsidRDefault="007D328A" w:rsidP="007B3C8D">
      <w:pPr>
        <w:spacing w:after="0" w:line="240" w:lineRule="auto"/>
      </w:pPr>
      <w:r>
        <w:separator/>
      </w:r>
    </w:p>
  </w:endnote>
  <w:endnote w:type="continuationSeparator" w:id="0">
    <w:p w14:paraId="6911908F" w14:textId="77777777" w:rsidR="007D328A" w:rsidRDefault="007D328A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000863"/>
      <w:docPartObj>
        <w:docPartGallery w:val="Page Numbers (Bottom of Page)"/>
        <w:docPartUnique/>
      </w:docPartObj>
    </w:sdtPr>
    <w:sdtEndPr/>
    <w:sdtContent>
      <w:p w14:paraId="513D2087" w14:textId="77777777" w:rsidR="00B74A90" w:rsidRDefault="00B74A9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15CDE9" w14:textId="77777777"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97ACD" w14:textId="77777777" w:rsidR="007D328A" w:rsidRDefault="007D328A" w:rsidP="007B3C8D">
      <w:pPr>
        <w:spacing w:after="0" w:line="240" w:lineRule="auto"/>
      </w:pPr>
      <w:r>
        <w:separator/>
      </w:r>
    </w:p>
  </w:footnote>
  <w:footnote w:type="continuationSeparator" w:id="0">
    <w:p w14:paraId="242CD34E" w14:textId="77777777" w:rsidR="007D328A" w:rsidRDefault="007D328A" w:rsidP="007B3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600A0"/>
    <w:rsid w:val="000D5564"/>
    <w:rsid w:val="0012692A"/>
    <w:rsid w:val="001968C0"/>
    <w:rsid w:val="0021364D"/>
    <w:rsid w:val="002C32CC"/>
    <w:rsid w:val="00352622"/>
    <w:rsid w:val="003E3249"/>
    <w:rsid w:val="003E6B9D"/>
    <w:rsid w:val="004B4AF1"/>
    <w:rsid w:val="004C0559"/>
    <w:rsid w:val="004F5B6B"/>
    <w:rsid w:val="00532259"/>
    <w:rsid w:val="00545B5B"/>
    <w:rsid w:val="00557928"/>
    <w:rsid w:val="005E3503"/>
    <w:rsid w:val="0064301B"/>
    <w:rsid w:val="00643B41"/>
    <w:rsid w:val="00764DC5"/>
    <w:rsid w:val="00764DD1"/>
    <w:rsid w:val="007B3C8D"/>
    <w:rsid w:val="007B4CA6"/>
    <w:rsid w:val="007D328A"/>
    <w:rsid w:val="008555E8"/>
    <w:rsid w:val="008C7964"/>
    <w:rsid w:val="0098551C"/>
    <w:rsid w:val="009F4E9F"/>
    <w:rsid w:val="00A540FC"/>
    <w:rsid w:val="00B74A90"/>
    <w:rsid w:val="00BC039A"/>
    <w:rsid w:val="00C248F2"/>
    <w:rsid w:val="00C604FD"/>
    <w:rsid w:val="00D319C4"/>
    <w:rsid w:val="00D32D2E"/>
    <w:rsid w:val="00D65D67"/>
    <w:rsid w:val="00F35B50"/>
    <w:rsid w:val="00F4192F"/>
    <w:rsid w:val="00F7649D"/>
    <w:rsid w:val="00F9383B"/>
    <w:rsid w:val="00FD2715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1ECE673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E3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60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atki4akcent1">
    <w:name w:val="Grid Table 4 Accent 1"/>
    <w:basedOn w:val="Standardowy"/>
    <w:uiPriority w:val="49"/>
    <w:rsid w:val="00A540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3E3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600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135</TotalTime>
  <Pages>2</Pages>
  <Words>174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31</cp:revision>
  <dcterms:created xsi:type="dcterms:W3CDTF">2019-10-13T10:02:00Z</dcterms:created>
  <dcterms:modified xsi:type="dcterms:W3CDTF">2019-10-25T06:48:00Z</dcterms:modified>
</cp:coreProperties>
</file>