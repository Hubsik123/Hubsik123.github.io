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5C1" w:rsidRPr="006B57A0" w:rsidRDefault="00E415C1" w:rsidP="00E415C1">
      <w:pPr>
        <w:pStyle w:val="Nagwek1"/>
        <w:rPr>
          <w:b/>
        </w:rPr>
      </w:pPr>
      <w:r>
        <w:rPr>
          <w:b/>
        </w:rPr>
        <w:t>Podstawowe p</w:t>
      </w:r>
      <w:r w:rsidRPr="006B57A0">
        <w:rPr>
          <w:b/>
        </w:rPr>
        <w:t>ojęcia</w:t>
      </w:r>
    </w:p>
    <w:p w:rsidR="00E415C1" w:rsidRDefault="00E415C1" w:rsidP="00E415C1">
      <w:r w:rsidRPr="00843046">
        <w:rPr>
          <w:b/>
        </w:rPr>
        <w:t xml:space="preserve">Algorytm </w:t>
      </w:r>
      <w:r w:rsidRPr="00843046">
        <w:t>– przepis rozwiązania problemu</w:t>
      </w:r>
    </w:p>
    <w:p w:rsidR="00E415C1" w:rsidRDefault="00E415C1" w:rsidP="00E415C1">
      <w:r w:rsidRPr="00757837">
        <w:rPr>
          <w:b/>
        </w:rPr>
        <w:t xml:space="preserve">Język programowania </w:t>
      </w:r>
      <w:r w:rsidRPr="00757837">
        <w:t>– sformalizowany język służący d</w:t>
      </w:r>
      <w:r>
        <w:t>o zapisu algorytmów</w:t>
      </w:r>
    </w:p>
    <w:p w:rsidR="00E415C1" w:rsidRDefault="00E415C1" w:rsidP="00E415C1">
      <w:r>
        <w:rPr>
          <w:b/>
        </w:rPr>
        <w:t xml:space="preserve">Program </w:t>
      </w:r>
      <w:r>
        <w:t>– zapis algorytmu w danym języku programowania</w:t>
      </w:r>
    </w:p>
    <w:p w:rsidR="00E415C1" w:rsidRDefault="00E415C1" w:rsidP="00E415C1">
      <w:r>
        <w:rPr>
          <w:b/>
        </w:rPr>
        <w:t xml:space="preserve">Programowanie </w:t>
      </w:r>
      <w:r>
        <w:t>– proces tworzenia programu, a więc posługiwania się językiem programowania</w:t>
      </w:r>
    </w:p>
    <w:p w:rsidR="00E415C1" w:rsidRDefault="00E415C1" w:rsidP="00E415C1">
      <w:pPr>
        <w:pStyle w:val="Tekstpodstawowy"/>
        <w:rPr>
          <w:b/>
        </w:rPr>
      </w:pPr>
      <w:r>
        <w:rPr>
          <w:b/>
        </w:rPr>
        <w:t>Etapy pisania programu:</w:t>
      </w:r>
    </w:p>
    <w:p w:rsidR="00E415C1" w:rsidRDefault="00E415C1" w:rsidP="00E415C1">
      <w:pPr>
        <w:pStyle w:val="Tekstpodstawowy"/>
        <w:numPr>
          <w:ilvl w:val="0"/>
          <w:numId w:val="2"/>
        </w:numPr>
      </w:pPr>
      <w:r>
        <w:t>Sformułowanie i analiza problemu</w:t>
      </w:r>
    </w:p>
    <w:p w:rsidR="00E415C1" w:rsidRDefault="00E415C1" w:rsidP="00E415C1">
      <w:pPr>
        <w:pStyle w:val="Tekstpodstawowy"/>
        <w:numPr>
          <w:ilvl w:val="0"/>
          <w:numId w:val="2"/>
        </w:numPr>
      </w:pPr>
      <w:r>
        <w:t>Sporządzenie algorytmu rozwiązania tego problemu</w:t>
      </w:r>
    </w:p>
    <w:p w:rsidR="00E415C1" w:rsidRDefault="00E415C1" w:rsidP="00E415C1">
      <w:pPr>
        <w:pStyle w:val="Tekstpodstawowy"/>
        <w:numPr>
          <w:ilvl w:val="0"/>
          <w:numId w:val="2"/>
        </w:numPr>
      </w:pPr>
      <w:r>
        <w:t>Zapisanie algorytmu w pewnym języku programowania</w:t>
      </w:r>
    </w:p>
    <w:p w:rsidR="00E415C1" w:rsidRDefault="00E415C1" w:rsidP="00E415C1">
      <w:pPr>
        <w:pStyle w:val="Tekstpodstawowy"/>
        <w:numPr>
          <w:ilvl w:val="0"/>
          <w:numId w:val="2"/>
        </w:numPr>
      </w:pPr>
      <w:r>
        <w:t>Poprawienie ewentualnych błędów składniowych</w:t>
      </w:r>
    </w:p>
    <w:p w:rsidR="00E415C1" w:rsidRDefault="00E415C1" w:rsidP="00E415C1">
      <w:pPr>
        <w:pStyle w:val="Tekstpodstawowy"/>
        <w:numPr>
          <w:ilvl w:val="0"/>
          <w:numId w:val="2"/>
        </w:numPr>
      </w:pPr>
      <w:r>
        <w:t>Uruchomienie programu i poprawienie błędów logicznych</w:t>
      </w:r>
    </w:p>
    <w:p w:rsidR="00E415C1" w:rsidRDefault="00E415C1" w:rsidP="00E415C1">
      <w:pPr>
        <w:pStyle w:val="Tekstpodstawowy"/>
        <w:rPr>
          <w:b/>
        </w:rPr>
      </w:pPr>
      <w:r>
        <w:rPr>
          <w:b/>
        </w:rPr>
        <w:t>Rodzaje języków programowania:</w:t>
      </w:r>
    </w:p>
    <w:p w:rsidR="00E415C1" w:rsidRDefault="00E415C1" w:rsidP="00E415C1">
      <w:pPr>
        <w:pStyle w:val="Tekstpodstawowy"/>
        <w:numPr>
          <w:ilvl w:val="0"/>
          <w:numId w:val="3"/>
        </w:numPr>
      </w:pPr>
      <w:r>
        <w:rPr>
          <w:b/>
        </w:rPr>
        <w:t xml:space="preserve">Języki wysokiego poziomu </w:t>
      </w:r>
      <w:r>
        <w:t>– do pisania programów z ich użyciem nie jest konieczna znajomość budowy procesora i komputera</w:t>
      </w:r>
    </w:p>
    <w:p w:rsidR="00E415C1" w:rsidRDefault="00E415C1" w:rsidP="00E415C1">
      <w:pPr>
        <w:pStyle w:val="Tekstpodstawowy"/>
        <w:numPr>
          <w:ilvl w:val="0"/>
          <w:numId w:val="3"/>
        </w:numPr>
      </w:pPr>
      <w:r>
        <w:rPr>
          <w:b/>
        </w:rPr>
        <w:t xml:space="preserve">Symboliczne (albo asemblerowe) </w:t>
      </w:r>
      <w:r>
        <w:t>– do pisania programów z ich użyciem jest konieczna dobra znajomość budowy procesora i komputera</w:t>
      </w:r>
    </w:p>
    <w:p w:rsidR="00E415C1" w:rsidRDefault="00E415C1" w:rsidP="00E415C1">
      <w:pPr>
        <w:pStyle w:val="Tekstpodstawowy"/>
        <w:rPr>
          <w:b/>
        </w:rPr>
      </w:pPr>
      <w:r>
        <w:rPr>
          <w:b/>
        </w:rPr>
        <w:t>Cechy języka wysokiego poziomu:</w:t>
      </w:r>
    </w:p>
    <w:p w:rsidR="00E415C1" w:rsidRDefault="00E415C1" w:rsidP="00E415C1">
      <w:pPr>
        <w:pStyle w:val="Tekstpodstawowy"/>
        <w:numPr>
          <w:ilvl w:val="0"/>
          <w:numId w:val="4"/>
        </w:numPr>
      </w:pPr>
      <w:r>
        <w:t>Do pisania programów z jego użyciem nie jest konieczna znajomość budowy procesora i komputera</w:t>
      </w:r>
    </w:p>
    <w:p w:rsidR="00E415C1" w:rsidRDefault="00E415C1" w:rsidP="00E415C1">
      <w:pPr>
        <w:pStyle w:val="Tekstpodstawowy"/>
        <w:numPr>
          <w:ilvl w:val="0"/>
          <w:numId w:val="4"/>
        </w:numPr>
      </w:pPr>
      <w:r>
        <w:t>Jednej instrukcji języka odpowiada po translacji wiele (nawet setki) rozkazów maszynowych (procesora)</w:t>
      </w:r>
    </w:p>
    <w:p w:rsidR="00E415C1" w:rsidRDefault="00E415C1" w:rsidP="00E415C1">
      <w:pPr>
        <w:pStyle w:val="Tekstpodstawowy"/>
        <w:numPr>
          <w:ilvl w:val="0"/>
          <w:numId w:val="4"/>
        </w:numPr>
      </w:pPr>
      <w:r>
        <w:t>Program wynikowy ma zazwyczaj większą długość i wykonuje się wolniej niż identyczny program napisany w języku symbolicznym</w:t>
      </w:r>
    </w:p>
    <w:p w:rsidR="00E415C1" w:rsidRDefault="00E415C1" w:rsidP="00E415C1">
      <w:pPr>
        <w:pStyle w:val="Tekstpodstawowy"/>
        <w:numPr>
          <w:ilvl w:val="0"/>
          <w:numId w:val="4"/>
        </w:numPr>
      </w:pPr>
      <w:r>
        <w:t>Użytkownik może dość szybko nauczyć się programować w tym języku</w:t>
      </w:r>
    </w:p>
    <w:p w:rsidR="00E415C1" w:rsidRDefault="00E415C1" w:rsidP="00E415C1">
      <w:pPr>
        <w:pStyle w:val="Tekstpodstawowy"/>
        <w:numPr>
          <w:ilvl w:val="0"/>
          <w:numId w:val="4"/>
        </w:numPr>
      </w:pPr>
      <w:r>
        <w:t>Tworzenie programu jest szybkie – nie wymaga dużych nakładów czasu</w:t>
      </w:r>
    </w:p>
    <w:p w:rsidR="00E415C1" w:rsidRDefault="00E415C1" w:rsidP="00E415C1">
      <w:pPr>
        <w:pStyle w:val="Tekstpodstawowy"/>
        <w:rPr>
          <w:b/>
        </w:rPr>
      </w:pPr>
      <w:r>
        <w:rPr>
          <w:b/>
        </w:rPr>
        <w:t>Cechy języka symbolicznego:</w:t>
      </w:r>
    </w:p>
    <w:p w:rsidR="00E415C1" w:rsidRDefault="00E415C1" w:rsidP="00E415C1">
      <w:pPr>
        <w:pStyle w:val="Tekstpodstawowy"/>
        <w:numPr>
          <w:ilvl w:val="0"/>
          <w:numId w:val="5"/>
        </w:numPr>
      </w:pPr>
      <w:r>
        <w:t>Do pisania programów z jego użyciem jest konieczna dobra znajomość budowy procesora i komputera</w:t>
      </w:r>
    </w:p>
    <w:p w:rsidR="00E415C1" w:rsidRDefault="00E415C1" w:rsidP="00E415C1">
      <w:pPr>
        <w:pStyle w:val="Tekstpodstawowy"/>
        <w:numPr>
          <w:ilvl w:val="0"/>
          <w:numId w:val="5"/>
        </w:numPr>
      </w:pPr>
      <w:r>
        <w:t>Jednej instrukcji języka odpowiada po translacji zazwyczaj jeden rozkaz maszynowy (niekiedy kilka)</w:t>
      </w:r>
    </w:p>
    <w:p w:rsidR="00E415C1" w:rsidRDefault="00E415C1" w:rsidP="00E415C1">
      <w:pPr>
        <w:pStyle w:val="Tekstpodstawowy"/>
        <w:numPr>
          <w:ilvl w:val="0"/>
          <w:numId w:val="5"/>
        </w:numPr>
      </w:pPr>
      <w:r>
        <w:t>Program wynikowy jest zwarty i wykonuje się szybciej niż identyczny program napisany w języku wysokiego poziomu</w:t>
      </w:r>
    </w:p>
    <w:p w:rsidR="00E415C1" w:rsidRDefault="00E415C1" w:rsidP="00E415C1">
      <w:pPr>
        <w:pStyle w:val="Tekstpodstawowy"/>
        <w:numPr>
          <w:ilvl w:val="0"/>
          <w:numId w:val="5"/>
        </w:numPr>
      </w:pPr>
      <w:r>
        <w:t>Użytkownik musi poświęcić dużo czasu, by nauczyć się programować w tym języku</w:t>
      </w:r>
    </w:p>
    <w:p w:rsidR="00E415C1" w:rsidRDefault="00E415C1" w:rsidP="00E415C1">
      <w:pPr>
        <w:pStyle w:val="Tekstpodstawowy"/>
        <w:numPr>
          <w:ilvl w:val="0"/>
          <w:numId w:val="5"/>
        </w:numPr>
      </w:pPr>
      <w:r>
        <w:t>Tworzenie programu jest bardzo czasochłonne</w:t>
      </w:r>
    </w:p>
    <w:p w:rsidR="00E415C1" w:rsidRDefault="00E415C1" w:rsidP="00E415C1">
      <w:pPr>
        <w:pStyle w:val="Tekstpodstawowy"/>
      </w:pPr>
      <w:r>
        <w:rPr>
          <w:b/>
        </w:rPr>
        <w:t xml:space="preserve">Translacja – </w:t>
      </w:r>
      <w:r>
        <w:t xml:space="preserve">tłumaczenie programu. Program tłumaczący nazywamy </w:t>
      </w:r>
      <w:r>
        <w:rPr>
          <w:b/>
        </w:rPr>
        <w:t>translatorem</w:t>
      </w:r>
      <w:r>
        <w:t>. Rozróżnia się:</w:t>
      </w:r>
    </w:p>
    <w:p w:rsidR="00E415C1" w:rsidRDefault="00E415C1" w:rsidP="00E415C1">
      <w:pPr>
        <w:pStyle w:val="Tekstpodstawowy"/>
        <w:numPr>
          <w:ilvl w:val="0"/>
          <w:numId w:val="6"/>
        </w:numPr>
      </w:pPr>
      <w:r>
        <w:t>Translatory języków wysokiego poziomu (kompilatory)</w:t>
      </w:r>
    </w:p>
    <w:p w:rsidR="00E415C1" w:rsidRDefault="00E415C1" w:rsidP="00E415C1">
      <w:pPr>
        <w:pStyle w:val="Tekstpodstawowy"/>
        <w:numPr>
          <w:ilvl w:val="0"/>
          <w:numId w:val="6"/>
        </w:numPr>
      </w:pPr>
      <w:r>
        <w:t>Translatory języków symbolicznych (asemblery)</w:t>
      </w:r>
    </w:p>
    <w:p w:rsidR="00E415C1" w:rsidRPr="00B03DCD" w:rsidRDefault="00E415C1" w:rsidP="00E415C1">
      <w:pPr>
        <w:pStyle w:val="Tekstpodstawowy"/>
      </w:pPr>
      <w:r>
        <w:rPr>
          <w:b/>
        </w:rPr>
        <w:t xml:space="preserve">Interpretacja </w:t>
      </w:r>
      <w:r>
        <w:t>– tłumaczenie programu źródłowego, polegająca na wykonywania programu na podstawie jego postaci źródłowej, proces tłumaczenia programu jest dokonywany krok po kroku, a przetłumaczone fragmenty są wykonywane natychmiast.</w:t>
      </w:r>
    </w:p>
    <w:p w:rsidR="00E415C1" w:rsidRDefault="00E415C1" w:rsidP="00E415C1">
      <w:pPr>
        <w:pStyle w:val="Tekstpodstawowy"/>
        <w:rPr>
          <w:b/>
        </w:rPr>
      </w:pPr>
      <w:r>
        <w:rPr>
          <w:b/>
        </w:rPr>
        <w:t>Cechy języka C:</w:t>
      </w:r>
    </w:p>
    <w:p w:rsidR="00E415C1" w:rsidRDefault="00E415C1" w:rsidP="00E415C1">
      <w:pPr>
        <w:pStyle w:val="Tekstpodstawowy"/>
        <w:numPr>
          <w:ilvl w:val="0"/>
          <w:numId w:val="7"/>
        </w:numPr>
      </w:pPr>
      <w:r>
        <w:t>Jako język wysokiego poziomu nie wymaga od użytkownika piszącego program znajomości szczegółów wewnętrznej budowy komputera</w:t>
      </w:r>
    </w:p>
    <w:p w:rsidR="00E415C1" w:rsidRDefault="00E415C1" w:rsidP="00E415C1">
      <w:pPr>
        <w:pStyle w:val="Tekstpodstawowy"/>
        <w:numPr>
          <w:ilvl w:val="0"/>
          <w:numId w:val="7"/>
        </w:numPr>
      </w:pPr>
      <w:r>
        <w:lastRenderedPageBreak/>
        <w:t>Oferuje pełny zakres instrukcji sterujących wykonaniem programu, zawierający instrukcje pętli, warunkowego wykonania i wyboru. Jest to więc język programowania strukturalnego, porównywalny pod tym względem np. z językiem Pascal</w:t>
      </w:r>
    </w:p>
    <w:p w:rsidR="00E415C1" w:rsidRDefault="00E415C1" w:rsidP="00E415C1">
      <w:pPr>
        <w:pStyle w:val="Tekstpodstawowy"/>
        <w:numPr>
          <w:ilvl w:val="0"/>
          <w:numId w:val="7"/>
        </w:numPr>
      </w:pPr>
      <w:r>
        <w:t>Oferuje duży zestaw operatorów, z których część odpowiada wprost instrukcjom maszynowym, co daje możliwość wykorzystania procesora komputera tak efektywnie, jak w języku asemblerowym</w:t>
      </w:r>
    </w:p>
    <w:p w:rsidR="00E415C1" w:rsidRDefault="00E415C1" w:rsidP="00E415C1">
      <w:pPr>
        <w:pStyle w:val="Tekstpodstawowy"/>
        <w:numPr>
          <w:ilvl w:val="0"/>
          <w:numId w:val="7"/>
        </w:numPr>
      </w:pPr>
      <w:r>
        <w:t>Dysponuje bogatym zestawem predefiniowanych typów danych i możliwość tworzenia złożonych struktur danych</w:t>
      </w:r>
    </w:p>
    <w:p w:rsidR="00E415C1" w:rsidRDefault="00E415C1" w:rsidP="00E415C1">
      <w:pPr>
        <w:pStyle w:val="Tekstpodstawowy"/>
        <w:numPr>
          <w:ilvl w:val="0"/>
          <w:numId w:val="7"/>
        </w:numPr>
      </w:pPr>
      <w:r>
        <w:t>Oferuje wskaźniki na dane i funkcje, wraz z arytmetyką umożliwiającą manipulowanie wskaźnikami (adresami pamięci)</w:t>
      </w:r>
    </w:p>
    <w:p w:rsidR="00E415C1" w:rsidRDefault="00E415C1" w:rsidP="00E415C1">
      <w:pPr>
        <w:pStyle w:val="Tekstpodstawowy"/>
        <w:numPr>
          <w:ilvl w:val="0"/>
          <w:numId w:val="7"/>
        </w:numPr>
      </w:pPr>
      <w:r>
        <w:t>Preprocesor przetwarzający tekst programu, umożliwia m.in. kompilację warunkową i definiowane stałych wartości</w:t>
      </w:r>
    </w:p>
    <w:p w:rsidR="00E415C1" w:rsidRDefault="00E415C1" w:rsidP="00E415C1">
      <w:pPr>
        <w:pStyle w:val="Tekstpodstawowy"/>
      </w:pPr>
      <w:r w:rsidRPr="00C8103D">
        <w:rPr>
          <w:b/>
        </w:rPr>
        <w:t>Zalety języka C:</w:t>
      </w:r>
    </w:p>
    <w:p w:rsidR="00E415C1" w:rsidRDefault="00E415C1" w:rsidP="00E415C1">
      <w:pPr>
        <w:pStyle w:val="Tekstpodstawowy"/>
        <w:numPr>
          <w:ilvl w:val="0"/>
          <w:numId w:val="8"/>
        </w:numPr>
      </w:pPr>
      <w:r w:rsidRPr="003818A0">
        <w:rPr>
          <w:b/>
        </w:rPr>
        <w:t>Szybkość</w:t>
      </w:r>
      <w:r>
        <w:t xml:space="preserve"> – programy pisane w tym języku działają bardzo szybko dzięki czemu język C może służyć nawet do tworzenia oprogramowania systemowego</w:t>
      </w:r>
    </w:p>
    <w:p w:rsidR="00E415C1" w:rsidRDefault="00E415C1" w:rsidP="00E415C1">
      <w:pPr>
        <w:pStyle w:val="Tekstpodstawowy"/>
        <w:numPr>
          <w:ilvl w:val="0"/>
          <w:numId w:val="8"/>
        </w:numPr>
      </w:pPr>
      <w:r w:rsidRPr="003818A0">
        <w:rPr>
          <w:b/>
        </w:rPr>
        <w:t>Uniwersalność</w:t>
      </w:r>
      <w:r>
        <w:t xml:space="preserve"> – język C ma kompilatory zarówno dla systemów operacyjnych Windows, jak i Linux. Kod źródłowy napisany zgodnie ze standardami języka, będzie się kompilował zarówno w systemie Windows, jak i Linux</w:t>
      </w:r>
    </w:p>
    <w:p w:rsidR="00E415C1" w:rsidRDefault="00E415C1" w:rsidP="00E415C1">
      <w:pPr>
        <w:pStyle w:val="Tekstpodstawowy"/>
        <w:numPr>
          <w:ilvl w:val="0"/>
          <w:numId w:val="8"/>
        </w:numPr>
      </w:pPr>
      <w:r w:rsidRPr="003818A0">
        <w:rPr>
          <w:b/>
        </w:rPr>
        <w:t>Duże możliwości</w:t>
      </w:r>
      <w:r>
        <w:t xml:space="preserve"> – dzięki rozbudowanym bibliotekom gotowych funkcji można w tym języku pisać nawet bardzo skomplikowane i duże programy</w:t>
      </w:r>
    </w:p>
    <w:p w:rsidR="00E415C1" w:rsidRDefault="00E415C1" w:rsidP="00E415C1">
      <w:pPr>
        <w:pStyle w:val="Tekstpodstawowy"/>
        <w:numPr>
          <w:ilvl w:val="0"/>
          <w:numId w:val="8"/>
        </w:numPr>
      </w:pPr>
      <w:r w:rsidRPr="003818A0">
        <w:rPr>
          <w:b/>
        </w:rPr>
        <w:t>Wspólne cechy z innymi językami</w:t>
      </w:r>
      <w:r>
        <w:t xml:space="preserve"> – wiele języków programowania ma składnię bardzo zbliżoną do języka C/C++. Wymienić można tutaj chociażby języki skryptowe takie jak PHP czy JavaScript wykorzystywane powszechnie przy tworzeniu stron WWW. Jeżeli więc ktoś zna język C to dużo łatwiej i szybciej opanuje inne języki programowania.</w:t>
      </w:r>
    </w:p>
    <w:p w:rsidR="00E415C1" w:rsidRDefault="00E415C1" w:rsidP="00E415C1">
      <w:pPr>
        <w:pStyle w:val="Tekstpodstawowy"/>
      </w:pPr>
      <w:r>
        <w:rPr>
          <w:b/>
        </w:rPr>
        <w:t xml:space="preserve">Słowa kluczowe </w:t>
      </w:r>
      <w:r>
        <w:t>– grupa zarezerwowanych kilkudziesięciu słów angielskich wykorzystywanych w programach jako podstawowy ich składnik</w:t>
      </w:r>
    </w:p>
    <w:p w:rsidR="00E415C1" w:rsidRDefault="00E415C1" w:rsidP="00E415C1">
      <w:pPr>
        <w:pStyle w:val="Tekstpodstawowy"/>
      </w:pPr>
      <w:r>
        <w:rPr>
          <w:b/>
        </w:rPr>
        <w:t xml:space="preserve">Instrukcja </w:t>
      </w:r>
      <w:r>
        <w:t>– opis czynności jaką należy wykonać na danych, aby je odpowiednio przetworzyć</w:t>
      </w:r>
    </w:p>
    <w:p w:rsidR="00E415C1" w:rsidRDefault="00E415C1" w:rsidP="00E415C1">
      <w:pPr>
        <w:pStyle w:val="Tekstpodstawowy"/>
      </w:pPr>
      <w:r>
        <w:rPr>
          <w:b/>
        </w:rPr>
        <w:t xml:space="preserve">Stała </w:t>
      </w:r>
      <w:r>
        <w:t>– wartość, która nie zmienia się w trakcie działania programu. Stałą zawsze umieszczamy przed zmienną, która będzie ją wykorzystywała</w:t>
      </w:r>
    </w:p>
    <w:p w:rsidR="00E415C1" w:rsidRDefault="00E415C1" w:rsidP="00E415C1">
      <w:pPr>
        <w:pStyle w:val="Tekstpodstawowy"/>
      </w:pPr>
      <w:r>
        <w:rPr>
          <w:b/>
        </w:rPr>
        <w:t xml:space="preserve">Typ zmiennej </w:t>
      </w:r>
      <w:r>
        <w:t>– zbiór wartości, jakie może przyjmować zmienna w programie</w:t>
      </w:r>
    </w:p>
    <w:p w:rsidR="00E415C1" w:rsidRDefault="00E415C1" w:rsidP="00E415C1">
      <w:pPr>
        <w:pStyle w:val="Tekstpodstawowy"/>
      </w:pPr>
      <w:r>
        <w:rPr>
          <w:b/>
        </w:rPr>
        <w:t xml:space="preserve">Deklaracje </w:t>
      </w:r>
      <w:r>
        <w:t>– opisy występujących w programie obiektów, podlegających przetwarzaniu</w:t>
      </w:r>
    </w:p>
    <w:p w:rsidR="00E415C1" w:rsidRDefault="00E415C1" w:rsidP="00E415C1">
      <w:pPr>
        <w:pStyle w:val="Tekstpodstawowy"/>
      </w:pPr>
      <w:r>
        <w:rPr>
          <w:b/>
        </w:rPr>
        <w:t xml:space="preserve">Podprogram </w:t>
      </w:r>
      <w:r>
        <w:t>– wyodrębniona część programu (ze względu na wielokrotne użycie w różnych miejscach bądź dla zwiększenia czytelności zapisu), posiadająca jednoznaczną nazwę i ustalony sposób wymiany informacji z pozostałymi jego częściami</w:t>
      </w:r>
    </w:p>
    <w:p w:rsidR="00E415C1" w:rsidRDefault="00E415C1" w:rsidP="00E415C1">
      <w:pPr>
        <w:pStyle w:val="Tekstpodstawowy"/>
      </w:pPr>
      <w:r>
        <w:rPr>
          <w:b/>
        </w:rPr>
        <w:t xml:space="preserve">Identyfikator </w:t>
      </w:r>
      <w:r>
        <w:t>– ciąg znaków, z których pierwszy jest literą, a następne są literami lub cyframi</w:t>
      </w:r>
    </w:p>
    <w:p w:rsidR="00E415C1" w:rsidRDefault="00E415C1" w:rsidP="00E415C1">
      <w:pPr>
        <w:pStyle w:val="Tekstpodstawowy"/>
      </w:pPr>
      <w:r>
        <w:rPr>
          <w:b/>
        </w:rPr>
        <w:t xml:space="preserve">Biblioteka </w:t>
      </w:r>
      <w:r>
        <w:t>– zbiór funkcji, klas i innych konstrukcji programistycznych, z których korzystają programiści piszący program</w:t>
      </w:r>
    </w:p>
    <w:p w:rsidR="00E415C1" w:rsidRDefault="00E415C1" w:rsidP="00E415C1">
      <w:pPr>
        <w:pStyle w:val="Tekstpodstawowy"/>
      </w:pPr>
      <w:r>
        <w:rPr>
          <w:b/>
        </w:rPr>
        <w:t xml:space="preserve">Konsolidator (linker) </w:t>
      </w:r>
      <w:r>
        <w:t>– jeden z programów składowych kompilatora. Konsolidator łączy biblioteki z plikami zawierającymi kody źródłowe, które korzystają z dołączanych bibliotek</w:t>
      </w:r>
    </w:p>
    <w:p w:rsidR="00E415C1" w:rsidRDefault="00E415C1" w:rsidP="00E415C1">
      <w:pPr>
        <w:pStyle w:val="Tekstpodstawowy"/>
      </w:pPr>
      <w:r>
        <w:rPr>
          <w:b/>
        </w:rPr>
        <w:t xml:space="preserve">Deklaracja zmiennej – </w:t>
      </w:r>
      <w:r>
        <w:t>operacja zgłoszenia kompilatorowi, że programista będzie używał zmiennej o określonej nazwie, wobec tego kompilator musi dla tej zmiennej zarezerwować odpowiednią ilość bajtów w pamięci RAM. Dokładna ilość rezerwowanej pamięci zależy od typu zmiennych prostych jest to 1-8 B.</w:t>
      </w:r>
    </w:p>
    <w:tbl>
      <w:tblPr>
        <w:tblStyle w:val="Tabelasiatki4akcent1"/>
        <w:tblW w:w="0" w:type="auto"/>
        <w:tblLook w:val="04A0" w:firstRow="1" w:lastRow="0" w:firstColumn="1" w:lastColumn="0" w:noHBand="0" w:noVBand="1"/>
      </w:tblPr>
      <w:tblGrid>
        <w:gridCol w:w="1934"/>
        <w:gridCol w:w="1318"/>
        <w:gridCol w:w="5133"/>
      </w:tblGrid>
      <w:tr w:rsidR="00E415C1" w:rsidTr="0060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rPr>
                <w:b w:val="0"/>
              </w:rPr>
            </w:pPr>
            <w:r w:rsidRPr="00F26F36">
              <w:t>Nazwa typu</w:t>
            </w:r>
          </w:p>
        </w:tc>
        <w:tc>
          <w:tcPr>
            <w:tcW w:w="0" w:type="auto"/>
          </w:tcPr>
          <w:p w:rsidR="00E415C1" w:rsidRPr="00F26F36" w:rsidRDefault="00E415C1" w:rsidP="006079CC">
            <w:pPr>
              <w:pStyle w:val="Tekstpodstawowy"/>
              <w:cnfStyle w:val="100000000000" w:firstRow="1" w:lastRow="0" w:firstColumn="0" w:lastColumn="0" w:oddVBand="0" w:evenVBand="0" w:oddHBand="0" w:evenHBand="0" w:firstRowFirstColumn="0" w:firstRowLastColumn="0" w:lastRowFirstColumn="0" w:lastRowLastColumn="0"/>
              <w:rPr>
                <w:b w:val="0"/>
              </w:rPr>
            </w:pPr>
            <w:r w:rsidRPr="00F26F36">
              <w:t>Ilość</w:t>
            </w:r>
            <w:r>
              <w:t xml:space="preserve"> b</w:t>
            </w:r>
            <w:r w:rsidRPr="00F26F36">
              <w:t>ajtów</w:t>
            </w:r>
          </w:p>
        </w:tc>
        <w:tc>
          <w:tcPr>
            <w:tcW w:w="0" w:type="auto"/>
          </w:tcPr>
          <w:p w:rsidR="00E415C1" w:rsidRPr="00F26F36" w:rsidRDefault="00E415C1" w:rsidP="006079CC">
            <w:pPr>
              <w:pStyle w:val="Tekstpodstawowy"/>
              <w:cnfStyle w:val="100000000000" w:firstRow="1" w:lastRow="0" w:firstColumn="0" w:lastColumn="0" w:oddVBand="0" w:evenVBand="0" w:oddHBand="0" w:evenHBand="0" w:firstRowFirstColumn="0" w:firstRowLastColumn="0" w:lastRowFirstColumn="0" w:lastRowLastColumn="0"/>
              <w:rPr>
                <w:b w:val="0"/>
              </w:rPr>
            </w:pPr>
            <w:r w:rsidRPr="00F26F36">
              <w:t>Zakres wartości</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bool</w:t>
            </w:r>
            <w:proofErr w:type="spellEnd"/>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1</w:t>
            </w:r>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roofErr w:type="spellStart"/>
            <w:r w:rsidRPr="00F26F36">
              <w:rPr>
                <w:b/>
                <w:bCs/>
              </w:rPr>
              <w:t>false</w:t>
            </w:r>
            <w:proofErr w:type="spellEnd"/>
            <w:r w:rsidRPr="00F26F36">
              <w:t> lub </w:t>
            </w:r>
            <w:proofErr w:type="spellStart"/>
            <w:r w:rsidRPr="00F26F36">
              <w:rPr>
                <w:b/>
                <w:bCs/>
              </w:rPr>
              <w:t>true</w:t>
            </w:r>
            <w:proofErr w:type="spellEnd"/>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r w:rsidRPr="00F26F36">
              <w:t>char</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1</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od -128 do 127</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rsidRPr="00F26F36">
              <w:t>unsigned</w:t>
            </w:r>
            <w:proofErr w:type="spellEnd"/>
            <w:r w:rsidRPr="00F26F36">
              <w:t xml:space="preserve"> char</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1</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od 0 do 255</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rsidRPr="00F26F36">
              <w:t>short</w:t>
            </w:r>
            <w:proofErr w:type="spellEnd"/>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2</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od -32768 do 32767</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rsidRPr="00F26F36">
              <w:t>unsigned</w:t>
            </w:r>
            <w:proofErr w:type="spellEnd"/>
            <w:r w:rsidRPr="00F26F36">
              <w:t xml:space="preserve"> </w:t>
            </w:r>
            <w:proofErr w:type="spellStart"/>
            <w:r w:rsidRPr="00F26F36">
              <w:t>short</w:t>
            </w:r>
            <w:proofErr w:type="spellEnd"/>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2</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od 0 do 65535</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rsidRPr="00F26F36">
              <w:t>int</w:t>
            </w:r>
            <w:proofErr w:type="spellEnd"/>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4</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od -2147483648 do 2147483647</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unsigned</w:t>
            </w:r>
            <w:proofErr w:type="spellEnd"/>
            <w:r w:rsidRPr="00F26F36">
              <w:t xml:space="preserve"> </w:t>
            </w:r>
            <w:proofErr w:type="spellStart"/>
            <w:r w:rsidRPr="00F26F36">
              <w:t>int</w:t>
            </w:r>
            <w:proofErr w:type="spellEnd"/>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4</w:t>
            </w:r>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od 0 do 4294967295</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long</w:t>
            </w:r>
            <w:proofErr w:type="spellEnd"/>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4</w:t>
            </w:r>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od -2147483648 do 2147483647</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lastRenderedPageBreak/>
              <w:t>unsigned</w:t>
            </w:r>
            <w:proofErr w:type="spellEnd"/>
            <w:r w:rsidRPr="00F26F36">
              <w:t xml:space="preserve"> </w:t>
            </w:r>
            <w:proofErr w:type="spellStart"/>
            <w:r w:rsidRPr="00F26F36">
              <w:t>long</w:t>
            </w:r>
            <w:proofErr w:type="spellEnd"/>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4</w:t>
            </w:r>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od 0 do 4294967295</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long</w:t>
            </w:r>
            <w:proofErr w:type="spellEnd"/>
            <w:r w:rsidRPr="00F26F36">
              <w:t xml:space="preserve"> </w:t>
            </w:r>
            <w:proofErr w:type="spellStart"/>
            <w:r w:rsidRPr="00F26F36">
              <w:t>long</w:t>
            </w:r>
            <w:proofErr w:type="spellEnd"/>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8</w:t>
            </w:r>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od -9223372036854775808 do 9223372036854775807</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unsigned</w:t>
            </w:r>
            <w:proofErr w:type="spellEnd"/>
            <w:r w:rsidRPr="00F26F36">
              <w:t xml:space="preserve"> </w:t>
            </w:r>
            <w:proofErr w:type="spellStart"/>
            <w:r w:rsidRPr="00F26F36">
              <w:t>long</w:t>
            </w:r>
            <w:proofErr w:type="spellEnd"/>
            <w:r w:rsidRPr="00F26F36">
              <w:t xml:space="preserve"> </w:t>
            </w:r>
            <w:proofErr w:type="spellStart"/>
            <w:r w:rsidRPr="00F26F36">
              <w:t>long</w:t>
            </w:r>
            <w:proofErr w:type="spellEnd"/>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8</w:t>
            </w:r>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od 0 do 18446744073709551615</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float</w:t>
            </w:r>
            <w:proofErr w:type="spellEnd"/>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4</w:t>
            </w:r>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3.4E +/- 38 (7 cyfr)</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double</w:t>
            </w:r>
            <w:proofErr w:type="spellEnd"/>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8</w:t>
            </w:r>
          </w:p>
        </w:tc>
        <w:tc>
          <w:tcPr>
            <w:tcW w:w="0" w:type="auto"/>
          </w:tcPr>
          <w:p w:rsidR="00E415C1" w:rsidRPr="00F26F36"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F26F36">
              <w:t>1.7E +/- 308 (15 cyfr)</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F26F36" w:rsidRDefault="00E415C1" w:rsidP="006079CC">
            <w:pPr>
              <w:pStyle w:val="Tekstpodstawowy"/>
            </w:pPr>
            <w:proofErr w:type="spellStart"/>
            <w:r w:rsidRPr="00F26F36">
              <w:t>long</w:t>
            </w:r>
            <w:proofErr w:type="spellEnd"/>
            <w:r w:rsidRPr="00F26F36">
              <w:t xml:space="preserve"> </w:t>
            </w:r>
            <w:proofErr w:type="spellStart"/>
            <w:r w:rsidRPr="00F26F36">
              <w:t>double</w:t>
            </w:r>
            <w:proofErr w:type="spellEnd"/>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8</w:t>
            </w:r>
          </w:p>
        </w:tc>
        <w:tc>
          <w:tcPr>
            <w:tcW w:w="0" w:type="auto"/>
          </w:tcPr>
          <w:p w:rsidR="00E415C1" w:rsidRPr="00F26F36"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F26F36">
              <w:t>1.7E +/- 308 (15 cyfr)</w:t>
            </w:r>
          </w:p>
        </w:tc>
      </w:tr>
    </w:tbl>
    <w:p w:rsidR="00E415C1" w:rsidRDefault="00E415C1" w:rsidP="00E415C1">
      <w:pPr>
        <w:pStyle w:val="Tekstpodstawowy"/>
      </w:pPr>
      <w:r>
        <w:rPr>
          <w:b/>
        </w:rPr>
        <w:t xml:space="preserve">Komentarz </w:t>
      </w:r>
      <w:r>
        <w:t xml:space="preserve">– fragment programu źródłowego, którego jedynym celem jest informowanie o czymś osoby go czytającej – nie ma on żadnego wpływu na program i jest przez kompilator pomijany. W języku C++ </w:t>
      </w:r>
      <w:r w:rsidRPr="00D9774C">
        <w:rPr>
          <w:b/>
        </w:rPr>
        <w:t>stosuje się dwa rodzaje komentarzy:</w:t>
      </w:r>
    </w:p>
    <w:p w:rsidR="00E415C1" w:rsidRDefault="00E415C1" w:rsidP="00E415C1">
      <w:pPr>
        <w:pStyle w:val="Tekstpodstawowy"/>
        <w:numPr>
          <w:ilvl w:val="0"/>
          <w:numId w:val="9"/>
        </w:numPr>
      </w:pPr>
      <w:r>
        <w:t>Jednolinijkowy zaczynający się znakami //</w:t>
      </w:r>
    </w:p>
    <w:p w:rsidR="00E415C1" w:rsidRDefault="00E415C1" w:rsidP="00E415C1">
      <w:pPr>
        <w:pStyle w:val="Tekstpodstawowy"/>
        <w:numPr>
          <w:ilvl w:val="0"/>
          <w:numId w:val="9"/>
        </w:numPr>
      </w:pPr>
      <w:r>
        <w:t>Wielolinijkowy (blokowy) w postaci: /* tekst */</w:t>
      </w:r>
    </w:p>
    <w:p w:rsidR="00E415C1" w:rsidRDefault="00E415C1" w:rsidP="00E415C1">
      <w:pPr>
        <w:pStyle w:val="Tekstpodstawowy"/>
        <w:rPr>
          <w:b/>
        </w:rPr>
      </w:pPr>
      <w:r>
        <w:rPr>
          <w:b/>
        </w:rPr>
        <w:t>Zasady pisania kodu źródłowego:</w:t>
      </w:r>
    </w:p>
    <w:p w:rsidR="00E415C1" w:rsidRDefault="00E415C1" w:rsidP="00E415C1">
      <w:pPr>
        <w:pStyle w:val="Tekstpodstawowy"/>
        <w:numPr>
          <w:ilvl w:val="0"/>
          <w:numId w:val="18"/>
        </w:numPr>
      </w:pPr>
      <w:r>
        <w:t>Jedna instrukcja w jednej linii</w:t>
      </w:r>
    </w:p>
    <w:p w:rsidR="00E415C1" w:rsidRDefault="00E415C1" w:rsidP="00E415C1">
      <w:pPr>
        <w:pStyle w:val="Tekstpodstawowy"/>
        <w:numPr>
          <w:ilvl w:val="0"/>
          <w:numId w:val="18"/>
        </w:numPr>
      </w:pPr>
      <w:r>
        <w:t>Stosowanie wcięć</w:t>
      </w:r>
    </w:p>
    <w:p w:rsidR="00E415C1" w:rsidRDefault="00E415C1" w:rsidP="00E415C1">
      <w:pPr>
        <w:pStyle w:val="Tekstpodstawowy"/>
        <w:numPr>
          <w:ilvl w:val="0"/>
          <w:numId w:val="18"/>
        </w:numPr>
      </w:pPr>
      <w:r>
        <w:t>Dodawanie komentarzy</w:t>
      </w:r>
    </w:p>
    <w:p w:rsidR="00E415C1" w:rsidRDefault="00E415C1" w:rsidP="00E415C1">
      <w:pPr>
        <w:pStyle w:val="Tekstpodstawowy"/>
        <w:numPr>
          <w:ilvl w:val="0"/>
          <w:numId w:val="18"/>
        </w:numPr>
      </w:pPr>
      <w:r>
        <w:t>Nadawanie zmiennym znaczących nazw</w:t>
      </w:r>
    </w:p>
    <w:p w:rsidR="00E415C1" w:rsidRDefault="00E415C1" w:rsidP="00E415C1">
      <w:pPr>
        <w:pStyle w:val="Tekstpodstawowy"/>
        <w:numPr>
          <w:ilvl w:val="0"/>
          <w:numId w:val="18"/>
        </w:numPr>
      </w:pPr>
      <w:r>
        <w:t>Podział programu na mniejsze fragmenty – podprogramy</w:t>
      </w:r>
    </w:p>
    <w:p w:rsidR="00E415C1" w:rsidRPr="00B46F3A" w:rsidRDefault="00E415C1" w:rsidP="00E415C1">
      <w:pPr>
        <w:pStyle w:val="Nagwek1"/>
        <w:rPr>
          <w:b/>
        </w:rPr>
      </w:pPr>
      <w:r w:rsidRPr="00B46F3A">
        <w:rPr>
          <w:b/>
        </w:rPr>
        <w:t>Biblioteki</w:t>
      </w:r>
    </w:p>
    <w:tbl>
      <w:tblPr>
        <w:tblStyle w:val="Tabelasiatki4akcent1"/>
        <w:tblW w:w="0" w:type="auto"/>
        <w:tblLook w:val="04A0" w:firstRow="1" w:lastRow="0" w:firstColumn="1" w:lastColumn="0" w:noHBand="0" w:noVBand="1"/>
      </w:tblPr>
      <w:tblGrid>
        <w:gridCol w:w="1743"/>
        <w:gridCol w:w="6543"/>
      </w:tblGrid>
      <w:tr w:rsidR="00E415C1" w:rsidTr="0060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1F439E" w:rsidRDefault="00E415C1" w:rsidP="006079CC">
            <w:pPr>
              <w:pStyle w:val="Tekstpodstawowy"/>
            </w:pPr>
            <w:r w:rsidRPr="001F439E">
              <w:t>Nazwa biblioteki</w:t>
            </w:r>
          </w:p>
        </w:tc>
        <w:tc>
          <w:tcPr>
            <w:tcW w:w="0" w:type="auto"/>
          </w:tcPr>
          <w:p w:rsidR="00E415C1" w:rsidRPr="001F439E" w:rsidRDefault="00E415C1" w:rsidP="006079CC">
            <w:pPr>
              <w:pStyle w:val="Tekstpodstawowy"/>
              <w:cnfStyle w:val="100000000000" w:firstRow="1" w:lastRow="0" w:firstColumn="0" w:lastColumn="0" w:oddVBand="0" w:evenVBand="0" w:oddHBand="0" w:evenHBand="0" w:firstRowFirstColumn="0" w:firstRowLastColumn="0" w:lastRowFirstColumn="0" w:lastRowLastColumn="0"/>
            </w:pPr>
            <w:r w:rsidRPr="001F439E">
              <w:t>Funkcje</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pPr>
            <w:r w:rsidRPr="005805D5">
              <w:t>&lt;</w:t>
            </w:r>
            <w:proofErr w:type="spellStart"/>
            <w:r w:rsidRPr="005805D5">
              <w:t>iostream</w:t>
            </w:r>
            <w:proofErr w:type="spellEnd"/>
            <w:r w:rsidRPr="005805D5">
              <w:t>&gt;</w:t>
            </w:r>
          </w:p>
        </w:tc>
        <w:tc>
          <w:tcPr>
            <w:tcW w:w="0" w:type="auto"/>
          </w:tcPr>
          <w:p w:rsidR="00E415C1" w:rsidRPr="001F439E"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F439E">
              <w:t>Systemowe</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pPr>
            <w:r w:rsidRPr="005805D5">
              <w:t>&lt;</w:t>
            </w:r>
            <w:proofErr w:type="spellStart"/>
            <w:r w:rsidRPr="005805D5">
              <w:t>math.h</w:t>
            </w:r>
            <w:proofErr w:type="spellEnd"/>
            <w:r w:rsidRPr="005805D5">
              <w:t>&gt;</w:t>
            </w:r>
          </w:p>
        </w:tc>
        <w:tc>
          <w:tcPr>
            <w:tcW w:w="0" w:type="auto"/>
          </w:tcPr>
          <w:p w:rsidR="00E415C1" w:rsidRPr="001F439E"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rsidRPr="001F439E">
              <w:t>abs</w:t>
            </w:r>
            <w:proofErr w:type="spellEnd"/>
            <w:r w:rsidRPr="001F439E">
              <w:t xml:space="preserve">(), </w:t>
            </w:r>
            <w:proofErr w:type="spellStart"/>
            <w:r w:rsidRPr="001F439E">
              <w:t>asin</w:t>
            </w:r>
            <w:proofErr w:type="spellEnd"/>
            <w:r w:rsidRPr="001F439E">
              <w:t xml:space="preserve">(), cos(), </w:t>
            </w:r>
            <w:proofErr w:type="spellStart"/>
            <w:r w:rsidRPr="001F439E">
              <w:t>exp</w:t>
            </w:r>
            <w:proofErr w:type="spellEnd"/>
            <w:r w:rsidRPr="001F439E">
              <w:t xml:space="preserve">(), log(), </w:t>
            </w:r>
            <w:proofErr w:type="spellStart"/>
            <w:r w:rsidRPr="001F439E">
              <w:t>pow</w:t>
            </w:r>
            <w:proofErr w:type="spellEnd"/>
            <w:r w:rsidRPr="001F439E">
              <w:t xml:space="preserve">(), </w:t>
            </w:r>
            <w:proofErr w:type="spellStart"/>
            <w:r w:rsidRPr="001F439E">
              <w:t>round</w:t>
            </w:r>
            <w:proofErr w:type="spellEnd"/>
            <w:r w:rsidRPr="001F439E">
              <w:t xml:space="preserve">(), sin(), </w:t>
            </w:r>
            <w:proofErr w:type="spellStart"/>
            <w:r w:rsidRPr="001F439E">
              <w:t>sqrt</w:t>
            </w:r>
            <w:proofErr w:type="spellEnd"/>
            <w:r w:rsidRPr="001F439E">
              <w:t xml:space="preserve">(), </w:t>
            </w:r>
            <w:proofErr w:type="spellStart"/>
            <w:r w:rsidRPr="001F439E">
              <w:t>floor</w:t>
            </w:r>
            <w:proofErr w:type="spellEnd"/>
            <w:r w:rsidRPr="001F439E">
              <w:t xml:space="preserve">(), </w:t>
            </w:r>
            <w:proofErr w:type="spellStart"/>
            <w:r w:rsidRPr="001F439E">
              <w:t>ceil</w:t>
            </w:r>
            <w:proofErr w:type="spellEnd"/>
            <w:r w:rsidRPr="001F439E">
              <w:t>()</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pPr>
            <w:r w:rsidRPr="005805D5">
              <w:t>&lt;</w:t>
            </w:r>
            <w:proofErr w:type="spellStart"/>
            <w:r w:rsidRPr="005805D5">
              <w:t>stdlib.h</w:t>
            </w:r>
            <w:proofErr w:type="spellEnd"/>
            <w:r w:rsidRPr="005805D5">
              <w:t>&gt;</w:t>
            </w:r>
          </w:p>
        </w:tc>
        <w:tc>
          <w:tcPr>
            <w:tcW w:w="0" w:type="auto"/>
          </w:tcPr>
          <w:p w:rsidR="00E415C1" w:rsidRPr="001F439E" w:rsidRDefault="00E415C1" w:rsidP="006079CC">
            <w:pPr>
              <w:pStyle w:val="Tekstpodstawowy"/>
              <w:tabs>
                <w:tab w:val="left" w:pos="1020"/>
              </w:tabs>
              <w:cnfStyle w:val="000000100000" w:firstRow="0" w:lastRow="0" w:firstColumn="0" w:lastColumn="0" w:oddVBand="0" w:evenVBand="0" w:oddHBand="1" w:evenHBand="0" w:firstRowFirstColumn="0" w:firstRowLastColumn="0" w:lastRowFirstColumn="0" w:lastRowLastColumn="0"/>
            </w:pPr>
            <w:r w:rsidRPr="001F439E">
              <w:t xml:space="preserve">system(), </w:t>
            </w:r>
            <w:proofErr w:type="spellStart"/>
            <w:r w:rsidRPr="001F439E">
              <w:t>rand</w:t>
            </w:r>
            <w:proofErr w:type="spellEnd"/>
            <w:r w:rsidRPr="001F439E">
              <w:t xml:space="preserve">(), </w:t>
            </w:r>
            <w:proofErr w:type="spellStart"/>
            <w:r w:rsidRPr="001F439E">
              <w:t>srand</w:t>
            </w:r>
            <w:proofErr w:type="spellEnd"/>
            <w:r w:rsidRPr="001F439E">
              <w:t>(),</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pPr>
            <w:r w:rsidRPr="005805D5">
              <w:t>&lt;</w:t>
            </w:r>
            <w:proofErr w:type="spellStart"/>
            <w:r w:rsidRPr="005805D5">
              <w:t>time.h</w:t>
            </w:r>
            <w:proofErr w:type="spellEnd"/>
            <w:r w:rsidRPr="005805D5">
              <w:t>&gt;</w:t>
            </w:r>
          </w:p>
        </w:tc>
        <w:tc>
          <w:tcPr>
            <w:tcW w:w="0" w:type="auto"/>
          </w:tcPr>
          <w:p w:rsidR="00E415C1" w:rsidRPr="001F439E"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rsidRPr="001F439E">
              <w:t>time</w:t>
            </w:r>
            <w:proofErr w:type="spellEnd"/>
            <w:r w:rsidRPr="001F439E">
              <w:t>()</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tabs>
                <w:tab w:val="left" w:pos="555"/>
              </w:tabs>
            </w:pPr>
            <w:r w:rsidRPr="005805D5">
              <w:t>&lt;</w:t>
            </w:r>
            <w:proofErr w:type="spellStart"/>
            <w:r w:rsidRPr="005805D5">
              <w:t>conio.h</w:t>
            </w:r>
            <w:proofErr w:type="spellEnd"/>
            <w:r w:rsidRPr="005805D5">
              <w:t>&gt;</w:t>
            </w:r>
          </w:p>
        </w:tc>
        <w:tc>
          <w:tcPr>
            <w:tcW w:w="0" w:type="auto"/>
          </w:tcPr>
          <w:p w:rsidR="00E415C1" w:rsidRPr="001F439E"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roofErr w:type="spellStart"/>
            <w:r w:rsidRPr="001F439E">
              <w:t>getch</w:t>
            </w:r>
            <w:proofErr w:type="spellEnd"/>
            <w:r w:rsidRPr="001F439E">
              <w:t xml:space="preserve">(), </w:t>
            </w:r>
            <w:proofErr w:type="spellStart"/>
            <w:r w:rsidRPr="001F439E">
              <w:t>clrscr</w:t>
            </w:r>
            <w:proofErr w:type="spellEnd"/>
            <w:r w:rsidRPr="001F439E">
              <w:t>()</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pPr>
            <w:r w:rsidRPr="005805D5">
              <w:t>&lt;</w:t>
            </w:r>
            <w:proofErr w:type="spellStart"/>
            <w:r w:rsidRPr="005805D5">
              <w:t>windows.h</w:t>
            </w:r>
            <w:proofErr w:type="spellEnd"/>
            <w:r w:rsidRPr="005805D5">
              <w:t>&gt;</w:t>
            </w:r>
          </w:p>
        </w:tc>
        <w:tc>
          <w:tcPr>
            <w:tcW w:w="0" w:type="auto"/>
          </w:tcPr>
          <w:p w:rsidR="00E415C1" w:rsidRPr="001F439E"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Definiuje typy danych</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5805D5" w:rsidRDefault="00E415C1" w:rsidP="006079CC">
            <w:pPr>
              <w:pStyle w:val="Tekstpodstawowy"/>
            </w:pPr>
            <w:r w:rsidRPr="005805D5">
              <w:t>&lt;</w:t>
            </w:r>
            <w:proofErr w:type="spellStart"/>
            <w:r w:rsidRPr="005805D5">
              <w:t>ctime</w:t>
            </w:r>
            <w:proofErr w:type="spellEnd"/>
            <w:r w:rsidRPr="005805D5">
              <w:t>&gt;</w:t>
            </w:r>
          </w:p>
        </w:tc>
        <w:tc>
          <w:tcPr>
            <w:tcW w:w="0" w:type="auto"/>
          </w:tcPr>
          <w:p w:rsidR="00E415C1" w:rsidRPr="001F439E"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Obliczanie czasu</w:t>
            </w:r>
          </w:p>
        </w:tc>
      </w:tr>
    </w:tbl>
    <w:p w:rsidR="00E415C1" w:rsidRPr="006B57A0" w:rsidRDefault="00E415C1" w:rsidP="00E415C1">
      <w:pPr>
        <w:pStyle w:val="Nagwek1"/>
        <w:rPr>
          <w:b/>
        </w:rPr>
      </w:pPr>
      <w:r w:rsidRPr="006B57A0">
        <w:rPr>
          <w:b/>
        </w:rPr>
        <w:t>Operatory</w:t>
      </w:r>
    </w:p>
    <w:p w:rsidR="00E415C1" w:rsidRDefault="00E415C1" w:rsidP="00E415C1">
      <w:pPr>
        <w:pStyle w:val="Tekstpodstawowy"/>
        <w:rPr>
          <w:b/>
        </w:rPr>
      </w:pPr>
      <w:r>
        <w:rPr>
          <w:b/>
        </w:rPr>
        <w:t xml:space="preserve">Operatory arytmetyczne </w:t>
      </w:r>
      <w:r>
        <w:t>– stosuje się do obliczania wartości liczbowych</w:t>
      </w:r>
      <w:r>
        <w:rPr>
          <w:b/>
        </w:rPr>
        <w:t>:</w:t>
      </w:r>
    </w:p>
    <w:p w:rsidR="00E415C1" w:rsidRDefault="00E415C1" w:rsidP="00E415C1">
      <w:pPr>
        <w:pStyle w:val="Tekstpodstawowy"/>
        <w:numPr>
          <w:ilvl w:val="0"/>
          <w:numId w:val="11"/>
        </w:numPr>
      </w:pPr>
      <w:r w:rsidRPr="00D9774C">
        <w:rPr>
          <w:b/>
        </w:rPr>
        <w:t>+</w:t>
      </w:r>
      <w:r>
        <w:t xml:space="preserve"> (dodawanie)</w:t>
      </w:r>
    </w:p>
    <w:p w:rsidR="00E415C1" w:rsidRDefault="00E415C1" w:rsidP="00E415C1">
      <w:pPr>
        <w:pStyle w:val="Tekstpodstawowy"/>
        <w:numPr>
          <w:ilvl w:val="0"/>
          <w:numId w:val="11"/>
        </w:numPr>
      </w:pPr>
      <w:r w:rsidRPr="00D9774C">
        <w:rPr>
          <w:b/>
        </w:rPr>
        <w:t>-</w:t>
      </w:r>
      <w:r>
        <w:t xml:space="preserve"> (odejmowanie)</w:t>
      </w:r>
    </w:p>
    <w:p w:rsidR="00E415C1" w:rsidRDefault="00E415C1" w:rsidP="00E415C1">
      <w:pPr>
        <w:pStyle w:val="Tekstpodstawowy"/>
        <w:numPr>
          <w:ilvl w:val="0"/>
          <w:numId w:val="11"/>
        </w:numPr>
      </w:pPr>
      <w:r w:rsidRPr="00B60C86">
        <w:rPr>
          <w:b/>
        </w:rPr>
        <w:t>*</w:t>
      </w:r>
      <w:r>
        <w:t xml:space="preserve"> (mnożenie)</w:t>
      </w:r>
    </w:p>
    <w:p w:rsidR="00E415C1" w:rsidRDefault="00E415C1" w:rsidP="00E415C1">
      <w:pPr>
        <w:pStyle w:val="Tekstpodstawowy"/>
        <w:numPr>
          <w:ilvl w:val="0"/>
          <w:numId w:val="11"/>
        </w:numPr>
      </w:pPr>
      <w:r w:rsidRPr="00D9774C">
        <w:rPr>
          <w:b/>
        </w:rPr>
        <w:t>/</w:t>
      </w:r>
      <w:r>
        <w:t xml:space="preserve"> (dzielenie)</w:t>
      </w:r>
    </w:p>
    <w:p w:rsidR="00E415C1" w:rsidRPr="00D9774C" w:rsidRDefault="00E415C1" w:rsidP="00E415C1">
      <w:pPr>
        <w:pStyle w:val="Tekstpodstawowy"/>
        <w:numPr>
          <w:ilvl w:val="0"/>
          <w:numId w:val="11"/>
        </w:numPr>
      </w:pPr>
      <w:r w:rsidRPr="00D9774C">
        <w:rPr>
          <w:b/>
        </w:rPr>
        <w:t>%</w:t>
      </w:r>
      <w:r>
        <w:t xml:space="preserve"> (reszta z dzielenia całkowitego)</w:t>
      </w:r>
    </w:p>
    <w:p w:rsidR="00E415C1" w:rsidRDefault="00E415C1" w:rsidP="00E415C1">
      <w:pPr>
        <w:pStyle w:val="Tekstpodstawowy"/>
        <w:rPr>
          <w:b/>
        </w:rPr>
      </w:pPr>
      <w:r>
        <w:rPr>
          <w:b/>
        </w:rPr>
        <w:t xml:space="preserve">Operatory logiczne </w:t>
      </w:r>
      <w:r>
        <w:t>– służą do wykonywania operacji logicznych na wartościach typu</w:t>
      </w:r>
      <w:r>
        <w:rPr>
          <w:b/>
        </w:rPr>
        <w:t xml:space="preserve"> </w:t>
      </w:r>
      <w:proofErr w:type="spellStart"/>
      <w:r>
        <w:rPr>
          <w:i/>
        </w:rPr>
        <w:t>bool</w:t>
      </w:r>
      <w:proofErr w:type="spellEnd"/>
      <w:r>
        <w:rPr>
          <w:i/>
        </w:rPr>
        <w:t xml:space="preserve"> </w:t>
      </w:r>
      <w:r>
        <w:t>oraz na wartościach całkowitych</w:t>
      </w:r>
      <w:r>
        <w:rPr>
          <w:b/>
        </w:rPr>
        <w:t>:</w:t>
      </w:r>
    </w:p>
    <w:p w:rsidR="00E415C1" w:rsidRPr="00D9774C" w:rsidRDefault="00E415C1" w:rsidP="00E415C1">
      <w:pPr>
        <w:pStyle w:val="Tekstpodstawowy"/>
        <w:numPr>
          <w:ilvl w:val="0"/>
          <w:numId w:val="12"/>
        </w:numPr>
        <w:rPr>
          <w:b/>
        </w:rPr>
      </w:pPr>
      <w:r w:rsidRPr="00D9774C">
        <w:rPr>
          <w:b/>
        </w:rPr>
        <w:t>!</w:t>
      </w:r>
      <w:r>
        <w:t xml:space="preserve"> (negacja)</w:t>
      </w:r>
    </w:p>
    <w:p w:rsidR="00E415C1" w:rsidRDefault="00E415C1" w:rsidP="00E415C1">
      <w:pPr>
        <w:pStyle w:val="Tekstpodstawowy"/>
        <w:numPr>
          <w:ilvl w:val="0"/>
          <w:numId w:val="12"/>
        </w:numPr>
      </w:pPr>
      <w:r w:rsidRPr="00D9774C">
        <w:rPr>
          <w:b/>
        </w:rPr>
        <w:t>&amp;&amp;</w:t>
      </w:r>
      <w:r>
        <w:t xml:space="preserve"> (koniunkcja)</w:t>
      </w:r>
    </w:p>
    <w:p w:rsidR="00E415C1" w:rsidRDefault="00E415C1" w:rsidP="00E415C1">
      <w:pPr>
        <w:pStyle w:val="Tekstpodstawowy"/>
        <w:numPr>
          <w:ilvl w:val="0"/>
          <w:numId w:val="12"/>
        </w:numPr>
      </w:pPr>
      <w:r w:rsidRPr="00D9774C">
        <w:rPr>
          <w:b/>
        </w:rPr>
        <w:t>||</w:t>
      </w:r>
      <w:r>
        <w:t xml:space="preserve"> (alternatywa)</w:t>
      </w:r>
    </w:p>
    <w:p w:rsidR="00E415C1" w:rsidRDefault="00E415C1" w:rsidP="00E415C1">
      <w:pPr>
        <w:pStyle w:val="Tekstpodstawowy"/>
      </w:pPr>
      <w:r w:rsidRPr="00D9774C">
        <w:rPr>
          <w:b/>
        </w:rPr>
        <w:t xml:space="preserve">Operatory relacyjne </w:t>
      </w:r>
      <w:r>
        <w:t xml:space="preserve">– służą do konstrukcji wyrażeń porównania, wynikiem wyrażenia porównania jest typu </w:t>
      </w:r>
      <w:proofErr w:type="spellStart"/>
      <w:r w:rsidRPr="00D9774C">
        <w:rPr>
          <w:i/>
        </w:rPr>
        <w:t>bool</w:t>
      </w:r>
      <w:proofErr w:type="spellEnd"/>
      <w:r>
        <w:t xml:space="preserve"> i posiada wartość </w:t>
      </w:r>
      <w:proofErr w:type="spellStart"/>
      <w:r w:rsidRPr="00D9774C">
        <w:rPr>
          <w:i/>
        </w:rPr>
        <w:t>true</w:t>
      </w:r>
      <w:proofErr w:type="spellEnd"/>
      <w:r>
        <w:t xml:space="preserve"> lub</w:t>
      </w:r>
      <w:r w:rsidRPr="00D9774C">
        <w:rPr>
          <w:i/>
        </w:rPr>
        <w:t xml:space="preserve"> </w:t>
      </w:r>
      <w:proofErr w:type="spellStart"/>
      <w:r w:rsidRPr="00D9774C">
        <w:rPr>
          <w:i/>
        </w:rPr>
        <w:t>false</w:t>
      </w:r>
      <w:proofErr w:type="spellEnd"/>
      <w:r>
        <w:t>:</w:t>
      </w:r>
    </w:p>
    <w:p w:rsidR="00E415C1" w:rsidRDefault="00E415C1" w:rsidP="00E415C1">
      <w:pPr>
        <w:pStyle w:val="Tekstpodstawowy"/>
        <w:numPr>
          <w:ilvl w:val="0"/>
          <w:numId w:val="13"/>
        </w:numPr>
      </w:pPr>
      <w:r w:rsidRPr="001C0016">
        <w:rPr>
          <w:b/>
        </w:rPr>
        <w:lastRenderedPageBreak/>
        <w:t>==</w:t>
      </w:r>
      <w:r>
        <w:t xml:space="preserve"> (równy)</w:t>
      </w:r>
    </w:p>
    <w:p w:rsidR="00E415C1" w:rsidRDefault="00E415C1" w:rsidP="00E415C1">
      <w:pPr>
        <w:pStyle w:val="Tekstpodstawowy"/>
        <w:numPr>
          <w:ilvl w:val="0"/>
          <w:numId w:val="13"/>
        </w:numPr>
      </w:pPr>
      <w:r w:rsidRPr="001C0016">
        <w:rPr>
          <w:b/>
        </w:rPr>
        <w:t>!=</w:t>
      </w:r>
      <w:r>
        <w:t xml:space="preserve"> (różny)</w:t>
      </w:r>
    </w:p>
    <w:p w:rsidR="00E415C1" w:rsidRDefault="00E415C1" w:rsidP="00E415C1">
      <w:pPr>
        <w:pStyle w:val="Tekstpodstawowy"/>
        <w:numPr>
          <w:ilvl w:val="0"/>
          <w:numId w:val="13"/>
        </w:numPr>
      </w:pPr>
      <w:r w:rsidRPr="001C0016">
        <w:rPr>
          <w:b/>
        </w:rPr>
        <w:t>&lt;</w:t>
      </w:r>
      <w:r>
        <w:t xml:space="preserve"> (mniejszy)</w:t>
      </w:r>
    </w:p>
    <w:p w:rsidR="00E415C1" w:rsidRDefault="00E415C1" w:rsidP="00E415C1">
      <w:pPr>
        <w:pStyle w:val="Tekstpodstawowy"/>
        <w:numPr>
          <w:ilvl w:val="0"/>
          <w:numId w:val="13"/>
        </w:numPr>
      </w:pPr>
      <w:r w:rsidRPr="001C0016">
        <w:rPr>
          <w:b/>
        </w:rPr>
        <w:t>&gt;</w:t>
      </w:r>
      <w:r>
        <w:t xml:space="preserve"> (większy)</w:t>
      </w:r>
    </w:p>
    <w:p w:rsidR="00E415C1" w:rsidRDefault="00E415C1" w:rsidP="00E415C1">
      <w:pPr>
        <w:pStyle w:val="Tekstpodstawowy"/>
        <w:numPr>
          <w:ilvl w:val="0"/>
          <w:numId w:val="13"/>
        </w:numPr>
      </w:pPr>
      <w:r w:rsidRPr="001C0016">
        <w:rPr>
          <w:b/>
        </w:rPr>
        <w:t>&lt;=</w:t>
      </w:r>
      <w:r>
        <w:t xml:space="preserve"> (nie większy)</w:t>
      </w:r>
    </w:p>
    <w:p w:rsidR="00E415C1" w:rsidRDefault="00E415C1" w:rsidP="00E415C1">
      <w:pPr>
        <w:pStyle w:val="Tekstpodstawowy"/>
        <w:numPr>
          <w:ilvl w:val="0"/>
          <w:numId w:val="13"/>
        </w:numPr>
      </w:pPr>
      <w:r w:rsidRPr="001C0016">
        <w:rPr>
          <w:b/>
        </w:rPr>
        <w:t>&gt;=</w:t>
      </w:r>
      <w:r>
        <w:t xml:space="preserve"> (nie mniejszy)</w:t>
      </w:r>
    </w:p>
    <w:p w:rsidR="00E415C1" w:rsidRDefault="00E415C1" w:rsidP="00E415C1">
      <w:pPr>
        <w:pStyle w:val="Tekstpodstawowy"/>
      </w:pPr>
      <w:r w:rsidRPr="00D9774C">
        <w:rPr>
          <w:b/>
        </w:rPr>
        <w:t xml:space="preserve">Operatory inkrementacji i dekrementacji </w:t>
      </w:r>
      <w:r>
        <w:t>– powodują odpowiednio zwiększenie lub zmniejszenie wartości argumentu o jeden:</w:t>
      </w:r>
    </w:p>
    <w:p w:rsidR="00E415C1" w:rsidRDefault="00E415C1" w:rsidP="00E415C1">
      <w:pPr>
        <w:pStyle w:val="Tekstpodstawowy"/>
        <w:numPr>
          <w:ilvl w:val="0"/>
          <w:numId w:val="14"/>
        </w:numPr>
      </w:pPr>
      <w:r>
        <w:rPr>
          <w:b/>
        </w:rPr>
        <w:t xml:space="preserve">++ </w:t>
      </w:r>
      <w:r w:rsidRPr="00D9774C">
        <w:rPr>
          <w:b/>
        </w:rPr>
        <w:t>inkrementacja</w:t>
      </w:r>
      <w:r>
        <w:t xml:space="preserve"> – zwiększenie o jeden</w:t>
      </w:r>
    </w:p>
    <w:p w:rsidR="00E415C1" w:rsidRDefault="00E415C1" w:rsidP="00E415C1">
      <w:pPr>
        <w:pStyle w:val="Tekstpodstawowy"/>
        <w:numPr>
          <w:ilvl w:val="0"/>
          <w:numId w:val="14"/>
        </w:numPr>
      </w:pPr>
      <w:r>
        <w:rPr>
          <w:b/>
        </w:rPr>
        <w:t xml:space="preserve">-- </w:t>
      </w:r>
      <w:r w:rsidRPr="00D9774C">
        <w:rPr>
          <w:b/>
        </w:rPr>
        <w:t>dekrementacja</w:t>
      </w:r>
      <w:r>
        <w:t xml:space="preserve"> – zmniejszenie o jeden</w:t>
      </w:r>
    </w:p>
    <w:p w:rsidR="00E415C1" w:rsidRDefault="00E415C1" w:rsidP="00E415C1">
      <w:pPr>
        <w:pStyle w:val="Tekstpodstawowy"/>
      </w:pPr>
      <w:r>
        <w:rPr>
          <w:b/>
        </w:rPr>
        <w:t xml:space="preserve">Operator przypisania </w:t>
      </w:r>
      <w:r>
        <w:t>– służy do nadawania zmiennym nowych wartości, jest stosowany we wszelkiego rodzaju wzorach, zapisywany za pomocą znaku równości</w:t>
      </w:r>
    </w:p>
    <w:tbl>
      <w:tblPr>
        <w:tblStyle w:val="Tabelasiatki4akcent1"/>
        <w:tblW w:w="0" w:type="auto"/>
        <w:tblLook w:val="04A0" w:firstRow="1" w:lastRow="0" w:firstColumn="1" w:lastColumn="0" w:noHBand="0" w:noVBand="1"/>
      </w:tblPr>
      <w:tblGrid>
        <w:gridCol w:w="3071"/>
        <w:gridCol w:w="1541"/>
        <w:gridCol w:w="1587"/>
        <w:gridCol w:w="2954"/>
        <w:gridCol w:w="1902"/>
      </w:tblGrid>
      <w:tr w:rsidR="00E415C1" w:rsidTr="0060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r>
              <w:t>Arytmetyczne</w:t>
            </w:r>
          </w:p>
        </w:tc>
        <w:tc>
          <w:tcPr>
            <w:tcW w:w="0" w:type="auto"/>
          </w:tcPr>
          <w:p w:rsidR="00E415C1" w:rsidRDefault="00E415C1" w:rsidP="006079CC">
            <w:pPr>
              <w:pStyle w:val="Tekstpodstawowy"/>
              <w:cnfStyle w:val="100000000000" w:firstRow="1" w:lastRow="0" w:firstColumn="0" w:lastColumn="0" w:oddVBand="0" w:evenVBand="0" w:oddHBand="0" w:evenHBand="0" w:firstRowFirstColumn="0" w:firstRowLastColumn="0" w:lastRowFirstColumn="0" w:lastRowLastColumn="0"/>
            </w:pPr>
            <w:r>
              <w:t>Logiczne</w:t>
            </w:r>
          </w:p>
        </w:tc>
        <w:tc>
          <w:tcPr>
            <w:tcW w:w="0" w:type="auto"/>
          </w:tcPr>
          <w:p w:rsidR="00E415C1" w:rsidRDefault="00E415C1" w:rsidP="006079CC">
            <w:pPr>
              <w:pStyle w:val="Tekstpodstawowy"/>
              <w:cnfStyle w:val="100000000000" w:firstRow="1" w:lastRow="0" w:firstColumn="0" w:lastColumn="0" w:oddVBand="0" w:evenVBand="0" w:oddHBand="0" w:evenHBand="0" w:firstRowFirstColumn="0" w:firstRowLastColumn="0" w:lastRowFirstColumn="0" w:lastRowLastColumn="0"/>
            </w:pPr>
            <w:r>
              <w:t>Relacje</w:t>
            </w:r>
          </w:p>
        </w:tc>
        <w:tc>
          <w:tcPr>
            <w:tcW w:w="0" w:type="auto"/>
          </w:tcPr>
          <w:p w:rsidR="00E415C1" w:rsidRDefault="00E415C1" w:rsidP="006079CC">
            <w:pPr>
              <w:pStyle w:val="Tekstpodstawowy"/>
              <w:cnfStyle w:val="100000000000" w:firstRow="1" w:lastRow="0" w:firstColumn="0" w:lastColumn="0" w:oddVBand="0" w:evenVBand="0" w:oddHBand="0" w:evenHBand="0" w:firstRowFirstColumn="0" w:firstRowLastColumn="0" w:lastRowFirstColumn="0" w:lastRowLastColumn="0"/>
            </w:pPr>
            <w:r>
              <w:t>Inkrementacji i dekrementacji</w:t>
            </w:r>
          </w:p>
        </w:tc>
        <w:tc>
          <w:tcPr>
            <w:tcW w:w="0" w:type="auto"/>
          </w:tcPr>
          <w:p w:rsidR="00E415C1" w:rsidRDefault="00E415C1" w:rsidP="006079CC">
            <w:pPr>
              <w:pStyle w:val="Tekstpodstawowy"/>
              <w:cnfStyle w:val="100000000000" w:firstRow="1" w:lastRow="0" w:firstColumn="0" w:lastColumn="0" w:oddVBand="0" w:evenVBand="0" w:oddHBand="0" w:evenHBand="0" w:firstRowFirstColumn="0" w:firstRowLastColumn="0" w:lastRowFirstColumn="0" w:lastRowLastColumn="0"/>
            </w:pPr>
            <w:r>
              <w:t>Przypisania</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714E82" w:rsidRDefault="00E415C1" w:rsidP="006079CC">
            <w:pPr>
              <w:pStyle w:val="Tekstpodstawowy"/>
              <w:rPr>
                <w:b w:val="0"/>
              </w:rPr>
            </w:pPr>
            <w:r w:rsidRPr="00714E82">
              <w:rPr>
                <w:b w:val="0"/>
              </w:rPr>
              <w:t>+ dodawanie</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 negacja</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 równy</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 zwiększenie o jeden</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 nadanie wartości</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714E82" w:rsidRDefault="00E415C1" w:rsidP="006079CC">
            <w:pPr>
              <w:pStyle w:val="Tekstpodstawowy"/>
              <w:rPr>
                <w:b w:val="0"/>
              </w:rPr>
            </w:pPr>
            <w:r w:rsidRPr="00714E82">
              <w:rPr>
                <w:b w:val="0"/>
              </w:rPr>
              <w:t>- odejmowanie</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714E82">
              <w:t>&amp;&amp; koniunkcja</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714E82">
              <w:t>!= różny</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714E82">
              <w:t>-- zmniejszenie o jeden</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714E82" w:rsidRDefault="00E415C1" w:rsidP="006079CC">
            <w:pPr>
              <w:pStyle w:val="Tekstpodstawowy"/>
              <w:rPr>
                <w:b w:val="0"/>
              </w:rPr>
            </w:pPr>
            <w:r w:rsidRPr="00714E82">
              <w:rPr>
                <w:b w:val="0"/>
              </w:rPr>
              <w:t>* mnożenie</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 alternatywa</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&lt; mniejszy</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714E82" w:rsidRDefault="00E415C1" w:rsidP="006079CC">
            <w:pPr>
              <w:pStyle w:val="Tekstpodstawowy"/>
              <w:rPr>
                <w:b w:val="0"/>
              </w:rPr>
            </w:pPr>
            <w:r w:rsidRPr="00714E82">
              <w:rPr>
                <w:b w:val="0"/>
              </w:rPr>
              <w:t>/ dzielenie</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714E82">
              <w:t>&gt; większy</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Pr="00714E82" w:rsidRDefault="00E415C1" w:rsidP="006079CC">
            <w:pPr>
              <w:pStyle w:val="Tekstpodstawowy"/>
              <w:rPr>
                <w:b w:val="0"/>
              </w:rPr>
            </w:pPr>
            <w:r w:rsidRPr="00714E82">
              <w:rPr>
                <w:b w:val="0"/>
              </w:rPr>
              <w:t>% reszta z dzielenia całkowitego</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714E82">
              <w:t>&lt;= nie większy</w:t>
            </w: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
        </w:tc>
        <w:tc>
          <w:tcPr>
            <w:tcW w:w="0" w:type="auto"/>
          </w:tcPr>
          <w:p w:rsidR="00E415C1" w:rsidRPr="00714E82"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Pr="00714E82" w:rsidRDefault="00E415C1" w:rsidP="006079CC">
            <w:pPr>
              <w:pStyle w:val="Tekstpodstawowy"/>
              <w:rPr>
                <w:b w:val="0"/>
              </w:rPr>
            </w:pP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714E82">
              <w:t>&gt;= nie mniejszy</w:t>
            </w: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c>
          <w:tcPr>
            <w:tcW w:w="0" w:type="auto"/>
          </w:tcPr>
          <w:p w:rsidR="00E415C1" w:rsidRPr="00714E82"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
        </w:tc>
      </w:tr>
    </w:tbl>
    <w:p w:rsidR="00E415C1" w:rsidRDefault="00E415C1" w:rsidP="00E415C1">
      <w:pPr>
        <w:pStyle w:val="Tekstpodstawowy"/>
      </w:pPr>
      <w:r>
        <w:t xml:space="preserve">Po dodaniu biblioteki </w:t>
      </w:r>
      <w:proofErr w:type="spellStart"/>
      <w:r w:rsidRPr="00187A09">
        <w:rPr>
          <w:b/>
          <w:i/>
        </w:rPr>
        <w:t>math.h</w:t>
      </w:r>
      <w:proofErr w:type="spellEnd"/>
      <w:r>
        <w:rPr>
          <w:i/>
        </w:rPr>
        <w:t xml:space="preserve"> </w:t>
      </w:r>
      <w:r>
        <w:t xml:space="preserve">można wykonywać skomplikowane wyrażenia, </w:t>
      </w:r>
      <w:proofErr w:type="spellStart"/>
      <w:r>
        <w:t>tj</w:t>
      </w:r>
      <w:proofErr w:type="spellEnd"/>
      <w:r>
        <w:t>:</w:t>
      </w:r>
    </w:p>
    <w:tbl>
      <w:tblPr>
        <w:tblStyle w:val="Tabelasiatki4akcent1"/>
        <w:tblW w:w="0" w:type="auto"/>
        <w:tblLook w:val="04A0" w:firstRow="1" w:lastRow="0" w:firstColumn="1" w:lastColumn="0" w:noHBand="0" w:noVBand="1"/>
      </w:tblPr>
      <w:tblGrid>
        <w:gridCol w:w="1030"/>
        <w:gridCol w:w="3979"/>
        <w:gridCol w:w="1614"/>
        <w:gridCol w:w="1053"/>
      </w:tblGrid>
      <w:tr w:rsidR="00E415C1" w:rsidTr="006079C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rsidR="00E415C1" w:rsidRPr="00A30DD5" w:rsidRDefault="00E415C1" w:rsidP="006079CC">
            <w:pPr>
              <w:pStyle w:val="Tekstpodstawowy"/>
              <w:rPr>
                <w:b w:val="0"/>
              </w:rPr>
            </w:pPr>
            <w:r w:rsidRPr="00A30DD5">
              <w:t>Funkcja</w:t>
            </w:r>
          </w:p>
        </w:tc>
        <w:tc>
          <w:tcPr>
            <w:tcW w:w="0" w:type="auto"/>
          </w:tcPr>
          <w:p w:rsidR="00E415C1" w:rsidRPr="00A30DD5" w:rsidRDefault="00E415C1" w:rsidP="006079CC">
            <w:pPr>
              <w:pStyle w:val="Tekstpodstawowy"/>
              <w:cnfStyle w:val="100000000000" w:firstRow="1" w:lastRow="0" w:firstColumn="0" w:lastColumn="0" w:oddVBand="0" w:evenVBand="0" w:oddHBand="0" w:evenHBand="0" w:firstRowFirstColumn="0" w:firstRowLastColumn="0" w:lastRowFirstColumn="0" w:lastRowLastColumn="0"/>
              <w:rPr>
                <w:b w:val="0"/>
              </w:rPr>
            </w:pPr>
            <w:r w:rsidRPr="00A30DD5">
              <w:t>Znaczenie</w:t>
            </w:r>
          </w:p>
        </w:tc>
        <w:tc>
          <w:tcPr>
            <w:tcW w:w="0" w:type="auto"/>
          </w:tcPr>
          <w:p w:rsidR="00E415C1" w:rsidRPr="00A30DD5" w:rsidRDefault="00E415C1" w:rsidP="006079CC">
            <w:pPr>
              <w:pStyle w:val="Tekstpodstawowy"/>
              <w:cnfStyle w:val="100000000000" w:firstRow="1" w:lastRow="0" w:firstColumn="0" w:lastColumn="0" w:oddVBand="0" w:evenVBand="0" w:oddHBand="0" w:evenHBand="0" w:firstRowFirstColumn="0" w:firstRowLastColumn="0" w:lastRowFirstColumn="0" w:lastRowLastColumn="0"/>
              <w:rPr>
                <w:b w:val="0"/>
              </w:rPr>
            </w:pPr>
            <w:r w:rsidRPr="00A30DD5">
              <w:t>Przykład</w:t>
            </w:r>
          </w:p>
        </w:tc>
        <w:tc>
          <w:tcPr>
            <w:tcW w:w="0" w:type="auto"/>
          </w:tcPr>
          <w:p w:rsidR="00E415C1" w:rsidRPr="00A30DD5" w:rsidRDefault="00E415C1" w:rsidP="006079CC">
            <w:pPr>
              <w:pStyle w:val="Tekstpodstawowy"/>
              <w:cnfStyle w:val="100000000000" w:firstRow="1" w:lastRow="0" w:firstColumn="0" w:lastColumn="0" w:oddVBand="0" w:evenVBand="0" w:oddHBand="0" w:evenHBand="0" w:firstRowFirstColumn="0" w:firstRowLastColumn="0" w:lastRowFirstColumn="0" w:lastRowLastColumn="0"/>
              <w:rPr>
                <w:b w:val="0"/>
              </w:rPr>
            </w:pPr>
            <w:r w:rsidRPr="00A30DD5">
              <w:t>Wartość</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abs</w:t>
            </w:r>
            <w:proofErr w:type="spellEnd"/>
            <w:r>
              <w:t>(x)</w:t>
            </w:r>
          </w:p>
        </w:tc>
        <w:tc>
          <w:tcPr>
            <w:tcW w:w="0" w:type="auto"/>
          </w:tcPr>
          <w:p w:rsidR="00E415C1" w:rsidRPr="001059E4"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059E4">
              <w:t>Wartość bezwzględna z x</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roofErr w:type="spellStart"/>
            <w:r>
              <w:t>abs</w:t>
            </w:r>
            <w:proofErr w:type="spellEnd"/>
            <w:r>
              <w:t>(-10)</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10</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asin</w:t>
            </w:r>
            <w:proofErr w:type="spellEnd"/>
            <w:r>
              <w:t>(x)</w:t>
            </w:r>
          </w:p>
        </w:tc>
        <w:tc>
          <w:tcPr>
            <w:tcW w:w="0" w:type="auto"/>
          </w:tcPr>
          <w:p w:rsidR="00E415C1" w:rsidRPr="001059E4"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rsidRPr="001059E4">
              <w:t>Arcus</w:t>
            </w:r>
            <w:proofErr w:type="spellEnd"/>
            <w:r w:rsidRPr="001059E4">
              <w:t xml:space="preserve"> sinus z x</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t>asin</w:t>
            </w:r>
            <w:proofErr w:type="spellEnd"/>
            <w:r>
              <w:t>(0.8415)</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1.00005</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r>
              <w:t>cos(x)</w:t>
            </w:r>
          </w:p>
        </w:tc>
        <w:tc>
          <w:tcPr>
            <w:tcW w:w="0" w:type="auto"/>
          </w:tcPr>
          <w:p w:rsidR="00E415C1" w:rsidRPr="001059E4"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059E4">
              <w:t>Cosinus z x</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cos(0)</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1</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exp</w:t>
            </w:r>
            <w:proofErr w:type="spellEnd"/>
            <w:r>
              <w:t>(x)</w:t>
            </w:r>
          </w:p>
        </w:tc>
        <w:tc>
          <w:tcPr>
            <w:tcW w:w="0" w:type="auto"/>
          </w:tcPr>
          <w:p w:rsidR="00E415C1" w:rsidRPr="001059E4"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1059E4">
              <w:t>e do potęgi x</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t>exp</w:t>
            </w:r>
            <w:proofErr w:type="spellEnd"/>
            <w:r>
              <w:t>(1)</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2.71828</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r>
              <w:t>log(x)</w:t>
            </w:r>
          </w:p>
        </w:tc>
        <w:tc>
          <w:tcPr>
            <w:tcW w:w="0" w:type="auto"/>
          </w:tcPr>
          <w:p w:rsidR="00E415C1" w:rsidRPr="001059E4"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059E4">
              <w:t>Logarytm naturalny z x</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log(10)</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2.30259</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pow</w:t>
            </w:r>
            <w:proofErr w:type="spellEnd"/>
            <w:r>
              <w:t>(</w:t>
            </w:r>
            <w:proofErr w:type="spellStart"/>
            <w:r>
              <w:t>x,n</w:t>
            </w:r>
            <w:proofErr w:type="spellEnd"/>
            <w:r>
              <w:t>)</w:t>
            </w:r>
          </w:p>
        </w:tc>
        <w:tc>
          <w:tcPr>
            <w:tcW w:w="0" w:type="auto"/>
          </w:tcPr>
          <w:p w:rsidR="00E415C1" w:rsidRPr="001059E4"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1059E4">
              <w:t>Oblicza x do potęgi n</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t>pow</w:t>
            </w:r>
            <w:proofErr w:type="spellEnd"/>
            <w:r>
              <w:t>(2,3)</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8</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round</w:t>
            </w:r>
            <w:proofErr w:type="spellEnd"/>
            <w:r>
              <w:t>(x)</w:t>
            </w:r>
          </w:p>
        </w:tc>
        <w:tc>
          <w:tcPr>
            <w:tcW w:w="0" w:type="auto"/>
          </w:tcPr>
          <w:p w:rsidR="00E415C1" w:rsidRPr="001059E4"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059E4">
              <w:t>Zaokrągla x do najbliższej liczby całkowitej</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roofErr w:type="spellStart"/>
            <w:r>
              <w:t>round</w:t>
            </w:r>
            <w:proofErr w:type="spellEnd"/>
            <w:r>
              <w:t>(2.71828)</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3</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r>
              <w:t>sin(x)</w:t>
            </w:r>
          </w:p>
        </w:tc>
        <w:tc>
          <w:tcPr>
            <w:tcW w:w="0" w:type="auto"/>
          </w:tcPr>
          <w:p w:rsidR="00E415C1" w:rsidRPr="001059E4"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1059E4">
              <w:t>Sinus z x</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sin(1)</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0.841471</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sqrt</w:t>
            </w:r>
            <w:proofErr w:type="spellEnd"/>
            <w:r>
              <w:t>(x)</w:t>
            </w:r>
          </w:p>
        </w:tc>
        <w:tc>
          <w:tcPr>
            <w:tcW w:w="0" w:type="auto"/>
          </w:tcPr>
          <w:p w:rsidR="00E415C1" w:rsidRPr="001059E4"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059E4">
              <w:t>Pierwiastek kwadratowy</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roofErr w:type="spellStart"/>
            <w:r>
              <w:t>sqrt</w:t>
            </w:r>
            <w:proofErr w:type="spellEnd"/>
            <w:r>
              <w:t>(16)</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4</w:t>
            </w:r>
          </w:p>
        </w:tc>
      </w:tr>
      <w:tr w:rsidR="00E415C1" w:rsidTr="006079CC">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floor</w:t>
            </w:r>
            <w:proofErr w:type="spellEnd"/>
            <w:r>
              <w:t>(x)</w:t>
            </w:r>
          </w:p>
        </w:tc>
        <w:tc>
          <w:tcPr>
            <w:tcW w:w="0" w:type="auto"/>
          </w:tcPr>
          <w:p w:rsidR="00E415C1" w:rsidRPr="001059E4"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1059E4">
              <w:t>Zaokrąglenie w dół</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proofErr w:type="spellStart"/>
            <w:r>
              <w:t>floor</w:t>
            </w:r>
            <w:proofErr w:type="spellEnd"/>
            <w:r>
              <w:t>(3.2)</w:t>
            </w:r>
          </w:p>
        </w:tc>
        <w:tc>
          <w:tcPr>
            <w:tcW w:w="0" w:type="auto"/>
          </w:tcPr>
          <w:p w:rsidR="00E415C1"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t>3</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415C1" w:rsidRDefault="00E415C1" w:rsidP="006079CC">
            <w:pPr>
              <w:pStyle w:val="Tekstpodstawowy"/>
            </w:pPr>
            <w:proofErr w:type="spellStart"/>
            <w:r>
              <w:t>ceil</w:t>
            </w:r>
            <w:proofErr w:type="spellEnd"/>
            <w:r>
              <w:t>(x)</w:t>
            </w:r>
          </w:p>
        </w:tc>
        <w:tc>
          <w:tcPr>
            <w:tcW w:w="0" w:type="auto"/>
          </w:tcPr>
          <w:p w:rsidR="00E415C1" w:rsidRPr="001059E4"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1059E4">
              <w:t>Zaokrąglenie w górę</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proofErr w:type="spellStart"/>
            <w:r>
              <w:t>ceil</w:t>
            </w:r>
            <w:proofErr w:type="spellEnd"/>
            <w:r>
              <w:t>(3.2)</w:t>
            </w:r>
          </w:p>
        </w:tc>
        <w:tc>
          <w:tcPr>
            <w:tcW w:w="0" w:type="auto"/>
          </w:tcPr>
          <w:p w:rsidR="00E415C1"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t>4</w:t>
            </w:r>
          </w:p>
        </w:tc>
      </w:tr>
    </w:tbl>
    <w:p w:rsidR="00E415C1" w:rsidRDefault="00E415C1" w:rsidP="00E415C1">
      <w:pPr>
        <w:pStyle w:val="Tekstpodstawowy"/>
      </w:pPr>
      <w:r>
        <w:rPr>
          <w:b/>
        </w:rPr>
        <w:t xml:space="preserve">Instrukcja </w:t>
      </w:r>
      <w:r>
        <w:t>w języku programowania to opis czynności, jaką należy wykonać na danych, aby je odpowiednio przetworzyć. Instrukcja może zawierać wewnętrzne komponenty (np. wyrażenia).</w:t>
      </w:r>
    </w:p>
    <w:p w:rsidR="00E415C1" w:rsidRPr="00D9774C" w:rsidRDefault="00E415C1" w:rsidP="00E415C1">
      <w:pPr>
        <w:pStyle w:val="Tekstpodstawowy"/>
        <w:rPr>
          <w:b/>
        </w:rPr>
      </w:pPr>
      <w:r w:rsidRPr="00D9774C">
        <w:rPr>
          <w:b/>
        </w:rPr>
        <w:t>Wszystkie instrukcje dzielą się na:</w:t>
      </w:r>
    </w:p>
    <w:p w:rsidR="00E415C1" w:rsidRDefault="00E415C1" w:rsidP="00E415C1">
      <w:pPr>
        <w:pStyle w:val="Tekstpodstawowy"/>
        <w:numPr>
          <w:ilvl w:val="0"/>
          <w:numId w:val="15"/>
        </w:numPr>
      </w:pPr>
      <w:r>
        <w:rPr>
          <w:b/>
        </w:rPr>
        <w:t xml:space="preserve">Proste </w:t>
      </w:r>
      <w:r>
        <w:t>– np. przypisania, skoku, powrotu</w:t>
      </w:r>
    </w:p>
    <w:p w:rsidR="00E415C1" w:rsidRDefault="00E415C1" w:rsidP="00E415C1">
      <w:pPr>
        <w:pStyle w:val="Tekstpodstawowy"/>
        <w:numPr>
          <w:ilvl w:val="0"/>
          <w:numId w:val="15"/>
        </w:numPr>
      </w:pPr>
      <w:r>
        <w:rPr>
          <w:b/>
        </w:rPr>
        <w:t xml:space="preserve">Złożone </w:t>
      </w:r>
      <w:r>
        <w:t>– warunkowe, iteracyjne (pętle)</w:t>
      </w:r>
    </w:p>
    <w:p w:rsidR="00E415C1" w:rsidRDefault="00E415C1" w:rsidP="00E415C1">
      <w:pPr>
        <w:pStyle w:val="Tekstpodstawowy"/>
      </w:pPr>
      <w:r>
        <w:t xml:space="preserve">Jedną z najczęściej wykorzystywanych instrukcji języka C++ są </w:t>
      </w:r>
      <w:r>
        <w:rPr>
          <w:b/>
        </w:rPr>
        <w:t>instrukcje warunkowe</w:t>
      </w:r>
      <w:r>
        <w:t>, które uzależniają wykonanie innych instrukcji od spełnienia określonego warunku. Zastępują one bloki decyzyjne ze schematu blokowego.</w:t>
      </w:r>
    </w:p>
    <w:p w:rsidR="00E415C1" w:rsidRPr="006B57A0" w:rsidRDefault="00E415C1" w:rsidP="00E415C1">
      <w:pPr>
        <w:pStyle w:val="Nagwek1"/>
        <w:rPr>
          <w:b/>
        </w:rPr>
      </w:pPr>
      <w:r w:rsidRPr="006B57A0">
        <w:rPr>
          <w:b/>
        </w:rPr>
        <w:t>Instrukcje warunkowe</w:t>
      </w:r>
    </w:p>
    <w:p w:rsidR="00E415C1" w:rsidRPr="00D9774C" w:rsidRDefault="00E415C1" w:rsidP="00E415C1">
      <w:pPr>
        <w:pStyle w:val="Tekstpodstawowy"/>
        <w:rPr>
          <w:b/>
        </w:rPr>
      </w:pPr>
      <w:r w:rsidRPr="00D9774C">
        <w:rPr>
          <w:b/>
        </w:rPr>
        <w:t>Do instrukcji warunkowych zaliczamy:</w:t>
      </w:r>
    </w:p>
    <w:p w:rsidR="00E415C1" w:rsidRDefault="00E415C1" w:rsidP="00E415C1">
      <w:pPr>
        <w:pStyle w:val="Tekstpodstawowy"/>
      </w:pPr>
      <w:proofErr w:type="spellStart"/>
      <w:r w:rsidRPr="003E4918">
        <w:rPr>
          <w:b/>
          <w:sz w:val="32"/>
          <w:szCs w:val="32"/>
        </w:rPr>
        <w:lastRenderedPageBreak/>
        <w:t>if</w:t>
      </w:r>
      <w:proofErr w:type="spellEnd"/>
      <w:r>
        <w:rPr>
          <w:b/>
        </w:rPr>
        <w:t xml:space="preserve"> – </w:t>
      </w:r>
      <w:r>
        <w:t xml:space="preserve">wykonuje instrukcje, jeżeli warunek jest prawdziwy, jeżeli nie – wykonuje instrukcje zapisane po </w:t>
      </w:r>
      <w:proofErr w:type="spellStart"/>
      <w:r w:rsidRPr="006B57A0">
        <w:t>else</w:t>
      </w:r>
      <w:proofErr w:type="spellEnd"/>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Pr="00415231" w:rsidRDefault="00E415C1" w:rsidP="006079CC">
            <w:proofErr w:type="spellStart"/>
            <w:r w:rsidRPr="00415231">
              <w:rPr>
                <w:b/>
              </w:rPr>
              <w:t>if</w:t>
            </w:r>
            <w:proofErr w:type="spellEnd"/>
            <w:r w:rsidRPr="00415231">
              <w:rPr>
                <w:b/>
              </w:rPr>
              <w:t xml:space="preserve"> </w:t>
            </w:r>
            <w:r w:rsidRPr="00415231">
              <w:t>(warunek)</w:t>
            </w:r>
          </w:p>
          <w:p w:rsidR="00E415C1" w:rsidRPr="00415231" w:rsidRDefault="00E415C1" w:rsidP="006079CC">
            <w:r w:rsidRPr="00415231">
              <w:tab/>
              <w:t>{</w:t>
            </w:r>
          </w:p>
          <w:p w:rsidR="00E415C1" w:rsidRPr="00415231" w:rsidRDefault="00E415C1" w:rsidP="006079CC">
            <w:r w:rsidRPr="00415231">
              <w:tab/>
            </w:r>
            <w:r w:rsidRPr="00415231">
              <w:tab/>
              <w:t>instrukcja1</w:t>
            </w:r>
          </w:p>
          <w:p w:rsidR="00E415C1" w:rsidRPr="00415231" w:rsidRDefault="00E415C1" w:rsidP="006079CC">
            <w:r w:rsidRPr="00415231">
              <w:tab/>
              <w:t>}</w:t>
            </w:r>
          </w:p>
          <w:p w:rsidR="00E415C1" w:rsidRPr="00415231" w:rsidRDefault="00E415C1" w:rsidP="006079CC">
            <w:pPr>
              <w:rPr>
                <w:b/>
              </w:rPr>
            </w:pPr>
            <w:proofErr w:type="spellStart"/>
            <w:r w:rsidRPr="00415231">
              <w:rPr>
                <w:b/>
              </w:rPr>
              <w:t>else</w:t>
            </w:r>
            <w:proofErr w:type="spellEnd"/>
          </w:p>
          <w:p w:rsidR="00E415C1" w:rsidRPr="00415231" w:rsidRDefault="00E415C1" w:rsidP="006079CC">
            <w:pPr>
              <w:rPr>
                <w:b/>
              </w:rPr>
            </w:pPr>
            <w:r w:rsidRPr="00415231">
              <w:rPr>
                <w:b/>
              </w:rPr>
              <w:tab/>
              <w:t>{</w:t>
            </w:r>
          </w:p>
          <w:p w:rsidR="00E415C1" w:rsidRPr="00415231" w:rsidRDefault="00E415C1" w:rsidP="006079CC">
            <w:r w:rsidRPr="00415231">
              <w:rPr>
                <w:b/>
              </w:rPr>
              <w:tab/>
            </w:r>
            <w:r w:rsidRPr="00415231">
              <w:rPr>
                <w:b/>
              </w:rPr>
              <w:tab/>
            </w:r>
            <w:r w:rsidRPr="00415231">
              <w:t>instrukcja2</w:t>
            </w:r>
          </w:p>
          <w:p w:rsidR="00E415C1" w:rsidRDefault="00E415C1" w:rsidP="006079CC">
            <w:r w:rsidRPr="00415231">
              <w:tab/>
              <w:t>}</w:t>
            </w:r>
          </w:p>
        </w:tc>
        <w:tc>
          <w:tcPr>
            <w:tcW w:w="5664" w:type="dxa"/>
          </w:tcPr>
          <w:p w:rsidR="00E415C1" w:rsidRPr="00415231" w:rsidRDefault="00E415C1" w:rsidP="006079CC">
            <w:pPr>
              <w:rPr>
                <w:lang w:val="en-US"/>
              </w:rPr>
            </w:pPr>
            <w:r w:rsidRPr="00AF5D7F">
              <w:rPr>
                <w:b/>
                <w:bCs/>
                <w:lang w:val="en-US"/>
              </w:rPr>
              <w:t>if</w:t>
            </w:r>
            <w:r w:rsidRPr="00415231">
              <w:rPr>
                <w:lang w:val="en-US"/>
              </w:rPr>
              <w:t xml:space="preserve"> (a==1)</w:t>
            </w:r>
          </w:p>
          <w:p w:rsidR="00E415C1" w:rsidRPr="00415231" w:rsidRDefault="00E415C1" w:rsidP="006079CC">
            <w:pPr>
              <w:rPr>
                <w:lang w:val="en-US"/>
              </w:rPr>
            </w:pPr>
            <w:r w:rsidRPr="00415231">
              <w:rPr>
                <w:lang w:val="en-US"/>
              </w:rPr>
              <w:tab/>
              <w:t>{</w:t>
            </w:r>
          </w:p>
          <w:p w:rsidR="00E415C1" w:rsidRPr="00415231" w:rsidRDefault="00E415C1" w:rsidP="006079CC">
            <w:pPr>
              <w:ind w:left="288" w:firstLine="288"/>
              <w:rPr>
                <w:lang w:val="en-US"/>
              </w:rPr>
            </w:pPr>
            <w:proofErr w:type="spellStart"/>
            <w:r w:rsidRPr="00415231">
              <w:rPr>
                <w:lang w:val="en-US"/>
              </w:rPr>
              <w:t>cout</w:t>
            </w:r>
            <w:proofErr w:type="spellEnd"/>
            <w:r w:rsidRPr="00415231">
              <w:rPr>
                <w:lang w:val="en-US"/>
              </w:rPr>
              <w:t xml:space="preserve"> &lt;&lt; ”</w:t>
            </w:r>
            <w:proofErr w:type="spellStart"/>
            <w:r w:rsidRPr="00415231">
              <w:rPr>
                <w:lang w:val="en-US"/>
              </w:rPr>
              <w:t>Dobrze</w:t>
            </w:r>
            <w:proofErr w:type="spellEnd"/>
            <w:r w:rsidRPr="00415231">
              <w:rPr>
                <w:lang w:val="en-US"/>
              </w:rPr>
              <w:t xml:space="preserve">!” &lt;&lt; </w:t>
            </w:r>
            <w:proofErr w:type="spellStart"/>
            <w:r w:rsidRPr="00415231">
              <w:rPr>
                <w:lang w:val="en-US"/>
              </w:rPr>
              <w:t>endl</w:t>
            </w:r>
            <w:proofErr w:type="spellEnd"/>
            <w:r w:rsidRPr="00415231">
              <w:rPr>
                <w:lang w:val="en-US"/>
              </w:rPr>
              <w:t>;</w:t>
            </w:r>
          </w:p>
          <w:p w:rsidR="00E415C1" w:rsidRPr="00415231" w:rsidRDefault="00E415C1" w:rsidP="006079CC">
            <w:r w:rsidRPr="00415231">
              <w:rPr>
                <w:lang w:val="en-US"/>
              </w:rPr>
              <w:tab/>
            </w:r>
            <w:r w:rsidRPr="00415231">
              <w:t>}</w:t>
            </w:r>
          </w:p>
          <w:p w:rsidR="00E415C1" w:rsidRPr="00AF5D7F" w:rsidRDefault="00E415C1" w:rsidP="006079CC">
            <w:pPr>
              <w:rPr>
                <w:b/>
                <w:bCs/>
                <w:lang w:val="en-US"/>
              </w:rPr>
            </w:pPr>
            <w:r w:rsidRPr="00AF5D7F">
              <w:rPr>
                <w:b/>
                <w:bCs/>
                <w:lang w:val="en-US"/>
              </w:rPr>
              <w:t xml:space="preserve">else </w:t>
            </w:r>
          </w:p>
          <w:p w:rsidR="00E415C1" w:rsidRPr="00415231" w:rsidRDefault="00E415C1" w:rsidP="006079CC">
            <w:pPr>
              <w:ind w:firstLine="288"/>
              <w:rPr>
                <w:lang w:val="en-US"/>
              </w:rPr>
            </w:pPr>
            <w:r w:rsidRPr="00415231">
              <w:rPr>
                <w:lang w:val="en-US"/>
              </w:rPr>
              <w:t>{</w:t>
            </w:r>
          </w:p>
          <w:p w:rsidR="00E415C1" w:rsidRPr="00415231" w:rsidRDefault="00E415C1" w:rsidP="006079CC">
            <w:pPr>
              <w:ind w:left="288" w:firstLine="288"/>
              <w:rPr>
                <w:lang w:val="en-US"/>
              </w:rPr>
            </w:pPr>
            <w:proofErr w:type="spellStart"/>
            <w:r w:rsidRPr="00415231">
              <w:rPr>
                <w:lang w:val="en-US"/>
              </w:rPr>
              <w:t>cout</w:t>
            </w:r>
            <w:proofErr w:type="spellEnd"/>
            <w:r w:rsidRPr="00415231">
              <w:rPr>
                <w:lang w:val="en-US"/>
              </w:rPr>
              <w:t xml:space="preserve"> &lt;&lt; “</w:t>
            </w:r>
            <w:proofErr w:type="spellStart"/>
            <w:r w:rsidRPr="00415231">
              <w:rPr>
                <w:lang w:val="en-US"/>
              </w:rPr>
              <w:t>Źle</w:t>
            </w:r>
            <w:proofErr w:type="spellEnd"/>
            <w:r w:rsidRPr="00415231">
              <w:rPr>
                <w:lang w:val="en-US"/>
              </w:rPr>
              <w:t xml:space="preserve">!” &lt;&lt; </w:t>
            </w:r>
            <w:proofErr w:type="spellStart"/>
            <w:r w:rsidRPr="00415231">
              <w:rPr>
                <w:lang w:val="en-US"/>
              </w:rPr>
              <w:t>endl</w:t>
            </w:r>
            <w:proofErr w:type="spellEnd"/>
            <w:r w:rsidRPr="00415231">
              <w:rPr>
                <w:lang w:val="en-US"/>
              </w:rPr>
              <w:t>;</w:t>
            </w:r>
          </w:p>
          <w:p w:rsidR="00E415C1" w:rsidRPr="001654CD" w:rsidRDefault="00E415C1" w:rsidP="006079CC">
            <w:pPr>
              <w:ind w:firstLine="288"/>
              <w:rPr>
                <w:lang w:val="en-US"/>
              </w:rPr>
            </w:pPr>
            <w:r w:rsidRPr="00415231">
              <w:rPr>
                <w:lang w:val="en-US"/>
              </w:rPr>
              <w:t>}</w:t>
            </w:r>
          </w:p>
        </w:tc>
      </w:tr>
    </w:tbl>
    <w:p w:rsidR="00E415C1" w:rsidRDefault="00E415C1" w:rsidP="00E415C1">
      <w:pPr>
        <w:pStyle w:val="Tekstpodstawowy"/>
      </w:pPr>
      <w:proofErr w:type="spellStart"/>
      <w:r w:rsidRPr="004606E4">
        <w:rPr>
          <w:b/>
          <w:sz w:val="32"/>
          <w:szCs w:val="32"/>
        </w:rPr>
        <w:t>switch</w:t>
      </w:r>
      <w:proofErr w:type="spellEnd"/>
      <w:r w:rsidRPr="004606E4">
        <w:rPr>
          <w:b/>
          <w:sz w:val="32"/>
          <w:szCs w:val="32"/>
        </w:rPr>
        <w:t xml:space="preserve"> … </w:t>
      </w:r>
      <w:proofErr w:type="spellStart"/>
      <w:r w:rsidRPr="004606E4">
        <w:rPr>
          <w:b/>
          <w:sz w:val="32"/>
          <w:szCs w:val="32"/>
        </w:rPr>
        <w:t>case</w:t>
      </w:r>
      <w:proofErr w:type="spellEnd"/>
      <w:r>
        <w:rPr>
          <w:b/>
        </w:rPr>
        <w:t xml:space="preserve"> </w:t>
      </w:r>
      <w:r>
        <w:t xml:space="preserve">– stosowana wtedy, gdy warunek w programie jest tak sformułowany, że istnieje kilka różnych wariantów rozgałęzienia (a nie tylko dwa); wykonanie kodu po słowie kluczowym </w:t>
      </w:r>
      <w:proofErr w:type="spellStart"/>
      <w:r>
        <w:rPr>
          <w:i/>
        </w:rPr>
        <w:t>default</w:t>
      </w:r>
      <w:proofErr w:type="spellEnd"/>
      <w:r>
        <w:rPr>
          <w:i/>
        </w:rPr>
        <w:t xml:space="preserve"> </w:t>
      </w:r>
      <w:r>
        <w:t xml:space="preserve">następuje tylko wtedy, gdy żadna z opcji po słowie </w:t>
      </w:r>
      <w:proofErr w:type="spellStart"/>
      <w:r>
        <w:rPr>
          <w:i/>
        </w:rPr>
        <w:t>case</w:t>
      </w:r>
      <w:proofErr w:type="spellEnd"/>
      <w:r>
        <w:rPr>
          <w:i/>
        </w:rPr>
        <w:t xml:space="preserve"> </w:t>
      </w:r>
      <w:r>
        <w:t>nie zostanie wykorzystana</w:t>
      </w:r>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Pr="005A5B07" w:rsidRDefault="00E415C1" w:rsidP="006079CC">
            <w:pPr>
              <w:rPr>
                <w:szCs w:val="18"/>
              </w:rPr>
            </w:pPr>
            <w:proofErr w:type="spellStart"/>
            <w:r w:rsidRPr="005A5B07">
              <w:rPr>
                <w:b/>
                <w:szCs w:val="18"/>
              </w:rPr>
              <w:t>switch</w:t>
            </w:r>
            <w:proofErr w:type="spellEnd"/>
            <w:r w:rsidRPr="005A5B07">
              <w:rPr>
                <w:b/>
                <w:szCs w:val="18"/>
              </w:rPr>
              <w:t xml:space="preserve"> </w:t>
            </w:r>
            <w:r w:rsidRPr="005A5B07">
              <w:rPr>
                <w:szCs w:val="18"/>
              </w:rPr>
              <w:t>(wyrażenie)</w:t>
            </w:r>
          </w:p>
          <w:p w:rsidR="00E415C1" w:rsidRPr="005A5B07" w:rsidRDefault="00E415C1" w:rsidP="006079CC">
            <w:pPr>
              <w:rPr>
                <w:szCs w:val="18"/>
              </w:rPr>
            </w:pPr>
            <w:r w:rsidRPr="005A5B07">
              <w:rPr>
                <w:szCs w:val="18"/>
              </w:rPr>
              <w:t>{</w:t>
            </w:r>
          </w:p>
          <w:p w:rsidR="00E415C1" w:rsidRPr="005A5B07" w:rsidRDefault="00E415C1" w:rsidP="006079CC">
            <w:pPr>
              <w:ind w:firstLine="288"/>
              <w:rPr>
                <w:szCs w:val="18"/>
              </w:rPr>
            </w:pPr>
            <w:proofErr w:type="spellStart"/>
            <w:r w:rsidRPr="005A5B07">
              <w:rPr>
                <w:b/>
                <w:szCs w:val="18"/>
              </w:rPr>
              <w:t>case</w:t>
            </w:r>
            <w:proofErr w:type="spellEnd"/>
            <w:r w:rsidRPr="005A5B07">
              <w:rPr>
                <w:b/>
                <w:szCs w:val="18"/>
              </w:rPr>
              <w:t xml:space="preserve"> x</w:t>
            </w:r>
            <w:r w:rsidRPr="005A5B07">
              <w:rPr>
                <w:b/>
                <w:szCs w:val="18"/>
                <w:vertAlign w:val="subscript"/>
              </w:rPr>
              <w:t>1</w:t>
            </w:r>
            <w:r w:rsidRPr="005A5B07">
              <w:rPr>
                <w:b/>
                <w:szCs w:val="18"/>
              </w:rPr>
              <w:t xml:space="preserve">: </w:t>
            </w:r>
            <w:r w:rsidRPr="005A5B07">
              <w:rPr>
                <w:szCs w:val="18"/>
              </w:rPr>
              <w:t>ciąg instrukcji;</w:t>
            </w:r>
          </w:p>
          <w:p w:rsidR="00E415C1" w:rsidRPr="005A5B07" w:rsidRDefault="00E415C1" w:rsidP="006079CC">
            <w:pPr>
              <w:ind w:firstLine="288"/>
              <w:rPr>
                <w:szCs w:val="18"/>
              </w:rPr>
            </w:pPr>
            <w:proofErr w:type="spellStart"/>
            <w:r w:rsidRPr="005A5B07">
              <w:rPr>
                <w:b/>
                <w:szCs w:val="18"/>
              </w:rPr>
              <w:t>case</w:t>
            </w:r>
            <w:proofErr w:type="spellEnd"/>
            <w:r w:rsidRPr="005A5B07">
              <w:rPr>
                <w:b/>
                <w:szCs w:val="18"/>
              </w:rPr>
              <w:t xml:space="preserve"> x</w:t>
            </w:r>
            <w:r w:rsidRPr="005A5B07">
              <w:rPr>
                <w:b/>
                <w:szCs w:val="18"/>
                <w:vertAlign w:val="subscript"/>
              </w:rPr>
              <w:t>2</w:t>
            </w:r>
            <w:r w:rsidRPr="005A5B07">
              <w:rPr>
                <w:b/>
                <w:szCs w:val="18"/>
              </w:rPr>
              <w:t xml:space="preserve">: </w:t>
            </w:r>
            <w:r w:rsidRPr="005A5B07">
              <w:rPr>
                <w:szCs w:val="18"/>
              </w:rPr>
              <w:t>ciąg instrukcji;</w:t>
            </w:r>
          </w:p>
          <w:p w:rsidR="00E415C1" w:rsidRPr="005A5B07" w:rsidRDefault="00E415C1" w:rsidP="006079CC">
            <w:pPr>
              <w:ind w:firstLine="288"/>
              <w:rPr>
                <w:szCs w:val="18"/>
              </w:rPr>
            </w:pPr>
            <w:proofErr w:type="spellStart"/>
            <w:r w:rsidRPr="005A5B07">
              <w:rPr>
                <w:b/>
                <w:szCs w:val="18"/>
              </w:rPr>
              <w:t>case</w:t>
            </w:r>
            <w:proofErr w:type="spellEnd"/>
            <w:r w:rsidRPr="005A5B07">
              <w:rPr>
                <w:b/>
                <w:szCs w:val="18"/>
              </w:rPr>
              <w:t xml:space="preserve"> x</w:t>
            </w:r>
            <w:r w:rsidRPr="005A5B07">
              <w:rPr>
                <w:b/>
                <w:szCs w:val="18"/>
                <w:vertAlign w:val="subscript"/>
              </w:rPr>
              <w:t>3</w:t>
            </w:r>
            <w:r w:rsidRPr="005A5B07">
              <w:rPr>
                <w:b/>
                <w:szCs w:val="18"/>
              </w:rPr>
              <w:t xml:space="preserve">: </w:t>
            </w:r>
            <w:r w:rsidRPr="005A5B07">
              <w:rPr>
                <w:szCs w:val="18"/>
              </w:rPr>
              <w:t>ciąg instrukcji;</w:t>
            </w:r>
          </w:p>
          <w:p w:rsidR="00E415C1" w:rsidRPr="005A5B07" w:rsidRDefault="00E415C1" w:rsidP="006079CC">
            <w:pPr>
              <w:ind w:firstLine="288"/>
              <w:rPr>
                <w:szCs w:val="18"/>
              </w:rPr>
            </w:pPr>
            <w:r w:rsidRPr="005A5B07">
              <w:rPr>
                <w:szCs w:val="18"/>
              </w:rPr>
              <w:t>…</w:t>
            </w:r>
          </w:p>
          <w:p w:rsidR="00E415C1" w:rsidRPr="005A5B07" w:rsidRDefault="00E415C1" w:rsidP="006079CC">
            <w:pPr>
              <w:ind w:firstLine="288"/>
              <w:rPr>
                <w:szCs w:val="18"/>
              </w:rPr>
            </w:pPr>
            <w:proofErr w:type="spellStart"/>
            <w:r w:rsidRPr="005A5B07">
              <w:rPr>
                <w:b/>
                <w:szCs w:val="18"/>
              </w:rPr>
              <w:t>case</w:t>
            </w:r>
            <w:proofErr w:type="spellEnd"/>
            <w:r w:rsidRPr="005A5B07">
              <w:rPr>
                <w:b/>
                <w:szCs w:val="18"/>
              </w:rPr>
              <w:t xml:space="preserve"> </w:t>
            </w:r>
            <w:proofErr w:type="spellStart"/>
            <w:r w:rsidRPr="005A5B07">
              <w:rPr>
                <w:b/>
                <w:szCs w:val="18"/>
              </w:rPr>
              <w:t>x</w:t>
            </w:r>
            <w:r w:rsidRPr="005A5B07">
              <w:rPr>
                <w:b/>
                <w:szCs w:val="18"/>
                <w:vertAlign w:val="subscript"/>
              </w:rPr>
              <w:t>n</w:t>
            </w:r>
            <w:proofErr w:type="spellEnd"/>
            <w:r w:rsidRPr="005A5B07">
              <w:rPr>
                <w:b/>
                <w:szCs w:val="18"/>
              </w:rPr>
              <w:t xml:space="preserve">: </w:t>
            </w:r>
            <w:r w:rsidRPr="005A5B07">
              <w:rPr>
                <w:szCs w:val="18"/>
              </w:rPr>
              <w:t>ciąg instrukcji;</w:t>
            </w:r>
          </w:p>
          <w:p w:rsidR="00E415C1" w:rsidRPr="005A5B07" w:rsidRDefault="00E415C1" w:rsidP="006079CC">
            <w:pPr>
              <w:ind w:firstLine="288"/>
              <w:rPr>
                <w:szCs w:val="18"/>
              </w:rPr>
            </w:pPr>
            <w:proofErr w:type="spellStart"/>
            <w:r w:rsidRPr="005A5B07">
              <w:rPr>
                <w:b/>
                <w:szCs w:val="18"/>
              </w:rPr>
              <w:t>default</w:t>
            </w:r>
            <w:proofErr w:type="spellEnd"/>
            <w:r w:rsidRPr="005A5B07">
              <w:rPr>
                <w:b/>
                <w:szCs w:val="18"/>
              </w:rPr>
              <w:t xml:space="preserve">: </w:t>
            </w:r>
            <w:r w:rsidRPr="005A5B07">
              <w:rPr>
                <w:szCs w:val="18"/>
              </w:rPr>
              <w:t>ciąg instrukcji;</w:t>
            </w:r>
          </w:p>
          <w:p w:rsidR="00E415C1" w:rsidRPr="00166CE5" w:rsidRDefault="00E415C1" w:rsidP="006079CC">
            <w:pPr>
              <w:rPr>
                <w:szCs w:val="18"/>
                <w:lang w:val="en-US"/>
              </w:rPr>
            </w:pPr>
            <w:r w:rsidRPr="005A5B07">
              <w:rPr>
                <w:szCs w:val="18"/>
                <w:lang w:val="en-US"/>
              </w:rPr>
              <w:t>}</w:t>
            </w:r>
          </w:p>
        </w:tc>
        <w:tc>
          <w:tcPr>
            <w:tcW w:w="5664" w:type="dxa"/>
          </w:tcPr>
          <w:p w:rsidR="00E415C1" w:rsidRPr="005A5B07" w:rsidRDefault="00E415C1" w:rsidP="006079CC">
            <w:pPr>
              <w:rPr>
                <w:szCs w:val="18"/>
                <w:lang w:val="en-US"/>
              </w:rPr>
            </w:pPr>
            <w:r w:rsidRPr="00AF5D7F">
              <w:rPr>
                <w:b/>
                <w:bCs/>
                <w:szCs w:val="18"/>
                <w:lang w:val="en-US"/>
              </w:rPr>
              <w:t>switch</w:t>
            </w:r>
            <w:r w:rsidRPr="005A5B07">
              <w:rPr>
                <w:b/>
                <w:szCs w:val="18"/>
                <w:lang w:val="en-US"/>
              </w:rPr>
              <w:t xml:space="preserve"> </w:t>
            </w:r>
            <w:r w:rsidRPr="005A5B07">
              <w:rPr>
                <w:szCs w:val="18"/>
                <w:lang w:val="en-US"/>
              </w:rPr>
              <w:t>(</w:t>
            </w:r>
            <w:proofErr w:type="spellStart"/>
            <w:r w:rsidRPr="005A5B07">
              <w:rPr>
                <w:szCs w:val="18"/>
                <w:lang w:val="en-US"/>
              </w:rPr>
              <w:t>wyb</w:t>
            </w:r>
            <w:r>
              <w:rPr>
                <w:szCs w:val="18"/>
                <w:lang w:val="en-US"/>
              </w:rPr>
              <w:t>ó</w:t>
            </w:r>
            <w:r w:rsidRPr="005A5B07">
              <w:rPr>
                <w:szCs w:val="18"/>
                <w:lang w:val="en-US"/>
              </w:rPr>
              <w:t>r</w:t>
            </w:r>
            <w:proofErr w:type="spellEnd"/>
            <w:r w:rsidRPr="005A5B07">
              <w:rPr>
                <w:szCs w:val="18"/>
                <w:lang w:val="en-US"/>
              </w:rPr>
              <w:t>)</w:t>
            </w:r>
          </w:p>
          <w:p w:rsidR="00E415C1" w:rsidRPr="005A5B07" w:rsidRDefault="00E415C1" w:rsidP="006079CC">
            <w:pPr>
              <w:rPr>
                <w:szCs w:val="18"/>
                <w:lang w:val="en-US"/>
              </w:rPr>
            </w:pPr>
            <w:r w:rsidRPr="005A5B07">
              <w:rPr>
                <w:szCs w:val="18"/>
                <w:lang w:val="en-US"/>
              </w:rPr>
              <w:t>{</w:t>
            </w:r>
          </w:p>
          <w:p w:rsidR="00E415C1" w:rsidRPr="005A5B07" w:rsidRDefault="00E415C1" w:rsidP="006079CC">
            <w:pPr>
              <w:ind w:firstLine="288"/>
              <w:rPr>
                <w:szCs w:val="18"/>
                <w:lang w:val="en-US"/>
              </w:rPr>
            </w:pPr>
            <w:r w:rsidRPr="005A5B07">
              <w:rPr>
                <w:szCs w:val="18"/>
                <w:lang w:val="en-US"/>
              </w:rPr>
              <w:t>case 1</w:t>
            </w:r>
            <w:r w:rsidRPr="005A5B07">
              <w:rPr>
                <w:b/>
                <w:szCs w:val="18"/>
                <w:lang w:val="en-US"/>
              </w:rPr>
              <w:t xml:space="preserve">: </w:t>
            </w:r>
            <w:proofErr w:type="spellStart"/>
            <w:r w:rsidRPr="005A5B07">
              <w:rPr>
                <w:szCs w:val="18"/>
                <w:lang w:val="en-US"/>
              </w:rPr>
              <w:t>cout</w:t>
            </w:r>
            <w:proofErr w:type="spellEnd"/>
            <w:r w:rsidRPr="005A5B07">
              <w:rPr>
                <w:szCs w:val="18"/>
                <w:lang w:val="en-US"/>
              </w:rPr>
              <w:t xml:space="preserve"> &lt;&lt; “1” &lt;&lt; </w:t>
            </w:r>
            <w:proofErr w:type="spellStart"/>
            <w:r w:rsidRPr="005A5B07">
              <w:rPr>
                <w:szCs w:val="18"/>
                <w:lang w:val="en-US"/>
              </w:rPr>
              <w:t>endl</w:t>
            </w:r>
            <w:proofErr w:type="spellEnd"/>
            <w:r w:rsidRPr="005A5B07">
              <w:rPr>
                <w:szCs w:val="18"/>
                <w:lang w:val="en-US"/>
              </w:rPr>
              <w:t>;</w:t>
            </w:r>
          </w:p>
          <w:p w:rsidR="00E415C1" w:rsidRPr="005A5B07" w:rsidRDefault="00E415C1" w:rsidP="006079CC">
            <w:pPr>
              <w:ind w:firstLine="288"/>
              <w:rPr>
                <w:szCs w:val="18"/>
                <w:lang w:val="en-US"/>
              </w:rPr>
            </w:pPr>
            <w:r w:rsidRPr="005A5B07">
              <w:rPr>
                <w:szCs w:val="18"/>
                <w:lang w:val="en-US"/>
              </w:rPr>
              <w:tab/>
            </w:r>
            <w:r w:rsidRPr="005A5B07">
              <w:rPr>
                <w:szCs w:val="18"/>
                <w:lang w:val="en-US"/>
              </w:rPr>
              <w:tab/>
              <w:t>break;</w:t>
            </w:r>
          </w:p>
          <w:p w:rsidR="00E415C1" w:rsidRPr="005A5B07" w:rsidRDefault="00E415C1" w:rsidP="006079CC">
            <w:pPr>
              <w:ind w:firstLine="288"/>
              <w:rPr>
                <w:szCs w:val="18"/>
                <w:lang w:val="en-US"/>
              </w:rPr>
            </w:pPr>
            <w:r w:rsidRPr="005A5B07">
              <w:rPr>
                <w:szCs w:val="18"/>
                <w:lang w:val="en-US"/>
              </w:rPr>
              <w:t>case 2</w:t>
            </w:r>
            <w:r w:rsidRPr="005A5B07">
              <w:rPr>
                <w:b/>
                <w:szCs w:val="18"/>
                <w:lang w:val="en-US"/>
              </w:rPr>
              <w:t xml:space="preserve">: </w:t>
            </w:r>
            <w:proofErr w:type="spellStart"/>
            <w:r w:rsidRPr="005A5B07">
              <w:rPr>
                <w:szCs w:val="18"/>
                <w:lang w:val="en-US"/>
              </w:rPr>
              <w:t>cout</w:t>
            </w:r>
            <w:proofErr w:type="spellEnd"/>
            <w:r w:rsidRPr="005A5B07">
              <w:rPr>
                <w:szCs w:val="18"/>
                <w:lang w:val="en-US"/>
              </w:rPr>
              <w:t xml:space="preserve"> &lt;&lt; “2” &lt;&lt; </w:t>
            </w:r>
            <w:proofErr w:type="spellStart"/>
            <w:r w:rsidRPr="005A5B07">
              <w:rPr>
                <w:szCs w:val="18"/>
                <w:lang w:val="en-US"/>
              </w:rPr>
              <w:t>endl</w:t>
            </w:r>
            <w:proofErr w:type="spellEnd"/>
            <w:r w:rsidRPr="005A5B07">
              <w:rPr>
                <w:szCs w:val="18"/>
                <w:lang w:val="en-US"/>
              </w:rPr>
              <w:t>;</w:t>
            </w:r>
          </w:p>
          <w:p w:rsidR="00E415C1" w:rsidRPr="005A5B07" w:rsidRDefault="00E415C1" w:rsidP="006079CC">
            <w:pPr>
              <w:ind w:firstLine="288"/>
              <w:rPr>
                <w:szCs w:val="18"/>
                <w:lang w:val="en-US"/>
              </w:rPr>
            </w:pPr>
            <w:r w:rsidRPr="005A5B07">
              <w:rPr>
                <w:szCs w:val="18"/>
                <w:lang w:val="en-US"/>
              </w:rPr>
              <w:tab/>
            </w:r>
            <w:r w:rsidRPr="005A5B07">
              <w:rPr>
                <w:szCs w:val="18"/>
                <w:lang w:val="en-US"/>
              </w:rPr>
              <w:tab/>
              <w:t>break;</w:t>
            </w:r>
          </w:p>
          <w:p w:rsidR="00E415C1" w:rsidRPr="005A5B07" w:rsidRDefault="00E415C1" w:rsidP="006079CC">
            <w:pPr>
              <w:ind w:firstLine="288"/>
              <w:rPr>
                <w:szCs w:val="18"/>
                <w:lang w:val="en-US"/>
              </w:rPr>
            </w:pPr>
            <w:r w:rsidRPr="005A5B07">
              <w:rPr>
                <w:szCs w:val="18"/>
                <w:lang w:val="en-US"/>
              </w:rPr>
              <w:t>default</w:t>
            </w:r>
            <w:r w:rsidRPr="005A5B07">
              <w:rPr>
                <w:b/>
                <w:szCs w:val="18"/>
                <w:lang w:val="en-US"/>
              </w:rPr>
              <w:t xml:space="preserve">: </w:t>
            </w:r>
            <w:proofErr w:type="spellStart"/>
            <w:r w:rsidRPr="005A5B07">
              <w:rPr>
                <w:szCs w:val="18"/>
                <w:lang w:val="en-US"/>
              </w:rPr>
              <w:t>cout</w:t>
            </w:r>
            <w:proofErr w:type="spellEnd"/>
            <w:r w:rsidRPr="005A5B07">
              <w:rPr>
                <w:szCs w:val="18"/>
                <w:lang w:val="en-US"/>
              </w:rPr>
              <w:t xml:space="preserve"> &lt;&lt; “</w:t>
            </w:r>
            <w:proofErr w:type="spellStart"/>
            <w:r w:rsidRPr="005A5B07">
              <w:rPr>
                <w:szCs w:val="18"/>
                <w:lang w:val="en-US"/>
              </w:rPr>
              <w:t>Źle</w:t>
            </w:r>
            <w:proofErr w:type="spellEnd"/>
            <w:r w:rsidRPr="005A5B07">
              <w:rPr>
                <w:szCs w:val="18"/>
                <w:lang w:val="en-US"/>
              </w:rPr>
              <w:t xml:space="preserve">!” &lt;&lt; </w:t>
            </w:r>
            <w:proofErr w:type="spellStart"/>
            <w:r w:rsidRPr="005A5B07">
              <w:rPr>
                <w:szCs w:val="18"/>
                <w:lang w:val="en-US"/>
              </w:rPr>
              <w:t>endl</w:t>
            </w:r>
            <w:proofErr w:type="spellEnd"/>
            <w:r w:rsidRPr="005A5B07">
              <w:rPr>
                <w:szCs w:val="18"/>
                <w:lang w:val="en-US"/>
              </w:rPr>
              <w:t>;</w:t>
            </w:r>
          </w:p>
          <w:p w:rsidR="00E415C1" w:rsidRPr="005A5B07" w:rsidRDefault="00E415C1" w:rsidP="006079CC">
            <w:pPr>
              <w:ind w:firstLine="288"/>
              <w:rPr>
                <w:szCs w:val="18"/>
                <w:lang w:val="en-US"/>
              </w:rPr>
            </w:pPr>
            <w:r w:rsidRPr="005A5B07">
              <w:rPr>
                <w:szCs w:val="18"/>
                <w:lang w:val="en-US"/>
              </w:rPr>
              <w:tab/>
            </w:r>
            <w:r w:rsidRPr="005A5B07">
              <w:rPr>
                <w:szCs w:val="18"/>
                <w:lang w:val="en-US"/>
              </w:rPr>
              <w:tab/>
              <w:t>break;</w:t>
            </w:r>
          </w:p>
          <w:p w:rsidR="00E415C1" w:rsidRPr="00166CE5" w:rsidRDefault="00E415C1" w:rsidP="006079CC">
            <w:pPr>
              <w:rPr>
                <w:szCs w:val="18"/>
                <w:lang w:val="en-US"/>
              </w:rPr>
            </w:pPr>
            <w:r w:rsidRPr="005A5B07">
              <w:rPr>
                <w:szCs w:val="18"/>
                <w:lang w:val="en-US"/>
              </w:rPr>
              <w:t>}</w:t>
            </w:r>
          </w:p>
        </w:tc>
      </w:tr>
    </w:tbl>
    <w:p w:rsidR="00E415C1" w:rsidRPr="00166CE5" w:rsidRDefault="00E415C1" w:rsidP="00E415C1">
      <w:pPr>
        <w:pStyle w:val="Nagwek1"/>
        <w:rPr>
          <w:b/>
        </w:rPr>
      </w:pPr>
      <w:r w:rsidRPr="00166CE5">
        <w:rPr>
          <w:b/>
        </w:rPr>
        <w:t>Instrukcje iteracyjne</w:t>
      </w:r>
    </w:p>
    <w:p w:rsidR="00E415C1" w:rsidRDefault="00E415C1" w:rsidP="00E415C1">
      <w:pPr>
        <w:pStyle w:val="Tekstpodstawowy"/>
      </w:pPr>
      <w:r>
        <w:t xml:space="preserve">Drugą grupę ważnych instrukcji w języku C++ stanowią </w:t>
      </w:r>
      <w:r>
        <w:rPr>
          <w:b/>
        </w:rPr>
        <w:t>instrukcje iteracyjne</w:t>
      </w:r>
      <w:r>
        <w:t xml:space="preserve">, zwane też </w:t>
      </w:r>
      <w:r>
        <w:rPr>
          <w:b/>
        </w:rPr>
        <w:t xml:space="preserve">pętlami </w:t>
      </w:r>
      <w:r>
        <w:t xml:space="preserve">lub </w:t>
      </w:r>
      <w:r>
        <w:rPr>
          <w:b/>
        </w:rPr>
        <w:t>pętlami programowymi</w:t>
      </w:r>
      <w:r>
        <w:t>. Działanie instrukcji tego typu polega na przetwarzaniu ciągłych innych instrukcji określoną ilość razy. W języku C++ istnieją aż trzy instrukcje iteracyjne:</w:t>
      </w:r>
    </w:p>
    <w:p w:rsidR="00E415C1" w:rsidRDefault="00E415C1" w:rsidP="00E415C1">
      <w:pPr>
        <w:pStyle w:val="Tekstpodstawowy"/>
      </w:pPr>
      <w:r w:rsidRPr="004606E4">
        <w:rPr>
          <w:b/>
          <w:sz w:val="32"/>
          <w:szCs w:val="32"/>
        </w:rPr>
        <w:t>for</w:t>
      </w:r>
      <w:r>
        <w:rPr>
          <w:b/>
        </w:rPr>
        <w:t xml:space="preserve"> </w:t>
      </w:r>
      <w:r>
        <w:t>– bardzo często używana pętla, stosuje się ją najczęściej wtedy, gdy z góry wiemy, ile razy ma być powtórzona, sama zwiększa zmienną sterująca pętli</w:t>
      </w:r>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Pr="005A5B07" w:rsidRDefault="00E415C1" w:rsidP="006079CC">
            <w:pPr>
              <w:rPr>
                <w:szCs w:val="18"/>
              </w:rPr>
            </w:pPr>
            <w:r w:rsidRPr="005A5B07">
              <w:rPr>
                <w:b/>
                <w:szCs w:val="18"/>
              </w:rPr>
              <w:t xml:space="preserve">for </w:t>
            </w:r>
            <w:r w:rsidRPr="005A5B07">
              <w:rPr>
                <w:szCs w:val="18"/>
              </w:rPr>
              <w:t>(inicjacja; warunek; krok)</w:t>
            </w:r>
          </w:p>
          <w:p w:rsidR="00E415C1" w:rsidRPr="005A5B07" w:rsidRDefault="00E415C1" w:rsidP="006079CC">
            <w:pPr>
              <w:rPr>
                <w:szCs w:val="18"/>
              </w:rPr>
            </w:pPr>
            <w:r w:rsidRPr="005A5B07">
              <w:rPr>
                <w:szCs w:val="18"/>
              </w:rPr>
              <w:tab/>
              <w:t>{</w:t>
            </w:r>
          </w:p>
          <w:p w:rsidR="00E415C1" w:rsidRPr="005A5B07" w:rsidRDefault="00E415C1" w:rsidP="006079CC">
            <w:pPr>
              <w:rPr>
                <w:szCs w:val="18"/>
              </w:rPr>
            </w:pPr>
            <w:r w:rsidRPr="005A5B07">
              <w:rPr>
                <w:szCs w:val="18"/>
              </w:rPr>
              <w:tab/>
            </w:r>
            <w:r w:rsidRPr="005A5B07">
              <w:rPr>
                <w:szCs w:val="18"/>
              </w:rPr>
              <w:tab/>
              <w:t>powtarzane instrukcje</w:t>
            </w:r>
          </w:p>
          <w:p w:rsidR="00E415C1" w:rsidRPr="00166CE5" w:rsidRDefault="00E415C1" w:rsidP="006079CC">
            <w:pPr>
              <w:rPr>
                <w:szCs w:val="18"/>
                <w:lang w:val="en-US"/>
              </w:rPr>
            </w:pPr>
            <w:r w:rsidRPr="005A5B07">
              <w:rPr>
                <w:szCs w:val="18"/>
              </w:rPr>
              <w:tab/>
            </w:r>
            <w:r w:rsidRPr="005A5B07">
              <w:rPr>
                <w:szCs w:val="18"/>
                <w:lang w:val="en-US"/>
              </w:rPr>
              <w:t>}</w:t>
            </w:r>
          </w:p>
        </w:tc>
        <w:tc>
          <w:tcPr>
            <w:tcW w:w="5664" w:type="dxa"/>
          </w:tcPr>
          <w:p w:rsidR="00E415C1" w:rsidRPr="005A5B07" w:rsidRDefault="00E415C1" w:rsidP="006079CC">
            <w:pPr>
              <w:rPr>
                <w:szCs w:val="18"/>
                <w:lang w:val="en-US"/>
              </w:rPr>
            </w:pPr>
            <w:r w:rsidRPr="00AF5D7F">
              <w:rPr>
                <w:b/>
                <w:bCs/>
                <w:szCs w:val="18"/>
                <w:lang w:val="en-US"/>
              </w:rPr>
              <w:t>for</w:t>
            </w:r>
            <w:r w:rsidRPr="005A5B07">
              <w:rPr>
                <w:szCs w:val="18"/>
                <w:lang w:val="en-US"/>
              </w:rPr>
              <w:t xml:space="preserve"> (</w:t>
            </w:r>
            <w:proofErr w:type="spellStart"/>
            <w:r w:rsidRPr="005A5B07">
              <w:rPr>
                <w:szCs w:val="18"/>
                <w:lang w:val="en-US"/>
              </w:rPr>
              <w:t>i</w:t>
            </w:r>
            <w:proofErr w:type="spellEnd"/>
            <w:r w:rsidRPr="005A5B07">
              <w:rPr>
                <w:szCs w:val="18"/>
                <w:lang w:val="en-US"/>
              </w:rPr>
              <w:t>=1,i&lt;=10;i++)</w:t>
            </w:r>
          </w:p>
          <w:p w:rsidR="00E415C1" w:rsidRPr="005A5B07" w:rsidRDefault="00E415C1" w:rsidP="006079CC">
            <w:pPr>
              <w:rPr>
                <w:szCs w:val="18"/>
                <w:lang w:val="en-US"/>
              </w:rPr>
            </w:pPr>
            <w:r w:rsidRPr="005A5B07">
              <w:rPr>
                <w:szCs w:val="18"/>
                <w:lang w:val="en-US"/>
              </w:rPr>
              <w:tab/>
              <w:t>{</w:t>
            </w:r>
          </w:p>
          <w:p w:rsidR="00E415C1" w:rsidRPr="005A5B07" w:rsidRDefault="00E415C1" w:rsidP="006079CC">
            <w:pPr>
              <w:rPr>
                <w:szCs w:val="18"/>
                <w:lang w:val="en-US"/>
              </w:rPr>
            </w:pPr>
            <w:r w:rsidRPr="005A5B07">
              <w:rPr>
                <w:szCs w:val="18"/>
                <w:lang w:val="en-US"/>
              </w:rPr>
              <w:tab/>
            </w:r>
            <w:r w:rsidRPr="005A5B07">
              <w:rPr>
                <w:szCs w:val="18"/>
                <w:lang w:val="en-US"/>
              </w:rPr>
              <w:tab/>
            </w:r>
            <w:proofErr w:type="spellStart"/>
            <w:r w:rsidRPr="005A5B07">
              <w:rPr>
                <w:szCs w:val="18"/>
                <w:lang w:val="en-US"/>
              </w:rPr>
              <w:t>cout</w:t>
            </w:r>
            <w:proofErr w:type="spellEnd"/>
            <w:r w:rsidRPr="005A5B07">
              <w:rPr>
                <w:szCs w:val="18"/>
                <w:lang w:val="en-US"/>
              </w:rPr>
              <w:t xml:space="preserve"> &lt;&lt; “</w:t>
            </w:r>
            <w:proofErr w:type="spellStart"/>
            <w:r w:rsidRPr="005A5B07">
              <w:rPr>
                <w:szCs w:val="18"/>
                <w:lang w:val="en-US"/>
              </w:rPr>
              <w:t>i</w:t>
            </w:r>
            <w:proofErr w:type="spellEnd"/>
            <w:r w:rsidRPr="005A5B07">
              <w:rPr>
                <w:szCs w:val="18"/>
                <w:lang w:val="en-US"/>
              </w:rPr>
              <w:t xml:space="preserve">= “ &lt;&lt; </w:t>
            </w:r>
            <w:proofErr w:type="spellStart"/>
            <w:r w:rsidRPr="005A5B07">
              <w:rPr>
                <w:szCs w:val="18"/>
                <w:lang w:val="en-US"/>
              </w:rPr>
              <w:t>i</w:t>
            </w:r>
            <w:proofErr w:type="spellEnd"/>
            <w:r w:rsidRPr="005A5B07">
              <w:rPr>
                <w:szCs w:val="18"/>
                <w:lang w:val="en-US"/>
              </w:rPr>
              <w:t xml:space="preserve"> &lt;&lt; </w:t>
            </w:r>
            <w:proofErr w:type="spellStart"/>
            <w:r w:rsidRPr="005A5B07">
              <w:rPr>
                <w:szCs w:val="18"/>
                <w:lang w:val="en-US"/>
              </w:rPr>
              <w:t>endl</w:t>
            </w:r>
            <w:proofErr w:type="spellEnd"/>
            <w:r w:rsidRPr="005A5B07">
              <w:rPr>
                <w:szCs w:val="18"/>
                <w:lang w:val="en-US"/>
              </w:rPr>
              <w:t>;</w:t>
            </w:r>
          </w:p>
          <w:p w:rsidR="00E415C1" w:rsidRPr="005A5B07" w:rsidRDefault="00E415C1" w:rsidP="006079CC">
            <w:pPr>
              <w:rPr>
                <w:szCs w:val="18"/>
              </w:rPr>
            </w:pPr>
            <w:r w:rsidRPr="005A5B07">
              <w:rPr>
                <w:szCs w:val="18"/>
                <w:lang w:val="en-US"/>
              </w:rPr>
              <w:tab/>
            </w:r>
            <w:r w:rsidRPr="005A5B07">
              <w:rPr>
                <w:szCs w:val="18"/>
                <w:lang w:val="en-US"/>
              </w:rPr>
              <w:tab/>
            </w:r>
            <w:proofErr w:type="spellStart"/>
            <w:r w:rsidRPr="005A5B07">
              <w:rPr>
                <w:szCs w:val="18"/>
              </w:rPr>
              <w:t>cout</w:t>
            </w:r>
            <w:proofErr w:type="spellEnd"/>
            <w:r w:rsidRPr="005A5B07">
              <w:rPr>
                <w:szCs w:val="18"/>
              </w:rPr>
              <w:t xml:space="preserve"> &lt;&lt; </w:t>
            </w:r>
            <w:proofErr w:type="spellStart"/>
            <w:r w:rsidRPr="005A5B07">
              <w:rPr>
                <w:szCs w:val="18"/>
              </w:rPr>
              <w:t>endl</w:t>
            </w:r>
            <w:proofErr w:type="spellEnd"/>
            <w:r w:rsidRPr="005A5B07">
              <w:rPr>
                <w:szCs w:val="18"/>
              </w:rPr>
              <w:t>;</w:t>
            </w:r>
          </w:p>
          <w:p w:rsidR="00E415C1" w:rsidRPr="00166CE5" w:rsidRDefault="00E415C1" w:rsidP="006079CC">
            <w:pPr>
              <w:rPr>
                <w:szCs w:val="18"/>
                <w:lang w:val="en-US"/>
              </w:rPr>
            </w:pPr>
            <w:r w:rsidRPr="005A5B07">
              <w:rPr>
                <w:szCs w:val="18"/>
              </w:rPr>
              <w:tab/>
            </w:r>
            <w:r w:rsidRPr="005A5B07">
              <w:rPr>
                <w:szCs w:val="18"/>
                <w:lang w:val="en-US"/>
              </w:rPr>
              <w:t>}</w:t>
            </w:r>
          </w:p>
        </w:tc>
      </w:tr>
    </w:tbl>
    <w:p w:rsidR="00E415C1" w:rsidRDefault="00E415C1" w:rsidP="00E415C1">
      <w:proofErr w:type="spellStart"/>
      <w:r w:rsidRPr="004606E4">
        <w:rPr>
          <w:b/>
          <w:sz w:val="32"/>
          <w:szCs w:val="32"/>
        </w:rPr>
        <w:t>while</w:t>
      </w:r>
      <w:proofErr w:type="spellEnd"/>
      <w:r>
        <w:rPr>
          <w:b/>
        </w:rPr>
        <w:t xml:space="preserve"> </w:t>
      </w:r>
      <w:r>
        <w:t xml:space="preserve">– pętla wykonuje się tak długo, jak długo prawdziwy jest warunek po słowie </w:t>
      </w:r>
      <w:proofErr w:type="spellStart"/>
      <w:r w:rsidRPr="00857AA9">
        <w:rPr>
          <w:iCs/>
        </w:rPr>
        <w:t>while</w:t>
      </w:r>
      <w:proofErr w:type="spellEnd"/>
      <w:r>
        <w:t>, gdy warunek staje się fałszywy - pętla kończy działanie; pętla może nie wykonać się ani razu, gdy warunek od początku jest fałszywy, sama nie zwiększa zmiennej sterującej pętli</w:t>
      </w:r>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Pr="005A5B07" w:rsidRDefault="00E415C1" w:rsidP="006079CC">
            <w:pPr>
              <w:rPr>
                <w:szCs w:val="18"/>
              </w:rPr>
            </w:pPr>
            <w:proofErr w:type="spellStart"/>
            <w:r w:rsidRPr="005A5B07">
              <w:rPr>
                <w:b/>
                <w:szCs w:val="18"/>
              </w:rPr>
              <w:t>while</w:t>
            </w:r>
            <w:proofErr w:type="spellEnd"/>
            <w:r w:rsidRPr="005A5B07">
              <w:rPr>
                <w:b/>
                <w:szCs w:val="18"/>
              </w:rPr>
              <w:t xml:space="preserve"> </w:t>
            </w:r>
            <w:r w:rsidRPr="005A5B07">
              <w:rPr>
                <w:szCs w:val="18"/>
              </w:rPr>
              <w:t>(warunek)</w:t>
            </w:r>
          </w:p>
          <w:p w:rsidR="00E415C1" w:rsidRPr="005A5B07" w:rsidRDefault="00E415C1" w:rsidP="006079CC">
            <w:pPr>
              <w:rPr>
                <w:szCs w:val="18"/>
              </w:rPr>
            </w:pPr>
            <w:r w:rsidRPr="005A5B07">
              <w:rPr>
                <w:szCs w:val="18"/>
              </w:rPr>
              <w:tab/>
              <w:t>{</w:t>
            </w:r>
          </w:p>
          <w:p w:rsidR="00E415C1" w:rsidRPr="005A5B07" w:rsidRDefault="00E415C1" w:rsidP="006079CC">
            <w:pPr>
              <w:rPr>
                <w:szCs w:val="18"/>
              </w:rPr>
            </w:pPr>
            <w:r w:rsidRPr="005A5B07">
              <w:rPr>
                <w:szCs w:val="18"/>
              </w:rPr>
              <w:tab/>
            </w:r>
            <w:r w:rsidRPr="005A5B07">
              <w:rPr>
                <w:szCs w:val="18"/>
              </w:rPr>
              <w:tab/>
              <w:t>powtarzane instrukcje</w:t>
            </w:r>
          </w:p>
          <w:p w:rsidR="00E415C1" w:rsidRPr="00166CE5" w:rsidRDefault="00E415C1" w:rsidP="006079CC">
            <w:pPr>
              <w:rPr>
                <w:szCs w:val="18"/>
                <w:lang w:val="en-US"/>
              </w:rPr>
            </w:pPr>
            <w:r w:rsidRPr="005A5B07">
              <w:rPr>
                <w:szCs w:val="18"/>
              </w:rPr>
              <w:tab/>
            </w:r>
            <w:r w:rsidRPr="005A5B07">
              <w:rPr>
                <w:szCs w:val="18"/>
                <w:lang w:val="en-US"/>
              </w:rPr>
              <w:t>}</w:t>
            </w:r>
          </w:p>
        </w:tc>
        <w:tc>
          <w:tcPr>
            <w:tcW w:w="5664" w:type="dxa"/>
          </w:tcPr>
          <w:p w:rsidR="00E415C1" w:rsidRPr="005A5B07" w:rsidRDefault="00E415C1" w:rsidP="006079CC">
            <w:pPr>
              <w:rPr>
                <w:szCs w:val="18"/>
                <w:lang w:val="en-US"/>
              </w:rPr>
            </w:pPr>
            <w:proofErr w:type="spellStart"/>
            <w:r w:rsidRPr="005A5B07">
              <w:rPr>
                <w:szCs w:val="18"/>
                <w:lang w:val="en-US"/>
              </w:rPr>
              <w:t>i</w:t>
            </w:r>
            <w:proofErr w:type="spellEnd"/>
            <w:r w:rsidRPr="005A5B07">
              <w:rPr>
                <w:szCs w:val="18"/>
                <w:lang w:val="en-US"/>
              </w:rPr>
              <w:t>=1;</w:t>
            </w:r>
          </w:p>
          <w:p w:rsidR="00E415C1" w:rsidRPr="005A5B07" w:rsidRDefault="00E415C1" w:rsidP="006079CC">
            <w:pPr>
              <w:rPr>
                <w:szCs w:val="18"/>
                <w:lang w:val="en-US"/>
              </w:rPr>
            </w:pPr>
            <w:r w:rsidRPr="00AF5D7F">
              <w:rPr>
                <w:b/>
                <w:bCs/>
                <w:szCs w:val="18"/>
                <w:lang w:val="en-US"/>
              </w:rPr>
              <w:t>while</w:t>
            </w:r>
            <w:r w:rsidRPr="005A5B07">
              <w:rPr>
                <w:b/>
                <w:szCs w:val="18"/>
                <w:lang w:val="en-US"/>
              </w:rPr>
              <w:t xml:space="preserve"> </w:t>
            </w:r>
            <w:r w:rsidRPr="005A5B07">
              <w:rPr>
                <w:szCs w:val="18"/>
                <w:lang w:val="en-US"/>
              </w:rPr>
              <w:t>(</w:t>
            </w:r>
            <w:proofErr w:type="spellStart"/>
            <w:r w:rsidRPr="005A5B07">
              <w:rPr>
                <w:szCs w:val="18"/>
                <w:lang w:val="en-US"/>
              </w:rPr>
              <w:t>i</w:t>
            </w:r>
            <w:proofErr w:type="spellEnd"/>
            <w:r w:rsidRPr="005A5B07">
              <w:rPr>
                <w:szCs w:val="18"/>
                <w:lang w:val="en-US"/>
              </w:rPr>
              <w:t>&lt;=2)</w:t>
            </w:r>
          </w:p>
          <w:p w:rsidR="00E415C1" w:rsidRPr="005A5B07" w:rsidRDefault="00E415C1" w:rsidP="006079CC">
            <w:pPr>
              <w:rPr>
                <w:szCs w:val="18"/>
                <w:lang w:val="en-US"/>
              </w:rPr>
            </w:pPr>
            <w:r w:rsidRPr="005A5B07">
              <w:rPr>
                <w:szCs w:val="18"/>
                <w:lang w:val="en-US"/>
              </w:rPr>
              <w:tab/>
              <w:t>{</w:t>
            </w:r>
          </w:p>
          <w:p w:rsidR="00E415C1" w:rsidRPr="005A5B07" w:rsidRDefault="00E415C1" w:rsidP="006079CC">
            <w:pPr>
              <w:rPr>
                <w:szCs w:val="18"/>
                <w:lang w:val="en-US"/>
              </w:rPr>
            </w:pPr>
            <w:r w:rsidRPr="005A5B07">
              <w:rPr>
                <w:szCs w:val="18"/>
                <w:lang w:val="en-US"/>
              </w:rPr>
              <w:tab/>
            </w:r>
            <w:r w:rsidRPr="005A5B07">
              <w:rPr>
                <w:szCs w:val="18"/>
                <w:lang w:val="en-US"/>
              </w:rPr>
              <w:tab/>
            </w:r>
            <w:proofErr w:type="spellStart"/>
            <w:r w:rsidRPr="005A5B07">
              <w:rPr>
                <w:szCs w:val="18"/>
                <w:lang w:val="en-US"/>
              </w:rPr>
              <w:t>cout</w:t>
            </w:r>
            <w:proofErr w:type="spellEnd"/>
            <w:r w:rsidRPr="005A5B07">
              <w:rPr>
                <w:szCs w:val="18"/>
                <w:lang w:val="en-US"/>
              </w:rPr>
              <w:t xml:space="preserve"> &lt;&lt; </w:t>
            </w:r>
            <w:proofErr w:type="spellStart"/>
            <w:r w:rsidRPr="005A5B07">
              <w:rPr>
                <w:szCs w:val="18"/>
                <w:lang w:val="en-US"/>
              </w:rPr>
              <w:t>i</w:t>
            </w:r>
            <w:proofErr w:type="spellEnd"/>
            <w:r w:rsidRPr="005A5B07">
              <w:rPr>
                <w:szCs w:val="18"/>
                <w:lang w:val="en-US"/>
              </w:rPr>
              <w:t xml:space="preserve"> &lt;&lt; </w:t>
            </w:r>
            <w:proofErr w:type="spellStart"/>
            <w:r w:rsidRPr="005A5B07">
              <w:rPr>
                <w:szCs w:val="18"/>
                <w:lang w:val="en-US"/>
              </w:rPr>
              <w:t>endl</w:t>
            </w:r>
            <w:proofErr w:type="spellEnd"/>
            <w:r w:rsidRPr="005A5B07">
              <w:rPr>
                <w:szCs w:val="18"/>
                <w:lang w:val="en-US"/>
              </w:rPr>
              <w:t>;</w:t>
            </w:r>
          </w:p>
          <w:p w:rsidR="00E415C1" w:rsidRPr="005A5B07" w:rsidRDefault="00E415C1" w:rsidP="006079CC">
            <w:pPr>
              <w:rPr>
                <w:szCs w:val="18"/>
              </w:rPr>
            </w:pPr>
            <w:r w:rsidRPr="005A5B07">
              <w:rPr>
                <w:szCs w:val="18"/>
                <w:lang w:val="en-US"/>
              </w:rPr>
              <w:tab/>
            </w:r>
            <w:r w:rsidRPr="005A5B07">
              <w:rPr>
                <w:szCs w:val="18"/>
                <w:lang w:val="en-US"/>
              </w:rPr>
              <w:tab/>
            </w:r>
            <w:r w:rsidRPr="005A5B07">
              <w:rPr>
                <w:szCs w:val="18"/>
              </w:rPr>
              <w:t>i=i+0.1</w:t>
            </w:r>
          </w:p>
          <w:p w:rsidR="00E415C1" w:rsidRPr="00166CE5" w:rsidRDefault="00E415C1" w:rsidP="006079CC">
            <w:pPr>
              <w:rPr>
                <w:szCs w:val="18"/>
              </w:rPr>
            </w:pPr>
            <w:r w:rsidRPr="005A5B07">
              <w:rPr>
                <w:szCs w:val="18"/>
              </w:rPr>
              <w:tab/>
              <w:t>}</w:t>
            </w:r>
          </w:p>
        </w:tc>
      </w:tr>
    </w:tbl>
    <w:p w:rsidR="00E415C1" w:rsidRDefault="00E415C1" w:rsidP="00E415C1">
      <w:pPr>
        <w:pStyle w:val="Tekstpodstawowy"/>
      </w:pPr>
      <w:r w:rsidRPr="004606E4">
        <w:rPr>
          <w:b/>
          <w:sz w:val="32"/>
          <w:szCs w:val="32"/>
        </w:rPr>
        <w:t xml:space="preserve">do … </w:t>
      </w:r>
      <w:proofErr w:type="spellStart"/>
      <w:r w:rsidRPr="004606E4">
        <w:rPr>
          <w:b/>
          <w:sz w:val="32"/>
          <w:szCs w:val="32"/>
        </w:rPr>
        <w:t>while</w:t>
      </w:r>
      <w:proofErr w:type="spellEnd"/>
      <w:r>
        <w:rPr>
          <w:b/>
        </w:rPr>
        <w:t xml:space="preserve"> </w:t>
      </w:r>
      <w:r>
        <w:t xml:space="preserve">– pętla wykonuje się tak długo, jak długo prawdziwy jest warunek po słowie </w:t>
      </w:r>
      <w:proofErr w:type="spellStart"/>
      <w:r w:rsidRPr="00857AA9">
        <w:rPr>
          <w:iCs/>
        </w:rPr>
        <w:t>while</w:t>
      </w:r>
      <w:proofErr w:type="spellEnd"/>
      <w:r w:rsidRPr="005D2366">
        <w:t xml:space="preserve">, gdy warunek </w:t>
      </w:r>
      <w:r>
        <w:t>staje się fałszywy – pętla kończy działanie; pętla musi wykonać się co najmniej raz, gdyż warunek sprawdzany jest dopiero po wykonaniu instrukcji, sama nie zwiększa zmiennej sterującej pętli</w:t>
      </w:r>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Pr="005A5B07" w:rsidRDefault="00E415C1" w:rsidP="006079CC">
            <w:pPr>
              <w:rPr>
                <w:b/>
                <w:szCs w:val="18"/>
              </w:rPr>
            </w:pPr>
            <w:r w:rsidRPr="005A5B07">
              <w:rPr>
                <w:b/>
                <w:szCs w:val="18"/>
              </w:rPr>
              <w:t>do</w:t>
            </w:r>
          </w:p>
          <w:p w:rsidR="00E415C1" w:rsidRPr="005A5B07" w:rsidRDefault="00E415C1" w:rsidP="006079CC">
            <w:pPr>
              <w:rPr>
                <w:szCs w:val="18"/>
              </w:rPr>
            </w:pPr>
            <w:r w:rsidRPr="005A5B07">
              <w:rPr>
                <w:b/>
                <w:szCs w:val="18"/>
              </w:rPr>
              <w:tab/>
            </w:r>
            <w:r w:rsidRPr="005A5B07">
              <w:rPr>
                <w:szCs w:val="18"/>
              </w:rPr>
              <w:t>{</w:t>
            </w:r>
          </w:p>
          <w:p w:rsidR="00E415C1" w:rsidRPr="005A5B07" w:rsidRDefault="00E415C1" w:rsidP="006079CC">
            <w:pPr>
              <w:rPr>
                <w:szCs w:val="18"/>
              </w:rPr>
            </w:pPr>
            <w:r w:rsidRPr="005A5B07">
              <w:rPr>
                <w:szCs w:val="18"/>
              </w:rPr>
              <w:tab/>
            </w:r>
            <w:r w:rsidRPr="005A5B07">
              <w:rPr>
                <w:szCs w:val="18"/>
              </w:rPr>
              <w:tab/>
              <w:t>powtarzane instrukcje</w:t>
            </w:r>
          </w:p>
          <w:p w:rsidR="00E415C1" w:rsidRPr="005A5B07" w:rsidRDefault="00E415C1" w:rsidP="006079CC">
            <w:pPr>
              <w:rPr>
                <w:szCs w:val="18"/>
              </w:rPr>
            </w:pPr>
            <w:r w:rsidRPr="005A5B07">
              <w:rPr>
                <w:szCs w:val="18"/>
              </w:rPr>
              <w:tab/>
              <w:t>}</w:t>
            </w:r>
          </w:p>
          <w:p w:rsidR="00E415C1" w:rsidRPr="00166CE5" w:rsidRDefault="00E415C1" w:rsidP="006079CC">
            <w:pPr>
              <w:rPr>
                <w:szCs w:val="18"/>
              </w:rPr>
            </w:pPr>
            <w:proofErr w:type="spellStart"/>
            <w:r w:rsidRPr="005A5B07">
              <w:rPr>
                <w:b/>
                <w:szCs w:val="18"/>
              </w:rPr>
              <w:t>while</w:t>
            </w:r>
            <w:proofErr w:type="spellEnd"/>
            <w:r w:rsidRPr="005A5B07">
              <w:rPr>
                <w:b/>
                <w:szCs w:val="18"/>
              </w:rPr>
              <w:t xml:space="preserve"> </w:t>
            </w:r>
            <w:r w:rsidRPr="005A5B07">
              <w:rPr>
                <w:szCs w:val="18"/>
              </w:rPr>
              <w:t>(warunek)</w:t>
            </w:r>
          </w:p>
        </w:tc>
        <w:tc>
          <w:tcPr>
            <w:tcW w:w="5664" w:type="dxa"/>
          </w:tcPr>
          <w:p w:rsidR="00E415C1" w:rsidRPr="005A5B07" w:rsidRDefault="00E415C1" w:rsidP="006079CC">
            <w:pPr>
              <w:rPr>
                <w:szCs w:val="18"/>
              </w:rPr>
            </w:pPr>
            <w:r w:rsidRPr="005A5B07">
              <w:rPr>
                <w:szCs w:val="18"/>
              </w:rPr>
              <w:t>i=1;</w:t>
            </w:r>
          </w:p>
          <w:p w:rsidR="00E415C1" w:rsidRPr="00AF5D7F" w:rsidRDefault="00E415C1" w:rsidP="006079CC">
            <w:pPr>
              <w:rPr>
                <w:b/>
                <w:bCs/>
                <w:szCs w:val="18"/>
              </w:rPr>
            </w:pPr>
            <w:r w:rsidRPr="00AF5D7F">
              <w:rPr>
                <w:b/>
                <w:bCs/>
                <w:szCs w:val="18"/>
              </w:rPr>
              <w:t>do</w:t>
            </w:r>
          </w:p>
          <w:p w:rsidR="00E415C1" w:rsidRPr="005A5B07" w:rsidRDefault="00E415C1" w:rsidP="006079CC">
            <w:pPr>
              <w:rPr>
                <w:szCs w:val="18"/>
              </w:rPr>
            </w:pPr>
            <w:r w:rsidRPr="005A5B07">
              <w:rPr>
                <w:szCs w:val="18"/>
              </w:rPr>
              <w:tab/>
              <w:t>{</w:t>
            </w:r>
          </w:p>
          <w:p w:rsidR="00E415C1" w:rsidRPr="005A5B07" w:rsidRDefault="00E415C1" w:rsidP="006079CC">
            <w:pPr>
              <w:rPr>
                <w:szCs w:val="18"/>
              </w:rPr>
            </w:pPr>
            <w:r w:rsidRPr="005A5B07">
              <w:rPr>
                <w:szCs w:val="18"/>
              </w:rPr>
              <w:tab/>
            </w:r>
            <w:r w:rsidRPr="005A5B07">
              <w:rPr>
                <w:szCs w:val="18"/>
              </w:rPr>
              <w:tab/>
            </w:r>
            <w:proofErr w:type="spellStart"/>
            <w:r w:rsidRPr="005A5B07">
              <w:rPr>
                <w:szCs w:val="18"/>
              </w:rPr>
              <w:t>cout</w:t>
            </w:r>
            <w:proofErr w:type="spellEnd"/>
            <w:r w:rsidRPr="005A5B07">
              <w:rPr>
                <w:szCs w:val="18"/>
              </w:rPr>
              <w:t xml:space="preserve"> &lt;&lt; ”i” &lt;&lt; </w:t>
            </w:r>
            <w:proofErr w:type="spellStart"/>
            <w:r w:rsidRPr="005A5B07">
              <w:rPr>
                <w:szCs w:val="18"/>
              </w:rPr>
              <w:t>endl</w:t>
            </w:r>
            <w:proofErr w:type="spellEnd"/>
            <w:r w:rsidRPr="005A5B07">
              <w:rPr>
                <w:szCs w:val="18"/>
              </w:rPr>
              <w:t>;</w:t>
            </w:r>
          </w:p>
          <w:p w:rsidR="00E415C1" w:rsidRPr="005A5B07" w:rsidRDefault="00E415C1" w:rsidP="006079CC">
            <w:pPr>
              <w:rPr>
                <w:szCs w:val="18"/>
              </w:rPr>
            </w:pPr>
            <w:r w:rsidRPr="005A5B07">
              <w:rPr>
                <w:szCs w:val="18"/>
              </w:rPr>
              <w:tab/>
            </w:r>
            <w:r w:rsidRPr="005A5B07">
              <w:rPr>
                <w:szCs w:val="18"/>
              </w:rPr>
              <w:tab/>
              <w:t>i=i+0.1;</w:t>
            </w:r>
          </w:p>
          <w:p w:rsidR="00E415C1" w:rsidRPr="005A5B07" w:rsidRDefault="00E415C1" w:rsidP="006079CC">
            <w:pPr>
              <w:rPr>
                <w:szCs w:val="18"/>
              </w:rPr>
            </w:pPr>
            <w:r w:rsidRPr="005A5B07">
              <w:rPr>
                <w:szCs w:val="18"/>
              </w:rPr>
              <w:tab/>
              <w:t>}</w:t>
            </w:r>
          </w:p>
          <w:p w:rsidR="00E415C1" w:rsidRPr="00166CE5" w:rsidRDefault="00E415C1" w:rsidP="006079CC">
            <w:pPr>
              <w:rPr>
                <w:szCs w:val="18"/>
              </w:rPr>
            </w:pPr>
            <w:proofErr w:type="spellStart"/>
            <w:r w:rsidRPr="00AF5D7F">
              <w:rPr>
                <w:b/>
                <w:bCs/>
                <w:szCs w:val="18"/>
              </w:rPr>
              <w:t>while</w:t>
            </w:r>
            <w:proofErr w:type="spellEnd"/>
            <w:r w:rsidRPr="005A5B07">
              <w:rPr>
                <w:szCs w:val="18"/>
              </w:rPr>
              <w:t xml:space="preserve"> (i&lt;=2)</w:t>
            </w:r>
          </w:p>
        </w:tc>
      </w:tr>
    </w:tbl>
    <w:p w:rsidR="009E4321" w:rsidRPr="00DA1A96" w:rsidRDefault="009E4321" w:rsidP="009E4321">
      <w:pPr>
        <w:rPr>
          <w:b/>
          <w:bCs/>
        </w:rPr>
      </w:pPr>
      <w:r w:rsidRPr="00DA1A96">
        <w:rPr>
          <w:b/>
          <w:bCs/>
        </w:rPr>
        <w:lastRenderedPageBreak/>
        <w:t>Ta sama pętla rożnymi metodami:</w:t>
      </w:r>
    </w:p>
    <w:tbl>
      <w:tblPr>
        <w:tblStyle w:val="Tabelasiatki4akcent1"/>
        <w:tblW w:w="0" w:type="auto"/>
        <w:tblLook w:val="0480" w:firstRow="0" w:lastRow="0" w:firstColumn="1" w:lastColumn="0" w:noHBand="0" w:noVBand="1"/>
      </w:tblPr>
      <w:tblGrid>
        <w:gridCol w:w="1230"/>
        <w:gridCol w:w="2306"/>
      </w:tblGrid>
      <w:tr w:rsidR="00567A1C" w:rsidTr="00567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A1C" w:rsidRDefault="00567A1C" w:rsidP="009E4321">
            <w:r>
              <w:t>For</w:t>
            </w:r>
          </w:p>
        </w:tc>
        <w:tc>
          <w:tcPr>
            <w:tcW w:w="0" w:type="auto"/>
          </w:tcPr>
          <w:p w:rsidR="00567A1C" w:rsidRDefault="00567A1C" w:rsidP="009E4321">
            <w:pPr>
              <w:cnfStyle w:val="000000100000" w:firstRow="0" w:lastRow="0" w:firstColumn="0" w:lastColumn="0" w:oddVBand="0" w:evenVBand="0" w:oddHBand="1" w:evenHBand="0" w:firstRowFirstColumn="0" w:firstRowLastColumn="0" w:lastRowFirstColumn="0" w:lastRowLastColumn="0"/>
            </w:pPr>
            <w:r w:rsidRPr="00567A1C">
              <w:rPr>
                <w:b/>
                <w:bCs/>
              </w:rPr>
              <w:t>for</w:t>
            </w:r>
            <w:r>
              <w:t xml:space="preserve"> (x = 0; x &lt; 10; x++)</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r>
              <w:t>{</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r w:rsidRPr="005A5B07">
              <w:rPr>
                <w:szCs w:val="18"/>
              </w:rPr>
              <w:tab/>
            </w:r>
            <w:proofErr w:type="spellStart"/>
            <w:r>
              <w:rPr>
                <w:szCs w:val="18"/>
              </w:rPr>
              <w:t>cout</w:t>
            </w:r>
            <w:proofErr w:type="spellEnd"/>
            <w:r>
              <w:rPr>
                <w:szCs w:val="18"/>
              </w:rPr>
              <w:t>&lt;&lt;x&lt;&lt;</w:t>
            </w:r>
            <w:proofErr w:type="spellStart"/>
            <w:r>
              <w:rPr>
                <w:szCs w:val="18"/>
              </w:rPr>
              <w:t>endl</w:t>
            </w:r>
            <w:proofErr w:type="spellEnd"/>
            <w:r>
              <w:rPr>
                <w:szCs w:val="18"/>
              </w:rPr>
              <w:t>;</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r>
              <w:t>}</w:t>
            </w:r>
          </w:p>
        </w:tc>
      </w:tr>
      <w:tr w:rsidR="00567A1C" w:rsidTr="00567A1C">
        <w:tc>
          <w:tcPr>
            <w:cnfStyle w:val="001000000000" w:firstRow="0" w:lastRow="0" w:firstColumn="1" w:lastColumn="0" w:oddVBand="0" w:evenVBand="0" w:oddHBand="0" w:evenHBand="0" w:firstRowFirstColumn="0" w:firstRowLastColumn="0" w:lastRowFirstColumn="0" w:lastRowLastColumn="0"/>
            <w:tcW w:w="0" w:type="auto"/>
          </w:tcPr>
          <w:p w:rsidR="00567A1C" w:rsidRDefault="00567A1C" w:rsidP="009E4321">
            <w:proofErr w:type="spellStart"/>
            <w:r>
              <w:t>While</w:t>
            </w:r>
            <w:proofErr w:type="spellEnd"/>
          </w:p>
        </w:tc>
        <w:tc>
          <w:tcPr>
            <w:tcW w:w="0" w:type="auto"/>
          </w:tcPr>
          <w:p w:rsidR="00567A1C" w:rsidRDefault="00567A1C" w:rsidP="009E4321">
            <w:pPr>
              <w:cnfStyle w:val="000000000000" w:firstRow="0" w:lastRow="0" w:firstColumn="0" w:lastColumn="0" w:oddVBand="0" w:evenVBand="0" w:oddHBand="0" w:evenHBand="0" w:firstRowFirstColumn="0" w:firstRowLastColumn="0" w:lastRowFirstColumn="0" w:lastRowLastColumn="0"/>
            </w:pPr>
            <w:proofErr w:type="spellStart"/>
            <w:r w:rsidRPr="00567A1C">
              <w:rPr>
                <w:b/>
                <w:bCs/>
              </w:rPr>
              <w:t>while</w:t>
            </w:r>
            <w:proofErr w:type="spellEnd"/>
            <w:r>
              <w:t xml:space="preserve"> (x  &lt; 10)</w:t>
            </w:r>
          </w:p>
          <w:p w:rsidR="00567A1C" w:rsidRDefault="00567A1C" w:rsidP="009E4321">
            <w:pPr>
              <w:cnfStyle w:val="000000000000" w:firstRow="0" w:lastRow="0" w:firstColumn="0" w:lastColumn="0" w:oddVBand="0" w:evenVBand="0" w:oddHBand="0" w:evenHBand="0" w:firstRowFirstColumn="0" w:firstRowLastColumn="0" w:lastRowFirstColumn="0" w:lastRowLastColumn="0"/>
            </w:pPr>
            <w:r>
              <w:t>{</w:t>
            </w:r>
          </w:p>
          <w:p w:rsidR="00567A1C" w:rsidRDefault="00567A1C" w:rsidP="009E4321">
            <w:pPr>
              <w:cnfStyle w:val="000000000000" w:firstRow="0" w:lastRow="0" w:firstColumn="0" w:lastColumn="0" w:oddVBand="0" w:evenVBand="0" w:oddHBand="0" w:evenHBand="0" w:firstRowFirstColumn="0" w:firstRowLastColumn="0" w:lastRowFirstColumn="0" w:lastRowLastColumn="0"/>
            </w:pPr>
            <w:r w:rsidRPr="005A5B07">
              <w:rPr>
                <w:szCs w:val="18"/>
              </w:rPr>
              <w:tab/>
            </w:r>
            <w:proofErr w:type="spellStart"/>
            <w:r>
              <w:rPr>
                <w:szCs w:val="18"/>
              </w:rPr>
              <w:t>c</w:t>
            </w:r>
            <w:r>
              <w:t>out</w:t>
            </w:r>
            <w:proofErr w:type="spellEnd"/>
            <w:r>
              <w:t>&lt;&lt;x&lt;&lt;</w:t>
            </w:r>
            <w:proofErr w:type="spellStart"/>
            <w:r>
              <w:t>endl</w:t>
            </w:r>
            <w:proofErr w:type="spellEnd"/>
            <w:r>
              <w:t>;</w:t>
            </w:r>
          </w:p>
          <w:p w:rsidR="00567A1C" w:rsidRDefault="00567A1C" w:rsidP="009E4321">
            <w:pPr>
              <w:cnfStyle w:val="000000000000" w:firstRow="0" w:lastRow="0" w:firstColumn="0" w:lastColumn="0" w:oddVBand="0" w:evenVBand="0" w:oddHBand="0" w:evenHBand="0" w:firstRowFirstColumn="0" w:firstRowLastColumn="0" w:lastRowFirstColumn="0" w:lastRowLastColumn="0"/>
            </w:pPr>
            <w:r w:rsidRPr="005A5B07">
              <w:rPr>
                <w:szCs w:val="18"/>
              </w:rPr>
              <w:tab/>
            </w:r>
            <w:r>
              <w:t>x++;</w:t>
            </w:r>
          </w:p>
          <w:p w:rsidR="00567A1C" w:rsidRDefault="00567A1C" w:rsidP="009E4321">
            <w:pPr>
              <w:cnfStyle w:val="000000000000" w:firstRow="0" w:lastRow="0" w:firstColumn="0" w:lastColumn="0" w:oddVBand="0" w:evenVBand="0" w:oddHBand="0" w:evenHBand="0" w:firstRowFirstColumn="0" w:firstRowLastColumn="0" w:lastRowFirstColumn="0" w:lastRowLastColumn="0"/>
            </w:pPr>
            <w:r>
              <w:t>}</w:t>
            </w:r>
          </w:p>
        </w:tc>
      </w:tr>
      <w:tr w:rsidR="00567A1C" w:rsidTr="00567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7A1C" w:rsidRDefault="00567A1C" w:rsidP="009E4321">
            <w:r>
              <w:t xml:space="preserve">Do … </w:t>
            </w:r>
            <w:proofErr w:type="spellStart"/>
            <w:r>
              <w:t>while</w:t>
            </w:r>
            <w:proofErr w:type="spellEnd"/>
          </w:p>
        </w:tc>
        <w:tc>
          <w:tcPr>
            <w:tcW w:w="0" w:type="auto"/>
          </w:tcPr>
          <w:p w:rsidR="00567A1C" w:rsidRPr="00567A1C" w:rsidRDefault="00567A1C" w:rsidP="009E4321">
            <w:pPr>
              <w:cnfStyle w:val="000000100000" w:firstRow="0" w:lastRow="0" w:firstColumn="0" w:lastColumn="0" w:oddVBand="0" w:evenVBand="0" w:oddHBand="1" w:evenHBand="0" w:firstRowFirstColumn="0" w:firstRowLastColumn="0" w:lastRowFirstColumn="0" w:lastRowLastColumn="0"/>
              <w:rPr>
                <w:b/>
                <w:bCs/>
              </w:rPr>
            </w:pPr>
            <w:r w:rsidRPr="00567A1C">
              <w:rPr>
                <w:b/>
                <w:bCs/>
              </w:rPr>
              <w:t>do</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r>
              <w:t>{</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r w:rsidRPr="005A5B07">
              <w:rPr>
                <w:szCs w:val="18"/>
              </w:rPr>
              <w:tab/>
            </w:r>
            <w:proofErr w:type="spellStart"/>
            <w:r>
              <w:t>cout</w:t>
            </w:r>
            <w:proofErr w:type="spellEnd"/>
            <w:r>
              <w:t>&lt;&lt;x&lt;&lt;</w:t>
            </w:r>
            <w:proofErr w:type="spellStart"/>
            <w:r>
              <w:t>endl</w:t>
            </w:r>
            <w:proofErr w:type="spellEnd"/>
            <w:r>
              <w:t>;</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r>
              <w:t>}</w:t>
            </w:r>
          </w:p>
          <w:p w:rsidR="00567A1C" w:rsidRDefault="00567A1C" w:rsidP="009E4321">
            <w:pPr>
              <w:cnfStyle w:val="000000100000" w:firstRow="0" w:lastRow="0" w:firstColumn="0" w:lastColumn="0" w:oddVBand="0" w:evenVBand="0" w:oddHBand="1" w:evenHBand="0" w:firstRowFirstColumn="0" w:firstRowLastColumn="0" w:lastRowFirstColumn="0" w:lastRowLastColumn="0"/>
            </w:pPr>
            <w:proofErr w:type="spellStart"/>
            <w:r w:rsidRPr="00567A1C">
              <w:rPr>
                <w:b/>
                <w:bCs/>
              </w:rPr>
              <w:t>while</w:t>
            </w:r>
            <w:proofErr w:type="spellEnd"/>
            <w:r>
              <w:t xml:space="preserve"> (x &lt; 10)</w:t>
            </w:r>
            <w:r w:rsidR="00F62EC7">
              <w:t>;</w:t>
            </w:r>
          </w:p>
        </w:tc>
      </w:tr>
    </w:tbl>
    <w:p w:rsidR="00E415C1" w:rsidRPr="00166CE5" w:rsidRDefault="00567A1C" w:rsidP="00E415C1">
      <w:pPr>
        <w:pStyle w:val="Nagwek1"/>
        <w:rPr>
          <w:b/>
        </w:rPr>
      </w:pPr>
      <w:r>
        <w:rPr>
          <w:b/>
        </w:rPr>
        <w:t>P</w:t>
      </w:r>
      <w:r w:rsidR="00E415C1" w:rsidRPr="00166CE5">
        <w:rPr>
          <w:b/>
        </w:rPr>
        <w:t>odprogramy</w:t>
      </w:r>
    </w:p>
    <w:p w:rsidR="00E415C1" w:rsidRPr="006B57A0" w:rsidRDefault="00E415C1" w:rsidP="00E415C1">
      <w:pPr>
        <w:pStyle w:val="Tekstpodstawowy"/>
        <w:rPr>
          <w:b/>
        </w:rPr>
      </w:pPr>
      <w:r w:rsidRPr="006B57A0">
        <w:rPr>
          <w:b/>
        </w:rPr>
        <w:t>Zasady tworzenia zmiennych wykorzystywanych w programie:</w:t>
      </w:r>
    </w:p>
    <w:p w:rsidR="00E415C1" w:rsidRDefault="00E415C1" w:rsidP="00E415C1">
      <w:pPr>
        <w:pStyle w:val="Tekstpodstawowy"/>
        <w:numPr>
          <w:ilvl w:val="0"/>
          <w:numId w:val="19"/>
        </w:numPr>
      </w:pPr>
      <w:r>
        <w:t>Nazwa zmiennej może składać się wyłącznie z liter, cyfr i znaków podkreślenia</w:t>
      </w:r>
    </w:p>
    <w:p w:rsidR="00E415C1" w:rsidRDefault="00E415C1" w:rsidP="00E415C1">
      <w:pPr>
        <w:pStyle w:val="Tekstpodstawowy"/>
        <w:numPr>
          <w:ilvl w:val="0"/>
          <w:numId w:val="19"/>
        </w:numPr>
      </w:pPr>
      <w:r>
        <w:t>Pierwszym znakiem nazwy zmiennej musi być wielka lub mała litera</w:t>
      </w:r>
    </w:p>
    <w:p w:rsidR="00E415C1" w:rsidRDefault="00E415C1" w:rsidP="00E415C1">
      <w:pPr>
        <w:pStyle w:val="Tekstpodstawowy"/>
        <w:numPr>
          <w:ilvl w:val="0"/>
          <w:numId w:val="19"/>
        </w:numPr>
      </w:pPr>
      <w:r>
        <w:t>Nie można używać liter z ogonkami i akcentami</w:t>
      </w:r>
    </w:p>
    <w:p w:rsidR="00E415C1" w:rsidRDefault="00E415C1" w:rsidP="00E415C1">
      <w:pPr>
        <w:pStyle w:val="Tekstpodstawowy"/>
        <w:numPr>
          <w:ilvl w:val="0"/>
          <w:numId w:val="19"/>
        </w:numPr>
      </w:pPr>
      <w:r>
        <w:t>Nie można używać spacji</w:t>
      </w:r>
    </w:p>
    <w:p w:rsidR="00E415C1" w:rsidRDefault="00E415C1" w:rsidP="00E415C1">
      <w:pPr>
        <w:pStyle w:val="Tekstpodstawowy"/>
      </w:pPr>
      <w:r w:rsidRPr="006B57A0">
        <w:rPr>
          <w:b/>
        </w:rPr>
        <w:t>Podprogram</w:t>
      </w:r>
      <w:r>
        <w:t xml:space="preserve"> – wyodrębniona cześć programu, która realizuje fragment algorytmu</w:t>
      </w:r>
    </w:p>
    <w:p w:rsidR="00E415C1" w:rsidRPr="006B57A0" w:rsidRDefault="00E415C1" w:rsidP="00E415C1">
      <w:pPr>
        <w:pStyle w:val="Tekstpodstawowy"/>
        <w:rPr>
          <w:b/>
        </w:rPr>
      </w:pPr>
      <w:r w:rsidRPr="006B57A0">
        <w:rPr>
          <w:b/>
        </w:rPr>
        <w:t>Rodzaje podprogramów:</w:t>
      </w:r>
    </w:p>
    <w:p w:rsidR="00E415C1" w:rsidRDefault="00E415C1" w:rsidP="00E415C1">
      <w:pPr>
        <w:pStyle w:val="Tekstpodstawowy"/>
        <w:numPr>
          <w:ilvl w:val="0"/>
          <w:numId w:val="20"/>
        </w:numPr>
      </w:pPr>
      <w:r w:rsidRPr="00003C41">
        <w:rPr>
          <w:b/>
        </w:rPr>
        <w:t>Procedury</w:t>
      </w:r>
      <w:r>
        <w:t xml:space="preserve"> – wykonanie pewnej sekwencji czynności (np. czyszczenie ekranu, narysowanie pewnych elementów, wygenerowanie dźwięków)</w:t>
      </w:r>
    </w:p>
    <w:p w:rsidR="00E415C1" w:rsidRDefault="00E415C1" w:rsidP="00E415C1">
      <w:pPr>
        <w:pStyle w:val="Tekstpodstawowy"/>
        <w:numPr>
          <w:ilvl w:val="0"/>
          <w:numId w:val="20"/>
        </w:numPr>
      </w:pPr>
      <w:r w:rsidRPr="00003C41">
        <w:rPr>
          <w:b/>
        </w:rPr>
        <w:t>Funkcje</w:t>
      </w:r>
      <w:r>
        <w:t xml:space="preserve"> – obliczanie jednej wartości</w:t>
      </w:r>
    </w:p>
    <w:p w:rsidR="00E415C1" w:rsidRPr="00114E1C" w:rsidRDefault="00E415C1" w:rsidP="00E415C1">
      <w:pPr>
        <w:pStyle w:val="Tekstpodstawowy"/>
        <w:rPr>
          <w:b/>
        </w:rPr>
      </w:pPr>
      <w:r w:rsidRPr="00114E1C">
        <w:rPr>
          <w:b/>
        </w:rPr>
        <w:t>Korzyści wynikające ze stosowania podprogramów:</w:t>
      </w:r>
    </w:p>
    <w:p w:rsidR="00E415C1" w:rsidRDefault="00E415C1" w:rsidP="00E415C1">
      <w:pPr>
        <w:pStyle w:val="Tekstpodstawowy"/>
        <w:numPr>
          <w:ilvl w:val="0"/>
          <w:numId w:val="22"/>
        </w:numPr>
      </w:pPr>
      <w:r w:rsidRPr="00114E1C">
        <w:rPr>
          <w:b/>
        </w:rPr>
        <w:t>Rozkład problemu na mniejsze i prostsze składniki</w:t>
      </w:r>
      <w:r>
        <w:t xml:space="preserve"> – rozbicie problemu na mniejsze </w:t>
      </w:r>
      <w:proofErr w:type="spellStart"/>
      <w:r>
        <w:t>podproblemy</w:t>
      </w:r>
      <w:proofErr w:type="spellEnd"/>
      <w:r>
        <w:t xml:space="preserve"> i rozwiązanie każdego z nich osobno jest naturalną techniką radzenia sobie ze złożonymi problemami programistycznymi</w:t>
      </w:r>
    </w:p>
    <w:p w:rsidR="00E415C1" w:rsidRDefault="00E415C1" w:rsidP="00E415C1">
      <w:pPr>
        <w:pStyle w:val="Tekstpodstawowy"/>
        <w:numPr>
          <w:ilvl w:val="0"/>
          <w:numId w:val="22"/>
        </w:numPr>
      </w:pPr>
      <w:r w:rsidRPr="00114E1C">
        <w:rPr>
          <w:b/>
        </w:rPr>
        <w:t>Zwiększenie czytelności i przejrzystości programów</w:t>
      </w:r>
      <w:r>
        <w:t xml:space="preserve"> – podzielenie programu na szereg mniejszych fragmentów ułatwia jego pisanie, uruchamianie i ewentualne modyfikowanie</w:t>
      </w:r>
    </w:p>
    <w:p w:rsidR="00E415C1" w:rsidRDefault="00E415C1" w:rsidP="00E415C1">
      <w:pPr>
        <w:pStyle w:val="Tekstpodstawowy"/>
        <w:numPr>
          <w:ilvl w:val="0"/>
          <w:numId w:val="22"/>
        </w:numPr>
      </w:pPr>
      <w:r w:rsidRPr="00114E1C">
        <w:rPr>
          <w:b/>
        </w:rPr>
        <w:t>Unikanie powtórzeń</w:t>
      </w:r>
      <w:r>
        <w:t xml:space="preserve"> – jeśli pewien ciąg instrukcji powtarza się kilkakrotnie w programie, wygodnie jest wyodrębnić go w postaci podprogramu a następnie wywołać go kilka razy dzięki temu nieraz znacznie skraca się program źródłowy</w:t>
      </w:r>
    </w:p>
    <w:p w:rsidR="00E415C1" w:rsidRPr="00114E1C" w:rsidRDefault="00E415C1" w:rsidP="00E415C1">
      <w:pPr>
        <w:pStyle w:val="Tekstpodstawowy"/>
        <w:rPr>
          <w:b/>
        </w:rPr>
      </w:pPr>
      <w:r w:rsidRPr="00114E1C">
        <w:rPr>
          <w:b/>
        </w:rPr>
        <w:t>W języku C występują dwa rodzaje funkcji:</w:t>
      </w:r>
    </w:p>
    <w:p w:rsidR="00E415C1" w:rsidRDefault="00E415C1" w:rsidP="00E415C1">
      <w:pPr>
        <w:pStyle w:val="Tekstpodstawowy"/>
        <w:numPr>
          <w:ilvl w:val="0"/>
          <w:numId w:val="21"/>
        </w:numPr>
      </w:pPr>
      <w:r w:rsidRPr="00114E1C">
        <w:rPr>
          <w:b/>
        </w:rPr>
        <w:t xml:space="preserve">Funkcje typu </w:t>
      </w:r>
      <w:proofErr w:type="spellStart"/>
      <w:r w:rsidRPr="00114E1C">
        <w:rPr>
          <w:b/>
        </w:rPr>
        <w:t>void</w:t>
      </w:r>
      <w:proofErr w:type="spellEnd"/>
      <w:r>
        <w:t xml:space="preserve"> – funkcja tego typu nie zwraca żadnych danych, które można byłoby poddać dalszej obróbce. Funkcje takie mogą wykonywać pewne czynności, ale nie przekazują informacji zwrotnej</w:t>
      </w:r>
    </w:p>
    <w:p w:rsidR="00E415C1" w:rsidRDefault="00E415C1" w:rsidP="00E415C1">
      <w:pPr>
        <w:pStyle w:val="Tekstpodstawowy"/>
        <w:numPr>
          <w:ilvl w:val="0"/>
          <w:numId w:val="21"/>
        </w:numPr>
      </w:pPr>
      <w:r w:rsidRPr="00114E1C">
        <w:rPr>
          <w:b/>
        </w:rPr>
        <w:t>Funkcje zwykłe</w:t>
      </w:r>
      <w:r>
        <w:t xml:space="preserve"> – czyli funkcje, które zwracają jakąś wartość</w:t>
      </w:r>
    </w:p>
    <w:p w:rsidR="00E415C1" w:rsidRPr="00114E1C" w:rsidRDefault="00E415C1" w:rsidP="00E415C1">
      <w:pPr>
        <w:pStyle w:val="Nagwek1"/>
        <w:rPr>
          <w:b/>
        </w:rPr>
      </w:pPr>
      <w:r w:rsidRPr="00114E1C">
        <w:rPr>
          <w:b/>
        </w:rPr>
        <w:t>Tablice</w:t>
      </w:r>
    </w:p>
    <w:p w:rsidR="00E415C1" w:rsidRDefault="00E415C1" w:rsidP="00E415C1">
      <w:pPr>
        <w:pStyle w:val="Tekstpodstawowy"/>
      </w:pPr>
      <w:r w:rsidRPr="00FA363A">
        <w:rPr>
          <w:b/>
        </w:rPr>
        <w:t>Tablica</w:t>
      </w:r>
      <w:r>
        <w:t xml:space="preserve"> – kontener uporządkowanych danych takiego samego typu, w którym poszczególne elementy dostępne są za pomocą indeksowania. Rozmiar tablicy jest albo ustalany z góry (tablice statyczne) albo może zmieniać się w trakcie wykonywania programu (tablice dynamiczne). Tablice jednowymiarowe mogą przechowywać inne tablice, dzięki czemu uzyskuje się tablice wielowymiarowe. W praktyce tablic używa się do przechowywania większych ilości zmiennych tego samego typu</w:t>
      </w:r>
    </w:p>
    <w:p w:rsidR="00E415C1" w:rsidRPr="00FA363A" w:rsidRDefault="00E415C1" w:rsidP="00E415C1">
      <w:pPr>
        <w:pStyle w:val="Tekstpodstawowy"/>
        <w:rPr>
          <w:b/>
        </w:rPr>
      </w:pPr>
      <w:r w:rsidRPr="00FA363A">
        <w:rPr>
          <w:b/>
        </w:rPr>
        <w:t>Przy tworzeniu tablic należy pamiętać o:</w:t>
      </w:r>
    </w:p>
    <w:p w:rsidR="00E415C1" w:rsidRDefault="00E415C1" w:rsidP="00E415C1">
      <w:pPr>
        <w:pStyle w:val="Tekstpodstawowy"/>
        <w:numPr>
          <w:ilvl w:val="0"/>
          <w:numId w:val="23"/>
        </w:numPr>
      </w:pPr>
      <w:r>
        <w:t>Typie elementów które będzie przechowywać tablica</w:t>
      </w:r>
    </w:p>
    <w:p w:rsidR="00E415C1" w:rsidRDefault="00E415C1" w:rsidP="00E415C1">
      <w:pPr>
        <w:pStyle w:val="Tekstpodstawowy"/>
        <w:numPr>
          <w:ilvl w:val="0"/>
          <w:numId w:val="23"/>
        </w:numPr>
      </w:pPr>
      <w:r>
        <w:t>Nazwie tablicy</w:t>
      </w:r>
    </w:p>
    <w:p w:rsidR="00E415C1" w:rsidRDefault="00E415C1" w:rsidP="00E415C1">
      <w:pPr>
        <w:pStyle w:val="Tekstpodstawowy"/>
        <w:numPr>
          <w:ilvl w:val="0"/>
          <w:numId w:val="23"/>
        </w:numPr>
      </w:pPr>
      <w:r>
        <w:lastRenderedPageBreak/>
        <w:t>Liczbie elementów (wielkość tablicy)</w:t>
      </w:r>
    </w:p>
    <w:p w:rsidR="00E415C1" w:rsidRPr="00B11118" w:rsidRDefault="00E415C1" w:rsidP="00E415C1">
      <w:pPr>
        <w:pStyle w:val="Tekstpodstawowy"/>
        <w:rPr>
          <w:b/>
        </w:rPr>
      </w:pPr>
      <w:r w:rsidRPr="00B11118">
        <w:rPr>
          <w:b/>
        </w:rPr>
        <w:t xml:space="preserve">Należy pamiętać, że </w:t>
      </w:r>
      <w:r w:rsidRPr="00B11118">
        <w:rPr>
          <w:b/>
          <w:u w:val="single"/>
        </w:rPr>
        <w:t>numerowanie</w:t>
      </w:r>
      <w:r w:rsidRPr="00B11118">
        <w:rPr>
          <w:b/>
        </w:rPr>
        <w:t xml:space="preserve"> elementów tablic w języku C++ </w:t>
      </w:r>
      <w:r w:rsidRPr="00B11118">
        <w:rPr>
          <w:b/>
          <w:u w:val="single"/>
        </w:rPr>
        <w:t>zaczyna się od zera</w:t>
      </w:r>
      <w:r w:rsidRPr="00B11118">
        <w:rPr>
          <w:b/>
        </w:rPr>
        <w:t>.</w:t>
      </w:r>
    </w:p>
    <w:p w:rsidR="00E415C1" w:rsidRPr="00B11118" w:rsidRDefault="00E415C1" w:rsidP="00E415C1">
      <w:pPr>
        <w:pStyle w:val="Nagwek1"/>
        <w:rPr>
          <w:b/>
        </w:rPr>
      </w:pPr>
      <w:r w:rsidRPr="00B11118">
        <w:rPr>
          <w:b/>
        </w:rPr>
        <w:t>Metody zwiększanie efektywności pracy programów</w:t>
      </w:r>
    </w:p>
    <w:p w:rsidR="00E415C1" w:rsidRPr="00B11118" w:rsidRDefault="00E415C1" w:rsidP="00E415C1">
      <w:pPr>
        <w:pStyle w:val="Tekstpodstawowy"/>
        <w:rPr>
          <w:b/>
        </w:rPr>
      </w:pPr>
      <w:r w:rsidRPr="00B11118">
        <w:rPr>
          <w:b/>
        </w:rPr>
        <w:t>Zasady pozwalające unikać części błędów, łatwiejsze ich wykrywanie i usuwanie, zwiększenie szybkości pracy programu:</w:t>
      </w:r>
    </w:p>
    <w:p w:rsidR="00E415C1" w:rsidRDefault="00E415C1" w:rsidP="00E415C1">
      <w:pPr>
        <w:pStyle w:val="Tekstpodstawowy"/>
        <w:numPr>
          <w:ilvl w:val="0"/>
          <w:numId w:val="24"/>
        </w:numPr>
      </w:pPr>
      <w:r>
        <w:t>Podczas obliczeń należy stosować liczby całkowite, gdyż obliczenia na liczbach rzeczywistych wykonywane są wolniej</w:t>
      </w:r>
    </w:p>
    <w:p w:rsidR="00E415C1" w:rsidRDefault="00E415C1" w:rsidP="00E415C1">
      <w:pPr>
        <w:pStyle w:val="Tekstpodstawowy"/>
        <w:numPr>
          <w:ilvl w:val="0"/>
          <w:numId w:val="24"/>
        </w:numPr>
      </w:pPr>
      <w:r>
        <w:t>Główny algorytm należy rozbić na mniejsze problemy i każdy z nich zrealizować za pomocą osobnego podprogramu</w:t>
      </w:r>
    </w:p>
    <w:p w:rsidR="00E415C1" w:rsidRDefault="00E415C1" w:rsidP="00E415C1">
      <w:pPr>
        <w:pStyle w:val="Tekstpodstawowy"/>
        <w:numPr>
          <w:ilvl w:val="0"/>
          <w:numId w:val="24"/>
        </w:numPr>
      </w:pPr>
      <w:r>
        <w:t>Stosowanie zasad zwiększających czytelność kodu źródłowego</w:t>
      </w:r>
    </w:p>
    <w:p w:rsidR="00E415C1" w:rsidRDefault="00E415C1" w:rsidP="00E415C1">
      <w:pPr>
        <w:pStyle w:val="Tekstpodstawowy"/>
        <w:numPr>
          <w:ilvl w:val="0"/>
          <w:numId w:val="24"/>
        </w:numPr>
      </w:pPr>
      <w:r>
        <w:t>W wyrażeniach używanych w programie należy stosować typy operacji, które procesor wykonuje szybciej</w:t>
      </w:r>
    </w:p>
    <w:p w:rsidR="00E415C1" w:rsidRDefault="00E415C1" w:rsidP="00E415C1">
      <w:pPr>
        <w:pStyle w:val="Tekstpodstawowy"/>
        <w:numPr>
          <w:ilvl w:val="0"/>
          <w:numId w:val="24"/>
        </w:numPr>
      </w:pPr>
      <w:r>
        <w:t>Jeżeli program ma dużo liczyć należy ograniczyć ilość złożonych funkcji matematycznych</w:t>
      </w:r>
    </w:p>
    <w:p w:rsidR="00E415C1" w:rsidRDefault="00E415C1" w:rsidP="00E415C1">
      <w:pPr>
        <w:pStyle w:val="Tekstpodstawowy"/>
        <w:numPr>
          <w:ilvl w:val="0"/>
          <w:numId w:val="24"/>
        </w:numPr>
      </w:pPr>
      <w:r>
        <w:t>Jeżeli jedna funkcja będzie wykorzystywane wielokrotnie należy zdefiniować jest wartość jako stałą</w:t>
      </w:r>
    </w:p>
    <w:p w:rsidR="00E415C1" w:rsidRDefault="00E415C1" w:rsidP="00E415C1">
      <w:pPr>
        <w:pStyle w:val="Tekstpodstawowy"/>
        <w:numPr>
          <w:ilvl w:val="0"/>
          <w:numId w:val="24"/>
        </w:numPr>
      </w:pPr>
      <w:r>
        <w:t>Należy starannie przygotowywać algorytm</w:t>
      </w:r>
    </w:p>
    <w:p w:rsidR="00E415C1" w:rsidRDefault="00E415C1" w:rsidP="00E415C1">
      <w:pPr>
        <w:pStyle w:val="Tekstpodstawowy"/>
        <w:numPr>
          <w:ilvl w:val="0"/>
          <w:numId w:val="24"/>
        </w:numPr>
      </w:pPr>
      <w:r>
        <w:t>Gotowy program należy przetestować wprowadzając przykładowe dane i sprawdzając czy uzyskany wynik jest zgodny z przewidywanymi, należy też podać błędne dane by zobaczyć jak program na to zareaguje</w:t>
      </w:r>
    </w:p>
    <w:p w:rsidR="00E415C1" w:rsidRDefault="00E415C1" w:rsidP="00E415C1">
      <w:pPr>
        <w:pStyle w:val="Tekstpodstawowy"/>
        <w:numPr>
          <w:ilvl w:val="0"/>
          <w:numId w:val="24"/>
        </w:numPr>
      </w:pPr>
      <w:r>
        <w:t>Jeżeli tworzy się dłuższy program to należy powtarzające się fragmenty kodu (podprogramy) pogrupować w biblioteki.</w:t>
      </w:r>
    </w:p>
    <w:p w:rsidR="00E415C1" w:rsidRPr="0034356B" w:rsidRDefault="00E415C1" w:rsidP="00E415C1">
      <w:pPr>
        <w:pStyle w:val="Nagwek1"/>
        <w:rPr>
          <w:b/>
        </w:rPr>
      </w:pPr>
      <w:r w:rsidRPr="0034356B">
        <w:rPr>
          <w:b/>
        </w:rPr>
        <w:t>Obsługa plików</w:t>
      </w:r>
    </w:p>
    <w:p w:rsidR="00E415C1" w:rsidRDefault="00E415C1" w:rsidP="00E415C1">
      <w:pPr>
        <w:pStyle w:val="Tekstpodstawowy"/>
      </w:pPr>
      <w:r w:rsidRPr="0034356B">
        <w:rPr>
          <w:b/>
        </w:rPr>
        <w:t>Plik</w:t>
      </w:r>
      <w:r>
        <w:t xml:space="preserve"> jest zbiorem elementów tego samego typu, tyle że ich liczba jest zmienna. Jest ona zależna od przebiegu wykonanego programu (który z tego pliku korzysta) oraz od skojarzenia pliku z fizycznym zbiorem danych</w:t>
      </w:r>
    </w:p>
    <w:p w:rsidR="00E415C1" w:rsidRDefault="00E415C1" w:rsidP="00E415C1">
      <w:pPr>
        <w:pStyle w:val="Tekstpodstawowy"/>
      </w:pPr>
      <w:r>
        <w:t>Od tablicy plik różni się zmienną liczbą elementów oraz metodą dostępu do poszczególnych elementów, jest to dostęp sekwencyjny (w dowolnym momencie może być dostępny tylko jeden element pliku, a dostęp do pozostałych elementów jest możliwy dopiero po wykonaniu pewnych operacji na pliku)</w:t>
      </w:r>
    </w:p>
    <w:p w:rsidR="00E415C1" w:rsidRPr="0034356B" w:rsidRDefault="00E415C1" w:rsidP="00E415C1">
      <w:pPr>
        <w:pStyle w:val="Tekstpodstawowy"/>
        <w:rPr>
          <w:b/>
        </w:rPr>
      </w:pPr>
      <w:r w:rsidRPr="0034356B">
        <w:rPr>
          <w:b/>
        </w:rPr>
        <w:t>Podczas przetwarzania plików można wyróżnić następujące sytuacje:</w:t>
      </w:r>
    </w:p>
    <w:p w:rsidR="00E415C1" w:rsidRDefault="00E415C1" w:rsidP="00E415C1">
      <w:pPr>
        <w:pStyle w:val="Tekstpodstawowy"/>
        <w:numPr>
          <w:ilvl w:val="0"/>
          <w:numId w:val="25"/>
        </w:numPr>
      </w:pPr>
      <w:r w:rsidRPr="00983CAA">
        <w:rPr>
          <w:b/>
        </w:rPr>
        <w:t>Zakładanie</w:t>
      </w:r>
      <w:r>
        <w:t xml:space="preserve"> – tworzenie nowego fizycznego zbioru danych</w:t>
      </w:r>
    </w:p>
    <w:p w:rsidR="00E415C1" w:rsidRDefault="00E415C1" w:rsidP="00E415C1">
      <w:pPr>
        <w:pStyle w:val="Tekstpodstawowy"/>
        <w:numPr>
          <w:ilvl w:val="0"/>
          <w:numId w:val="25"/>
        </w:numPr>
      </w:pPr>
      <w:r w:rsidRPr="00983CAA">
        <w:rPr>
          <w:b/>
        </w:rPr>
        <w:t xml:space="preserve">Wprowadzanie </w:t>
      </w:r>
      <w:r>
        <w:t>do nowo założonego pliku elementów</w:t>
      </w:r>
    </w:p>
    <w:p w:rsidR="00E415C1" w:rsidRDefault="00E415C1" w:rsidP="00E415C1">
      <w:pPr>
        <w:pStyle w:val="Tekstpodstawowy"/>
        <w:numPr>
          <w:ilvl w:val="0"/>
          <w:numId w:val="25"/>
        </w:numPr>
      </w:pPr>
      <w:r w:rsidRPr="00983CAA">
        <w:rPr>
          <w:b/>
        </w:rPr>
        <w:t>Dodawanie</w:t>
      </w:r>
      <w:r>
        <w:t xml:space="preserve"> nowych elementów do pliku już istniejącego</w:t>
      </w:r>
    </w:p>
    <w:p w:rsidR="00E415C1" w:rsidRDefault="00E415C1" w:rsidP="00E415C1">
      <w:pPr>
        <w:pStyle w:val="Tekstpodstawowy"/>
        <w:numPr>
          <w:ilvl w:val="0"/>
          <w:numId w:val="25"/>
        </w:numPr>
      </w:pPr>
      <w:r w:rsidRPr="00983CAA">
        <w:rPr>
          <w:b/>
        </w:rPr>
        <w:t>Przeszukiwanie plików</w:t>
      </w:r>
      <w:r>
        <w:t xml:space="preserve"> – odnajdywanie w nim określonych elementów</w:t>
      </w:r>
    </w:p>
    <w:p w:rsidR="00E415C1" w:rsidRDefault="00E415C1" w:rsidP="00E415C1">
      <w:pPr>
        <w:pStyle w:val="Tekstpodstawowy"/>
        <w:numPr>
          <w:ilvl w:val="0"/>
          <w:numId w:val="25"/>
        </w:numPr>
      </w:pPr>
      <w:r w:rsidRPr="00983CAA">
        <w:rPr>
          <w:b/>
        </w:rPr>
        <w:t>Odczyt</w:t>
      </w:r>
      <w:r>
        <w:t xml:space="preserve"> elementów z pliku</w:t>
      </w:r>
    </w:p>
    <w:p w:rsidR="00E415C1" w:rsidRDefault="00E415C1" w:rsidP="00E415C1">
      <w:pPr>
        <w:pStyle w:val="Tekstpodstawowy"/>
        <w:numPr>
          <w:ilvl w:val="0"/>
          <w:numId w:val="25"/>
        </w:numPr>
      </w:pPr>
      <w:r w:rsidRPr="00983CAA">
        <w:rPr>
          <w:b/>
        </w:rPr>
        <w:t>Wymiana</w:t>
      </w:r>
      <w:r>
        <w:t xml:space="preserve"> elementów pliku</w:t>
      </w:r>
    </w:p>
    <w:p w:rsidR="00E415C1" w:rsidRPr="0034356B" w:rsidRDefault="00E415C1" w:rsidP="00E415C1">
      <w:pPr>
        <w:pStyle w:val="Tekstpodstawowy"/>
        <w:rPr>
          <w:b/>
        </w:rPr>
      </w:pPr>
      <w:r w:rsidRPr="0034356B">
        <w:rPr>
          <w:b/>
        </w:rPr>
        <w:t>Ogólny schemat przetwarzania pliku:</w:t>
      </w:r>
    </w:p>
    <w:p w:rsidR="00E415C1" w:rsidRDefault="00E415C1" w:rsidP="00E415C1">
      <w:pPr>
        <w:pStyle w:val="Tekstpodstawowy"/>
        <w:numPr>
          <w:ilvl w:val="0"/>
          <w:numId w:val="26"/>
        </w:numPr>
      </w:pPr>
      <w:r>
        <w:t>Opis zmiennej plikowej</w:t>
      </w:r>
    </w:p>
    <w:p w:rsidR="00E415C1" w:rsidRDefault="00E415C1" w:rsidP="00E415C1">
      <w:pPr>
        <w:pStyle w:val="Tekstpodstawowy"/>
        <w:numPr>
          <w:ilvl w:val="0"/>
          <w:numId w:val="26"/>
        </w:numPr>
      </w:pPr>
      <w:r>
        <w:t>Skojarzenie pliku z fizycznym zbiorem danych</w:t>
      </w:r>
    </w:p>
    <w:p w:rsidR="00E415C1" w:rsidRDefault="00E415C1" w:rsidP="00E415C1">
      <w:pPr>
        <w:pStyle w:val="Tekstpodstawowy"/>
        <w:numPr>
          <w:ilvl w:val="0"/>
          <w:numId w:val="26"/>
        </w:numPr>
      </w:pPr>
      <w:r>
        <w:t>Otwarcie pliku</w:t>
      </w:r>
    </w:p>
    <w:p w:rsidR="00E415C1" w:rsidRDefault="00E415C1" w:rsidP="00E415C1">
      <w:pPr>
        <w:pStyle w:val="Tekstpodstawowy"/>
        <w:numPr>
          <w:ilvl w:val="0"/>
          <w:numId w:val="26"/>
        </w:numPr>
      </w:pPr>
      <w:r>
        <w:t>Wykonanie operacji na pliku</w:t>
      </w:r>
    </w:p>
    <w:p w:rsidR="00E415C1" w:rsidRDefault="00E415C1" w:rsidP="00E415C1">
      <w:pPr>
        <w:pStyle w:val="Tekstpodstawowy"/>
        <w:numPr>
          <w:ilvl w:val="0"/>
          <w:numId w:val="26"/>
        </w:numPr>
      </w:pPr>
      <w:r>
        <w:t>Zamknięcie pliku</w:t>
      </w:r>
    </w:p>
    <w:p w:rsidR="00E415C1" w:rsidRDefault="00E415C1" w:rsidP="00E415C1">
      <w:pPr>
        <w:pStyle w:val="Tekstpodstawowy"/>
        <w:rPr>
          <w:b/>
        </w:rPr>
      </w:pPr>
      <w:r w:rsidRPr="002B26C7">
        <w:rPr>
          <w:b/>
        </w:rPr>
        <w:t>W programie wygląda to w następujący sposób:</w:t>
      </w:r>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Default="00E415C1" w:rsidP="006079CC">
            <w:pPr>
              <w:rPr>
                <w:color w:val="000000" w:themeColor="text1"/>
              </w:rPr>
            </w:pPr>
            <w:proofErr w:type="spellStart"/>
            <w:r w:rsidRPr="00947A74">
              <w:rPr>
                <w:color w:val="000000" w:themeColor="text1"/>
              </w:rPr>
              <w:t>fstream</w:t>
            </w:r>
            <w:proofErr w:type="spellEnd"/>
            <w:r>
              <w:rPr>
                <w:color w:val="000000" w:themeColor="text1"/>
              </w:rPr>
              <w:t xml:space="preserve"> plik;</w:t>
            </w:r>
          </w:p>
          <w:p w:rsidR="00E415C1" w:rsidRDefault="00E415C1" w:rsidP="006079CC">
            <w:pPr>
              <w:rPr>
                <w:color w:val="000000" w:themeColor="text1"/>
              </w:rPr>
            </w:pPr>
            <w:proofErr w:type="spellStart"/>
            <w:r>
              <w:rPr>
                <w:color w:val="000000" w:themeColor="text1"/>
              </w:rPr>
              <w:t>plik.open</w:t>
            </w:r>
            <w:proofErr w:type="spellEnd"/>
            <w:r>
              <w:rPr>
                <w:color w:val="000000" w:themeColor="text1"/>
              </w:rPr>
              <w:t>(„dane.txt”,</w:t>
            </w:r>
            <w:proofErr w:type="spellStart"/>
            <w:r>
              <w:rPr>
                <w:color w:val="000000" w:themeColor="text1"/>
              </w:rPr>
              <w:t>ios</w:t>
            </w:r>
            <w:proofErr w:type="spellEnd"/>
            <w:r>
              <w:rPr>
                <w:color w:val="000000" w:themeColor="text1"/>
              </w:rPr>
              <w:t>::out);</w:t>
            </w:r>
          </w:p>
          <w:p w:rsidR="00E415C1" w:rsidRDefault="00E415C1" w:rsidP="006079CC">
            <w:pPr>
              <w:rPr>
                <w:color w:val="000000" w:themeColor="text1"/>
              </w:rPr>
            </w:pPr>
            <w:r>
              <w:rPr>
                <w:color w:val="000000" w:themeColor="text1"/>
              </w:rPr>
              <w:t>plik&lt;&lt;linia&lt;&lt;</w:t>
            </w:r>
            <w:proofErr w:type="spellStart"/>
            <w:r>
              <w:rPr>
                <w:color w:val="000000" w:themeColor="text1"/>
              </w:rPr>
              <w:t>endl</w:t>
            </w:r>
            <w:proofErr w:type="spellEnd"/>
            <w:r>
              <w:rPr>
                <w:color w:val="000000" w:themeColor="text1"/>
              </w:rPr>
              <w:t>;</w:t>
            </w:r>
          </w:p>
          <w:p w:rsidR="00E415C1" w:rsidRPr="006F0AB0" w:rsidRDefault="00E415C1" w:rsidP="006079CC">
            <w:pPr>
              <w:rPr>
                <w:color w:val="000000" w:themeColor="text1"/>
              </w:rPr>
            </w:pPr>
            <w:proofErr w:type="spellStart"/>
            <w:r>
              <w:rPr>
                <w:color w:val="000000" w:themeColor="text1"/>
              </w:rPr>
              <w:t>plik.close</w:t>
            </w:r>
            <w:proofErr w:type="spellEnd"/>
            <w:r>
              <w:rPr>
                <w:color w:val="000000" w:themeColor="text1"/>
              </w:rPr>
              <w:t>()</w:t>
            </w:r>
          </w:p>
        </w:tc>
        <w:tc>
          <w:tcPr>
            <w:tcW w:w="5664" w:type="dxa"/>
          </w:tcPr>
          <w:p w:rsidR="00E415C1" w:rsidRDefault="00E415C1" w:rsidP="006079CC">
            <w:pPr>
              <w:rPr>
                <w:color w:val="000000" w:themeColor="text1"/>
              </w:rPr>
            </w:pPr>
            <w:r>
              <w:rPr>
                <w:color w:val="000000" w:themeColor="text1"/>
              </w:rPr>
              <w:t>Opis zmiennej plikowej</w:t>
            </w:r>
          </w:p>
          <w:p w:rsidR="00E415C1" w:rsidRDefault="00E415C1" w:rsidP="006079CC">
            <w:pPr>
              <w:rPr>
                <w:color w:val="000000" w:themeColor="text1"/>
              </w:rPr>
            </w:pPr>
            <w:r>
              <w:rPr>
                <w:color w:val="000000" w:themeColor="text1"/>
              </w:rPr>
              <w:t>Skojarzenie zmiennej plikowej z fizycznym plikiem „dane.txt”</w:t>
            </w:r>
          </w:p>
          <w:p w:rsidR="00E415C1" w:rsidRDefault="00E415C1" w:rsidP="006079CC">
            <w:pPr>
              <w:rPr>
                <w:color w:val="000000" w:themeColor="text1"/>
              </w:rPr>
            </w:pPr>
            <w:r>
              <w:rPr>
                <w:color w:val="000000" w:themeColor="text1"/>
              </w:rPr>
              <w:t>Wykonanie operacji na pliku (zapis)</w:t>
            </w:r>
          </w:p>
          <w:p w:rsidR="00E415C1" w:rsidRPr="006F0AB0" w:rsidRDefault="00E415C1" w:rsidP="006079CC">
            <w:pPr>
              <w:rPr>
                <w:color w:val="000000" w:themeColor="text1"/>
              </w:rPr>
            </w:pPr>
            <w:r>
              <w:rPr>
                <w:color w:val="000000" w:themeColor="text1"/>
              </w:rPr>
              <w:t>Zamknięcie pliku</w:t>
            </w:r>
          </w:p>
        </w:tc>
      </w:tr>
    </w:tbl>
    <w:p w:rsidR="00E415C1" w:rsidRPr="00CD12C1" w:rsidRDefault="00E415C1" w:rsidP="00E415C1">
      <w:pPr>
        <w:pStyle w:val="Nagwek1"/>
        <w:rPr>
          <w:b/>
        </w:rPr>
      </w:pPr>
      <w:r w:rsidRPr="00CD12C1">
        <w:rPr>
          <w:b/>
        </w:rPr>
        <w:lastRenderedPageBreak/>
        <w:t>Iteracja i rekurencja</w:t>
      </w:r>
    </w:p>
    <w:p w:rsidR="00E415C1" w:rsidRDefault="00E415C1" w:rsidP="00E415C1">
      <w:pPr>
        <w:pStyle w:val="Tekstpodstawowy"/>
      </w:pPr>
      <w:r w:rsidRPr="00B16BA0">
        <w:rPr>
          <w:b/>
        </w:rPr>
        <w:t>Iteracja</w:t>
      </w:r>
      <w:r>
        <w:t xml:space="preserve"> – technika programistyczna polegająca na wielokrotnym powtarzaniu tej samej instrukcji lub grupy instrukcji. Iteracja jest więc pętlą programową pozwalającą</w:t>
      </w:r>
      <w:r w:rsidR="00374443">
        <w:t xml:space="preserve"> na</w:t>
      </w:r>
      <w:r>
        <w:t xml:space="preserve"> wielokrotne wykorzystanie tych samych instrukcji. Jest to bardzo ważna metoda, gdyż umożliwia wykorzystanie głównej zalety komputera – szybkiego wykonywania obliczeń. Wiele problemów dzięki temu można rozwiązać metodą siłową. Jak ważna jest to metoda świadczy fakt, że w wielu jeżykach programowania np. C++ istnieją 3 instrukcje iteracyjne </w:t>
      </w:r>
      <w:r w:rsidRPr="00063F48">
        <w:rPr>
          <w:b/>
        </w:rPr>
        <w:t>for</w:t>
      </w:r>
      <w:r>
        <w:t xml:space="preserve">, </w:t>
      </w:r>
      <w:proofErr w:type="spellStart"/>
      <w:r w:rsidRPr="00063F48">
        <w:rPr>
          <w:b/>
        </w:rPr>
        <w:t>while</w:t>
      </w:r>
      <w:proofErr w:type="spellEnd"/>
      <w:r>
        <w:t xml:space="preserve">, </w:t>
      </w:r>
      <w:r w:rsidRPr="00063F48">
        <w:rPr>
          <w:b/>
        </w:rPr>
        <w:t xml:space="preserve">do </w:t>
      </w:r>
      <w:proofErr w:type="spellStart"/>
      <w:r w:rsidRPr="00063F48">
        <w:rPr>
          <w:b/>
        </w:rPr>
        <w:t>while</w:t>
      </w:r>
      <w:proofErr w:type="spellEnd"/>
      <w:r>
        <w:t>.</w:t>
      </w:r>
    </w:p>
    <w:p w:rsidR="00E415C1" w:rsidRDefault="00E415C1" w:rsidP="00E415C1">
      <w:pPr>
        <w:pStyle w:val="Tekstpodstawowy"/>
      </w:pPr>
      <w:r w:rsidRPr="00C40573">
        <w:rPr>
          <w:b/>
        </w:rPr>
        <w:t>Rekurencja (rekursja)</w:t>
      </w:r>
      <w:r>
        <w:t xml:space="preserve"> – metoda programistyczna polegająca na odwoływaniu się funkcji do samej siebie. Istnieje grupa problemów które można rozwiązać metodą rekurencyjną np. obliczanie potęgi całkowitej, obliczanie silni czy też ciągów Fibonacciego (ciąg Fibonacciego to ciąg liczb naturalnych którego wyrazy liczymy ze wzoru sekwencyjnego)</w:t>
      </w:r>
    </w:p>
    <w:p w:rsidR="00E415C1" w:rsidRPr="004F6B8D" w:rsidRDefault="00E415C1" w:rsidP="00E415C1">
      <w:pPr>
        <w:pStyle w:val="Nagwek1"/>
        <w:rPr>
          <w:b/>
        </w:rPr>
      </w:pPr>
      <w:r w:rsidRPr="004F6B8D">
        <w:rPr>
          <w:b/>
        </w:rPr>
        <w:t>Struktury</w:t>
      </w:r>
    </w:p>
    <w:p w:rsidR="00E415C1" w:rsidRDefault="00E415C1" w:rsidP="00E415C1">
      <w:pPr>
        <w:pStyle w:val="Tekstpodstawowy"/>
      </w:pPr>
      <w:r w:rsidRPr="00F14012">
        <w:rPr>
          <w:b/>
        </w:rPr>
        <w:t>Struktura</w:t>
      </w:r>
      <w:r>
        <w:t xml:space="preserve"> to złożony typ danych pozwalający przechować różne informacje. Za pomocą struktur możliwe jest grupowanie wielu zmiennych o różnych typach w jeden twór. Składowanymi elementami struktur są pola mające swoje unikatowe nazwy. W innych językach programowania struktury mogą nosić nazwy rekordów. Struktury umożliwiają programistom tworzenie baz danych.</w:t>
      </w:r>
    </w:p>
    <w:p w:rsidR="00E415C1" w:rsidRDefault="00E415C1" w:rsidP="00E415C1">
      <w:pPr>
        <w:pStyle w:val="Tekstpodstawowy"/>
      </w:pPr>
      <w:r>
        <w:t>Elementami składowymi struktury są pola, które mają własne unikatowe nazwy. Poprzez podanie nazwy otrzymuje się dostęp do danego pola.</w:t>
      </w:r>
    </w:p>
    <w:p w:rsidR="00E415C1" w:rsidRDefault="00E415C1" w:rsidP="00E415C1">
      <w:pPr>
        <w:pStyle w:val="Tekstpodstawowy"/>
      </w:pPr>
      <w:r>
        <w:t>Struktury są powszechnie wykorzystywane w programowaniu, pozwalając bowiem na przejrzysty sposób opisywać złożone obiekty.</w:t>
      </w:r>
    </w:p>
    <w:p w:rsidR="00E415C1" w:rsidRDefault="00E415C1" w:rsidP="00E415C1">
      <w:pPr>
        <w:pStyle w:val="Tekstpodstawowy"/>
      </w:pPr>
      <w:r>
        <w:t>Przykładem struktury może być informacja o książce, której pola będą zawierały: imię i nazwisko autora (typ łańcuchowy), tytuł (typ łańcuchowy), rok wydania (typ całkowity), liczba stron (typ całkowity), nazwa wydawnictwa (typ łańcuchowy).</w:t>
      </w:r>
    </w:p>
    <w:p w:rsidR="00E415C1" w:rsidRDefault="00E415C1" w:rsidP="00E415C1">
      <w:pPr>
        <w:pStyle w:val="Tekstpodstawowy"/>
        <w:rPr>
          <w:b/>
        </w:rPr>
      </w:pPr>
      <w:r w:rsidRPr="00DE0E34">
        <w:rPr>
          <w:b/>
        </w:rPr>
        <w:t>Ogólna postać deklaracji</w:t>
      </w:r>
      <w:r>
        <w:rPr>
          <w:b/>
        </w:rPr>
        <w:t xml:space="preserve"> i przykładowa deklaracja:</w:t>
      </w:r>
    </w:p>
    <w:tbl>
      <w:tblPr>
        <w:tblStyle w:val="Tabela-Siatka"/>
        <w:tblW w:w="0" w:type="auto"/>
        <w:tblLook w:val="04A0" w:firstRow="1" w:lastRow="0" w:firstColumn="1" w:lastColumn="0" w:noHBand="0" w:noVBand="1"/>
      </w:tblPr>
      <w:tblGrid>
        <w:gridCol w:w="5664"/>
        <w:gridCol w:w="5664"/>
      </w:tblGrid>
      <w:tr w:rsidR="00E415C1" w:rsidTr="006079CC">
        <w:tc>
          <w:tcPr>
            <w:tcW w:w="5664" w:type="dxa"/>
          </w:tcPr>
          <w:p w:rsidR="00E415C1" w:rsidRDefault="00E415C1" w:rsidP="006079CC">
            <w:proofErr w:type="spellStart"/>
            <w:r w:rsidRPr="00041C38">
              <w:rPr>
                <w:b/>
              </w:rPr>
              <w:t>struct</w:t>
            </w:r>
            <w:proofErr w:type="spellEnd"/>
            <w:r>
              <w:t xml:space="preserve"> nazwa {</w:t>
            </w:r>
          </w:p>
          <w:p w:rsidR="00E415C1" w:rsidRDefault="00E415C1" w:rsidP="006079CC">
            <w:pPr>
              <w:ind w:left="288" w:firstLine="288"/>
            </w:pPr>
            <w:r>
              <w:t xml:space="preserve">typ </w:t>
            </w:r>
            <w:proofErr w:type="spellStart"/>
            <w:r>
              <w:t>nazwa_pierwszego_elementu</w:t>
            </w:r>
            <w:proofErr w:type="spellEnd"/>
            <w:r>
              <w:t>;</w:t>
            </w:r>
          </w:p>
          <w:p w:rsidR="00E415C1" w:rsidRDefault="00E415C1" w:rsidP="006079CC">
            <w:pPr>
              <w:ind w:left="288" w:firstLine="288"/>
            </w:pPr>
            <w:r>
              <w:t xml:space="preserve">typ </w:t>
            </w:r>
            <w:proofErr w:type="spellStart"/>
            <w:r>
              <w:t>nazwa_drugiego</w:t>
            </w:r>
            <w:proofErr w:type="spellEnd"/>
            <w:r>
              <w:t xml:space="preserve"> algorytmu;</w:t>
            </w:r>
          </w:p>
          <w:p w:rsidR="00E415C1" w:rsidRDefault="00E415C1" w:rsidP="006079CC">
            <w:pPr>
              <w:ind w:left="288" w:firstLine="288"/>
            </w:pPr>
            <w:r>
              <w:t xml:space="preserve">typ nazwa </w:t>
            </w:r>
            <w:proofErr w:type="spellStart"/>
            <w:r>
              <w:t>trzeciego_elementu</w:t>
            </w:r>
            <w:proofErr w:type="spellEnd"/>
            <w:r>
              <w:t>;</w:t>
            </w:r>
          </w:p>
          <w:p w:rsidR="00E415C1" w:rsidRDefault="00E415C1" w:rsidP="006079CC">
            <w:pPr>
              <w:ind w:left="288" w:firstLine="288"/>
            </w:pPr>
            <w:r>
              <w:t>…</w:t>
            </w:r>
          </w:p>
          <w:p w:rsidR="00E415C1" w:rsidRPr="00786BC7" w:rsidRDefault="00E415C1" w:rsidP="006079CC">
            <w:pPr>
              <w:ind w:firstLine="288"/>
            </w:pPr>
            <w:r>
              <w:t>};</w:t>
            </w:r>
          </w:p>
        </w:tc>
        <w:tc>
          <w:tcPr>
            <w:tcW w:w="5664" w:type="dxa"/>
          </w:tcPr>
          <w:p w:rsidR="00E415C1" w:rsidRDefault="00E415C1" w:rsidP="006079CC">
            <w:proofErr w:type="spellStart"/>
            <w:r w:rsidRPr="00857AA9">
              <w:rPr>
                <w:b/>
                <w:bCs/>
              </w:rPr>
              <w:t>struct</w:t>
            </w:r>
            <w:proofErr w:type="spellEnd"/>
            <w:r>
              <w:t xml:space="preserve"> auto {</w:t>
            </w:r>
          </w:p>
          <w:p w:rsidR="00E415C1" w:rsidRDefault="00E415C1" w:rsidP="006079CC">
            <w:r>
              <w:tab/>
              <w:t>string marka;</w:t>
            </w:r>
          </w:p>
          <w:p w:rsidR="00E415C1" w:rsidRDefault="00E415C1" w:rsidP="006079CC">
            <w:r>
              <w:tab/>
              <w:t>string model</w:t>
            </w:r>
          </w:p>
          <w:p w:rsidR="00E415C1" w:rsidRDefault="00E415C1" w:rsidP="006079CC">
            <w:r>
              <w:tab/>
            </w:r>
            <w:proofErr w:type="spellStart"/>
            <w:r>
              <w:t>int</w:t>
            </w:r>
            <w:proofErr w:type="spellEnd"/>
            <w:r>
              <w:t xml:space="preserve"> </w:t>
            </w:r>
            <w:proofErr w:type="spellStart"/>
            <w:r>
              <w:t>rok_produkcji</w:t>
            </w:r>
            <w:proofErr w:type="spellEnd"/>
            <w:r>
              <w:t>;</w:t>
            </w:r>
          </w:p>
          <w:p w:rsidR="00E415C1" w:rsidRDefault="00E415C1" w:rsidP="006079CC">
            <w:r>
              <w:tab/>
            </w:r>
            <w:proofErr w:type="spellStart"/>
            <w:r>
              <w:t>float</w:t>
            </w:r>
            <w:proofErr w:type="spellEnd"/>
            <w:r>
              <w:t xml:space="preserve"> pojemność;</w:t>
            </w:r>
          </w:p>
          <w:p w:rsidR="00E415C1" w:rsidRPr="00786BC7" w:rsidRDefault="00E415C1" w:rsidP="006079CC">
            <w:r>
              <w:t>};</w:t>
            </w:r>
          </w:p>
        </w:tc>
      </w:tr>
    </w:tbl>
    <w:p w:rsidR="00E415C1" w:rsidRDefault="00E415C1" w:rsidP="00E415C1">
      <w:pPr>
        <w:pStyle w:val="Tekstpodstawowy"/>
      </w:pPr>
      <w:r w:rsidRPr="00415566">
        <w:rPr>
          <w:b/>
        </w:rPr>
        <w:t>Jeśli struktura zostanie zdefiniowana przed funkcją</w:t>
      </w:r>
      <w:r>
        <w:rPr>
          <w:b/>
        </w:rPr>
        <w:t xml:space="preserve"> </w:t>
      </w:r>
      <w:proofErr w:type="spellStart"/>
      <w:r w:rsidRPr="00415566">
        <w:rPr>
          <w:b/>
        </w:rPr>
        <w:t>main</w:t>
      </w:r>
      <w:proofErr w:type="spellEnd"/>
      <w:r w:rsidRPr="00415566">
        <w:rPr>
          <w:b/>
        </w:rPr>
        <w:t>()</w:t>
      </w:r>
      <w:r>
        <w:t xml:space="preserve">, będzie ona widoczna dla wszystkich bloków programu – </w:t>
      </w:r>
      <w:r w:rsidRPr="00415566">
        <w:rPr>
          <w:b/>
        </w:rPr>
        <w:t>będzie globalna</w:t>
      </w:r>
      <w:r>
        <w:t xml:space="preserve">. Słowo kluczowe </w:t>
      </w:r>
      <w:proofErr w:type="spellStart"/>
      <w:r>
        <w:t>struct</w:t>
      </w:r>
      <w:proofErr w:type="spellEnd"/>
      <w:r>
        <w:t xml:space="preserve"> informuje kompilator, że zostanie zadeklarowana struktura. Po stworzeniu struktury dostępny jest nowy typ – w tym przypadku auto. Można teraz tworzyć zmienne na jego podstawie. Nie różni się to niczym od tworzenia zmiennych opartych na typach standardowych takich jak </w:t>
      </w:r>
      <w:proofErr w:type="spellStart"/>
      <w:r>
        <w:t>int</w:t>
      </w:r>
      <w:proofErr w:type="spellEnd"/>
      <w:r>
        <w:t xml:space="preserve">, char, </w:t>
      </w:r>
      <w:proofErr w:type="spellStart"/>
      <w:r>
        <w:t>float</w:t>
      </w:r>
      <w:proofErr w:type="spellEnd"/>
      <w:r>
        <w:t>, itp. Wygląda to następująco:</w:t>
      </w:r>
    </w:p>
    <w:tbl>
      <w:tblPr>
        <w:tblStyle w:val="Tabela-Siatka"/>
        <w:tblW w:w="0" w:type="auto"/>
        <w:tblLook w:val="04A0" w:firstRow="1" w:lastRow="0" w:firstColumn="1" w:lastColumn="0" w:noHBand="0" w:noVBand="1"/>
      </w:tblPr>
      <w:tblGrid>
        <w:gridCol w:w="2931"/>
      </w:tblGrid>
      <w:tr w:rsidR="00E415C1" w:rsidTr="006079CC">
        <w:tc>
          <w:tcPr>
            <w:tcW w:w="0" w:type="auto"/>
          </w:tcPr>
          <w:p w:rsidR="00E415C1" w:rsidRDefault="00E415C1" w:rsidP="006079CC">
            <w:r>
              <w:t>auto osobowe;</w:t>
            </w:r>
          </w:p>
          <w:p w:rsidR="00E415C1" w:rsidRDefault="00E415C1" w:rsidP="006079CC">
            <w:proofErr w:type="spellStart"/>
            <w:r>
              <w:t>osobowy.marka</w:t>
            </w:r>
            <w:proofErr w:type="spellEnd"/>
            <w:r>
              <w:t>=„Renault”;</w:t>
            </w:r>
          </w:p>
          <w:p w:rsidR="00E415C1" w:rsidRDefault="00E415C1" w:rsidP="006079CC">
            <w:proofErr w:type="spellStart"/>
            <w:r>
              <w:t>osobowy.model</w:t>
            </w:r>
            <w:proofErr w:type="spellEnd"/>
            <w:r>
              <w:t>=„</w:t>
            </w:r>
            <w:proofErr w:type="spellStart"/>
            <w:r>
              <w:t>Megane</w:t>
            </w:r>
            <w:proofErr w:type="spellEnd"/>
            <w:r>
              <w:t>”;</w:t>
            </w:r>
          </w:p>
          <w:p w:rsidR="00E415C1" w:rsidRPr="000E0AB6" w:rsidRDefault="00E415C1" w:rsidP="006079CC">
            <w:proofErr w:type="spellStart"/>
            <w:r>
              <w:t>osobowy.rok_produkcji</w:t>
            </w:r>
            <w:proofErr w:type="spellEnd"/>
            <w:r>
              <w:t>=2015;</w:t>
            </w:r>
          </w:p>
        </w:tc>
      </w:tr>
    </w:tbl>
    <w:p w:rsidR="00E415C1" w:rsidRPr="00415566" w:rsidRDefault="00E415C1" w:rsidP="00E415C1">
      <w:pPr>
        <w:pStyle w:val="Tekstpodstawowy"/>
      </w:pPr>
      <w:r>
        <w:t xml:space="preserve">Zadeklarowana zmienna osobowy jest strukturą o polach takich jak struktura auto. Aby wstawić dane do kolejnych poł trzeba dokonać podstawienia: </w:t>
      </w:r>
      <w:proofErr w:type="spellStart"/>
      <w:r>
        <w:t>nazwa_zmiennej-kropka-nazwa_pola</w:t>
      </w:r>
      <w:proofErr w:type="spellEnd"/>
      <w:r>
        <w:t>=wartość, ilustruje to powyższy przykład. W ten sposób można wstawić dane do pól struktury albo wyświetlać zawartość kolejnych pól.</w:t>
      </w:r>
    </w:p>
    <w:p w:rsidR="00E415C1" w:rsidRPr="00CA2D81" w:rsidRDefault="00E415C1" w:rsidP="00E415C1">
      <w:pPr>
        <w:pStyle w:val="Nagwek1"/>
        <w:rPr>
          <w:b/>
        </w:rPr>
      </w:pPr>
      <w:r w:rsidRPr="00902B29">
        <w:rPr>
          <w:b/>
        </w:rPr>
        <w:t>Algorytmy</w:t>
      </w:r>
    </w:p>
    <w:p w:rsidR="00E415C1" w:rsidRDefault="00E415C1" w:rsidP="00E415C1">
      <w:pPr>
        <w:pStyle w:val="Tekstpodstawowy"/>
      </w:pPr>
      <w:r>
        <w:t>Jednym z etapów tworzenia programu komputerowego jest opracowanie rozwiązującego go algorytmu w wypadku nieskomplikowanych problemów można etap tworzenia algorytmu pominąć, gdyż każdy z umiejętnościami zna wiele prostych i standardowych algorytmów.</w:t>
      </w:r>
    </w:p>
    <w:p w:rsidR="00E415C1" w:rsidRDefault="00E415C1" w:rsidP="00E415C1">
      <w:pPr>
        <w:pStyle w:val="Tekstpodstawowy"/>
      </w:pPr>
      <w:r>
        <w:t>W przypadku bardziej złożonych problemów które np. realizowane będą przez wielu programistów należy przygotować (na papierze lub w edytorze) algorytm realizujący ten złożony problem.</w:t>
      </w:r>
    </w:p>
    <w:p w:rsidR="00E415C1" w:rsidRPr="007C5861" w:rsidRDefault="00E415C1" w:rsidP="00E415C1">
      <w:pPr>
        <w:pStyle w:val="Tekstpodstawowy"/>
        <w:rPr>
          <w:b/>
        </w:rPr>
      </w:pPr>
      <w:r w:rsidRPr="007C5861">
        <w:rPr>
          <w:b/>
        </w:rPr>
        <w:t>Istnieje wiele metod zapisu algorytmów. Najbardziej znane metody to:</w:t>
      </w:r>
    </w:p>
    <w:p w:rsidR="00E415C1" w:rsidRDefault="00E415C1" w:rsidP="00E415C1">
      <w:pPr>
        <w:pStyle w:val="Tekstpodstawowy"/>
        <w:numPr>
          <w:ilvl w:val="0"/>
          <w:numId w:val="28"/>
        </w:numPr>
      </w:pPr>
      <w:r w:rsidRPr="00092E60">
        <w:rPr>
          <w:b/>
        </w:rPr>
        <w:t>Lista kroków</w:t>
      </w:r>
      <w:r>
        <w:t xml:space="preserve"> – to metoda zapisu algorytmów polegająca na wypisywaniu (na papierze lub w edytorze) kolejnych kroków pozwalających rozwijać dany problem np.:</w:t>
      </w:r>
    </w:p>
    <w:p w:rsidR="00E415C1" w:rsidRDefault="00E415C1" w:rsidP="00E415C1">
      <w:pPr>
        <w:pStyle w:val="Tekstpodstawowy"/>
        <w:numPr>
          <w:ilvl w:val="1"/>
          <w:numId w:val="28"/>
        </w:numPr>
      </w:pPr>
      <w:r>
        <w:lastRenderedPageBreak/>
        <w:t>Przedstawić algorytm rozwiązywania układów dwóch równań liniowych z dwoma niewiadomymi metodą listy kroków.</w:t>
      </w:r>
    </w:p>
    <w:p w:rsidR="00E415C1" w:rsidRDefault="00E415C1" w:rsidP="00E415C1">
      <w:pPr>
        <w:pStyle w:val="Tekstpodstawowy"/>
        <w:numPr>
          <w:ilvl w:val="2"/>
          <w:numId w:val="28"/>
        </w:numPr>
      </w:pPr>
      <w:r>
        <w:t>Rozwiązanie:</w:t>
      </w:r>
    </w:p>
    <w:p w:rsidR="00E415C1" w:rsidRDefault="00E415C1" w:rsidP="00E415C1">
      <w:pPr>
        <w:pStyle w:val="Tekstpodstawowy"/>
        <w:numPr>
          <w:ilvl w:val="2"/>
          <w:numId w:val="28"/>
        </w:numPr>
      </w:pPr>
      <w:r>
        <w:t>Wyznaczyć „y” z pierwszego równania</w:t>
      </w:r>
    </w:p>
    <w:p w:rsidR="00E415C1" w:rsidRDefault="00E415C1" w:rsidP="00E415C1">
      <w:pPr>
        <w:pStyle w:val="Tekstpodstawowy"/>
        <w:numPr>
          <w:ilvl w:val="2"/>
          <w:numId w:val="28"/>
        </w:numPr>
      </w:pPr>
      <w:r>
        <w:t>Podstawić za „y” do równania drugiego</w:t>
      </w:r>
    </w:p>
    <w:p w:rsidR="00E415C1" w:rsidRDefault="00E415C1" w:rsidP="00E415C1">
      <w:pPr>
        <w:pStyle w:val="Tekstpodstawowy"/>
        <w:numPr>
          <w:ilvl w:val="2"/>
          <w:numId w:val="28"/>
        </w:numPr>
      </w:pPr>
      <w:r>
        <w:t>Z równania drugiego wyznaczyć „x”</w:t>
      </w:r>
    </w:p>
    <w:p w:rsidR="00E415C1" w:rsidRDefault="00E415C1" w:rsidP="00E415C1">
      <w:pPr>
        <w:pStyle w:val="Tekstpodstawowy"/>
        <w:numPr>
          <w:ilvl w:val="2"/>
          <w:numId w:val="28"/>
        </w:numPr>
      </w:pPr>
      <w:r>
        <w:t>Wrócić do podstawienia na „y” i obliczyć go</w:t>
      </w:r>
    </w:p>
    <w:p w:rsidR="00E415C1" w:rsidRDefault="00E415C1" w:rsidP="00E415C1">
      <w:pPr>
        <w:pStyle w:val="Tekstpodstawowy"/>
        <w:numPr>
          <w:ilvl w:val="1"/>
          <w:numId w:val="28"/>
        </w:numPr>
      </w:pPr>
      <w:r>
        <w:t>Na powyższym przykładzie widać, że ten sposób zapisu algorytmów jest mało czytelny oraz trudny do analizy i przeróbek.</w:t>
      </w:r>
    </w:p>
    <w:p w:rsidR="00E415C1" w:rsidRDefault="00E415C1" w:rsidP="00E415C1">
      <w:pPr>
        <w:pStyle w:val="Tekstpodstawowy"/>
        <w:numPr>
          <w:ilvl w:val="0"/>
          <w:numId w:val="28"/>
        </w:numPr>
      </w:pPr>
      <w:r w:rsidRPr="00092E60">
        <w:rPr>
          <w:b/>
        </w:rPr>
        <w:t>Schemat blokowy</w:t>
      </w:r>
      <w:r>
        <w:t xml:space="preserve"> – to metoda zapisu algorytmów w postaci graficznej. Schemat blokowy składa się z bloków o różnych kształtach oraz łączących je </w:t>
      </w:r>
      <w:r w:rsidR="00083B00">
        <w:t>linii</w:t>
      </w:r>
      <w:r>
        <w:t xml:space="preserve"> ze strzałkami. Tak zapisany algorytm jest czytelny i łatwy do analiz i przeróbek.</w:t>
      </w:r>
    </w:p>
    <w:p w:rsidR="00E415C1" w:rsidRDefault="00E415C1" w:rsidP="00E415C1">
      <w:pPr>
        <w:pStyle w:val="Tekstpodstawowy"/>
      </w:pPr>
      <w:r>
        <w:rPr>
          <w:b/>
        </w:rPr>
        <w:t>Zalety schematów blokowych</w:t>
      </w:r>
      <w:r w:rsidRPr="00123FFE">
        <w:t>:</w:t>
      </w:r>
      <w:r>
        <w:t xml:space="preserve"> </w:t>
      </w:r>
    </w:p>
    <w:p w:rsidR="00E415C1" w:rsidRDefault="00E415C1" w:rsidP="00E415C1">
      <w:pPr>
        <w:pStyle w:val="Tekstpodstawowy"/>
        <w:numPr>
          <w:ilvl w:val="0"/>
          <w:numId w:val="31"/>
        </w:numPr>
      </w:pPr>
      <w:r>
        <w:t>Czytelność i przejrzystość</w:t>
      </w:r>
    </w:p>
    <w:p w:rsidR="00E415C1" w:rsidRDefault="00E415C1" w:rsidP="00E415C1">
      <w:pPr>
        <w:pStyle w:val="Tekstpodstawowy"/>
        <w:numPr>
          <w:ilvl w:val="0"/>
          <w:numId w:val="31"/>
        </w:numPr>
      </w:pPr>
      <w:r>
        <w:t>Łatwość analizy i wprowadzania poprawek</w:t>
      </w:r>
    </w:p>
    <w:p w:rsidR="00E415C1" w:rsidRDefault="00E415C1" w:rsidP="00E415C1">
      <w:pPr>
        <w:pStyle w:val="Tekstpodstawowy"/>
        <w:numPr>
          <w:ilvl w:val="0"/>
          <w:numId w:val="31"/>
        </w:numPr>
      </w:pPr>
      <w:r>
        <w:t>Możliwość przeprowadzenia symulacji pracy algorytmu, a więc jego poprawności</w:t>
      </w:r>
    </w:p>
    <w:p w:rsidR="00E415C1" w:rsidRPr="00AE0D28" w:rsidRDefault="00E415C1" w:rsidP="00E415C1">
      <w:pPr>
        <w:pStyle w:val="Tekstpodstawowy"/>
        <w:rPr>
          <w:b/>
        </w:rPr>
      </w:pPr>
      <w:r w:rsidRPr="00AE0D28">
        <w:rPr>
          <w:b/>
        </w:rPr>
        <w:t>Wyróżnia się dwa rodzaje zapisu algorytmów:</w:t>
      </w:r>
    </w:p>
    <w:p w:rsidR="00E415C1" w:rsidRDefault="00E415C1" w:rsidP="00E415C1">
      <w:pPr>
        <w:pStyle w:val="Tekstpodstawowy"/>
        <w:numPr>
          <w:ilvl w:val="0"/>
          <w:numId w:val="32"/>
        </w:numPr>
      </w:pPr>
      <w:r w:rsidRPr="00AE0D28">
        <w:rPr>
          <w:b/>
        </w:rPr>
        <w:t>Algorytm liniowy</w:t>
      </w:r>
      <w:r>
        <w:t xml:space="preserve"> – to taki algorytm, który realizuje jeden ciąg zadań, czynności w nim zapisane są wykonywane sekwencyjnie (po kolei)  tak jak zostały zapisane, w algorytmie liniowym nie sprawdza się warunków (nie ma bloków decyzyjnych)</w:t>
      </w:r>
    </w:p>
    <w:p w:rsidR="00E415C1" w:rsidRDefault="00E415C1" w:rsidP="00E415C1">
      <w:pPr>
        <w:pStyle w:val="Tekstpodstawowy"/>
        <w:numPr>
          <w:ilvl w:val="0"/>
          <w:numId w:val="32"/>
        </w:numPr>
      </w:pPr>
      <w:r w:rsidRPr="00AE0D28">
        <w:rPr>
          <w:b/>
        </w:rPr>
        <w:t>Algorytm rozgałęziony</w:t>
      </w:r>
      <w:r>
        <w:t xml:space="preserve"> (z warunkami) – to algorytm, który zawiera instrukcje warunkową (blok decyzyjny). W algorytmie z warunkami może wystąpić kilka alternatywnych ciągów zadań. Wybór jednego z nich następuje w zależności od spełnienia lub nieokreślonego warunku</w:t>
      </w:r>
    </w:p>
    <w:p w:rsidR="00E415C1" w:rsidRDefault="00E415C1" w:rsidP="00E415C1">
      <w:pPr>
        <w:pStyle w:val="Tekstpodstawowy"/>
        <w:rPr>
          <w:b/>
        </w:rPr>
      </w:pPr>
      <w:r w:rsidRPr="00092E60">
        <w:rPr>
          <w:b/>
        </w:rPr>
        <w:t>Schematy blokowe są najoporniejszą metodą zapisu algorytmów.</w:t>
      </w:r>
    </w:p>
    <w:p w:rsidR="00E415C1" w:rsidRDefault="00E415C1" w:rsidP="00E415C1">
      <w:pPr>
        <w:pStyle w:val="Tekstpodstawowy"/>
        <w:rPr>
          <w:b/>
        </w:rPr>
      </w:pPr>
      <w:r>
        <w:rPr>
          <w:b/>
        </w:rPr>
        <w:t>Wyróżnia się kilka podstawowych kształtów bloków:</w:t>
      </w:r>
    </w:p>
    <w:tbl>
      <w:tblPr>
        <w:tblStyle w:val="Tabelasiatki4akcent1"/>
        <w:tblW w:w="0" w:type="auto"/>
        <w:tblLook w:val="04A0" w:firstRow="1" w:lastRow="0" w:firstColumn="1" w:lastColumn="0" w:noHBand="0" w:noVBand="1"/>
      </w:tblPr>
      <w:tblGrid>
        <w:gridCol w:w="2547"/>
        <w:gridCol w:w="4293"/>
      </w:tblGrid>
      <w:tr w:rsidR="00E415C1" w:rsidTr="0060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 w:val="0"/>
              </w:rPr>
            </w:pPr>
            <w:r>
              <w:rPr>
                <w:b w:val="0"/>
              </w:rPr>
              <w:t>Kształt</w:t>
            </w:r>
          </w:p>
        </w:tc>
        <w:tc>
          <w:tcPr>
            <w:tcW w:w="4293" w:type="dxa"/>
          </w:tcPr>
          <w:p w:rsidR="00E415C1" w:rsidRDefault="00E415C1" w:rsidP="006079CC">
            <w:pPr>
              <w:pStyle w:val="Tekstpodstawowy"/>
              <w:cnfStyle w:val="100000000000" w:firstRow="1" w:lastRow="0" w:firstColumn="0" w:lastColumn="0" w:oddVBand="0" w:evenVBand="0" w:oddHBand="0" w:evenHBand="0" w:firstRowFirstColumn="0" w:firstRowLastColumn="0" w:lastRowFirstColumn="0" w:lastRowLastColumn="0"/>
              <w:rPr>
                <w:b w:val="0"/>
              </w:rPr>
            </w:pPr>
            <w:r>
              <w:rPr>
                <w:b w:val="0"/>
              </w:rPr>
              <w:t>Nazwa</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 w:val="0"/>
              </w:rPr>
            </w:pPr>
            <w:r>
              <w:rPr>
                <w:noProof/>
              </w:rPr>
              <mc:AlternateContent>
                <mc:Choice Requires="wps">
                  <w:drawing>
                    <wp:inline distT="0" distB="0" distL="0" distR="0" wp14:anchorId="2FF7C014" wp14:editId="4E90925C">
                      <wp:extent cx="866775" cy="371475"/>
                      <wp:effectExtent l="0" t="0" r="28575" b="28575"/>
                      <wp:docPr id="1" name="Schemat blokowy: terminator 1"/>
                      <wp:cNvGraphicFramePr/>
                      <a:graphic xmlns:a="http://schemas.openxmlformats.org/drawingml/2006/main">
                        <a:graphicData uri="http://schemas.microsoft.com/office/word/2010/wordprocessingShape">
                          <wps:wsp>
                            <wps:cNvSpPr/>
                            <wps:spPr>
                              <a:xfrm>
                                <a:off x="0" y="0"/>
                                <a:ext cx="866775"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B2EB3" w:rsidRDefault="00FB2EB3" w:rsidP="00E415C1">
                                  <w:pPr>
                                    <w:jc w:val="center"/>
                                  </w:pPr>
                                  <w:r>
                                    <w:t>Początek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FF7C014" id="_x0000_t116" coordsize="21600,21600" o:spt="116" path="m3475,qx,10800,3475,21600l18125,21600qx21600,10800,18125,xe">
                      <v:stroke joinstyle="miter"/>
                      <v:path gradientshapeok="t" o:connecttype="rect" textboxrect="1018,3163,20582,18437"/>
                    </v:shapetype>
                    <v:shape id="Schemat blokowy: terminator 1" o:spid="_x0000_s1026" type="#_x0000_t116" style="width:68.25pt;height:2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" fillcolor="white [3201]" strokecolor="black [3200]" strokeweight="1pt">
                      <v:textbox>
                        <w:txbxContent>
                          <w:p w:rsidR="00FB2EB3" w:rsidRDefault="00FB2EB3" w:rsidP="00E415C1">
                            <w:pPr>
                              <w:jc w:val="center"/>
                            </w:pPr>
                            <w:r>
                              <w:t>Początek</w:t>
                            </w:r>
                          </w:p>
                        </w:txbxContent>
                      </v:textbox>
                      <w10:anchorlock/>
                    </v:shape>
                  </w:pict>
                </mc:Fallback>
              </mc:AlternateContent>
            </w:r>
          </w:p>
        </w:tc>
        <w:tc>
          <w:tcPr>
            <w:tcW w:w="4293" w:type="dxa"/>
          </w:tcPr>
          <w:p w:rsidR="00E415C1" w:rsidRPr="00CB5AD3"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CB5AD3">
              <w:t>Blok początku programu</w:t>
            </w:r>
          </w:p>
        </w:tc>
      </w:tr>
      <w:tr w:rsidR="00E415C1" w:rsidTr="006079CC">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 w:val="0"/>
              </w:rPr>
            </w:pPr>
            <w:r>
              <w:rPr>
                <w:noProof/>
              </w:rPr>
              <mc:AlternateContent>
                <mc:Choice Requires="wps">
                  <w:drawing>
                    <wp:inline distT="0" distB="0" distL="0" distR="0" wp14:anchorId="1B4BBE1F" wp14:editId="43C977EA">
                      <wp:extent cx="866775" cy="371475"/>
                      <wp:effectExtent l="0" t="0" r="28575" b="28575"/>
                      <wp:docPr id="2" name="Schemat blokowy: terminator 2"/>
                      <wp:cNvGraphicFramePr/>
                      <a:graphic xmlns:a="http://schemas.openxmlformats.org/drawingml/2006/main">
                        <a:graphicData uri="http://schemas.microsoft.com/office/word/2010/wordprocessingShape">
                          <wps:wsp>
                            <wps:cNvSpPr/>
                            <wps:spPr>
                              <a:xfrm>
                                <a:off x="0" y="0"/>
                                <a:ext cx="866775"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B2EB3" w:rsidRDefault="00FB2EB3" w:rsidP="00E415C1">
                                  <w:pPr>
                                    <w:jc w:val="center"/>
                                  </w:pPr>
                                  <w:r>
                                    <w:t>Koniec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4BBE1F" id="Schemat blokowy: terminator 2" o:spid="_x0000_s1027" type="#_x0000_t116" style="width:68.25pt;height:2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" fillcolor="white [3201]" strokecolor="black [3200]" strokeweight="1pt">
                      <v:textbox>
                        <w:txbxContent>
                          <w:p w:rsidR="00FB2EB3" w:rsidRDefault="00FB2EB3" w:rsidP="00E415C1">
                            <w:pPr>
                              <w:jc w:val="center"/>
                            </w:pPr>
                            <w:r>
                              <w:t>Koniec</w:t>
                            </w:r>
                          </w:p>
                        </w:txbxContent>
                      </v:textbox>
                      <w10:anchorlock/>
                    </v:shape>
                  </w:pict>
                </mc:Fallback>
              </mc:AlternateContent>
            </w:r>
          </w:p>
        </w:tc>
        <w:tc>
          <w:tcPr>
            <w:tcW w:w="4293" w:type="dxa"/>
          </w:tcPr>
          <w:p w:rsidR="00E415C1" w:rsidRPr="00CB5AD3"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CB5AD3">
              <w:t>Blok końca programu</w:t>
            </w:r>
          </w:p>
        </w:tc>
      </w:tr>
      <w:tr w:rsidR="00E415C1" w:rsidTr="006079C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 w:val="0"/>
              </w:rPr>
            </w:pPr>
            <w:r>
              <w:rPr>
                <w:noProof/>
              </w:rPr>
              <mc:AlternateContent>
                <mc:Choice Requires="wps">
                  <w:drawing>
                    <wp:inline distT="0" distB="0" distL="0" distR="0" wp14:anchorId="230A1EE1" wp14:editId="564F7388">
                      <wp:extent cx="914400" cy="466725"/>
                      <wp:effectExtent l="0" t="0" r="19050" b="28575"/>
                      <wp:docPr id="7" name="Schemat blokowy: proces 7"/>
                      <wp:cNvGraphicFramePr/>
                      <a:graphic xmlns:a="http://schemas.openxmlformats.org/drawingml/2006/main">
                        <a:graphicData uri="http://schemas.microsoft.com/office/word/2010/wordprocessingShape">
                          <wps:wsp>
                            <wps:cNvSpPr/>
                            <wps:spPr>
                              <a:xfrm>
                                <a:off x="0" y="0"/>
                                <a:ext cx="914400" cy="4667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B2EB3" w:rsidRDefault="00FB2EB3" w:rsidP="00E415C1">
                                  <w:pPr>
                                    <w:jc w:val="center"/>
                                  </w:pPr>
                                  <w:r>
                                    <w:t>a=4</w:t>
                                  </w:r>
                                  <w:r>
                                    <w:br/>
                                    <w:t>b=3a+1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0A1EE1" id="_x0000_t109" coordsize="21600,21600" o:spt="109" path="m,l,21600r21600,l21600,xe">
                      <v:stroke joinstyle="miter"/>
                      <v:path gradientshapeok="t" o:connecttype="rect"/>
                    </v:shapetype>
                    <v:shape id="Schemat blokowy: proces 7" o:spid="_x0000_s1028" type="#_x0000_t109" style="width:1in;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" fillcolor="white [3201]" strokecolor="black [3200]" strokeweight="1pt">
                      <v:textbox>
                        <w:txbxContent>
                          <w:p w:rsidR="00FB2EB3" w:rsidRDefault="00FB2EB3" w:rsidP="00E415C1">
                            <w:pPr>
                              <w:jc w:val="center"/>
                            </w:pPr>
                            <w:r>
                              <w:t>a=4</w:t>
                            </w:r>
                            <w:r>
                              <w:br/>
                              <w:t>b=3a+1</w:t>
                            </w:r>
                          </w:p>
                        </w:txbxContent>
                      </v:textbox>
                      <w10:anchorlock/>
                    </v:shape>
                  </w:pict>
                </mc:Fallback>
              </mc:AlternateContent>
            </w:r>
          </w:p>
        </w:tc>
        <w:tc>
          <w:tcPr>
            <w:tcW w:w="4293" w:type="dxa"/>
          </w:tcPr>
          <w:p w:rsidR="00E415C1" w:rsidRPr="00CB5AD3"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CB5AD3">
              <w:t>Blok przetwarzania</w:t>
            </w:r>
          </w:p>
        </w:tc>
      </w:tr>
      <w:tr w:rsidR="00E415C1" w:rsidTr="006079CC">
        <w:trPr>
          <w:trHeight w:val="2288"/>
        </w:trPr>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Cs w:val="0"/>
              </w:rPr>
            </w:pPr>
            <w:r>
              <w:rPr>
                <w:noProof/>
              </w:rPr>
              <mc:AlternateContent>
                <mc:Choice Requires="wpg">
                  <w:drawing>
                    <wp:anchor distT="0" distB="0" distL="114300" distR="114300" simplePos="0" relativeHeight="251659264" behindDoc="0" locked="0" layoutInCell="1" allowOverlap="1" wp14:anchorId="4110016C" wp14:editId="1E135DFC">
                      <wp:simplePos x="0" y="0"/>
                      <wp:positionH relativeFrom="column">
                        <wp:posOffset>119380</wp:posOffset>
                      </wp:positionH>
                      <wp:positionV relativeFrom="paragraph">
                        <wp:posOffset>149860</wp:posOffset>
                      </wp:positionV>
                      <wp:extent cx="1400175" cy="1209675"/>
                      <wp:effectExtent l="19050" t="19050" r="66675" b="66675"/>
                      <wp:wrapNone/>
                      <wp:docPr id="192" name="Grupa 192"/>
                      <wp:cNvGraphicFramePr/>
                      <a:graphic xmlns:a="http://schemas.openxmlformats.org/drawingml/2006/main">
                        <a:graphicData uri="http://schemas.microsoft.com/office/word/2010/wordprocessingGroup">
                          <wpg:wgp>
                            <wpg:cNvGrpSpPr/>
                            <wpg:grpSpPr>
                              <a:xfrm>
                                <a:off x="0" y="0"/>
                                <a:ext cx="1400175" cy="1209675"/>
                                <a:chOff x="0" y="0"/>
                                <a:chExt cx="1400175" cy="1209675"/>
                              </a:xfrm>
                            </wpg:grpSpPr>
                            <wpg:grpSp>
                              <wpg:cNvPr id="24" name="Grupa 24"/>
                              <wpg:cNvGrpSpPr/>
                              <wpg:grpSpPr>
                                <a:xfrm>
                                  <a:off x="0" y="0"/>
                                  <a:ext cx="1400175" cy="1209675"/>
                                  <a:chOff x="0" y="0"/>
                                  <a:chExt cx="1400175" cy="1209675"/>
                                </a:xfrm>
                              </wpg:grpSpPr>
                              <wps:wsp>
                                <wps:cNvPr id="21" name="Łącznik prosty ze strzałką 21"/>
                                <wps:cNvCnPr/>
                                <wps:spPr>
                                  <a:xfrm>
                                    <a:off x="942975" y="381000"/>
                                    <a:ext cx="4572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 name="Schemat blokowy: decyzja 10"/>
                                <wps:cNvSpPr/>
                                <wps:spPr>
                                  <a:xfrm>
                                    <a:off x="0" y="0"/>
                                    <a:ext cx="942975" cy="7524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B2EB3" w:rsidRDefault="00FB2EB3" w:rsidP="00E415C1">
                                      <w:pPr>
                                        <w:jc w:val="center"/>
                                      </w:pPr>
                                      <w:r>
                                        <w:t>k&gt;0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Łącznik prosty ze strzałką 23"/>
                                <wps:cNvCnPr/>
                                <wps:spPr>
                                  <a:xfrm rot="16200000" flipH="1" flipV="1">
                                    <a:off x="238125" y="981075"/>
                                    <a:ext cx="4572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25" name="Pole tekstowe 25"/>
                              <wps:cNvSpPr txBox="1"/>
                              <wps:spPr>
                                <a:xfrm>
                                  <a:off x="942975" y="142875"/>
                                  <a:ext cx="304800" cy="2952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B2EB3" w:rsidRDefault="00FB2EB3" w:rsidP="00E415C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Pole tekstowe 31"/>
                              <wps:cNvSpPr txBox="1"/>
                              <wps:spPr>
                                <a:xfrm>
                                  <a:off x="409575" y="809625"/>
                                  <a:ext cx="304800" cy="2952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B2EB3" w:rsidRDefault="00FB2EB3" w:rsidP="00E415C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10016C" id="Grupa 192" o:spid="_x0000_s1029" style="position:absolute;margin-left:9.4pt;margin-top:11.8pt;width:110.25pt;height:95.25pt;z-index:251659264;mso-position-horizontal-relative:text;mso-position-vertical-relative:text" coordsize="14001,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">
                      <v:group id="Grupa 24" o:spid="_x0000_s1030" style="position:absolute;width:14001;height:12096" coordsize="14001,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Łącznik prosty ze strzałką 21" o:spid="_x0000_s1031" type="#_x0000_t32" style="position:absolute;left:9429;top:381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" filled="t" fillcolor="white [3201]" strokecolor="black [3200]" strokeweight="1pt">
                          <v:stroke endarrow="block" joinstyle="miter"/>
                        </v:shape>
                        <v:shapetype id="_x0000_t110" coordsize="21600,21600" o:spt="110" path="m10800,l,10800,10800,21600,21600,10800xe">
                          <v:stroke joinstyle="miter"/>
                          <v:path gradientshapeok="t" o:connecttype="rect" textboxrect="5400,5400,16200,16200"/>
                        </v:shapetype>
                        <v:shape id="Schemat blokowy: decyzja 10" o:spid="_x0000_s1032" type="#_x0000_t110" style="position:absolute;width:9429;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" fillcolor="white [3201]" strokecolor="black [3200]" strokeweight="1pt">
                          <v:textbox>
                            <w:txbxContent>
                              <w:p w:rsidR="00FB2EB3" w:rsidRDefault="00FB2EB3" w:rsidP="00E415C1">
                                <w:pPr>
                                  <w:jc w:val="center"/>
                                </w:pPr>
                                <w:r>
                                  <w:t>k&gt;0</w:t>
                                </w:r>
                              </w:p>
                            </w:txbxContent>
                          </v:textbox>
                        </v:shape>
                        <v:shape id="Łącznik prosty ze strzałką 23" o:spid="_x0000_s1033" type="#_x0000_t32" style="position:absolute;left:2381;top:9810;width:4572;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" filled="t" fillcolor="white [3201]" strokecolor="black [3200]" strokeweight="1pt">
                          <v:stroke endarrow="block" joinstyle="miter"/>
                        </v:shape>
                      </v:group>
                      <v:shapetype id="_x0000_t202" coordsize="21600,21600" o:spt="202" path="m,l,21600r21600,l21600,xe">
                        <v:stroke joinstyle="miter"/>
                        <v:path gradientshapeok="t" o:connecttype="rect"/>
                      </v:shapetype>
                      <v:shape id="Pole tekstowe 25" o:spid="_x0000_s1034" type="#_x0000_t202" style="position:absolute;left:9429;top:1428;width:304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" filled="f" stroked="f" strokeweight="1pt">
                        <v:textbox>
                          <w:txbxContent>
                            <w:p w:rsidR="00FB2EB3" w:rsidRDefault="00FB2EB3" w:rsidP="00E415C1">
                              <w:r>
                                <w:t>N</w:t>
                              </w:r>
                            </w:p>
                          </w:txbxContent>
                        </v:textbox>
                      </v:shape>
                      <v:shape id="Pole tekstowe 31" o:spid="_x0000_s1035" type="#_x0000_t202" style="position:absolute;left:4095;top:8096;width:304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" filled="f" stroked="f" strokeweight="1pt">
                        <v:textbox>
                          <w:txbxContent>
                            <w:p w:rsidR="00FB2EB3" w:rsidRDefault="00FB2EB3" w:rsidP="00E415C1">
                              <w:r>
                                <w:t>T</w:t>
                              </w:r>
                            </w:p>
                          </w:txbxContent>
                        </v:textbox>
                      </v:shape>
                    </v:group>
                  </w:pict>
                </mc:Fallback>
              </mc:AlternateContent>
            </w:r>
            <w:r>
              <w:rPr>
                <w:b w:val="0"/>
              </w:rPr>
              <w:br/>
            </w:r>
            <w:r>
              <w:rPr>
                <w:b w:val="0"/>
              </w:rPr>
              <w:br/>
            </w:r>
            <w:r>
              <w:rPr>
                <w:b w:val="0"/>
              </w:rPr>
              <w:br/>
            </w:r>
            <w:r>
              <w:rPr>
                <w:b w:val="0"/>
              </w:rPr>
              <w:br/>
            </w:r>
            <w:r>
              <w:rPr>
                <w:b w:val="0"/>
              </w:rPr>
              <w:br/>
            </w:r>
          </w:p>
          <w:p w:rsidR="00E415C1" w:rsidRDefault="00E415C1" w:rsidP="006079CC">
            <w:pPr>
              <w:pStyle w:val="Tekstpodstawowy"/>
              <w:rPr>
                <w:b w:val="0"/>
              </w:rPr>
            </w:pPr>
          </w:p>
          <w:p w:rsidR="00E415C1" w:rsidRDefault="00E415C1" w:rsidP="006079CC">
            <w:pPr>
              <w:pStyle w:val="Tekstpodstawowy"/>
              <w:rPr>
                <w:b w:val="0"/>
              </w:rPr>
            </w:pPr>
          </w:p>
        </w:tc>
        <w:tc>
          <w:tcPr>
            <w:tcW w:w="4293" w:type="dxa"/>
          </w:tcPr>
          <w:p w:rsidR="00E415C1" w:rsidRPr="00CB5AD3"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CB5AD3">
              <w:t>Blok decyzyjny</w:t>
            </w:r>
          </w:p>
        </w:tc>
      </w:tr>
      <w:tr w:rsidR="00E415C1" w:rsidTr="0060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 w:val="0"/>
              </w:rPr>
            </w:pPr>
            <w:r>
              <w:rPr>
                <w:noProof/>
              </w:rPr>
              <mc:AlternateContent>
                <mc:Choice Requires="wps">
                  <w:drawing>
                    <wp:inline distT="0" distB="0" distL="0" distR="0" wp14:anchorId="6809468A" wp14:editId="46E40C9A">
                      <wp:extent cx="1314450" cy="304800"/>
                      <wp:effectExtent l="19050" t="0" r="38100" b="19050"/>
                      <wp:docPr id="196" name="Schemat blokowy: dane 196"/>
                      <wp:cNvGraphicFramePr/>
                      <a:graphic xmlns:a="http://schemas.openxmlformats.org/drawingml/2006/main">
                        <a:graphicData uri="http://schemas.microsoft.com/office/word/2010/wordprocessingShape">
                          <wps:wsp>
                            <wps:cNvSpPr/>
                            <wps:spPr>
                              <a:xfrm>
                                <a:off x="0" y="0"/>
                                <a:ext cx="1314450" cy="3048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B2EB3" w:rsidRDefault="00FB2EB3" w:rsidP="00E415C1">
                                  <w:pPr>
                                    <w:jc w:val="center"/>
                                  </w:pPr>
                                  <w:r>
                                    <w:t>Czytaj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809468A" id="_x0000_t111" coordsize="21600,21600" o:spt="111" path="m4321,l21600,,17204,21600,,21600xe">
                      <v:stroke joinstyle="miter"/>
                      <v:path gradientshapeok="t" o:connecttype="custom" o:connectlocs="12961,0;10800,0;2161,10800;8602,21600;10800,21600;19402,10800" textboxrect="4321,0,17204,21600"/>
                    </v:shapetype>
                    <v:shape id="Schemat blokowy: dane 196" o:spid="_x0000_s1036" type="#_x0000_t111" style="width:103.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" fillcolor="white [3201]" strokecolor="black [3200]" strokeweight="1pt">
                      <v:textbox>
                        <w:txbxContent>
                          <w:p w:rsidR="00FB2EB3" w:rsidRDefault="00FB2EB3" w:rsidP="00E415C1">
                            <w:pPr>
                              <w:jc w:val="center"/>
                            </w:pPr>
                            <w:r>
                              <w:t>Czytaj a, b</w:t>
                            </w:r>
                          </w:p>
                        </w:txbxContent>
                      </v:textbox>
                      <w10:anchorlock/>
                    </v:shape>
                  </w:pict>
                </mc:Fallback>
              </mc:AlternateContent>
            </w:r>
          </w:p>
        </w:tc>
        <w:tc>
          <w:tcPr>
            <w:tcW w:w="4293" w:type="dxa"/>
          </w:tcPr>
          <w:p w:rsidR="00E415C1" w:rsidRPr="00CB5AD3" w:rsidRDefault="00E415C1" w:rsidP="006079CC">
            <w:pPr>
              <w:pStyle w:val="Tekstpodstawowy"/>
              <w:cnfStyle w:val="000000100000" w:firstRow="0" w:lastRow="0" w:firstColumn="0" w:lastColumn="0" w:oddVBand="0" w:evenVBand="0" w:oddHBand="1" w:evenHBand="0" w:firstRowFirstColumn="0" w:firstRowLastColumn="0" w:lastRowFirstColumn="0" w:lastRowLastColumn="0"/>
            </w:pPr>
            <w:r w:rsidRPr="00CB5AD3">
              <w:t>Blok współpracy z urządzaniami wejścia-wyjścia</w:t>
            </w:r>
          </w:p>
        </w:tc>
      </w:tr>
      <w:tr w:rsidR="00E415C1" w:rsidTr="006079CC">
        <w:tc>
          <w:tcPr>
            <w:cnfStyle w:val="001000000000" w:firstRow="0" w:lastRow="0" w:firstColumn="1" w:lastColumn="0" w:oddVBand="0" w:evenVBand="0" w:oddHBand="0" w:evenHBand="0" w:firstRowFirstColumn="0" w:firstRowLastColumn="0" w:lastRowFirstColumn="0" w:lastRowLastColumn="0"/>
            <w:tcW w:w="2547" w:type="dxa"/>
          </w:tcPr>
          <w:p w:rsidR="00E415C1" w:rsidRDefault="00E415C1" w:rsidP="006079CC">
            <w:pPr>
              <w:pStyle w:val="Tekstpodstawowy"/>
              <w:rPr>
                <w:b w:val="0"/>
              </w:rPr>
            </w:pPr>
            <w:r>
              <w:rPr>
                <w:noProof/>
              </w:rPr>
              <mc:AlternateContent>
                <mc:Choice Requires="wps">
                  <w:drawing>
                    <wp:inline distT="0" distB="0" distL="0" distR="0" wp14:anchorId="35C43C13" wp14:editId="44416D5C">
                      <wp:extent cx="457200" cy="419100"/>
                      <wp:effectExtent l="0" t="0" r="19050" b="19050"/>
                      <wp:docPr id="197" name="Schemat blokowy: łącznik 197"/>
                      <wp:cNvGraphicFramePr/>
                      <a:graphic xmlns:a="http://schemas.openxmlformats.org/drawingml/2006/main">
                        <a:graphicData uri="http://schemas.microsoft.com/office/word/2010/wordprocessingShape">
                          <wps:wsp>
                            <wps:cNvSpPr/>
                            <wps:spPr>
                              <a:xfrm>
                                <a:off x="0" y="0"/>
                                <a:ext cx="45720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FB2EB3" w:rsidRDefault="00FB2EB3" w:rsidP="00E415C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5C43C13" id="_x0000_t120" coordsize="21600,21600" o:spt="120" path="m10800,qx,10800,10800,21600,21600,10800,10800,xe">
                      <v:path gradientshapeok="t" o:connecttype="custom" o:connectlocs="10800,0;3163,3163;0,10800;3163,18437;10800,21600;18437,18437;21600,10800;18437,3163" textboxrect="3163,3163,18437,18437"/>
                    </v:shapetype>
                    <v:shape id="Schemat blokowy: łącznik 197" o:spid="_x0000_s1037" type="#_x0000_t120" style="width:36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" fillcolor="white [3201]" strokecolor="black [3200]" strokeweight="1pt">
                      <v:stroke joinstyle="miter"/>
                      <v:textbox>
                        <w:txbxContent>
                          <w:p w:rsidR="00FB2EB3" w:rsidRDefault="00FB2EB3" w:rsidP="00E415C1">
                            <w:pPr>
                              <w:jc w:val="center"/>
                            </w:pPr>
                            <w:r>
                              <w:t>A</w:t>
                            </w:r>
                          </w:p>
                        </w:txbxContent>
                      </v:textbox>
                      <w10:anchorlock/>
                    </v:shape>
                  </w:pict>
                </mc:Fallback>
              </mc:AlternateContent>
            </w:r>
          </w:p>
        </w:tc>
        <w:tc>
          <w:tcPr>
            <w:tcW w:w="4293" w:type="dxa"/>
          </w:tcPr>
          <w:p w:rsidR="00E415C1" w:rsidRPr="00CB5AD3" w:rsidRDefault="00E415C1" w:rsidP="006079CC">
            <w:pPr>
              <w:pStyle w:val="Tekstpodstawowy"/>
              <w:cnfStyle w:val="000000000000" w:firstRow="0" w:lastRow="0" w:firstColumn="0" w:lastColumn="0" w:oddVBand="0" w:evenVBand="0" w:oddHBand="0" w:evenHBand="0" w:firstRowFirstColumn="0" w:firstRowLastColumn="0" w:lastRowFirstColumn="0" w:lastRowLastColumn="0"/>
            </w:pPr>
            <w:r w:rsidRPr="00CB5AD3">
              <w:t>Blok łączący</w:t>
            </w:r>
          </w:p>
        </w:tc>
      </w:tr>
    </w:tbl>
    <w:p w:rsidR="00E415C1" w:rsidRPr="009D33F8" w:rsidRDefault="00E415C1" w:rsidP="00E415C1">
      <w:pPr>
        <w:rPr>
          <w:b/>
        </w:rPr>
      </w:pPr>
      <w:r w:rsidRPr="009D33F8">
        <w:rPr>
          <w:b/>
        </w:rPr>
        <w:lastRenderedPageBreak/>
        <w:t>Bloki:</w:t>
      </w:r>
    </w:p>
    <w:p w:rsidR="00E415C1" w:rsidRDefault="00E415C1" w:rsidP="00E415C1">
      <w:pPr>
        <w:pStyle w:val="Akapitzlist"/>
        <w:numPr>
          <w:ilvl w:val="0"/>
          <w:numId w:val="30"/>
        </w:numPr>
      </w:pPr>
      <w:r w:rsidRPr="00E343E3">
        <w:rPr>
          <w:b/>
        </w:rPr>
        <w:t>Blok początku i końca programu</w:t>
      </w:r>
      <w:r>
        <w:t xml:space="preserve"> – występują tylko raz i rozpoczynają i kończą każdy algorytm</w:t>
      </w:r>
    </w:p>
    <w:p w:rsidR="00E415C1" w:rsidRDefault="00E415C1" w:rsidP="00E415C1">
      <w:pPr>
        <w:pStyle w:val="Akapitzlist"/>
        <w:numPr>
          <w:ilvl w:val="0"/>
          <w:numId w:val="30"/>
        </w:numPr>
      </w:pPr>
      <w:r w:rsidRPr="00E343E3">
        <w:rPr>
          <w:b/>
        </w:rPr>
        <w:t>Blok przetwarzania</w:t>
      </w:r>
      <w:r>
        <w:t xml:space="preserve"> – umieszczany w miejscach w których znajduje się operacja lub grupa operacji</w:t>
      </w:r>
    </w:p>
    <w:p w:rsidR="00E415C1" w:rsidRDefault="00E415C1" w:rsidP="00E415C1">
      <w:pPr>
        <w:pStyle w:val="Akapitzlist"/>
        <w:numPr>
          <w:ilvl w:val="0"/>
          <w:numId w:val="30"/>
        </w:numPr>
      </w:pPr>
      <w:r w:rsidRPr="00E343E3">
        <w:rPr>
          <w:b/>
        </w:rPr>
        <w:t>Blok decyzyjny</w:t>
      </w:r>
      <w:r>
        <w:t xml:space="preserve"> – umieszczany w miejscach w których komputer podejmie decyzje dotyczące toku dalszych obliczeń, a więc wybiera do którego bloku ma przejść jako do następnego, wewnątrz umieszcza się warunek, który ma być badany</w:t>
      </w:r>
    </w:p>
    <w:p w:rsidR="00E415C1" w:rsidRDefault="00E415C1" w:rsidP="00E415C1">
      <w:pPr>
        <w:pStyle w:val="Akapitzlist"/>
        <w:numPr>
          <w:ilvl w:val="0"/>
          <w:numId w:val="30"/>
        </w:numPr>
      </w:pPr>
      <w:r w:rsidRPr="00E343E3">
        <w:rPr>
          <w:b/>
        </w:rPr>
        <w:t>Blok współpracy z urządzeniami wejścia-wyjścia</w:t>
      </w:r>
      <w:r>
        <w:t xml:space="preserve"> – umieszczany w miejscach w których dane są wprowadzane do komputera lub wyprowadzane, jeżeli dane są wyczytywane blok zawiera słowo CZYTAJ, jeśli wyprowadzane zawiera słowo DRUKUJ</w:t>
      </w:r>
    </w:p>
    <w:p w:rsidR="00E415C1" w:rsidRDefault="00E415C1" w:rsidP="00E415C1">
      <w:pPr>
        <w:pStyle w:val="Akapitzlist"/>
        <w:numPr>
          <w:ilvl w:val="0"/>
          <w:numId w:val="30"/>
        </w:numPr>
      </w:pPr>
      <w:r w:rsidRPr="00E343E3">
        <w:rPr>
          <w:b/>
        </w:rPr>
        <w:t>Blok łączący</w:t>
      </w:r>
      <w:r>
        <w:t xml:space="preserve"> – stosowany, kiedy schemat jest za duży, aby zmieścić go na jednej stronie albo kiedy ciężko poprowadzić strzałki łączące dwa bloki </w:t>
      </w:r>
    </w:p>
    <w:p w:rsidR="00E415C1" w:rsidRPr="00B6766B" w:rsidRDefault="00E415C1" w:rsidP="00E415C1">
      <w:pPr>
        <w:pStyle w:val="Nagwek1"/>
        <w:rPr>
          <w:b/>
        </w:rPr>
      </w:pPr>
      <w:r w:rsidRPr="00B6766B">
        <w:rPr>
          <w:b/>
        </w:rPr>
        <w:t>Metoda dziel i zwyciężaj</w:t>
      </w:r>
    </w:p>
    <w:p w:rsidR="00E415C1" w:rsidRDefault="00E415C1" w:rsidP="00E415C1">
      <w:pPr>
        <w:pStyle w:val="Tekstpodstawowy"/>
      </w:pPr>
      <w:r w:rsidRPr="00B6766B">
        <w:t xml:space="preserve">Dziel i zwyciężaj jest jedną z głównych metod projektowania algorytmów w informatyce, </w:t>
      </w:r>
      <w:r>
        <w:t xml:space="preserve">prowadzącą do bardzo efektywnych rozwiązań, w metodzie tej problem dzieli się rekurencyjnie na 2 lub więcej mniejszych problemów tego samego typu lub podobnego, tak długo aż fragmenty staną się wystarczająco proste do bezpośredniego rozwiązania. Następnie rozwiązania otrzymane dla </w:t>
      </w:r>
      <w:proofErr w:type="spellStart"/>
      <w:r>
        <w:t>podproblemów</w:t>
      </w:r>
      <w:proofErr w:type="spellEnd"/>
      <w:r>
        <w:t xml:space="preserve"> scala się uzyskując rozwiązanie całego zadania.</w:t>
      </w:r>
    </w:p>
    <w:p w:rsidR="00E415C1" w:rsidRPr="00522BD7" w:rsidRDefault="00E415C1" w:rsidP="00E415C1">
      <w:pPr>
        <w:pStyle w:val="Tekstpodstawowy"/>
        <w:rPr>
          <w:b/>
        </w:rPr>
      </w:pPr>
      <w:r w:rsidRPr="00522BD7">
        <w:rPr>
          <w:b/>
        </w:rPr>
        <w:t>Z metody tej korzysta wiele popularnych algorytmów np.:</w:t>
      </w:r>
    </w:p>
    <w:p w:rsidR="00E415C1" w:rsidRDefault="00E415C1" w:rsidP="00E415C1">
      <w:pPr>
        <w:pStyle w:val="Tekstpodstawowy"/>
        <w:numPr>
          <w:ilvl w:val="0"/>
          <w:numId w:val="29"/>
        </w:numPr>
      </w:pPr>
      <w:r>
        <w:t>Sortowanie przez scalanie</w:t>
      </w:r>
    </w:p>
    <w:p w:rsidR="00E415C1" w:rsidRDefault="00E415C1" w:rsidP="00E415C1">
      <w:pPr>
        <w:pStyle w:val="Tekstpodstawowy"/>
        <w:numPr>
          <w:ilvl w:val="0"/>
          <w:numId w:val="29"/>
        </w:numPr>
      </w:pPr>
      <w:r>
        <w:t>Sortowanie szybkie</w:t>
      </w:r>
    </w:p>
    <w:p w:rsidR="00E415C1" w:rsidRDefault="00E415C1" w:rsidP="00E415C1">
      <w:pPr>
        <w:pStyle w:val="Tekstpodstawowy"/>
        <w:numPr>
          <w:ilvl w:val="0"/>
          <w:numId w:val="29"/>
        </w:numPr>
      </w:pPr>
      <w:r>
        <w:t>Wyszukiwanie binarne</w:t>
      </w:r>
    </w:p>
    <w:p w:rsidR="00E415C1" w:rsidRDefault="00E415C1" w:rsidP="00E415C1">
      <w:pPr>
        <w:pStyle w:val="Tekstpodstawowy"/>
      </w:pPr>
      <w:r w:rsidRPr="00586DC9">
        <w:rPr>
          <w:b/>
          <w:bCs/>
        </w:rPr>
        <w:t xml:space="preserve">Wyszukiwanie binarne </w:t>
      </w:r>
      <w:r>
        <w:t xml:space="preserve">to algorytm opierający się na metodzie dziel i zwyciężaj, który w czasie logarytmicznym stwierdza czy szukany element znajduje się w uporządkowanej tablicy, a jeśli tak to podaje jego indeks (numer). Przykładowo, jeśli zawiera milion elementów wyszukiwanie binarne musi sprawdzić 20 elementów (gdyż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1000000≈20</m:t>
        </m:r>
      </m:oMath>
      <w:r>
        <w:t>), w celu scalenia żądanej wartości, dla porównania wyszukiwanie liniowe wymaga w najgorszym wypadku sprawdzenia wszystkich elementów.</w:t>
      </w:r>
    </w:p>
    <w:p w:rsidR="00E415C1" w:rsidRDefault="00E415C1" w:rsidP="00E415C1">
      <w:pPr>
        <w:pStyle w:val="Tekstpodstawowy"/>
      </w:pPr>
      <w:r w:rsidRPr="00ED2576">
        <w:rPr>
          <w:b/>
        </w:rPr>
        <w:t>Algorytm Euklidesa</w:t>
      </w:r>
      <w:r>
        <w:t xml:space="preserve"> – to algorytm znajdowania największego wspólnego dzielnika dwóch liczb</w:t>
      </w:r>
    </w:p>
    <w:p w:rsidR="00E415C1" w:rsidRDefault="00E415C1" w:rsidP="00E415C1">
      <w:pPr>
        <w:pStyle w:val="Tekstpodstawowy"/>
      </w:pPr>
      <w:r>
        <w:rPr>
          <w:noProof/>
        </w:rPr>
        <w:drawing>
          <wp:inline distT="0" distB="0" distL="0" distR="0" wp14:anchorId="1D0D2EB4" wp14:editId="1DC55F6C">
            <wp:extent cx="2409825" cy="2286000"/>
            <wp:effectExtent l="0" t="0" r="9525" b="0"/>
            <wp:docPr id="22" name="Obraz 22" descr="Znalezione obrazy dla zapytania algorytm euklid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algorytm euklide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86000"/>
                    </a:xfrm>
                    <a:prstGeom prst="rect">
                      <a:avLst/>
                    </a:prstGeom>
                    <a:noFill/>
                    <a:ln>
                      <a:noFill/>
                    </a:ln>
                  </pic:spPr>
                </pic:pic>
              </a:graphicData>
            </a:graphic>
          </wp:inline>
        </w:drawing>
      </w:r>
    </w:p>
    <w:p w:rsidR="00E415C1" w:rsidRDefault="00E415C1" w:rsidP="00E415C1">
      <w:pPr>
        <w:pStyle w:val="Tekstpodstawowy"/>
      </w:pPr>
      <w:r w:rsidRPr="00EE50CD">
        <w:rPr>
          <w:b/>
        </w:rPr>
        <w:t>NWD (największy wspólny dzielnik)</w:t>
      </w:r>
      <w:r>
        <w:t xml:space="preserve"> – dla dwóch liczb całkowitych to największa liczba naturalna dzieląca każdą z nich</w:t>
      </w:r>
    </w:p>
    <w:p w:rsidR="00E415C1" w:rsidRDefault="00E415C1" w:rsidP="00E415C1">
      <w:pPr>
        <w:pStyle w:val="Tekstpodstawowy"/>
      </w:pPr>
      <w:r w:rsidRPr="00EE50CD">
        <w:rPr>
          <w:b/>
        </w:rPr>
        <w:t>NWW (najmniejsza wspólna wielokrotność)</w:t>
      </w:r>
      <w:r>
        <w:rPr>
          <w:b/>
        </w:rPr>
        <w:t xml:space="preserve"> </w:t>
      </w:r>
      <w:r>
        <w:t>– dwóch liczb naturalnych to najmniejsza liczba naturalna której dzielnikiem są te cyfry</w:t>
      </w:r>
    </w:p>
    <w:p w:rsidR="00E415C1" w:rsidRPr="006251FD" w:rsidRDefault="00E415C1" w:rsidP="00E415C1">
      <w:pPr>
        <w:pStyle w:val="Tekstpodstawowy"/>
        <w:rPr>
          <w:b/>
        </w:rPr>
      </w:pPr>
      <w:r w:rsidRPr="006251FD">
        <w:rPr>
          <w:b/>
        </w:rPr>
        <w:t>Między NWD a NWW zachodzi zależność:</w:t>
      </w:r>
    </w:p>
    <w:p w:rsidR="00E415C1" w:rsidRPr="00AF03B3" w:rsidRDefault="00E415C1" w:rsidP="00E415C1">
      <w:pPr>
        <w:pStyle w:val="Tekstpodstawowy"/>
        <w:ind w:left="288" w:firstLine="288"/>
        <w:rPr>
          <w:rFonts w:eastAsiaTheme="minorEastAsia"/>
        </w:rPr>
      </w:pPr>
      <m:oMathPara>
        <m:oMathParaPr>
          <m:jc m:val="left"/>
        </m:oMathParaPr>
        <m:oMath>
          <m:r>
            <m:rPr>
              <m:sty m:val="bi"/>
            </m:rPr>
            <w:rPr>
              <w:rFonts w:ascii="Cambria Math" w:hAnsi="Cambria Math"/>
            </w:rPr>
            <m:t>NWW</m:t>
          </m:r>
          <m:r>
            <w:rPr>
              <w:rFonts w:ascii="Cambria Math" w:hAnsi="Cambria Math"/>
            </w:rPr>
            <m:t xml:space="preserve"> </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ab</m:t>
              </m:r>
            </m:num>
            <m:den>
              <m:r>
                <m:rPr>
                  <m:sty m:val="bi"/>
                </m:rPr>
                <w:rPr>
                  <w:rFonts w:ascii="Cambria Math" w:hAnsi="Cambria Math"/>
                </w:rPr>
                <m:t>NWD</m:t>
              </m:r>
              <m:r>
                <w:rPr>
                  <w:rFonts w:ascii="Cambria Math" w:hAnsi="Cambria Math"/>
                </w:rPr>
                <m:t xml:space="preserve"> (a, b)</m:t>
              </m:r>
            </m:den>
          </m:f>
        </m:oMath>
      </m:oMathPara>
    </w:p>
    <w:p w:rsidR="00E415C1" w:rsidRPr="006251FD" w:rsidRDefault="00E415C1" w:rsidP="00E415C1">
      <w:pPr>
        <w:pStyle w:val="Nagwek1"/>
        <w:rPr>
          <w:b/>
        </w:rPr>
      </w:pPr>
      <w:r w:rsidRPr="006251FD">
        <w:rPr>
          <w:b/>
        </w:rPr>
        <w:t>Kryptografia</w:t>
      </w:r>
    </w:p>
    <w:p w:rsidR="00E415C1" w:rsidRDefault="00E415C1" w:rsidP="00E415C1">
      <w:pPr>
        <w:pStyle w:val="Tekstpodstawowy"/>
      </w:pPr>
      <w:r w:rsidRPr="004264CF">
        <w:rPr>
          <w:b/>
        </w:rPr>
        <w:t>Kryptografia</w:t>
      </w:r>
      <w:r>
        <w:t xml:space="preserve"> to dziedzina wiedzy o przekazywaniu informacji w sposób zabezpieczony przed niepowołanym dostępem. Kryptologie można podzielić na dwie kategorie:</w:t>
      </w:r>
    </w:p>
    <w:p w:rsidR="00E415C1" w:rsidRDefault="00E415C1" w:rsidP="00E415C1">
      <w:pPr>
        <w:pStyle w:val="Tekstpodstawowy"/>
        <w:numPr>
          <w:ilvl w:val="0"/>
          <w:numId w:val="33"/>
        </w:numPr>
      </w:pPr>
      <w:r w:rsidRPr="006251FD">
        <w:rPr>
          <w:b/>
        </w:rPr>
        <w:t>Kryptografia</w:t>
      </w:r>
      <w:r>
        <w:t xml:space="preserve"> – gałąź wiedzy o przekazywaniu wiadomości</w:t>
      </w:r>
    </w:p>
    <w:p w:rsidR="00E415C1" w:rsidRDefault="00E415C1" w:rsidP="00E415C1">
      <w:pPr>
        <w:pStyle w:val="Tekstpodstawowy"/>
        <w:numPr>
          <w:ilvl w:val="0"/>
          <w:numId w:val="33"/>
        </w:numPr>
      </w:pPr>
      <w:proofErr w:type="spellStart"/>
      <w:r w:rsidRPr="00126574">
        <w:rPr>
          <w:b/>
        </w:rPr>
        <w:lastRenderedPageBreak/>
        <w:t>Kryptoanaliza</w:t>
      </w:r>
      <w:proofErr w:type="spellEnd"/>
      <w:r>
        <w:t xml:space="preserve"> – gałąź wiedzy o przełamywaniu zabezpieczeń oraz o deszyfrowaniu wiadomości bez klucza</w:t>
      </w:r>
    </w:p>
    <w:p w:rsidR="00E415C1" w:rsidRDefault="00E415C1" w:rsidP="00E415C1">
      <w:pPr>
        <w:pStyle w:val="Tekstpodstawowy"/>
      </w:pPr>
      <w:r>
        <w:t>W społeczeństwie technologicznym kryptologia znajduje zastosowanie w rozwiązaniach zapewniających bezpieczeństwo kart bankomatowych, haseł komputerowych czy też handlu elektronicznego. Jednak najważniejszym jej zadaniem jest wykorzystanie w dyplomacji i wojskowości.</w:t>
      </w:r>
    </w:p>
    <w:p w:rsidR="00E415C1" w:rsidRDefault="00E415C1" w:rsidP="00E415C1">
      <w:pPr>
        <w:pStyle w:val="Tekstpodstawowy"/>
      </w:pPr>
      <w:r w:rsidRPr="00126574">
        <w:rPr>
          <w:b/>
        </w:rPr>
        <w:t>Szyfrowanie</w:t>
      </w:r>
      <w:r>
        <w:t xml:space="preserve"> – zamiana tekstu jawnego w szyfrowany</w:t>
      </w:r>
    </w:p>
    <w:p w:rsidR="00E415C1" w:rsidRDefault="00E415C1" w:rsidP="00E415C1">
      <w:pPr>
        <w:pStyle w:val="Tekstpodstawowy"/>
      </w:pPr>
      <w:r w:rsidRPr="00126574">
        <w:rPr>
          <w:b/>
        </w:rPr>
        <w:t>Deszyfrowanie</w:t>
      </w:r>
      <w:r>
        <w:t xml:space="preserve"> – zamiana tekstu szyfrowanego na jawny</w:t>
      </w:r>
    </w:p>
    <w:p w:rsidR="00E415C1" w:rsidRDefault="00E415C1" w:rsidP="00E415C1">
      <w:pPr>
        <w:pStyle w:val="Tekstpodstawowy"/>
      </w:pPr>
      <w:r w:rsidRPr="00126574">
        <w:rPr>
          <w:b/>
        </w:rPr>
        <w:t>Szyfr</w:t>
      </w:r>
      <w:r>
        <w:t xml:space="preserve"> – jest to para algorytmów służąca do przeprowadzania szyfrowania i deszyfrowania. Wraz z algorytmami dodatkowo używa się kluczy, czyli pewnych parametrów, od których zależy wynik szyfrowania i deszyfrowania. Znajomość algorytmu i szyfrogramu bez dostępu do klucza nie pozwoli na odtworzenie tekstu jawnego</w:t>
      </w:r>
    </w:p>
    <w:p w:rsidR="00E415C1" w:rsidRDefault="00E415C1" w:rsidP="00E415C1">
      <w:pPr>
        <w:pStyle w:val="Tekstpodstawowy"/>
      </w:pPr>
      <w:r w:rsidRPr="00126574">
        <w:rPr>
          <w:b/>
        </w:rPr>
        <w:t>Klucz</w:t>
      </w:r>
      <w:r>
        <w:t xml:space="preserve"> – pewne parametry, od których zależy wynik szyfrowania i deszyfrowania</w:t>
      </w:r>
    </w:p>
    <w:p w:rsidR="00E415C1" w:rsidRPr="00126574" w:rsidRDefault="00E415C1" w:rsidP="00E415C1">
      <w:pPr>
        <w:pStyle w:val="Tekstpodstawowy"/>
        <w:rPr>
          <w:b/>
        </w:rPr>
      </w:pPr>
      <w:r w:rsidRPr="00126574">
        <w:rPr>
          <w:b/>
        </w:rPr>
        <w:t>Wyróżnia się dwa rodzaje kryptografii:</w:t>
      </w:r>
    </w:p>
    <w:p w:rsidR="00E415C1" w:rsidRDefault="00E415C1" w:rsidP="00E415C1">
      <w:pPr>
        <w:pStyle w:val="Tekstpodstawowy"/>
        <w:numPr>
          <w:ilvl w:val="0"/>
          <w:numId w:val="34"/>
        </w:numPr>
      </w:pPr>
      <w:r w:rsidRPr="00126574">
        <w:rPr>
          <w:b/>
        </w:rPr>
        <w:t>Kryptografia symetryczna</w:t>
      </w:r>
      <w:r>
        <w:t xml:space="preserve"> – w wypadku jej użycia nadawca i odbiorca wiadomości używają tego samego klucza</w:t>
      </w:r>
    </w:p>
    <w:p w:rsidR="00E415C1" w:rsidRDefault="00E415C1" w:rsidP="00E415C1">
      <w:pPr>
        <w:pStyle w:val="Tekstpodstawowy"/>
        <w:numPr>
          <w:ilvl w:val="0"/>
          <w:numId w:val="34"/>
        </w:numPr>
      </w:pPr>
      <w:r w:rsidRPr="00126574">
        <w:rPr>
          <w:b/>
        </w:rPr>
        <w:t>Kryptografia asymetryczna (klucza publicznego)</w:t>
      </w:r>
      <w:r>
        <w:t xml:space="preserve"> – w wypadku jej użycia stosuje się dwa klucze: klucz publiczny które może być swobodnie rozpowszechniany oraz klucz prywatny, służący do deszyfrowania wiadomości który musi być przechowywany w sekrecie</w:t>
      </w:r>
    </w:p>
    <w:p w:rsidR="00E415C1" w:rsidRPr="007F4580" w:rsidRDefault="00E415C1" w:rsidP="00E415C1">
      <w:pPr>
        <w:pStyle w:val="Nagwek1"/>
        <w:rPr>
          <w:b/>
        </w:rPr>
      </w:pPr>
      <w:r w:rsidRPr="007F4580">
        <w:rPr>
          <w:b/>
        </w:rPr>
        <w:t>Algorytm z warunkami zagnieżdżonymi</w:t>
      </w:r>
    </w:p>
    <w:p w:rsidR="00E415C1" w:rsidRPr="00524F10" w:rsidRDefault="00E415C1" w:rsidP="00E415C1">
      <w:pPr>
        <w:pStyle w:val="Tekstpodstawowy"/>
        <w:rPr>
          <w:b/>
        </w:rPr>
      </w:pPr>
      <w:r w:rsidRPr="00524F10">
        <w:rPr>
          <w:b/>
        </w:rPr>
        <w:t>Cechy algorytmu z warunkami zagnieżdżonymi:</w:t>
      </w:r>
    </w:p>
    <w:p w:rsidR="00E415C1" w:rsidRDefault="00E415C1" w:rsidP="00E415C1">
      <w:pPr>
        <w:pStyle w:val="Tekstpodstawowy"/>
        <w:numPr>
          <w:ilvl w:val="0"/>
          <w:numId w:val="35"/>
        </w:numPr>
      </w:pPr>
      <w:r>
        <w:t>Składa się z kilku warunków</w:t>
      </w:r>
    </w:p>
    <w:p w:rsidR="00E415C1" w:rsidRDefault="00E415C1" w:rsidP="00E415C1">
      <w:pPr>
        <w:pStyle w:val="Tekstpodstawowy"/>
        <w:numPr>
          <w:ilvl w:val="0"/>
          <w:numId w:val="35"/>
        </w:numPr>
      </w:pPr>
      <w:r>
        <w:t>Po sprawdzeniu jednego warunku trzeba sprawdzić kolejne</w:t>
      </w:r>
    </w:p>
    <w:p w:rsidR="00E415C1" w:rsidRDefault="00E415C1" w:rsidP="00E415C1">
      <w:pPr>
        <w:pStyle w:val="Tekstpodstawowy"/>
        <w:numPr>
          <w:ilvl w:val="0"/>
          <w:numId w:val="35"/>
        </w:numPr>
      </w:pPr>
      <w:r>
        <w:t>W schemacie blokowym wychodząc z jednego bloku decyzyjnego trafiamy do kolejnego</w:t>
      </w:r>
    </w:p>
    <w:p w:rsidR="00E415C1" w:rsidRDefault="00E415C1" w:rsidP="00E415C1">
      <w:pPr>
        <w:pStyle w:val="Tekstpodstawowy"/>
      </w:pPr>
      <w:r w:rsidRPr="00524F10">
        <w:rPr>
          <w:b/>
        </w:rPr>
        <w:t xml:space="preserve">Przykładem algorytmu z warunkami zagnieżdżonymi </w:t>
      </w:r>
      <w:r>
        <w:t xml:space="preserve">może być algorytm rozwiązania równania liniowego </w:t>
      </w:r>
      <w:proofErr w:type="spellStart"/>
      <w:r>
        <w:t>ax+b</w:t>
      </w:r>
      <w:proofErr w:type="spellEnd"/>
      <w:r>
        <w:t>=0</w:t>
      </w:r>
    </w:p>
    <w:p w:rsidR="00E415C1" w:rsidRDefault="00E415C1" w:rsidP="00E415C1">
      <w:pPr>
        <w:pStyle w:val="Tekstpodstawowy"/>
        <w:rPr>
          <w:b/>
        </w:rPr>
      </w:pPr>
      <w:r>
        <w:rPr>
          <w:noProof/>
        </w:rPr>
        <w:lastRenderedPageBreak/>
        <w:drawing>
          <wp:inline distT="0" distB="0" distL="0" distR="0" wp14:anchorId="37EA7645" wp14:editId="38C80C35">
            <wp:extent cx="4686300" cy="55530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5553075"/>
                    </a:xfrm>
                    <a:prstGeom prst="rect">
                      <a:avLst/>
                    </a:prstGeom>
                  </pic:spPr>
                </pic:pic>
              </a:graphicData>
            </a:graphic>
          </wp:inline>
        </w:drawing>
      </w:r>
    </w:p>
    <w:p w:rsidR="00E415C1" w:rsidRPr="00987A14" w:rsidRDefault="00E415C1" w:rsidP="00E415C1">
      <w:pPr>
        <w:pStyle w:val="Nagwek1"/>
        <w:rPr>
          <w:b/>
        </w:rPr>
      </w:pPr>
      <w:r w:rsidRPr="00987A14">
        <w:rPr>
          <w:b/>
        </w:rPr>
        <w:t>Algorytm iteracyjny</w:t>
      </w:r>
    </w:p>
    <w:p w:rsidR="00E415C1" w:rsidRDefault="00E415C1" w:rsidP="00E415C1">
      <w:pPr>
        <w:pStyle w:val="Tekstpodstawowy"/>
      </w:pPr>
      <w:r>
        <w:t>Algorytm iteracyjny to algorytm, którego wynik uzyskuje się poprzez iterację, czyli powtórzenie danej operacji z góry określoną liczbę razy</w:t>
      </w:r>
    </w:p>
    <w:p w:rsidR="00E415C1" w:rsidRPr="00D464E3" w:rsidRDefault="00E415C1" w:rsidP="00E415C1">
      <w:pPr>
        <w:pStyle w:val="Nagwek1"/>
        <w:rPr>
          <w:b/>
        </w:rPr>
      </w:pPr>
      <w:r w:rsidRPr="00D464E3">
        <w:rPr>
          <w:b/>
        </w:rPr>
        <w:t>Pętle zagnieżdżone</w:t>
      </w:r>
    </w:p>
    <w:p w:rsidR="00E415C1" w:rsidRDefault="00E415C1" w:rsidP="00E415C1">
      <w:pPr>
        <w:pStyle w:val="Tekstpodstawowy"/>
      </w:pPr>
      <w:r>
        <w:t>Zagnieżdżanie pętli podobnie jak instrukcji warunkowej polega na wywołaniu jednej pętli wewnątrz drugiej oznacza to, że na jedną iterację pętli zewnętrznej zostanie wykonany cały przebieg pętli wewnętrznej. Instrukcje iteracyjne w C++ można zagnieżdżać dowolnie. Im więcej zagnieżdżeń tym większa złożoność obliczeniowa algorytmu</w:t>
      </w:r>
    </w:p>
    <w:p w:rsidR="00E415C1" w:rsidRPr="007C3CDB" w:rsidRDefault="00E415C1" w:rsidP="00E415C1">
      <w:pPr>
        <w:pStyle w:val="Nagwek1"/>
        <w:rPr>
          <w:b/>
        </w:rPr>
      </w:pPr>
      <w:r w:rsidRPr="007C3CDB">
        <w:rPr>
          <w:b/>
        </w:rPr>
        <w:t>Zasięg zmiennej</w:t>
      </w:r>
    </w:p>
    <w:p w:rsidR="00E415C1" w:rsidRPr="007C3CDB" w:rsidRDefault="00E415C1" w:rsidP="00E415C1">
      <w:pPr>
        <w:pStyle w:val="Tekstpodstawowy"/>
        <w:rPr>
          <w:b/>
        </w:rPr>
      </w:pPr>
      <w:r w:rsidRPr="007C3CDB">
        <w:rPr>
          <w:b/>
        </w:rPr>
        <w:t>Zmienne występujące w programie można podzielić na:</w:t>
      </w:r>
    </w:p>
    <w:p w:rsidR="00E415C1" w:rsidRDefault="00E415C1" w:rsidP="00E415C1">
      <w:pPr>
        <w:pStyle w:val="Tekstpodstawowy"/>
        <w:numPr>
          <w:ilvl w:val="0"/>
          <w:numId w:val="36"/>
        </w:numPr>
      </w:pPr>
      <w:r w:rsidRPr="007C3CDB">
        <w:rPr>
          <w:b/>
        </w:rPr>
        <w:t>Zmienne globalne</w:t>
      </w:r>
      <w:r>
        <w:t xml:space="preserve"> – to takie zmienne które są dostępne w całym programie i przez cały czas jego działania. Zmienne globalne deklaruje się pomiędzy nagłówkiem a funkcją </w:t>
      </w:r>
      <w:proofErr w:type="spellStart"/>
      <w:r>
        <w:t>main</w:t>
      </w:r>
      <w:proofErr w:type="spellEnd"/>
      <w:r>
        <w:t xml:space="preserve">. Ponieważ zmienne globalne są widoczne zatem są również widoczne wewnątrz funkcji </w:t>
      </w:r>
      <w:proofErr w:type="spellStart"/>
      <w:r>
        <w:t>main</w:t>
      </w:r>
      <w:proofErr w:type="spellEnd"/>
      <w:r>
        <w:t xml:space="preserve">. Nazwy zmiennych globalnych muszą być między sobą różne </w:t>
      </w:r>
      <w:r w:rsidRPr="00DB6961">
        <w:rPr>
          <w:highlight w:val="magenta"/>
        </w:rPr>
        <w:t>???</w:t>
      </w:r>
    </w:p>
    <w:p w:rsidR="00E415C1" w:rsidRDefault="00E415C1" w:rsidP="00E415C1">
      <w:pPr>
        <w:pStyle w:val="Tekstpodstawowy"/>
        <w:numPr>
          <w:ilvl w:val="0"/>
          <w:numId w:val="36"/>
        </w:numPr>
      </w:pPr>
      <w:r w:rsidRPr="007C3CDB">
        <w:rPr>
          <w:b/>
        </w:rPr>
        <w:t>Zmienne lokalne</w:t>
      </w:r>
      <w:r>
        <w:t xml:space="preserve"> – to takie zmienne które są dostępne tylko w pewnej części programu, zazwyczaj tylko w pewnej chwili działania programu a nie przez cały czas. Zmienne lokalne mogą być utworzone w dowolnym miejscu danej funkcji, czyli również wewnątrz funkcji </w:t>
      </w:r>
      <w:proofErr w:type="spellStart"/>
      <w:r>
        <w:t>main</w:t>
      </w:r>
      <w:proofErr w:type="spellEnd"/>
      <w:r>
        <w:t>. Można je tworzyć również wewnątrz bloku programu np. wewnątrz pętli</w:t>
      </w:r>
    </w:p>
    <w:p w:rsidR="00E415C1" w:rsidRPr="003F3C8A" w:rsidRDefault="00E415C1" w:rsidP="00E415C1">
      <w:pPr>
        <w:pStyle w:val="Nagwek1"/>
        <w:rPr>
          <w:b/>
        </w:rPr>
      </w:pPr>
      <w:r w:rsidRPr="003F3C8A">
        <w:rPr>
          <w:b/>
        </w:rPr>
        <w:t>Definiowanie podprogramów</w:t>
      </w:r>
    </w:p>
    <w:p w:rsidR="00E415C1" w:rsidRDefault="00E415C1" w:rsidP="00E415C1">
      <w:pPr>
        <w:pStyle w:val="Tekstpodstawowy"/>
      </w:pPr>
      <w:r>
        <w:t xml:space="preserve">Przy definiowaniu podprogramów wykorzystuje się tam </w:t>
      </w:r>
      <w:r w:rsidRPr="003F3C8A">
        <w:rPr>
          <w:b/>
        </w:rPr>
        <w:t>parametry formalne</w:t>
      </w:r>
      <w:r>
        <w:t xml:space="preserve">, są to wprowadzone w odpowiedni sposób nazwy zastępujące właściwe obiekty używane potem przy odwoływaniu się do podprogramu. Parametry formalne umożliwiają zapisanie podprogramu w postaci ciągu instrukcji do zapisu algorytmu. Przy wywołaniu tego podprogramu parametry formalne </w:t>
      </w:r>
      <w:r>
        <w:lastRenderedPageBreak/>
        <w:t>są zastępowane obiektami rzeczywistymi z poza podprogramu czyli tzw. parametrami aktualnymi. Jeżeli jedna funkcja (np. min) wywołuje drugą funkcję to muszą one między sobą przekazywać parametry. W języku C++ parametry można przekazywać na trzy sposoby:</w:t>
      </w:r>
    </w:p>
    <w:p w:rsidR="00E415C1" w:rsidRDefault="00E415C1" w:rsidP="00E415C1">
      <w:pPr>
        <w:pStyle w:val="Tekstpodstawowy"/>
        <w:numPr>
          <w:ilvl w:val="0"/>
          <w:numId w:val="37"/>
        </w:numPr>
      </w:pPr>
      <w:r>
        <w:t xml:space="preserve">Przez </w:t>
      </w:r>
      <w:r w:rsidRPr="003F3C8A">
        <w:rPr>
          <w:b/>
        </w:rPr>
        <w:t>wartość</w:t>
      </w:r>
    </w:p>
    <w:p w:rsidR="00E415C1" w:rsidRDefault="00E415C1" w:rsidP="00E415C1">
      <w:pPr>
        <w:pStyle w:val="Tekstpodstawowy"/>
        <w:numPr>
          <w:ilvl w:val="0"/>
          <w:numId w:val="37"/>
        </w:numPr>
      </w:pPr>
      <w:r>
        <w:t xml:space="preserve">Przez </w:t>
      </w:r>
      <w:r w:rsidRPr="003F3C8A">
        <w:rPr>
          <w:b/>
        </w:rPr>
        <w:t>referencję</w:t>
      </w:r>
    </w:p>
    <w:p w:rsidR="00E415C1" w:rsidRDefault="00E415C1" w:rsidP="00E415C1">
      <w:pPr>
        <w:pStyle w:val="Tekstpodstawowy"/>
        <w:numPr>
          <w:ilvl w:val="0"/>
          <w:numId w:val="37"/>
        </w:numPr>
      </w:pPr>
      <w:r>
        <w:t xml:space="preserve">Przez </w:t>
      </w:r>
      <w:r w:rsidRPr="003F3C8A">
        <w:rPr>
          <w:b/>
        </w:rPr>
        <w:t>wskaźnik</w:t>
      </w:r>
    </w:p>
    <w:p w:rsidR="00E415C1" w:rsidRDefault="00E415C1" w:rsidP="00E415C1">
      <w:pPr>
        <w:pStyle w:val="Tekstpodstawowy"/>
      </w:pPr>
      <w:r>
        <w:t xml:space="preserve">Najpopularniejszą metodą jest przekazywanie parametrów przez wartość. W momencie wykonania funkcji, tworzona jest na jej potrzeby zmienna lokalna o podanej nazwie i do niej jest kopiowana nowa wartość. Po zakończeniu działanie funkcji wszystkie zmienne powiązane z parametrami przekazywanymi do niej przestają istnieć. </w:t>
      </w:r>
      <w:r w:rsidRPr="003F3C8A">
        <w:rPr>
          <w:highlight w:val="magenta"/>
        </w:rPr>
        <w:t>???</w:t>
      </w:r>
    </w:p>
    <w:p w:rsidR="00E415C1" w:rsidRDefault="00E415C1" w:rsidP="00E415C1">
      <w:pPr>
        <w:pStyle w:val="Tekstpodstawowy"/>
      </w:pPr>
      <w:r>
        <w:t>Po wyjściu z funkcji odwołujemy się do oryginalnej zmiennej, która nie została zmodyfikowana.</w:t>
      </w:r>
    </w:p>
    <w:p w:rsidR="00ED13CD" w:rsidRPr="00ED13CD" w:rsidRDefault="00ED13CD" w:rsidP="00ED13CD">
      <w:pPr>
        <w:pStyle w:val="Nagwek1"/>
        <w:rPr>
          <w:b/>
          <w:bCs/>
        </w:rPr>
      </w:pPr>
      <w:r w:rsidRPr="00ED13CD">
        <w:rPr>
          <w:b/>
          <w:bCs/>
        </w:rPr>
        <w:t>Złożoność obliczeniowa</w:t>
      </w:r>
    </w:p>
    <w:p w:rsidR="00ED13CD" w:rsidRDefault="00ED13CD" w:rsidP="00E415C1">
      <w:pPr>
        <w:pStyle w:val="Tekstpodstawowy"/>
      </w:pPr>
      <w:r w:rsidRPr="00A04901">
        <w:rPr>
          <w:b/>
          <w:bCs/>
        </w:rPr>
        <w:t>Złożoność algorytmu</w:t>
      </w:r>
      <w:r>
        <w:t xml:space="preserve"> – ilość zasobów systemowych niezbędnych do wykonania algorytmu</w:t>
      </w:r>
    </w:p>
    <w:p w:rsidR="00C73008" w:rsidRDefault="00ED13CD" w:rsidP="00E415C1">
      <w:pPr>
        <w:pStyle w:val="Tekstpodstawowy"/>
        <w:rPr>
          <w:b/>
          <w:bCs/>
        </w:rPr>
      </w:pPr>
      <w:r w:rsidRPr="00C73008">
        <w:rPr>
          <w:b/>
          <w:bCs/>
        </w:rPr>
        <w:t>W zależności od rozważanego zasobu mówimy o</w:t>
      </w:r>
      <w:r w:rsidR="00C73008" w:rsidRPr="00C73008">
        <w:rPr>
          <w:b/>
          <w:bCs/>
        </w:rPr>
        <w:t>:</w:t>
      </w:r>
    </w:p>
    <w:p w:rsidR="00C73008" w:rsidRDefault="00C73008" w:rsidP="00C73008">
      <w:pPr>
        <w:pStyle w:val="Tekstpodstawowy"/>
        <w:numPr>
          <w:ilvl w:val="0"/>
          <w:numId w:val="38"/>
        </w:numPr>
      </w:pPr>
      <w:r>
        <w:t>Z</w:t>
      </w:r>
      <w:r w:rsidR="00ED13CD">
        <w:t xml:space="preserve">łożoności </w:t>
      </w:r>
      <w:r w:rsidR="00ED13CD" w:rsidRPr="00D36B36">
        <w:rPr>
          <w:b/>
          <w:bCs/>
        </w:rPr>
        <w:t>czasowej</w:t>
      </w:r>
    </w:p>
    <w:p w:rsidR="00C73008" w:rsidRDefault="00C73008" w:rsidP="00C73008">
      <w:pPr>
        <w:pStyle w:val="Tekstpodstawowy"/>
        <w:numPr>
          <w:ilvl w:val="0"/>
          <w:numId w:val="38"/>
        </w:numPr>
      </w:pPr>
      <w:r>
        <w:t>Z</w:t>
      </w:r>
      <w:r w:rsidR="00ED13CD">
        <w:t xml:space="preserve">łożoności </w:t>
      </w:r>
      <w:r w:rsidR="00ED13CD" w:rsidRPr="00D36B36">
        <w:rPr>
          <w:b/>
          <w:bCs/>
        </w:rPr>
        <w:t>pamięciowej</w:t>
      </w:r>
    </w:p>
    <w:p w:rsidR="00E0619E" w:rsidRDefault="00ED13CD" w:rsidP="00E0619E">
      <w:pPr>
        <w:pStyle w:val="Tekstpodstawowy"/>
      </w:pPr>
      <w:r>
        <w:t>Oczywiście w większości wypadków ilość potrzebnych zasobów będzie się różnić w zależności od danych wejściowych z zakresu danego zagadnienia</w:t>
      </w:r>
    </w:p>
    <w:p w:rsidR="00E0619E" w:rsidRPr="00E0619E" w:rsidRDefault="00E0619E" w:rsidP="00E0619E">
      <w:pPr>
        <w:pStyle w:val="Nagwek1"/>
        <w:rPr>
          <w:b/>
          <w:bCs/>
        </w:rPr>
      </w:pPr>
      <w:r w:rsidRPr="00E0619E">
        <w:rPr>
          <w:b/>
          <w:bCs/>
        </w:rPr>
        <w:t>Kompresja</w:t>
      </w:r>
    </w:p>
    <w:p w:rsidR="00E0619E" w:rsidRDefault="00E0619E" w:rsidP="00E0619E">
      <w:pPr>
        <w:pStyle w:val="Tekstpodstawowy"/>
      </w:pPr>
      <w:r>
        <w:t>Kompresja danych polega na zmianie sposobu zapisu danych tak, aby zmniejszyć nadmiarowość i tym samym objętość zbioru. Innymi słowy chodzi o wyrażenie tego samego zestawu danych, za pomocą mniejszej liczby bitów. Działaniem przeciwnym do kompresji jest dekompresja.</w:t>
      </w:r>
    </w:p>
    <w:p w:rsidR="00E0619E" w:rsidRPr="00E0619E" w:rsidRDefault="00E0619E" w:rsidP="00E0619E">
      <w:pPr>
        <w:pStyle w:val="Tekstpodstawowy"/>
        <w:rPr>
          <w:b/>
          <w:bCs/>
        </w:rPr>
      </w:pPr>
      <w:r w:rsidRPr="00E0619E">
        <w:rPr>
          <w:b/>
          <w:bCs/>
        </w:rPr>
        <w:t>Kompresja dzieli się na:</w:t>
      </w:r>
    </w:p>
    <w:p w:rsidR="00E0619E" w:rsidRDefault="00E0619E" w:rsidP="00E0619E">
      <w:pPr>
        <w:pStyle w:val="Tekstpodstawowy"/>
        <w:numPr>
          <w:ilvl w:val="0"/>
          <w:numId w:val="39"/>
        </w:numPr>
      </w:pPr>
      <w:r w:rsidRPr="00E0619E">
        <w:rPr>
          <w:b/>
          <w:bCs/>
        </w:rPr>
        <w:t>Bezstratną</w:t>
      </w:r>
      <w:r>
        <w:t xml:space="preserve"> - w której z postaci skompresowanej danych można odzyskać identyczną postać pierwotną</w:t>
      </w:r>
    </w:p>
    <w:p w:rsidR="00E0619E" w:rsidRDefault="00E0619E" w:rsidP="00E0619E">
      <w:pPr>
        <w:pStyle w:val="Tekstpodstawowy"/>
        <w:numPr>
          <w:ilvl w:val="0"/>
          <w:numId w:val="39"/>
        </w:numPr>
      </w:pPr>
      <w:r w:rsidRPr="00E0619E">
        <w:rPr>
          <w:b/>
          <w:bCs/>
        </w:rPr>
        <w:t>Stratną</w:t>
      </w:r>
      <w:r>
        <w:t xml:space="preserve"> - w której odzyskanie postaci pierwotnej danych jest niemożliwe, jednak główne właściwości danych zostają zachowane</w:t>
      </w:r>
    </w:p>
    <w:p w:rsidR="00E0619E" w:rsidRDefault="00E0619E" w:rsidP="00E0619E">
      <w:pPr>
        <w:pStyle w:val="Tekstpodstawowy"/>
      </w:pPr>
      <w:r>
        <w:t>Nie można odzyskać pierwotnej postaci skompresowanych danych gdyż w trakcie kompresji część danych jest bezpowrotnie odrzucana (tracona).</w:t>
      </w:r>
    </w:p>
    <w:p w:rsidR="00154DCA" w:rsidRPr="00154DCA" w:rsidRDefault="00154DCA" w:rsidP="00E0619E">
      <w:pPr>
        <w:pStyle w:val="Tekstpodstawowy"/>
        <w:rPr>
          <w:b/>
          <w:bCs/>
        </w:rPr>
      </w:pPr>
      <w:r w:rsidRPr="00154DCA">
        <w:rPr>
          <w:b/>
          <w:bCs/>
        </w:rPr>
        <w:t>Algorytmy kompresji dzieli się na:</w:t>
      </w:r>
    </w:p>
    <w:p w:rsidR="00154DCA" w:rsidRDefault="00154DCA" w:rsidP="00154DCA">
      <w:pPr>
        <w:pStyle w:val="Tekstpodstawowy"/>
        <w:numPr>
          <w:ilvl w:val="0"/>
          <w:numId w:val="40"/>
        </w:numPr>
      </w:pPr>
      <w:r>
        <w:t xml:space="preserve">Algorytmy </w:t>
      </w:r>
      <w:r w:rsidRPr="00154DCA">
        <w:rPr>
          <w:b/>
          <w:bCs/>
        </w:rPr>
        <w:t>zastosowania ogólnego</w:t>
      </w:r>
    </w:p>
    <w:p w:rsidR="00154DCA" w:rsidRDefault="00154DCA" w:rsidP="00154DCA">
      <w:pPr>
        <w:pStyle w:val="Tekstpodstawowy"/>
        <w:numPr>
          <w:ilvl w:val="0"/>
          <w:numId w:val="40"/>
        </w:numPr>
      </w:pPr>
      <w:r>
        <w:t xml:space="preserve">Algorytmy </w:t>
      </w:r>
      <w:r w:rsidRPr="00154DCA">
        <w:rPr>
          <w:b/>
          <w:bCs/>
        </w:rPr>
        <w:t>do określonego typu danych</w:t>
      </w:r>
    </w:p>
    <w:p w:rsidR="00E0619E" w:rsidRDefault="00E0619E" w:rsidP="00E0619E">
      <w:pPr>
        <w:pStyle w:val="Tekstpodstawowy"/>
      </w:pPr>
      <w:r>
        <w:t>Z definicji nie istnieją algorytmy kompresji stratnej zastosowania ogólnego, ponieważ dla różnych typów danych konieczne jest zachowanie różnych właściwości.</w:t>
      </w:r>
    </w:p>
    <w:p w:rsidR="00E0619E" w:rsidRDefault="00E0619E" w:rsidP="00E0619E">
      <w:pPr>
        <w:pStyle w:val="Tekstpodstawowy"/>
      </w:pPr>
      <w:r>
        <w:t>Większość algorytmów bezstratnych to algorytmy zastosowania ogólnego a ich drobne przeróbki lepiej działają z określonymi typami danych.</w:t>
      </w:r>
    </w:p>
    <w:p w:rsidR="00154DCA" w:rsidRDefault="00154DCA" w:rsidP="00154DCA">
      <w:pPr>
        <w:pStyle w:val="Tekstpodstawowy"/>
      </w:pPr>
      <w:r>
        <w:t>Kompresję stratną można stosować tylko do niektórych typów danych, np. do zdjęć, dźwięku. Do innych typów danych, np. programy, rysunki, teksty, itp. można stosować tylko kompresję bezstratną.</w:t>
      </w:r>
    </w:p>
    <w:p w:rsidR="00154DCA" w:rsidRDefault="00154DCA" w:rsidP="00154DCA">
      <w:pPr>
        <w:pStyle w:val="Tekstpodstawowy"/>
      </w:pPr>
      <w:r w:rsidRPr="00154DCA">
        <w:t>Do niektórych typów danych (zdjęcia, dźwięk) można stosować kompresję zarówno stratną jak i bezstratną, np.:</w:t>
      </w:r>
    </w:p>
    <w:p w:rsidR="00154DCA" w:rsidRPr="00154DCA" w:rsidRDefault="00154DCA" w:rsidP="00154DCA">
      <w:pPr>
        <w:pStyle w:val="Tekstpodstawowy"/>
        <w:numPr>
          <w:ilvl w:val="0"/>
          <w:numId w:val="41"/>
        </w:numPr>
        <w:rPr>
          <w:b/>
          <w:bCs/>
        </w:rPr>
      </w:pPr>
      <w:r w:rsidRPr="00154DCA">
        <w:rPr>
          <w:b/>
          <w:bCs/>
        </w:rPr>
        <w:t>Do dźwięku:</w:t>
      </w:r>
    </w:p>
    <w:p w:rsidR="00154DCA" w:rsidRDefault="00154DCA" w:rsidP="00154DCA">
      <w:pPr>
        <w:pStyle w:val="Tekstpodstawowy"/>
        <w:numPr>
          <w:ilvl w:val="1"/>
          <w:numId w:val="41"/>
        </w:numPr>
      </w:pPr>
      <w:r w:rsidRPr="00154DCA">
        <w:rPr>
          <w:b/>
          <w:bCs/>
        </w:rPr>
        <w:t>mp3</w:t>
      </w:r>
      <w:r>
        <w:t xml:space="preserve"> - kompresja stratna</w:t>
      </w:r>
    </w:p>
    <w:p w:rsidR="00154DCA" w:rsidRDefault="00154DCA" w:rsidP="00154DCA">
      <w:pPr>
        <w:pStyle w:val="Tekstpodstawowy"/>
        <w:numPr>
          <w:ilvl w:val="1"/>
          <w:numId w:val="41"/>
        </w:numPr>
      </w:pPr>
      <w:proofErr w:type="spellStart"/>
      <w:r w:rsidRPr="00154DCA">
        <w:rPr>
          <w:b/>
          <w:bCs/>
        </w:rPr>
        <w:t>flac</w:t>
      </w:r>
      <w:proofErr w:type="spellEnd"/>
      <w:r>
        <w:t xml:space="preserve"> - kompresja bezstratna</w:t>
      </w:r>
    </w:p>
    <w:p w:rsidR="00154DCA" w:rsidRPr="00154DCA" w:rsidRDefault="00154DCA" w:rsidP="00154DCA">
      <w:pPr>
        <w:pStyle w:val="Tekstpodstawowy"/>
        <w:numPr>
          <w:ilvl w:val="0"/>
          <w:numId w:val="41"/>
        </w:numPr>
        <w:rPr>
          <w:b/>
          <w:bCs/>
        </w:rPr>
      </w:pPr>
      <w:r w:rsidRPr="00154DCA">
        <w:rPr>
          <w:b/>
          <w:bCs/>
        </w:rPr>
        <w:t>Do zdjęć:</w:t>
      </w:r>
    </w:p>
    <w:p w:rsidR="00154DCA" w:rsidRDefault="00154DCA" w:rsidP="00154DCA">
      <w:pPr>
        <w:pStyle w:val="Tekstpodstawowy"/>
        <w:numPr>
          <w:ilvl w:val="1"/>
          <w:numId w:val="41"/>
        </w:numPr>
      </w:pPr>
      <w:r w:rsidRPr="00154DCA">
        <w:rPr>
          <w:b/>
          <w:bCs/>
        </w:rPr>
        <w:lastRenderedPageBreak/>
        <w:t>jpg</w:t>
      </w:r>
      <w:r>
        <w:t xml:space="preserve"> - kompresja stratna</w:t>
      </w:r>
    </w:p>
    <w:p w:rsidR="00154DCA" w:rsidRDefault="00154DCA" w:rsidP="00154DCA">
      <w:pPr>
        <w:pStyle w:val="Tekstpodstawowy"/>
        <w:numPr>
          <w:ilvl w:val="1"/>
          <w:numId w:val="41"/>
        </w:numPr>
      </w:pPr>
      <w:proofErr w:type="spellStart"/>
      <w:r w:rsidRPr="00154DCA">
        <w:rPr>
          <w:b/>
          <w:bCs/>
        </w:rPr>
        <w:t>png</w:t>
      </w:r>
      <w:proofErr w:type="spellEnd"/>
      <w:r>
        <w:t xml:space="preserve"> - kompresja bezstratna</w:t>
      </w:r>
    </w:p>
    <w:p w:rsidR="009930DC" w:rsidRDefault="009930DC" w:rsidP="009930DC">
      <w:pPr>
        <w:pStyle w:val="Tekstpodstawowy"/>
      </w:pPr>
      <w:r w:rsidRPr="009930DC">
        <w:rPr>
          <w:b/>
          <w:bCs/>
        </w:rPr>
        <w:t>Kompresja stratna</w:t>
      </w:r>
      <w:r>
        <w:t xml:space="preserve"> może zmniejszyć wielkość oryginalnego pliku nawet o 99% ale kosztem jakości. Im większy współczynnik kompresji tym mniejszy plik ale gorsza jakość zdekompresowanych danych (zdjęcia, dźwięku).</w:t>
      </w:r>
    </w:p>
    <w:p w:rsidR="009930DC" w:rsidRDefault="009930DC" w:rsidP="009930DC">
      <w:pPr>
        <w:pStyle w:val="Tekstpodstawowy"/>
      </w:pPr>
      <w:r>
        <w:t>W wypadku użycia kompresji bezstratnej wielkość pliku wyjściowego zmniejsza się niedużo 10-40% ale po dekompresji odzyskuje się oryginalny plik wyjściowy.</w:t>
      </w:r>
    </w:p>
    <w:p w:rsidR="009930DC" w:rsidRDefault="009930DC" w:rsidP="009930DC">
      <w:pPr>
        <w:pStyle w:val="Tekstpodstawowy"/>
      </w:pPr>
      <w:r>
        <w:t>Do kompresji własnych danych użytkownik komputera może wykorzystać wiele znanych programów, takich jak np.:</w:t>
      </w:r>
    </w:p>
    <w:p w:rsidR="009930DC" w:rsidRPr="00F254B4" w:rsidRDefault="009930DC" w:rsidP="009930DC">
      <w:pPr>
        <w:pStyle w:val="Tekstpodstawowy"/>
        <w:numPr>
          <w:ilvl w:val="0"/>
          <w:numId w:val="42"/>
        </w:numPr>
        <w:rPr>
          <w:b/>
          <w:bCs/>
        </w:rPr>
      </w:pPr>
      <w:proofErr w:type="spellStart"/>
      <w:r w:rsidRPr="00F254B4">
        <w:rPr>
          <w:b/>
          <w:bCs/>
        </w:rPr>
        <w:t>WinZip</w:t>
      </w:r>
      <w:proofErr w:type="spellEnd"/>
    </w:p>
    <w:p w:rsidR="009930DC" w:rsidRPr="00F254B4" w:rsidRDefault="009930DC" w:rsidP="009930DC">
      <w:pPr>
        <w:pStyle w:val="Tekstpodstawowy"/>
        <w:numPr>
          <w:ilvl w:val="0"/>
          <w:numId w:val="42"/>
        </w:numPr>
        <w:rPr>
          <w:b/>
          <w:bCs/>
        </w:rPr>
      </w:pPr>
      <w:proofErr w:type="spellStart"/>
      <w:r w:rsidRPr="00F254B4">
        <w:rPr>
          <w:b/>
          <w:bCs/>
        </w:rPr>
        <w:t>WinRar</w:t>
      </w:r>
      <w:proofErr w:type="spellEnd"/>
    </w:p>
    <w:p w:rsidR="00F254B4" w:rsidRPr="00FB2EB3" w:rsidRDefault="009930DC" w:rsidP="00F254B4">
      <w:pPr>
        <w:pStyle w:val="Tekstpodstawowy"/>
        <w:numPr>
          <w:ilvl w:val="0"/>
          <w:numId w:val="42"/>
        </w:numPr>
        <w:rPr>
          <w:b/>
          <w:bCs/>
        </w:rPr>
      </w:pPr>
      <w:r w:rsidRPr="00F254B4">
        <w:rPr>
          <w:b/>
          <w:bCs/>
        </w:rPr>
        <w:t>7-zip</w:t>
      </w:r>
      <w:r w:rsidR="00F254B4">
        <w:rPr>
          <w:b/>
          <w:bCs/>
        </w:rPr>
        <w:t xml:space="preserve"> – </w:t>
      </w:r>
      <w:proofErr w:type="spellStart"/>
      <w:r w:rsidR="00F254B4">
        <w:t>archiwizer</w:t>
      </w:r>
      <w:proofErr w:type="spellEnd"/>
      <w:r w:rsidR="00F254B4">
        <w:t xml:space="preserve"> rozpowszechniany na licencji LGPL. Wykorzystuje on swój własny format kompresji - 7z, który charakteryzuje się wyjątkowo dużym stopniem kompresji. Obsługuje również znane formaty z innych programów archiwizujących: ZIP, RAR</w:t>
      </w:r>
    </w:p>
    <w:p w:rsidR="00FB2EB3" w:rsidRPr="00FB2EB3" w:rsidRDefault="00FB2EB3" w:rsidP="00FB2EB3">
      <w:pPr>
        <w:pStyle w:val="Nagwek1"/>
        <w:rPr>
          <w:b/>
          <w:bCs/>
        </w:rPr>
      </w:pPr>
      <w:r w:rsidRPr="00FB2EB3">
        <w:rPr>
          <w:b/>
          <w:bCs/>
        </w:rPr>
        <w:t>Systemy plików</w:t>
      </w:r>
    </w:p>
    <w:p w:rsidR="00FB2EB3" w:rsidRPr="00FB2EB3" w:rsidRDefault="00FB2EB3" w:rsidP="00FB2EB3">
      <w:pPr>
        <w:pStyle w:val="Tekstpodstawowy"/>
        <w:rPr>
          <w:iCs/>
        </w:rPr>
      </w:pPr>
      <w:r w:rsidRPr="00FB2EB3">
        <w:rPr>
          <w:b/>
          <w:bCs/>
          <w:iCs/>
        </w:rPr>
        <w:t>System plików</w:t>
      </w:r>
      <w:r>
        <w:rPr>
          <w:iCs/>
        </w:rPr>
        <w:t xml:space="preserve"> –</w:t>
      </w:r>
      <w:r w:rsidRPr="00FB2EB3">
        <w:rPr>
          <w:iCs/>
        </w:rPr>
        <w:t xml:space="preserve"> to zbiór zasad i metod dotyczących przechowywania plików, zarządzania nimi, ich nazewnictwa oraz przechowywania dodatkowych informacji o nich. Innymi słowy jest on sposobem organizacji plików na dysku. System plików umożliwia wykonywanie następujących zadań:</w:t>
      </w:r>
    </w:p>
    <w:p w:rsidR="00FB2EB3" w:rsidRPr="00FB2EB3" w:rsidRDefault="00FB2EB3" w:rsidP="00FB2EB3">
      <w:pPr>
        <w:pStyle w:val="Tekstpodstawowy"/>
        <w:numPr>
          <w:ilvl w:val="0"/>
          <w:numId w:val="45"/>
        </w:numPr>
        <w:rPr>
          <w:iCs/>
        </w:rPr>
      </w:pPr>
      <w:r>
        <w:rPr>
          <w:iCs/>
        </w:rPr>
        <w:t>T</w:t>
      </w:r>
      <w:r w:rsidRPr="00FB2EB3">
        <w:rPr>
          <w:iCs/>
        </w:rPr>
        <w:t>worzenie i usuwanie pliku</w:t>
      </w:r>
    </w:p>
    <w:p w:rsidR="00FB2EB3" w:rsidRPr="00FB2EB3" w:rsidRDefault="00FB2EB3" w:rsidP="00FB2EB3">
      <w:pPr>
        <w:pStyle w:val="Tekstpodstawowy"/>
        <w:numPr>
          <w:ilvl w:val="0"/>
          <w:numId w:val="45"/>
        </w:numPr>
        <w:rPr>
          <w:iCs/>
        </w:rPr>
      </w:pPr>
      <w:r>
        <w:rPr>
          <w:iCs/>
        </w:rPr>
        <w:t>O</w:t>
      </w:r>
      <w:r w:rsidRPr="00FB2EB3">
        <w:rPr>
          <w:iCs/>
        </w:rPr>
        <w:t>twieranie i zamykanie pliku</w:t>
      </w:r>
    </w:p>
    <w:p w:rsidR="00FB2EB3" w:rsidRPr="00FB2EB3" w:rsidRDefault="00FB2EB3" w:rsidP="00FB2EB3">
      <w:pPr>
        <w:pStyle w:val="Tekstpodstawowy"/>
        <w:numPr>
          <w:ilvl w:val="0"/>
          <w:numId w:val="45"/>
        </w:numPr>
        <w:rPr>
          <w:iCs/>
        </w:rPr>
      </w:pPr>
      <w:r>
        <w:rPr>
          <w:iCs/>
        </w:rPr>
        <w:t>O</w:t>
      </w:r>
      <w:r w:rsidRPr="00FB2EB3">
        <w:rPr>
          <w:iCs/>
        </w:rPr>
        <w:t>dczyt i zapis danych do pliku</w:t>
      </w:r>
    </w:p>
    <w:p w:rsidR="00FB2EB3" w:rsidRPr="00FB2EB3" w:rsidRDefault="00FB2EB3" w:rsidP="00FB2EB3">
      <w:pPr>
        <w:pStyle w:val="Tekstpodstawowy"/>
        <w:numPr>
          <w:ilvl w:val="0"/>
          <w:numId w:val="45"/>
        </w:numPr>
        <w:rPr>
          <w:iCs/>
        </w:rPr>
      </w:pPr>
      <w:r>
        <w:rPr>
          <w:iCs/>
        </w:rPr>
        <w:t>Z</w:t>
      </w:r>
      <w:r w:rsidRPr="00FB2EB3">
        <w:rPr>
          <w:iCs/>
        </w:rPr>
        <w:t>miana nazwy pliku</w:t>
      </w:r>
    </w:p>
    <w:p w:rsidR="00FB2EB3" w:rsidRPr="00FB2EB3" w:rsidRDefault="00FB2EB3" w:rsidP="00FB2EB3">
      <w:pPr>
        <w:pStyle w:val="Tekstpodstawowy"/>
        <w:numPr>
          <w:ilvl w:val="0"/>
          <w:numId w:val="45"/>
        </w:numPr>
        <w:rPr>
          <w:iCs/>
        </w:rPr>
      </w:pPr>
      <w:r>
        <w:rPr>
          <w:iCs/>
        </w:rPr>
        <w:t>T</w:t>
      </w:r>
      <w:r w:rsidRPr="00FB2EB3">
        <w:rPr>
          <w:iCs/>
        </w:rPr>
        <w:t>worzenie i usuwanie folderu</w:t>
      </w:r>
    </w:p>
    <w:p w:rsidR="00FB2EB3" w:rsidRPr="000A043D" w:rsidRDefault="00FB2EB3" w:rsidP="00FB2EB3">
      <w:pPr>
        <w:pStyle w:val="Tekstpodstawowy"/>
        <w:rPr>
          <w:b/>
          <w:bCs/>
          <w:iCs/>
        </w:rPr>
      </w:pPr>
      <w:r w:rsidRPr="000A043D">
        <w:rPr>
          <w:b/>
          <w:bCs/>
          <w:iCs/>
        </w:rPr>
        <w:t>Systemy plików tworzone są podczas formatowania dysków i są obecne na wszystkich nośnikach danych takich jak:</w:t>
      </w:r>
    </w:p>
    <w:p w:rsidR="00FB2EB3" w:rsidRDefault="00FB2EB3" w:rsidP="00FB2EB3">
      <w:pPr>
        <w:pStyle w:val="Tekstpodstawowy"/>
        <w:numPr>
          <w:ilvl w:val="0"/>
          <w:numId w:val="46"/>
        </w:numPr>
        <w:rPr>
          <w:iCs/>
        </w:rPr>
      </w:pPr>
      <w:r w:rsidRPr="00FB2EB3">
        <w:rPr>
          <w:iCs/>
        </w:rPr>
        <w:t>Dyskietki</w:t>
      </w:r>
    </w:p>
    <w:p w:rsidR="00FB2EB3" w:rsidRDefault="00FB2EB3" w:rsidP="00FB2EB3">
      <w:pPr>
        <w:pStyle w:val="Tekstpodstawowy"/>
        <w:numPr>
          <w:ilvl w:val="0"/>
          <w:numId w:val="46"/>
        </w:numPr>
        <w:rPr>
          <w:iCs/>
        </w:rPr>
      </w:pPr>
      <w:r>
        <w:rPr>
          <w:iCs/>
        </w:rPr>
        <w:t>D</w:t>
      </w:r>
      <w:r w:rsidRPr="00FB2EB3">
        <w:rPr>
          <w:iCs/>
        </w:rPr>
        <w:t>yski twarde</w:t>
      </w:r>
    </w:p>
    <w:p w:rsidR="00FB2EB3" w:rsidRDefault="00FB2EB3" w:rsidP="00FB2EB3">
      <w:pPr>
        <w:pStyle w:val="Tekstpodstawowy"/>
        <w:numPr>
          <w:ilvl w:val="0"/>
          <w:numId w:val="46"/>
        </w:numPr>
        <w:rPr>
          <w:iCs/>
        </w:rPr>
      </w:pPr>
      <w:r>
        <w:rPr>
          <w:iCs/>
        </w:rPr>
        <w:t>D</w:t>
      </w:r>
      <w:r w:rsidRPr="00FB2EB3">
        <w:rPr>
          <w:iCs/>
        </w:rPr>
        <w:t>yski SSD</w:t>
      </w:r>
    </w:p>
    <w:p w:rsidR="00FB2EB3" w:rsidRDefault="00FB2EB3" w:rsidP="00FB2EB3">
      <w:pPr>
        <w:pStyle w:val="Tekstpodstawowy"/>
        <w:numPr>
          <w:ilvl w:val="0"/>
          <w:numId w:val="46"/>
        </w:numPr>
        <w:rPr>
          <w:iCs/>
        </w:rPr>
      </w:pPr>
      <w:r>
        <w:rPr>
          <w:iCs/>
        </w:rPr>
        <w:t>P</w:t>
      </w:r>
      <w:r w:rsidRPr="00FB2EB3">
        <w:rPr>
          <w:iCs/>
        </w:rPr>
        <w:t>endrive</w:t>
      </w:r>
    </w:p>
    <w:p w:rsidR="00FB2EB3" w:rsidRDefault="00FB2EB3" w:rsidP="00FB2EB3">
      <w:pPr>
        <w:pStyle w:val="Tekstpodstawowy"/>
        <w:numPr>
          <w:ilvl w:val="0"/>
          <w:numId w:val="46"/>
        </w:numPr>
        <w:rPr>
          <w:iCs/>
        </w:rPr>
      </w:pPr>
      <w:r>
        <w:rPr>
          <w:iCs/>
        </w:rPr>
        <w:t>K</w:t>
      </w:r>
      <w:r w:rsidRPr="00FB2EB3">
        <w:rPr>
          <w:iCs/>
        </w:rPr>
        <w:t>arty pamięci flash</w:t>
      </w:r>
    </w:p>
    <w:p w:rsidR="00FB2EB3" w:rsidRPr="00FB2EB3" w:rsidRDefault="00FB2EB3" w:rsidP="00FB2EB3">
      <w:pPr>
        <w:pStyle w:val="Tekstpodstawowy"/>
        <w:numPr>
          <w:ilvl w:val="0"/>
          <w:numId w:val="46"/>
        </w:numPr>
        <w:rPr>
          <w:iCs/>
        </w:rPr>
      </w:pPr>
      <w:r w:rsidRPr="00FB2EB3">
        <w:rPr>
          <w:iCs/>
        </w:rPr>
        <w:t>itd.</w:t>
      </w:r>
    </w:p>
    <w:p w:rsidR="00FB2EB3" w:rsidRPr="00FB2EB3" w:rsidRDefault="00FB2EB3" w:rsidP="00FB2EB3">
      <w:pPr>
        <w:pStyle w:val="Tekstpodstawowy"/>
        <w:rPr>
          <w:iCs/>
        </w:rPr>
      </w:pPr>
      <w:r w:rsidRPr="000A043D">
        <w:rPr>
          <w:b/>
          <w:bCs/>
          <w:iCs/>
        </w:rPr>
        <w:t>Większość systemów operacyjnych posiada własny</w:t>
      </w:r>
      <w:r w:rsidRPr="00FB2EB3">
        <w:rPr>
          <w:iCs/>
        </w:rPr>
        <w:t xml:space="preserve"> (macierzysty) system plików, rozwijany równolegle z nim (np. </w:t>
      </w:r>
      <w:r w:rsidRPr="000A043D">
        <w:rPr>
          <w:iCs/>
        </w:rPr>
        <w:t>FAT</w:t>
      </w:r>
      <w:r w:rsidRPr="00FB2EB3">
        <w:rPr>
          <w:iCs/>
        </w:rPr>
        <w:t> w </w:t>
      </w:r>
      <w:r w:rsidRPr="000A043D">
        <w:rPr>
          <w:iCs/>
        </w:rPr>
        <w:t>DOS</w:t>
      </w:r>
      <w:r w:rsidRPr="00FB2EB3">
        <w:rPr>
          <w:iCs/>
        </w:rPr>
        <w:t>-ie, </w:t>
      </w:r>
      <w:r w:rsidRPr="000A043D">
        <w:rPr>
          <w:iCs/>
        </w:rPr>
        <w:t>NTFS</w:t>
      </w:r>
      <w:r w:rsidRPr="00FB2EB3">
        <w:rPr>
          <w:iCs/>
        </w:rPr>
        <w:t> w </w:t>
      </w:r>
      <w:r w:rsidRPr="000A043D">
        <w:rPr>
          <w:iCs/>
        </w:rPr>
        <w:t>Windows NT</w:t>
      </w:r>
      <w:r w:rsidRPr="00FB2EB3">
        <w:rPr>
          <w:iCs/>
        </w:rPr>
        <w:t>/7/8/10 czy też </w:t>
      </w:r>
      <w:r w:rsidRPr="000A043D">
        <w:rPr>
          <w:iCs/>
        </w:rPr>
        <w:t>ext</w:t>
      </w:r>
      <w:r w:rsidRPr="00FB2EB3">
        <w:rPr>
          <w:iCs/>
        </w:rPr>
        <w:t>/</w:t>
      </w:r>
      <w:r w:rsidRPr="000A043D">
        <w:rPr>
          <w:iCs/>
        </w:rPr>
        <w:t>ext2</w:t>
      </w:r>
      <w:r w:rsidRPr="00FB2EB3">
        <w:rPr>
          <w:iCs/>
        </w:rPr>
        <w:t>/</w:t>
      </w:r>
      <w:r w:rsidRPr="000A043D">
        <w:rPr>
          <w:iCs/>
        </w:rPr>
        <w:t>ext3</w:t>
      </w:r>
      <w:r w:rsidRPr="00FB2EB3">
        <w:rPr>
          <w:iCs/>
        </w:rPr>
        <w:t>/</w:t>
      </w:r>
      <w:r w:rsidRPr="000A043D">
        <w:rPr>
          <w:iCs/>
        </w:rPr>
        <w:t>ext4</w:t>
      </w:r>
      <w:r w:rsidRPr="00FB2EB3">
        <w:rPr>
          <w:iCs/>
        </w:rPr>
        <w:t xml:space="preserve"> w </w:t>
      </w:r>
      <w:proofErr w:type="spellStart"/>
      <w:r w:rsidRPr="00FB2EB3">
        <w:rPr>
          <w:iCs/>
        </w:rPr>
        <w:t>Linuxie</w:t>
      </w:r>
      <w:proofErr w:type="spellEnd"/>
      <w:r w:rsidRPr="00FB2EB3">
        <w:rPr>
          <w:iCs/>
        </w:rPr>
        <w:t>). Same systemy operacyjne potrafią obsługiwać wiele różnych systemów plików.</w:t>
      </w:r>
    </w:p>
    <w:p w:rsidR="00FB2EB3" w:rsidRPr="000A043D" w:rsidRDefault="00FB2EB3" w:rsidP="00FB2EB3">
      <w:pPr>
        <w:pStyle w:val="Tekstpodstawowy"/>
        <w:rPr>
          <w:b/>
          <w:bCs/>
          <w:iCs/>
        </w:rPr>
      </w:pPr>
      <w:r w:rsidRPr="000A043D">
        <w:rPr>
          <w:b/>
          <w:bCs/>
          <w:iCs/>
        </w:rPr>
        <w:t>Formatując jakikolwiek nośnik pamięci zawsze trzeba wybrać odpowiedni typ systemu plików. Najpopularniejsze systemy plików to:</w:t>
      </w:r>
    </w:p>
    <w:p w:rsidR="00FB2EB3" w:rsidRPr="00FB2EB3" w:rsidRDefault="00FB2EB3" w:rsidP="00FB2EB3">
      <w:pPr>
        <w:pStyle w:val="Tekstpodstawowy"/>
        <w:numPr>
          <w:ilvl w:val="0"/>
          <w:numId w:val="44"/>
        </w:numPr>
        <w:rPr>
          <w:iCs/>
        </w:rPr>
      </w:pPr>
      <w:r w:rsidRPr="000A043D">
        <w:rPr>
          <w:b/>
          <w:bCs/>
          <w:iCs/>
        </w:rPr>
        <w:t>FAT</w:t>
      </w:r>
      <w:r w:rsidRPr="00FB2EB3">
        <w:rPr>
          <w:iCs/>
        </w:rPr>
        <w:t xml:space="preserve"> (FAT16) – to system plików powstały w latach siedemdziesiątych i wykorzystywany głównie w systemie DOS i pierwszych wersjach Windows. Skrót FAT pochodzi od File </w:t>
      </w:r>
      <w:proofErr w:type="spellStart"/>
      <w:r w:rsidRPr="00FB2EB3">
        <w:rPr>
          <w:iCs/>
        </w:rPr>
        <w:t>Allocation</w:t>
      </w:r>
      <w:proofErr w:type="spellEnd"/>
      <w:r w:rsidRPr="00FB2EB3">
        <w:rPr>
          <w:iCs/>
        </w:rPr>
        <w:t xml:space="preserve"> </w:t>
      </w:r>
      <w:proofErr w:type="spellStart"/>
      <w:r w:rsidRPr="00FB2EB3">
        <w:rPr>
          <w:iCs/>
        </w:rPr>
        <w:t>Table</w:t>
      </w:r>
      <w:proofErr w:type="spellEnd"/>
      <w:r w:rsidRPr="00FB2EB3">
        <w:rPr>
          <w:iCs/>
        </w:rPr>
        <w:t>. System plików FAT jest oparty na tablicy, która opisuje, w którym klasterze dysku system operacyjny powinien szukać zapisanego w nim pliku.</w:t>
      </w:r>
    </w:p>
    <w:p w:rsidR="00FB2EB3" w:rsidRPr="00FB2EB3" w:rsidRDefault="00FB2EB3" w:rsidP="00FB2EB3">
      <w:pPr>
        <w:pStyle w:val="Tekstpodstawowy"/>
        <w:numPr>
          <w:ilvl w:val="0"/>
          <w:numId w:val="44"/>
        </w:numPr>
        <w:rPr>
          <w:iCs/>
        </w:rPr>
      </w:pPr>
      <w:r w:rsidRPr="000A043D">
        <w:rPr>
          <w:b/>
          <w:bCs/>
          <w:iCs/>
        </w:rPr>
        <w:t>FAT32</w:t>
      </w:r>
      <w:r w:rsidRPr="00FB2EB3">
        <w:rPr>
          <w:iCs/>
        </w:rPr>
        <w:t xml:space="preserve"> – to następca systemu FAT, pojawił się w Windows 95 OSR2.  Rozmiar partycji obsługiwanej w tym systemie plików nie może przekroczyć 2 TB. Jest używany do tej pory, głównie na zewnętrznych nośnikach danych (dyski </w:t>
      </w:r>
      <w:bookmarkStart w:id="0" w:name="_GoBack"/>
      <w:bookmarkEnd w:id="0"/>
      <w:r w:rsidRPr="00FB2EB3">
        <w:rPr>
          <w:iCs/>
        </w:rPr>
        <w:t>przenośne, pendrive). Jego poważnym mankamentem jest to, że maksymalny rozmiar pliku w tym systemie to 4 GB. Natomiast podstawową zaletą tego systemu jest kompatybilność z szeroką gamą urządzeń i systemów operacyjnych. FAT32 jest obsługiwany przez system Windows, Mac OS X, Linux, konsole do gier i praktycznie wszystkie inne urządzenia z portem USB</w:t>
      </w:r>
    </w:p>
    <w:p w:rsidR="00FB2EB3" w:rsidRPr="00FB2EB3" w:rsidRDefault="00FB2EB3" w:rsidP="00FB2EB3">
      <w:pPr>
        <w:pStyle w:val="Tekstpodstawowy"/>
        <w:numPr>
          <w:ilvl w:val="0"/>
          <w:numId w:val="44"/>
        </w:numPr>
        <w:rPr>
          <w:iCs/>
        </w:rPr>
      </w:pPr>
      <w:r w:rsidRPr="000A043D">
        <w:rPr>
          <w:b/>
          <w:bCs/>
          <w:iCs/>
        </w:rPr>
        <w:lastRenderedPageBreak/>
        <w:t>NTFS</w:t>
      </w:r>
      <w:r w:rsidRPr="00FB2EB3">
        <w:rPr>
          <w:iCs/>
        </w:rPr>
        <w:t xml:space="preserve"> – to system plików, który pojawił się w systemie operacyjnym Windows NT i jest wykorzystywany przez jego następców (Windows 7/8/10). Partycja, na której zainstalowany jest Windows, musi być sformatowana w NTFS. Pozwala on obsługiwać dyski o dużej pojemności a także znosi ograniczenie wielkości pliku do 4GB. Został zaprojektowany pod kątem pracy z wieloma użytkownikami. Wprowadza nowe możliwości takie jak:</w:t>
      </w:r>
    </w:p>
    <w:p w:rsidR="00FB2EB3" w:rsidRPr="00FB2EB3" w:rsidRDefault="00FB2EB3" w:rsidP="000A043D">
      <w:pPr>
        <w:pStyle w:val="Tekstpodstawowy"/>
        <w:numPr>
          <w:ilvl w:val="1"/>
          <w:numId w:val="44"/>
        </w:numPr>
        <w:rPr>
          <w:iCs/>
        </w:rPr>
      </w:pPr>
      <w:r w:rsidRPr="00FB2EB3">
        <w:rPr>
          <w:iCs/>
        </w:rPr>
        <w:t xml:space="preserve">prawa dostępu do plików i katalogów </w:t>
      </w:r>
    </w:p>
    <w:p w:rsidR="00FB2EB3" w:rsidRPr="00FB2EB3" w:rsidRDefault="00FB2EB3" w:rsidP="000A043D">
      <w:pPr>
        <w:pStyle w:val="Tekstpodstawowy"/>
        <w:numPr>
          <w:ilvl w:val="1"/>
          <w:numId w:val="44"/>
        </w:numPr>
        <w:rPr>
          <w:iCs/>
        </w:rPr>
      </w:pPr>
      <w:r w:rsidRPr="00FB2EB3">
        <w:rPr>
          <w:iCs/>
        </w:rPr>
        <w:t xml:space="preserve">system zarządzania zapisem i odczytem danych </w:t>
      </w:r>
    </w:p>
    <w:p w:rsidR="00FB2EB3" w:rsidRPr="00FB2EB3" w:rsidRDefault="00FB2EB3" w:rsidP="000A043D">
      <w:pPr>
        <w:pStyle w:val="Tekstpodstawowy"/>
        <w:numPr>
          <w:ilvl w:val="1"/>
          <w:numId w:val="44"/>
        </w:numPr>
        <w:rPr>
          <w:iCs/>
        </w:rPr>
      </w:pPr>
      <w:r w:rsidRPr="00FB2EB3">
        <w:rPr>
          <w:iCs/>
        </w:rPr>
        <w:t>księgowanie czyli mechanizm, który zwiększa bezpieczeństwo systemu</w:t>
      </w:r>
    </w:p>
    <w:p w:rsidR="00FB2EB3" w:rsidRPr="00FB2EB3" w:rsidRDefault="00FB2EB3" w:rsidP="000A043D">
      <w:pPr>
        <w:pStyle w:val="Tekstpodstawowy"/>
        <w:numPr>
          <w:ilvl w:val="1"/>
          <w:numId w:val="44"/>
        </w:numPr>
        <w:rPr>
          <w:iCs/>
        </w:rPr>
      </w:pPr>
      <w:r w:rsidRPr="00FB2EB3">
        <w:rPr>
          <w:iCs/>
        </w:rPr>
        <w:t>szyfrowanie plików i katalogów</w:t>
      </w:r>
    </w:p>
    <w:p w:rsidR="00FB2EB3" w:rsidRPr="00FB2EB3" w:rsidRDefault="00FB2EB3" w:rsidP="000A043D">
      <w:pPr>
        <w:pStyle w:val="Tekstpodstawowy"/>
        <w:numPr>
          <w:ilvl w:val="1"/>
          <w:numId w:val="44"/>
        </w:numPr>
        <w:rPr>
          <w:iCs/>
        </w:rPr>
      </w:pPr>
      <w:r w:rsidRPr="00FB2EB3">
        <w:rPr>
          <w:iCs/>
        </w:rPr>
        <w:t>kompresja danych „w locie”</w:t>
      </w:r>
    </w:p>
    <w:p w:rsidR="00FB2EB3" w:rsidRPr="00FB2EB3" w:rsidRDefault="00FB2EB3" w:rsidP="00FB2EB3">
      <w:pPr>
        <w:pStyle w:val="Tekstpodstawowy"/>
        <w:numPr>
          <w:ilvl w:val="0"/>
          <w:numId w:val="44"/>
        </w:numPr>
        <w:rPr>
          <w:iCs/>
        </w:rPr>
      </w:pPr>
      <w:r w:rsidRPr="000A043D">
        <w:rPr>
          <w:b/>
          <w:bCs/>
          <w:iCs/>
        </w:rPr>
        <w:t>ext4</w:t>
      </w:r>
      <w:r w:rsidRPr="00FB2EB3">
        <w:rPr>
          <w:iCs/>
        </w:rPr>
        <w:t xml:space="preserve"> – to czwarta wersja rozszerzonego systemu plików czyli najpopularniejszego systemu plików dla </w:t>
      </w:r>
      <w:proofErr w:type="spellStart"/>
      <w:r w:rsidRPr="00FB2EB3">
        <w:rPr>
          <w:iCs/>
        </w:rPr>
        <w:t>Linuxa</w:t>
      </w:r>
      <w:proofErr w:type="spellEnd"/>
      <w:r w:rsidRPr="00FB2EB3">
        <w:rPr>
          <w:iCs/>
        </w:rPr>
        <w:t xml:space="preserve">. Jest obecny na rynku od 2008 roku. To nowoczesny, stabilny oraz dobrze przetestowany system plików oparty na systemie ext3. Oferuje wysoką wydajność dzięki przeciwdziałaniu fragmentacji plików. Dostępny w wielu dystrybucjach </w:t>
      </w:r>
      <w:proofErr w:type="spellStart"/>
      <w:r w:rsidRPr="00FB2EB3">
        <w:rPr>
          <w:iCs/>
        </w:rPr>
        <w:t>Linuxa</w:t>
      </w:r>
      <w:proofErr w:type="spellEnd"/>
      <w:r w:rsidRPr="00FB2EB3">
        <w:rPr>
          <w:iCs/>
        </w:rPr>
        <w:t>.</w:t>
      </w:r>
    </w:p>
    <w:p w:rsidR="00FB2EB3" w:rsidRPr="00FB2EB3" w:rsidRDefault="00FB2EB3" w:rsidP="00FB2EB3">
      <w:pPr>
        <w:pStyle w:val="Tekstpodstawowy"/>
        <w:numPr>
          <w:ilvl w:val="0"/>
          <w:numId w:val="44"/>
        </w:numPr>
        <w:rPr>
          <w:iCs/>
        </w:rPr>
      </w:pPr>
      <w:r w:rsidRPr="000A043D">
        <w:rPr>
          <w:b/>
          <w:bCs/>
          <w:iCs/>
        </w:rPr>
        <w:t>exFAT</w:t>
      </w:r>
      <w:r w:rsidRPr="00FB2EB3">
        <w:rPr>
          <w:iCs/>
        </w:rPr>
        <w:t xml:space="preserve"> – to system plików, który został stworzony przez firmę Microsoft do obsługi przenośnych nośników danych takich jak: zewnętrzne dyski 2,5”, pendrive, karty pamięci flash. Jest obsługiwany przez systemy operacyjne od Windows 7 wzwyż. exFAT wykorzystywany jest zamiast systemu FAT32 czy też NTFS (który to system nie jest najlepszym rozwiązaniem dla przenośnych nośników danych). Zalety sytemu exFAT w porównaniu do FAT32 to:</w:t>
      </w:r>
    </w:p>
    <w:p w:rsidR="00FB2EB3" w:rsidRPr="00FB2EB3" w:rsidRDefault="00FB2EB3" w:rsidP="00FB2EB3">
      <w:pPr>
        <w:pStyle w:val="Tekstpodstawowy"/>
        <w:numPr>
          <w:ilvl w:val="1"/>
          <w:numId w:val="44"/>
        </w:numPr>
        <w:rPr>
          <w:iCs/>
        </w:rPr>
      </w:pPr>
      <w:r w:rsidRPr="00FB2EB3">
        <w:rPr>
          <w:iCs/>
        </w:rPr>
        <w:t>obsługa dysków o bardzo dużych rozmiarach</w:t>
      </w:r>
    </w:p>
    <w:p w:rsidR="00FB2EB3" w:rsidRPr="00FB2EB3" w:rsidRDefault="00FB2EB3" w:rsidP="00FB2EB3">
      <w:pPr>
        <w:pStyle w:val="Tekstpodstawowy"/>
        <w:numPr>
          <w:ilvl w:val="1"/>
          <w:numId w:val="44"/>
        </w:numPr>
        <w:rPr>
          <w:iCs/>
        </w:rPr>
      </w:pPr>
      <w:r w:rsidRPr="00FB2EB3">
        <w:rPr>
          <w:iCs/>
        </w:rPr>
        <w:t>praktycznie nieograniczona wielkość pojedynczego pliku  (16 EB)</w:t>
      </w:r>
    </w:p>
    <w:p w:rsidR="00FB2EB3" w:rsidRPr="00FB2EB3" w:rsidRDefault="00FB2EB3" w:rsidP="00FB2EB3">
      <w:pPr>
        <w:pStyle w:val="Tekstpodstawowy"/>
        <w:numPr>
          <w:ilvl w:val="1"/>
          <w:numId w:val="44"/>
        </w:numPr>
        <w:rPr>
          <w:iCs/>
        </w:rPr>
      </w:pPr>
      <w:r w:rsidRPr="00FB2EB3">
        <w:rPr>
          <w:iCs/>
        </w:rPr>
        <w:t>nieograniczona liczba plików w pojedynczym katalogu</w:t>
      </w:r>
    </w:p>
    <w:p w:rsidR="00FB2EB3" w:rsidRPr="00FB2EB3" w:rsidRDefault="00FB2EB3" w:rsidP="00FB2EB3">
      <w:pPr>
        <w:pStyle w:val="Tekstpodstawowy"/>
        <w:numPr>
          <w:ilvl w:val="1"/>
          <w:numId w:val="44"/>
        </w:numPr>
        <w:rPr>
          <w:iCs/>
        </w:rPr>
      </w:pPr>
      <w:r w:rsidRPr="00FB2EB3">
        <w:rPr>
          <w:iCs/>
        </w:rPr>
        <w:t>wprowadzony system zarządzania prawami własności</w:t>
      </w:r>
    </w:p>
    <w:p w:rsidR="00FB2EB3" w:rsidRPr="000A043D" w:rsidRDefault="00FB2EB3" w:rsidP="00FB2EB3">
      <w:pPr>
        <w:pStyle w:val="Tekstpodstawowy"/>
        <w:numPr>
          <w:ilvl w:val="1"/>
          <w:numId w:val="44"/>
        </w:numPr>
        <w:rPr>
          <w:iCs/>
        </w:rPr>
      </w:pPr>
      <w:r w:rsidRPr="00FB2EB3">
        <w:rPr>
          <w:iCs/>
        </w:rPr>
        <w:t>udoskonalona wydajność przy kopiowaniu/usuwaniu plików</w:t>
      </w:r>
    </w:p>
    <w:p w:rsidR="00FB2EB3" w:rsidRPr="00FB2EB3" w:rsidRDefault="00FB2EB3" w:rsidP="00FB2EB3">
      <w:pPr>
        <w:pStyle w:val="Tekstpodstawowy"/>
        <w:rPr>
          <w:iCs/>
        </w:rPr>
      </w:pPr>
      <w:r w:rsidRPr="00FB2EB3">
        <w:rPr>
          <w:iCs/>
        </w:rPr>
        <w:t>Podsumowując można stwierdzić, że nie ma idealnego systemu plików, który sprawdziłby się we wszystkich zastosowaniach. W zależności od potrzeb stosuje się różne z nich. NTFS jest najlepszym systemem plików dla dysków</w:t>
      </w:r>
      <w:r w:rsidR="000A043D">
        <w:rPr>
          <w:iCs/>
        </w:rPr>
        <w:t xml:space="preserve"> </w:t>
      </w:r>
      <w:r w:rsidRPr="00FB2EB3">
        <w:rPr>
          <w:iCs/>
        </w:rPr>
        <w:t>wewnętrznych/systemowych, natomiast exFAT dla pamięci przenośnych flash. Niekiedy jednak te ostatnie trzeba sformatować w systemie FAT32, by były kompatybilne ze starszymi urządzeniami. Obecnie FAT32 jest idealnym wyborem dla pendrive'ów o niewielkich pojemnościach. Dzięki temu systemowi plików mamy pewność, że nośnik zadziała na niemal każdym urządzeniu</w:t>
      </w:r>
    </w:p>
    <w:sectPr w:rsidR="00FB2EB3" w:rsidRPr="00FB2EB3" w:rsidSect="00B74A90">
      <w:footerReference w:type="default" r:id="rId9"/>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655" w:rsidRDefault="006C4655" w:rsidP="007B3C8D">
      <w:pPr>
        <w:spacing w:after="0" w:line="240" w:lineRule="auto"/>
      </w:pPr>
      <w:r>
        <w:separator/>
      </w:r>
    </w:p>
  </w:endnote>
  <w:endnote w:type="continuationSeparator" w:id="0">
    <w:p w:rsidR="006C4655" w:rsidRDefault="006C4655" w:rsidP="007B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EB3" w:rsidRDefault="00FB2EB3">
    <w:pPr>
      <w:pStyle w:val="Stopka"/>
      <w:jc w:val="right"/>
    </w:pPr>
    <w:sdt>
      <w:sdtPr>
        <w:alias w:val="Autor"/>
        <w:tag w:val=""/>
        <w:id w:val="-329212775"/>
        <w:placeholder>
          <w:docPart w:val="C42EFFC3279543D8ABD4A51C67F2A900"/>
        </w:placeholder>
        <w:dataBinding w:prefixMappings="xmlns:ns0='http://purl.org/dc/elements/1.1/' xmlns:ns1='http://schemas.openxmlformats.org/package/2006/metadata/core-properties' " w:xpath="/ns1:coreProperties[1]/ns0:creator[1]" w:storeItemID="{6C3C8BC8-F283-45AE-878A-BAB7291924A1}"/>
        <w:text/>
      </w:sdtPr>
      <w:sdtContent>
        <w:r>
          <w:t>Hubert Michna</w:t>
        </w:r>
      </w:sdtContent>
    </w:sdt>
    <w:r>
      <w:t xml:space="preserve">; </w:t>
    </w:r>
    <w:fldSimple w:instr=" FILENAME \* MERGEFORMAT ">
      <w:r>
        <w:rPr>
          <w:noProof/>
        </w:rPr>
        <w:t>Informatyka-Programowanie.docx</w:t>
      </w:r>
    </w:fldSimple>
    <w:r>
      <w:t xml:space="preserve">; </w:t>
    </w:r>
    <w:sdt>
      <w:sdtPr>
        <w:id w:val="-76600086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FB2EB3" w:rsidRDefault="00FB2EB3"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655" w:rsidRDefault="006C4655" w:rsidP="007B3C8D">
      <w:pPr>
        <w:spacing w:after="0" w:line="240" w:lineRule="auto"/>
      </w:pPr>
      <w:r>
        <w:separator/>
      </w:r>
    </w:p>
  </w:footnote>
  <w:footnote w:type="continuationSeparator" w:id="0">
    <w:p w:rsidR="006C4655" w:rsidRDefault="006C4655" w:rsidP="007B3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0BB"/>
    <w:multiLevelType w:val="hybridMultilevel"/>
    <w:tmpl w:val="72F6B8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917C3E"/>
    <w:multiLevelType w:val="hybridMultilevel"/>
    <w:tmpl w:val="730C3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0F01998"/>
    <w:multiLevelType w:val="hybridMultilevel"/>
    <w:tmpl w:val="27380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030E9A"/>
    <w:multiLevelType w:val="hybridMultilevel"/>
    <w:tmpl w:val="C6D42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5B4FD9"/>
    <w:multiLevelType w:val="hybridMultilevel"/>
    <w:tmpl w:val="CA5E278C"/>
    <w:lvl w:ilvl="0" w:tplc="DC2C2FB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C6F34AB"/>
    <w:multiLevelType w:val="hybridMultilevel"/>
    <w:tmpl w:val="919C7A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EEA68CC"/>
    <w:multiLevelType w:val="hybridMultilevel"/>
    <w:tmpl w:val="2ED40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63D5211"/>
    <w:multiLevelType w:val="hybridMultilevel"/>
    <w:tmpl w:val="5E14B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6597854"/>
    <w:multiLevelType w:val="hybridMultilevel"/>
    <w:tmpl w:val="257A22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DB44664"/>
    <w:multiLevelType w:val="hybridMultilevel"/>
    <w:tmpl w:val="69426C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DD40E75"/>
    <w:multiLevelType w:val="hybridMultilevel"/>
    <w:tmpl w:val="91781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0911993"/>
    <w:multiLevelType w:val="hybridMultilevel"/>
    <w:tmpl w:val="B8FE56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2430A25"/>
    <w:multiLevelType w:val="hybridMultilevel"/>
    <w:tmpl w:val="DE7E2D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37631E5"/>
    <w:multiLevelType w:val="hybridMultilevel"/>
    <w:tmpl w:val="B6266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79365D4"/>
    <w:multiLevelType w:val="hybridMultilevel"/>
    <w:tmpl w:val="671AD1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BCA1769"/>
    <w:multiLevelType w:val="hybridMultilevel"/>
    <w:tmpl w:val="9F0896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D345768"/>
    <w:multiLevelType w:val="hybridMultilevel"/>
    <w:tmpl w:val="F1340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0073EE5"/>
    <w:multiLevelType w:val="hybridMultilevel"/>
    <w:tmpl w:val="3B941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5B1894"/>
    <w:multiLevelType w:val="hybridMultilevel"/>
    <w:tmpl w:val="382AF7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8FE1E29"/>
    <w:multiLevelType w:val="hybridMultilevel"/>
    <w:tmpl w:val="8698E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A8B29EA"/>
    <w:multiLevelType w:val="hybridMultilevel"/>
    <w:tmpl w:val="69009A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B864D23"/>
    <w:multiLevelType w:val="hybridMultilevel"/>
    <w:tmpl w:val="0FF0E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CA65E82"/>
    <w:multiLevelType w:val="hybridMultilevel"/>
    <w:tmpl w:val="C56C6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0B21C1E"/>
    <w:multiLevelType w:val="hybridMultilevel"/>
    <w:tmpl w:val="A300B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2A91F02"/>
    <w:multiLevelType w:val="hybridMultilevel"/>
    <w:tmpl w:val="071AB6DE"/>
    <w:lvl w:ilvl="0" w:tplc="7266561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E54DC8"/>
    <w:multiLevelType w:val="hybridMultilevel"/>
    <w:tmpl w:val="6C20A4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91571A2"/>
    <w:multiLevelType w:val="hybridMultilevel"/>
    <w:tmpl w:val="3DD0DB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E205462"/>
    <w:multiLevelType w:val="hybridMultilevel"/>
    <w:tmpl w:val="00C4C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73618A"/>
    <w:multiLevelType w:val="hybridMultilevel"/>
    <w:tmpl w:val="9076A3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0B92042"/>
    <w:multiLevelType w:val="hybridMultilevel"/>
    <w:tmpl w:val="5C64BEA2"/>
    <w:lvl w:ilvl="0" w:tplc="04150001">
      <w:start w:val="1"/>
      <w:numFmt w:val="bullet"/>
      <w:lvlText w:val=""/>
      <w:lvlJc w:val="left"/>
      <w:pPr>
        <w:ind w:left="720" w:hanging="360"/>
      </w:pPr>
      <w:rPr>
        <w:rFonts w:ascii="Symbol" w:hAnsi="Symbol" w:hint="default"/>
      </w:rPr>
    </w:lvl>
    <w:lvl w:ilvl="1" w:tplc="DABAB7B8">
      <w:numFmt w:val="bullet"/>
      <w:lvlText w:val=""/>
      <w:lvlJc w:val="left"/>
      <w:pPr>
        <w:ind w:left="1440" w:hanging="360"/>
      </w:pPr>
      <w:rPr>
        <w:rFonts w:ascii="Wingdings" w:eastAsiaTheme="minorHAnsi" w:hAnsi="Wingdings"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26B0771"/>
    <w:multiLevelType w:val="hybridMultilevel"/>
    <w:tmpl w:val="4B50A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104B60"/>
    <w:multiLevelType w:val="hybridMultilevel"/>
    <w:tmpl w:val="DB3651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39A0DBF"/>
    <w:multiLevelType w:val="hybridMultilevel"/>
    <w:tmpl w:val="F93E7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C209C1"/>
    <w:multiLevelType w:val="hybridMultilevel"/>
    <w:tmpl w:val="9F32ED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4336FF3"/>
    <w:multiLevelType w:val="hybridMultilevel"/>
    <w:tmpl w:val="3FF406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4881CB5"/>
    <w:multiLevelType w:val="hybridMultilevel"/>
    <w:tmpl w:val="27461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9AA0D67"/>
    <w:multiLevelType w:val="hybridMultilevel"/>
    <w:tmpl w:val="940C3D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9DD4DF8"/>
    <w:multiLevelType w:val="hybridMultilevel"/>
    <w:tmpl w:val="CF42AF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C9D3670"/>
    <w:multiLevelType w:val="hybridMultilevel"/>
    <w:tmpl w:val="2FDA04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12816D0"/>
    <w:multiLevelType w:val="hybridMultilevel"/>
    <w:tmpl w:val="9A0A1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26F7A92"/>
    <w:multiLevelType w:val="hybridMultilevel"/>
    <w:tmpl w:val="02DC1E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B8D5CF9"/>
    <w:multiLevelType w:val="hybridMultilevel"/>
    <w:tmpl w:val="02B8A6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EBB3981"/>
    <w:multiLevelType w:val="hybridMultilevel"/>
    <w:tmpl w:val="AA924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9EC1457"/>
    <w:multiLevelType w:val="hybridMultilevel"/>
    <w:tmpl w:val="F4A280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BA07AF6"/>
    <w:multiLevelType w:val="hybridMultilevel"/>
    <w:tmpl w:val="F0C42BA2"/>
    <w:lvl w:ilvl="0" w:tplc="667C40B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FB2340C"/>
    <w:multiLevelType w:val="hybridMultilevel"/>
    <w:tmpl w:val="FA86A3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44"/>
  </w:num>
  <w:num w:numId="3">
    <w:abstractNumId w:val="1"/>
  </w:num>
  <w:num w:numId="4">
    <w:abstractNumId w:val="27"/>
  </w:num>
  <w:num w:numId="5">
    <w:abstractNumId w:val="41"/>
  </w:num>
  <w:num w:numId="6">
    <w:abstractNumId w:val="13"/>
  </w:num>
  <w:num w:numId="7">
    <w:abstractNumId w:val="35"/>
  </w:num>
  <w:num w:numId="8">
    <w:abstractNumId w:val="2"/>
  </w:num>
  <w:num w:numId="9">
    <w:abstractNumId w:val="22"/>
  </w:num>
  <w:num w:numId="10">
    <w:abstractNumId w:val="5"/>
  </w:num>
  <w:num w:numId="11">
    <w:abstractNumId w:val="45"/>
  </w:num>
  <w:num w:numId="12">
    <w:abstractNumId w:val="36"/>
  </w:num>
  <w:num w:numId="13">
    <w:abstractNumId w:val="29"/>
  </w:num>
  <w:num w:numId="14">
    <w:abstractNumId w:val="14"/>
  </w:num>
  <w:num w:numId="15">
    <w:abstractNumId w:val="37"/>
  </w:num>
  <w:num w:numId="16">
    <w:abstractNumId w:val="24"/>
  </w:num>
  <w:num w:numId="17">
    <w:abstractNumId w:val="10"/>
  </w:num>
  <w:num w:numId="18">
    <w:abstractNumId w:val="16"/>
  </w:num>
  <w:num w:numId="19">
    <w:abstractNumId w:val="9"/>
  </w:num>
  <w:num w:numId="20">
    <w:abstractNumId w:val="15"/>
  </w:num>
  <w:num w:numId="21">
    <w:abstractNumId w:val="11"/>
  </w:num>
  <w:num w:numId="22">
    <w:abstractNumId w:val="23"/>
  </w:num>
  <w:num w:numId="23">
    <w:abstractNumId w:val="18"/>
  </w:num>
  <w:num w:numId="24">
    <w:abstractNumId w:val="31"/>
  </w:num>
  <w:num w:numId="25">
    <w:abstractNumId w:val="7"/>
  </w:num>
  <w:num w:numId="26">
    <w:abstractNumId w:val="30"/>
  </w:num>
  <w:num w:numId="27">
    <w:abstractNumId w:val="42"/>
  </w:num>
  <w:num w:numId="28">
    <w:abstractNumId w:val="40"/>
  </w:num>
  <w:num w:numId="29">
    <w:abstractNumId w:val="26"/>
  </w:num>
  <w:num w:numId="30">
    <w:abstractNumId w:val="39"/>
  </w:num>
  <w:num w:numId="31">
    <w:abstractNumId w:val="20"/>
  </w:num>
  <w:num w:numId="32">
    <w:abstractNumId w:val="17"/>
  </w:num>
  <w:num w:numId="33">
    <w:abstractNumId w:val="28"/>
  </w:num>
  <w:num w:numId="34">
    <w:abstractNumId w:val="8"/>
  </w:num>
  <w:num w:numId="35">
    <w:abstractNumId w:val="43"/>
  </w:num>
  <w:num w:numId="36">
    <w:abstractNumId w:val="33"/>
  </w:num>
  <w:num w:numId="37">
    <w:abstractNumId w:val="25"/>
  </w:num>
  <w:num w:numId="38">
    <w:abstractNumId w:val="32"/>
  </w:num>
  <w:num w:numId="39">
    <w:abstractNumId w:val="3"/>
  </w:num>
  <w:num w:numId="40">
    <w:abstractNumId w:val="6"/>
  </w:num>
  <w:num w:numId="41">
    <w:abstractNumId w:val="38"/>
  </w:num>
  <w:num w:numId="42">
    <w:abstractNumId w:val="21"/>
  </w:num>
  <w:num w:numId="43">
    <w:abstractNumId w:val="12"/>
  </w:num>
  <w:num w:numId="44">
    <w:abstractNumId w:val="34"/>
  </w:num>
  <w:num w:numId="45">
    <w:abstractNumId w:val="1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41C38"/>
    <w:rsid w:val="00083B00"/>
    <w:rsid w:val="000A043D"/>
    <w:rsid w:val="000D5EEA"/>
    <w:rsid w:val="001059E4"/>
    <w:rsid w:val="00154DCA"/>
    <w:rsid w:val="00374443"/>
    <w:rsid w:val="004F5B6B"/>
    <w:rsid w:val="00545B5B"/>
    <w:rsid w:val="00567A1C"/>
    <w:rsid w:val="005E3503"/>
    <w:rsid w:val="00600D54"/>
    <w:rsid w:val="006079CC"/>
    <w:rsid w:val="006711C7"/>
    <w:rsid w:val="006B26D4"/>
    <w:rsid w:val="006C4655"/>
    <w:rsid w:val="006D56A5"/>
    <w:rsid w:val="00721E53"/>
    <w:rsid w:val="007A12DC"/>
    <w:rsid w:val="007A66E5"/>
    <w:rsid w:val="007B3C8D"/>
    <w:rsid w:val="007F7EF7"/>
    <w:rsid w:val="00817620"/>
    <w:rsid w:val="00857AA9"/>
    <w:rsid w:val="0088084E"/>
    <w:rsid w:val="008A7E03"/>
    <w:rsid w:val="00947A74"/>
    <w:rsid w:val="009930DC"/>
    <w:rsid w:val="009B573E"/>
    <w:rsid w:val="009E4321"/>
    <w:rsid w:val="00A04901"/>
    <w:rsid w:val="00AF5D7F"/>
    <w:rsid w:val="00B31193"/>
    <w:rsid w:val="00B74A90"/>
    <w:rsid w:val="00C73008"/>
    <w:rsid w:val="00CE5667"/>
    <w:rsid w:val="00D319C4"/>
    <w:rsid w:val="00D36B36"/>
    <w:rsid w:val="00D65076"/>
    <w:rsid w:val="00D65D67"/>
    <w:rsid w:val="00DA1A96"/>
    <w:rsid w:val="00DA7E80"/>
    <w:rsid w:val="00E0619E"/>
    <w:rsid w:val="00E415C1"/>
    <w:rsid w:val="00ED13CD"/>
    <w:rsid w:val="00F254B4"/>
    <w:rsid w:val="00F62EC7"/>
    <w:rsid w:val="00FA3524"/>
    <w:rsid w:val="00FB2E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1533A"/>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E415C1"/>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E4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E4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E415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E415C1"/>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E415C1"/>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E415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E415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415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character" w:customStyle="1" w:styleId="Nagwek2Znak">
    <w:name w:val="Nagłówek 2 Znak"/>
    <w:basedOn w:val="Domylnaczcionkaakapitu"/>
    <w:link w:val="Nagwek2"/>
    <w:uiPriority w:val="9"/>
    <w:semiHidden/>
    <w:rsid w:val="00E415C1"/>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E415C1"/>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E415C1"/>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E415C1"/>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E415C1"/>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E415C1"/>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E415C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415C1"/>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E415C1"/>
    <w:pPr>
      <w:ind w:left="720"/>
      <w:contextualSpacing/>
    </w:pPr>
  </w:style>
  <w:style w:type="paragraph" w:styleId="Tekstpodstawowy">
    <w:name w:val="Body Text"/>
    <w:basedOn w:val="Normalny"/>
    <w:link w:val="TekstpodstawowyZnak"/>
    <w:uiPriority w:val="99"/>
    <w:unhideWhenUsed/>
    <w:rsid w:val="00E415C1"/>
    <w:pPr>
      <w:spacing w:after="120"/>
    </w:pPr>
  </w:style>
  <w:style w:type="character" w:customStyle="1" w:styleId="TekstpodstawowyZnak">
    <w:name w:val="Tekst podstawowy Znak"/>
    <w:basedOn w:val="Domylnaczcionkaakapitu"/>
    <w:link w:val="Tekstpodstawowy"/>
    <w:uiPriority w:val="99"/>
    <w:rsid w:val="00E415C1"/>
  </w:style>
  <w:style w:type="table" w:styleId="Tabelasiatki1jasnaakcent1">
    <w:name w:val="Grid Table 1 Light Accent 1"/>
    <w:basedOn w:val="Standardowy"/>
    <w:uiPriority w:val="46"/>
    <w:rsid w:val="00E415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Odwoaniedokomentarza">
    <w:name w:val="annotation reference"/>
    <w:basedOn w:val="Domylnaczcionkaakapitu"/>
    <w:uiPriority w:val="99"/>
    <w:semiHidden/>
    <w:unhideWhenUsed/>
    <w:rsid w:val="00E415C1"/>
    <w:rPr>
      <w:sz w:val="16"/>
      <w:szCs w:val="16"/>
    </w:rPr>
  </w:style>
  <w:style w:type="paragraph" w:styleId="Tekstkomentarza">
    <w:name w:val="annotation text"/>
    <w:basedOn w:val="Normalny"/>
    <w:link w:val="TekstkomentarzaZnak"/>
    <w:uiPriority w:val="99"/>
    <w:semiHidden/>
    <w:unhideWhenUsed/>
    <w:rsid w:val="00E415C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415C1"/>
    <w:rPr>
      <w:sz w:val="20"/>
      <w:szCs w:val="20"/>
    </w:rPr>
  </w:style>
  <w:style w:type="paragraph" w:styleId="Tematkomentarza">
    <w:name w:val="annotation subject"/>
    <w:basedOn w:val="Tekstkomentarza"/>
    <w:next w:val="Tekstkomentarza"/>
    <w:link w:val="TematkomentarzaZnak"/>
    <w:uiPriority w:val="99"/>
    <w:semiHidden/>
    <w:unhideWhenUsed/>
    <w:rsid w:val="00E415C1"/>
    <w:rPr>
      <w:b/>
      <w:bCs/>
    </w:rPr>
  </w:style>
  <w:style w:type="character" w:customStyle="1" w:styleId="TematkomentarzaZnak">
    <w:name w:val="Temat komentarza Znak"/>
    <w:basedOn w:val="TekstkomentarzaZnak"/>
    <w:link w:val="Tematkomentarza"/>
    <w:uiPriority w:val="99"/>
    <w:semiHidden/>
    <w:rsid w:val="00E415C1"/>
    <w:rPr>
      <w:b/>
      <w:bCs/>
      <w:sz w:val="20"/>
      <w:szCs w:val="20"/>
    </w:rPr>
  </w:style>
  <w:style w:type="paragraph" w:styleId="Tekstdymka">
    <w:name w:val="Balloon Text"/>
    <w:basedOn w:val="Normalny"/>
    <w:link w:val="TekstdymkaZnak"/>
    <w:uiPriority w:val="99"/>
    <w:semiHidden/>
    <w:unhideWhenUsed/>
    <w:rsid w:val="00E415C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415C1"/>
    <w:rPr>
      <w:rFonts w:ascii="Segoe UI" w:hAnsi="Segoe UI" w:cs="Segoe UI"/>
      <w:sz w:val="18"/>
      <w:szCs w:val="18"/>
    </w:rPr>
  </w:style>
  <w:style w:type="paragraph" w:styleId="Legenda">
    <w:name w:val="caption"/>
    <w:basedOn w:val="Normalny"/>
    <w:next w:val="Normalny"/>
    <w:uiPriority w:val="35"/>
    <w:semiHidden/>
    <w:unhideWhenUsed/>
    <w:qFormat/>
    <w:rsid w:val="00E415C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E41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415C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415C1"/>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E415C1"/>
    <w:rPr>
      <w:rFonts w:eastAsiaTheme="minorEastAsia"/>
      <w:color w:val="5A5A5A" w:themeColor="text1" w:themeTint="A5"/>
      <w:spacing w:val="15"/>
    </w:rPr>
  </w:style>
  <w:style w:type="character" w:styleId="Pogrubienie">
    <w:name w:val="Strong"/>
    <w:basedOn w:val="Domylnaczcionkaakapitu"/>
    <w:uiPriority w:val="22"/>
    <w:qFormat/>
    <w:rsid w:val="00E415C1"/>
    <w:rPr>
      <w:b/>
      <w:bCs/>
    </w:rPr>
  </w:style>
  <w:style w:type="character" w:styleId="Uwydatnienie">
    <w:name w:val="Emphasis"/>
    <w:basedOn w:val="Domylnaczcionkaakapitu"/>
    <w:uiPriority w:val="20"/>
    <w:qFormat/>
    <w:rsid w:val="00E415C1"/>
    <w:rPr>
      <w:i/>
      <w:iCs/>
    </w:rPr>
  </w:style>
  <w:style w:type="paragraph" w:styleId="Bezodstpw">
    <w:name w:val="No Spacing"/>
    <w:uiPriority w:val="1"/>
    <w:qFormat/>
    <w:rsid w:val="00E415C1"/>
    <w:pPr>
      <w:spacing w:after="0" w:line="240" w:lineRule="auto"/>
    </w:pPr>
  </w:style>
  <w:style w:type="paragraph" w:styleId="Cytat">
    <w:name w:val="Quote"/>
    <w:basedOn w:val="Normalny"/>
    <w:next w:val="Normalny"/>
    <w:link w:val="CytatZnak"/>
    <w:uiPriority w:val="29"/>
    <w:qFormat/>
    <w:rsid w:val="00E415C1"/>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E415C1"/>
    <w:rPr>
      <w:i/>
      <w:iCs/>
      <w:color w:val="404040" w:themeColor="text1" w:themeTint="BF"/>
    </w:rPr>
  </w:style>
  <w:style w:type="paragraph" w:styleId="Cytatintensywny">
    <w:name w:val="Intense Quote"/>
    <w:basedOn w:val="Normalny"/>
    <w:next w:val="Normalny"/>
    <w:link w:val="CytatintensywnyZnak"/>
    <w:uiPriority w:val="30"/>
    <w:qFormat/>
    <w:rsid w:val="00E415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E415C1"/>
    <w:rPr>
      <w:i/>
      <w:iCs/>
      <w:color w:val="4472C4" w:themeColor="accent1"/>
    </w:rPr>
  </w:style>
  <w:style w:type="character" w:styleId="Wyrnieniedelikatne">
    <w:name w:val="Subtle Emphasis"/>
    <w:basedOn w:val="Domylnaczcionkaakapitu"/>
    <w:uiPriority w:val="19"/>
    <w:qFormat/>
    <w:rsid w:val="00E415C1"/>
    <w:rPr>
      <w:i/>
      <w:iCs/>
      <w:color w:val="404040" w:themeColor="text1" w:themeTint="BF"/>
    </w:rPr>
  </w:style>
  <w:style w:type="character" w:styleId="Wyrnienieintensywne">
    <w:name w:val="Intense Emphasis"/>
    <w:basedOn w:val="Domylnaczcionkaakapitu"/>
    <w:uiPriority w:val="21"/>
    <w:qFormat/>
    <w:rsid w:val="00E415C1"/>
    <w:rPr>
      <w:i/>
      <w:iCs/>
      <w:color w:val="4472C4" w:themeColor="accent1"/>
    </w:rPr>
  </w:style>
  <w:style w:type="character" w:styleId="Odwoaniedelikatne">
    <w:name w:val="Subtle Reference"/>
    <w:basedOn w:val="Domylnaczcionkaakapitu"/>
    <w:uiPriority w:val="31"/>
    <w:qFormat/>
    <w:rsid w:val="00E415C1"/>
    <w:rPr>
      <w:smallCaps/>
      <w:color w:val="5A5A5A" w:themeColor="text1" w:themeTint="A5"/>
    </w:rPr>
  </w:style>
  <w:style w:type="character" w:styleId="Odwoanieintensywne">
    <w:name w:val="Intense Reference"/>
    <w:basedOn w:val="Domylnaczcionkaakapitu"/>
    <w:uiPriority w:val="32"/>
    <w:qFormat/>
    <w:rsid w:val="00E415C1"/>
    <w:rPr>
      <w:b/>
      <w:bCs/>
      <w:smallCaps/>
      <w:color w:val="4472C4" w:themeColor="accent1"/>
      <w:spacing w:val="5"/>
    </w:rPr>
  </w:style>
  <w:style w:type="character" w:styleId="Tytuksiki">
    <w:name w:val="Book Title"/>
    <w:basedOn w:val="Domylnaczcionkaakapitu"/>
    <w:uiPriority w:val="33"/>
    <w:qFormat/>
    <w:rsid w:val="00E415C1"/>
    <w:rPr>
      <w:b/>
      <w:bCs/>
      <w:i/>
      <w:iCs/>
      <w:spacing w:val="5"/>
    </w:rPr>
  </w:style>
  <w:style w:type="paragraph" w:styleId="Nagwekspisutreci">
    <w:name w:val="TOC Heading"/>
    <w:basedOn w:val="Nagwek1"/>
    <w:next w:val="Normalny"/>
    <w:uiPriority w:val="39"/>
    <w:semiHidden/>
    <w:unhideWhenUsed/>
    <w:qFormat/>
    <w:rsid w:val="00E415C1"/>
    <w:pPr>
      <w:outlineLvl w:val="9"/>
    </w:pPr>
  </w:style>
  <w:style w:type="table" w:styleId="Tabelasiatki4akcent1">
    <w:name w:val="Grid Table 4 Accent 1"/>
    <w:basedOn w:val="Standardowy"/>
    <w:uiPriority w:val="49"/>
    <w:rsid w:val="00E415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5ciemnaakcent1">
    <w:name w:val="Grid Table 5 Dark Accent 1"/>
    <w:basedOn w:val="Standardowy"/>
    <w:uiPriority w:val="50"/>
    <w:rsid w:val="00E415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siatki5ciemnaakcent5">
    <w:name w:val="Grid Table 5 Dark Accent 5"/>
    <w:basedOn w:val="Standardowy"/>
    <w:uiPriority w:val="50"/>
    <w:rsid w:val="00E415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kstprzypisukocowego">
    <w:name w:val="endnote text"/>
    <w:basedOn w:val="Normalny"/>
    <w:link w:val="TekstprzypisukocowegoZnak"/>
    <w:uiPriority w:val="99"/>
    <w:semiHidden/>
    <w:unhideWhenUsed/>
    <w:rsid w:val="00E415C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415C1"/>
    <w:rPr>
      <w:sz w:val="20"/>
      <w:szCs w:val="20"/>
    </w:rPr>
  </w:style>
  <w:style w:type="character" w:styleId="Odwoanieprzypisukocowego">
    <w:name w:val="endnote reference"/>
    <w:basedOn w:val="Domylnaczcionkaakapitu"/>
    <w:uiPriority w:val="99"/>
    <w:semiHidden/>
    <w:unhideWhenUsed/>
    <w:rsid w:val="00E415C1"/>
    <w:rPr>
      <w:vertAlign w:val="superscript"/>
    </w:rPr>
  </w:style>
  <w:style w:type="character" w:styleId="Hipercze">
    <w:name w:val="Hyperlink"/>
    <w:basedOn w:val="Domylnaczcionkaakapitu"/>
    <w:uiPriority w:val="99"/>
    <w:unhideWhenUsed/>
    <w:rsid w:val="00FB2EB3"/>
    <w:rPr>
      <w:color w:val="0563C1" w:themeColor="hyperlink"/>
      <w:u w:val="single"/>
    </w:rPr>
  </w:style>
  <w:style w:type="character" w:styleId="Nierozpoznanawzmianka">
    <w:name w:val="Unresolved Mention"/>
    <w:basedOn w:val="Domylnaczcionkaakapitu"/>
    <w:uiPriority w:val="99"/>
    <w:semiHidden/>
    <w:unhideWhenUsed/>
    <w:rsid w:val="00FB2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2EFFC3279543D8ABD4A51C67F2A900"/>
        <w:category>
          <w:name w:val="Ogólne"/>
          <w:gallery w:val="placeholder"/>
        </w:category>
        <w:types>
          <w:type w:val="bbPlcHdr"/>
        </w:types>
        <w:behaviors>
          <w:behavior w:val="content"/>
        </w:behaviors>
        <w:guid w:val="{22F333B7-C15A-44D9-B2F5-3B9B4FD34183}"/>
      </w:docPartPr>
      <w:docPartBody>
        <w:p w:rsidR="005335BB" w:rsidRDefault="00AA5EB9">
          <w:r w:rsidRPr="004F12E1">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B9"/>
    <w:rsid w:val="00165A8A"/>
    <w:rsid w:val="0030699A"/>
    <w:rsid w:val="004376F0"/>
    <w:rsid w:val="005335BB"/>
    <w:rsid w:val="005C2B3F"/>
    <w:rsid w:val="006D143D"/>
    <w:rsid w:val="00743379"/>
    <w:rsid w:val="009C04B5"/>
    <w:rsid w:val="009C2D7C"/>
    <w:rsid w:val="00AA5EB9"/>
    <w:rsid w:val="00EC3704"/>
    <w:rsid w:val="00F25B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AA5EB9"/>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A5E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Hubsik Template.dotx</Template>
  <TotalTime>220</TotalTime>
  <Pages>15</Pages>
  <Words>4891</Words>
  <Characters>29352</Characters>
  <Application>Microsoft Office Word</Application>
  <DocSecurity>0</DocSecurity>
  <Lines>244</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24</cp:revision>
  <dcterms:created xsi:type="dcterms:W3CDTF">2019-12-14T19:31:00Z</dcterms:created>
  <dcterms:modified xsi:type="dcterms:W3CDTF">2020-05-05T12:34:00Z</dcterms:modified>
</cp:coreProperties>
</file>