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C8D" w:rsidRPr="00D602EC" w:rsidRDefault="00463ECB" w:rsidP="00463ECB">
      <w:pPr>
        <w:pStyle w:val="Nagwek1"/>
        <w:rPr>
          <w:bCs/>
        </w:rPr>
      </w:pPr>
      <w:r>
        <w:rPr>
          <w:b/>
        </w:rPr>
        <w:t>Podstawowe polecenia</w:t>
      </w: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4114"/>
        <w:gridCol w:w="6169"/>
      </w:tblGrid>
      <w:tr w:rsidR="00463ECB" w:rsidTr="00463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3ECB" w:rsidRPr="00160B95" w:rsidRDefault="00463ECB" w:rsidP="00463ECB">
            <w:pPr>
              <w:rPr>
                <w:rFonts w:cstheme="minorHAnsi"/>
              </w:rPr>
            </w:pPr>
            <w:r w:rsidRPr="00160B95">
              <w:rPr>
                <w:rFonts w:cstheme="minorHAnsi"/>
              </w:rPr>
              <w:t>Polecenie</w:t>
            </w:r>
          </w:p>
        </w:tc>
        <w:tc>
          <w:tcPr>
            <w:tcW w:w="0" w:type="auto"/>
          </w:tcPr>
          <w:p w:rsidR="00463ECB" w:rsidRPr="00160B95" w:rsidRDefault="00463ECB" w:rsidP="00463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0B95">
              <w:rPr>
                <w:rFonts w:cstheme="minorHAnsi"/>
              </w:rPr>
              <w:t>Znaczenie</w:t>
            </w:r>
          </w:p>
        </w:tc>
      </w:tr>
      <w:tr w:rsidR="00463ECB" w:rsidTr="0046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3ECB" w:rsidRPr="00160B95" w:rsidRDefault="00463ECB" w:rsidP="00463ECB">
            <w:pPr>
              <w:spacing w:line="259" w:lineRule="auto"/>
              <w:ind w:left="2"/>
              <w:rPr>
                <w:rFonts w:cstheme="minorHAnsi"/>
              </w:rPr>
            </w:pPr>
            <w:r w:rsidRPr="00160B95">
              <w:rPr>
                <w:rFonts w:eastAsia="Cambria" w:cstheme="minorHAnsi"/>
              </w:rPr>
              <w:t xml:space="preserve">sudo passwd root </w:t>
            </w:r>
          </w:p>
        </w:tc>
        <w:tc>
          <w:tcPr>
            <w:tcW w:w="0" w:type="auto"/>
          </w:tcPr>
          <w:p w:rsidR="00463ECB" w:rsidRPr="00160B95" w:rsidRDefault="00463ECB" w:rsidP="00463EC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60B95">
              <w:rPr>
                <w:rFonts w:cstheme="minorHAnsi"/>
              </w:rPr>
              <w:t>ustawienie hasła dla użytkownika root</w:t>
            </w:r>
            <w:r w:rsidRPr="00160B95">
              <w:rPr>
                <w:rFonts w:eastAsia="Cambria" w:cstheme="minorHAnsi"/>
                <w:b/>
              </w:rPr>
              <w:t xml:space="preserve"> </w:t>
            </w:r>
          </w:p>
        </w:tc>
      </w:tr>
      <w:tr w:rsidR="00463ECB" w:rsidTr="00463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3ECB" w:rsidRPr="00160B95" w:rsidRDefault="00463ECB" w:rsidP="00463ECB">
            <w:pPr>
              <w:spacing w:line="259" w:lineRule="auto"/>
              <w:ind w:left="2"/>
              <w:rPr>
                <w:rFonts w:cstheme="minorHAnsi"/>
              </w:rPr>
            </w:pPr>
            <w:r w:rsidRPr="00160B95">
              <w:rPr>
                <w:rFonts w:eastAsia="Cambria" w:cstheme="minorHAnsi"/>
              </w:rPr>
              <w:t xml:space="preserve">sudo passwd </w:t>
            </w:r>
          </w:p>
        </w:tc>
        <w:tc>
          <w:tcPr>
            <w:tcW w:w="0" w:type="auto"/>
          </w:tcPr>
          <w:p w:rsidR="00463ECB" w:rsidRPr="00160B95" w:rsidRDefault="00463ECB" w:rsidP="00463EC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0B95">
              <w:rPr>
                <w:rFonts w:cstheme="minorHAnsi"/>
              </w:rPr>
              <w:t>ustawienie hasła dla zalogowanego użytkownika</w:t>
            </w:r>
            <w:r w:rsidRPr="00160B95">
              <w:rPr>
                <w:rFonts w:eastAsia="Cambria" w:cstheme="minorHAnsi"/>
                <w:b/>
              </w:rPr>
              <w:t xml:space="preserve"> </w:t>
            </w:r>
          </w:p>
        </w:tc>
      </w:tr>
      <w:tr w:rsidR="00463ECB" w:rsidTr="0046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3ECB" w:rsidRPr="00160B95" w:rsidRDefault="00463ECB" w:rsidP="00463ECB">
            <w:pPr>
              <w:spacing w:line="259" w:lineRule="auto"/>
              <w:ind w:left="2"/>
              <w:rPr>
                <w:rFonts w:cstheme="minorHAnsi"/>
              </w:rPr>
            </w:pPr>
            <w:r w:rsidRPr="00160B95">
              <w:rPr>
                <w:rFonts w:eastAsia="Cambria" w:cstheme="minorHAnsi"/>
              </w:rPr>
              <w:t xml:space="preserve">sudo login nazwa_usera </w:t>
            </w:r>
          </w:p>
        </w:tc>
        <w:tc>
          <w:tcPr>
            <w:tcW w:w="0" w:type="auto"/>
          </w:tcPr>
          <w:p w:rsidR="00463ECB" w:rsidRPr="00160B95" w:rsidRDefault="00463ECB" w:rsidP="00463EC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60B95">
              <w:rPr>
                <w:rFonts w:cstheme="minorHAnsi"/>
              </w:rPr>
              <w:t>logowanie z konsoli na dowolnego użytkownika</w:t>
            </w:r>
            <w:r w:rsidRPr="00160B95">
              <w:rPr>
                <w:rFonts w:eastAsia="Cambria" w:cstheme="minorHAnsi"/>
                <w:b/>
              </w:rPr>
              <w:t xml:space="preserve"> </w:t>
            </w:r>
          </w:p>
        </w:tc>
      </w:tr>
      <w:tr w:rsidR="00463ECB" w:rsidTr="00463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3ECB" w:rsidRPr="00160B95" w:rsidRDefault="00463ECB" w:rsidP="00463ECB">
            <w:pPr>
              <w:spacing w:line="259" w:lineRule="auto"/>
              <w:ind w:left="2"/>
              <w:rPr>
                <w:rFonts w:cstheme="minorHAnsi"/>
              </w:rPr>
            </w:pPr>
            <w:r w:rsidRPr="00160B95">
              <w:rPr>
                <w:rFonts w:eastAsia="Cambria" w:cstheme="minorHAnsi"/>
              </w:rPr>
              <w:t xml:space="preserve">pwd </w:t>
            </w:r>
          </w:p>
        </w:tc>
        <w:tc>
          <w:tcPr>
            <w:tcW w:w="0" w:type="auto"/>
          </w:tcPr>
          <w:p w:rsidR="00463ECB" w:rsidRPr="00160B95" w:rsidRDefault="00463ECB" w:rsidP="00463EC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0B95">
              <w:rPr>
                <w:rFonts w:cstheme="minorHAnsi"/>
              </w:rPr>
              <w:t xml:space="preserve">sprawdzanie aktualnej ścieżki </w:t>
            </w:r>
          </w:p>
        </w:tc>
      </w:tr>
      <w:tr w:rsidR="00463ECB" w:rsidTr="0046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3ECB" w:rsidRPr="00160B95" w:rsidRDefault="00463ECB" w:rsidP="00463ECB">
            <w:pPr>
              <w:spacing w:line="259" w:lineRule="auto"/>
              <w:ind w:left="2"/>
              <w:rPr>
                <w:rFonts w:cstheme="minorHAnsi"/>
              </w:rPr>
            </w:pPr>
            <w:r w:rsidRPr="00160B95">
              <w:rPr>
                <w:rFonts w:eastAsia="Cambria" w:cstheme="minorHAnsi"/>
              </w:rPr>
              <w:t xml:space="preserve">cd </w:t>
            </w:r>
          </w:p>
        </w:tc>
        <w:tc>
          <w:tcPr>
            <w:tcW w:w="0" w:type="auto"/>
          </w:tcPr>
          <w:p w:rsidR="00463ECB" w:rsidRPr="00160B95" w:rsidRDefault="00463ECB" w:rsidP="00463EC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60B95">
              <w:rPr>
                <w:rFonts w:cstheme="minorHAnsi"/>
              </w:rPr>
              <w:t xml:space="preserve">przechodzenie pomiędzy katalogami (bez arg. do kat. dom. użytk.) </w:t>
            </w:r>
          </w:p>
        </w:tc>
      </w:tr>
      <w:tr w:rsidR="00463ECB" w:rsidTr="00463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3ECB" w:rsidRPr="00160B95" w:rsidRDefault="00463ECB" w:rsidP="00463ECB">
            <w:pPr>
              <w:spacing w:line="259" w:lineRule="auto"/>
              <w:ind w:left="2"/>
              <w:rPr>
                <w:rFonts w:cstheme="minorHAnsi"/>
              </w:rPr>
            </w:pPr>
            <w:r w:rsidRPr="00160B95">
              <w:rPr>
                <w:rFonts w:eastAsia="Cambria" w:cstheme="minorHAnsi"/>
              </w:rPr>
              <w:t xml:space="preserve">cd ../ </w:t>
            </w:r>
          </w:p>
        </w:tc>
        <w:tc>
          <w:tcPr>
            <w:tcW w:w="0" w:type="auto"/>
          </w:tcPr>
          <w:p w:rsidR="00463ECB" w:rsidRPr="00160B95" w:rsidRDefault="00463ECB" w:rsidP="00463EC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0B95">
              <w:rPr>
                <w:rFonts w:cstheme="minorHAnsi"/>
              </w:rPr>
              <w:t xml:space="preserve">przeniesienie do katalogu nadrzędnego </w:t>
            </w:r>
          </w:p>
        </w:tc>
      </w:tr>
      <w:tr w:rsidR="00463ECB" w:rsidTr="0046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3ECB" w:rsidRPr="00160B95" w:rsidRDefault="00463ECB" w:rsidP="00463ECB">
            <w:pPr>
              <w:spacing w:line="259" w:lineRule="auto"/>
              <w:ind w:left="2"/>
              <w:rPr>
                <w:rFonts w:cstheme="minorHAnsi"/>
              </w:rPr>
            </w:pPr>
            <w:r w:rsidRPr="00160B95">
              <w:rPr>
                <w:rFonts w:eastAsia="Cambria" w:cstheme="minorHAnsi"/>
              </w:rPr>
              <w:t xml:space="preserve">su </w:t>
            </w:r>
          </w:p>
        </w:tc>
        <w:tc>
          <w:tcPr>
            <w:tcW w:w="0" w:type="auto"/>
          </w:tcPr>
          <w:p w:rsidR="00463ECB" w:rsidRPr="00160B95" w:rsidRDefault="00463ECB" w:rsidP="00463EC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60B95">
              <w:rPr>
                <w:rFonts w:cstheme="minorHAnsi"/>
              </w:rPr>
              <w:t xml:space="preserve">przejście w tryb poleceń na prawach usera </w:t>
            </w:r>
            <w:r w:rsidRPr="00160B95">
              <w:rPr>
                <w:rFonts w:eastAsia="Cambria" w:cstheme="minorHAnsi"/>
                <w:b/>
              </w:rPr>
              <w:t>root</w:t>
            </w:r>
            <w:r w:rsidRPr="00160B95">
              <w:rPr>
                <w:rFonts w:cstheme="minorHAnsi"/>
              </w:rPr>
              <w:t xml:space="preserve"> </w:t>
            </w:r>
          </w:p>
        </w:tc>
      </w:tr>
      <w:tr w:rsidR="00463ECB" w:rsidTr="00463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3ECB" w:rsidRPr="00160B95" w:rsidRDefault="00463ECB" w:rsidP="00463ECB">
            <w:pPr>
              <w:spacing w:line="259" w:lineRule="auto"/>
              <w:ind w:left="2"/>
              <w:rPr>
                <w:rFonts w:cstheme="minorHAnsi"/>
              </w:rPr>
            </w:pPr>
            <w:r w:rsidRPr="00160B95">
              <w:rPr>
                <w:rFonts w:eastAsia="Cambria" w:cstheme="minorHAnsi"/>
              </w:rPr>
              <w:t xml:space="preserve">sudo adduser nazwa_usera </w:t>
            </w:r>
          </w:p>
        </w:tc>
        <w:tc>
          <w:tcPr>
            <w:tcW w:w="0" w:type="auto"/>
          </w:tcPr>
          <w:p w:rsidR="00463ECB" w:rsidRPr="00160B95" w:rsidRDefault="00463ECB" w:rsidP="00463EC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0B95">
              <w:rPr>
                <w:rFonts w:cstheme="minorHAnsi"/>
              </w:rPr>
              <w:t xml:space="preserve">tworzenie użytkownika </w:t>
            </w:r>
          </w:p>
        </w:tc>
      </w:tr>
      <w:tr w:rsidR="00463ECB" w:rsidTr="0046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3ECB" w:rsidRPr="00160B95" w:rsidRDefault="00463ECB" w:rsidP="00463ECB">
            <w:pPr>
              <w:spacing w:line="259" w:lineRule="auto"/>
              <w:ind w:left="2"/>
              <w:rPr>
                <w:rFonts w:cstheme="minorHAnsi"/>
              </w:rPr>
            </w:pPr>
            <w:r w:rsidRPr="00160B95">
              <w:rPr>
                <w:rFonts w:eastAsia="Cambria" w:cstheme="minorHAnsi"/>
              </w:rPr>
              <w:t xml:space="preserve">sudo deluser nazwa_usera </w:t>
            </w:r>
          </w:p>
        </w:tc>
        <w:tc>
          <w:tcPr>
            <w:tcW w:w="0" w:type="auto"/>
          </w:tcPr>
          <w:p w:rsidR="00463ECB" w:rsidRPr="00160B95" w:rsidRDefault="00463ECB" w:rsidP="00463EC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60B95">
              <w:rPr>
                <w:rFonts w:cstheme="minorHAnsi"/>
              </w:rPr>
              <w:t xml:space="preserve">usuwanie użytkownika </w:t>
            </w:r>
          </w:p>
        </w:tc>
      </w:tr>
      <w:tr w:rsidR="00463ECB" w:rsidTr="00463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3ECB" w:rsidRPr="00160B95" w:rsidRDefault="00463ECB" w:rsidP="00463ECB">
            <w:pPr>
              <w:spacing w:line="259" w:lineRule="auto"/>
              <w:ind w:left="2"/>
              <w:rPr>
                <w:rFonts w:cstheme="minorHAnsi"/>
              </w:rPr>
            </w:pPr>
            <w:r w:rsidRPr="00160B95">
              <w:rPr>
                <w:rFonts w:eastAsia="Cambria" w:cstheme="minorHAnsi"/>
              </w:rPr>
              <w:t xml:space="preserve">usermod –G nazwa_grupy –a nazwa_usera </w:t>
            </w:r>
          </w:p>
        </w:tc>
        <w:tc>
          <w:tcPr>
            <w:tcW w:w="0" w:type="auto"/>
            <w:vAlign w:val="center"/>
          </w:tcPr>
          <w:p w:rsidR="00463ECB" w:rsidRPr="00160B95" w:rsidRDefault="00463ECB" w:rsidP="00463EC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0B95">
              <w:rPr>
                <w:rFonts w:cstheme="minorHAnsi"/>
              </w:rPr>
              <w:t xml:space="preserve">dodawanie użytkownika do grupy </w:t>
            </w:r>
          </w:p>
        </w:tc>
      </w:tr>
      <w:tr w:rsidR="00463ECB" w:rsidTr="0046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3ECB" w:rsidRPr="00160B95" w:rsidRDefault="00463ECB" w:rsidP="00463ECB">
            <w:pPr>
              <w:spacing w:line="259" w:lineRule="auto"/>
              <w:ind w:left="2"/>
              <w:rPr>
                <w:rFonts w:cstheme="minorHAnsi"/>
              </w:rPr>
            </w:pPr>
            <w:r w:rsidRPr="00160B95">
              <w:rPr>
                <w:rFonts w:eastAsia="Cambria" w:cstheme="minorHAnsi"/>
              </w:rPr>
              <w:t xml:space="preserve">sudo nano /etc/group </w:t>
            </w:r>
          </w:p>
        </w:tc>
        <w:tc>
          <w:tcPr>
            <w:tcW w:w="0" w:type="auto"/>
          </w:tcPr>
          <w:p w:rsidR="00463ECB" w:rsidRPr="00160B95" w:rsidRDefault="00463ECB" w:rsidP="00463EC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60B95">
              <w:rPr>
                <w:rFonts w:cstheme="minorHAnsi"/>
              </w:rPr>
              <w:t xml:space="preserve">edycja pliku </w:t>
            </w:r>
            <w:r w:rsidRPr="00160B95">
              <w:rPr>
                <w:rFonts w:eastAsia="Cambria" w:cstheme="minorHAnsi"/>
                <w:b/>
              </w:rPr>
              <w:t>group,</w:t>
            </w:r>
            <w:r w:rsidRPr="00160B95">
              <w:rPr>
                <w:rFonts w:cstheme="minorHAnsi"/>
              </w:rPr>
              <w:t xml:space="preserve"> który zawiera nazwy grup </w:t>
            </w:r>
          </w:p>
        </w:tc>
      </w:tr>
      <w:tr w:rsidR="00463ECB" w:rsidTr="00463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3ECB" w:rsidRPr="00160B95" w:rsidRDefault="00463ECB" w:rsidP="00463ECB">
            <w:pPr>
              <w:spacing w:line="259" w:lineRule="auto"/>
              <w:ind w:left="2"/>
              <w:rPr>
                <w:rFonts w:cstheme="minorHAnsi"/>
              </w:rPr>
            </w:pPr>
            <w:r w:rsidRPr="00160B95">
              <w:rPr>
                <w:rFonts w:eastAsia="Cambria" w:cstheme="minorHAnsi"/>
              </w:rPr>
              <w:t xml:space="preserve">sudo nano /etc/shadow </w:t>
            </w:r>
          </w:p>
        </w:tc>
        <w:tc>
          <w:tcPr>
            <w:tcW w:w="0" w:type="auto"/>
          </w:tcPr>
          <w:p w:rsidR="00463ECB" w:rsidRPr="00160B95" w:rsidRDefault="00463ECB" w:rsidP="00463EC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0B95">
              <w:rPr>
                <w:rFonts w:cstheme="minorHAnsi"/>
              </w:rPr>
              <w:t xml:space="preserve">edycja pliku </w:t>
            </w:r>
            <w:r w:rsidRPr="00160B95">
              <w:rPr>
                <w:rFonts w:eastAsia="Cambria" w:cstheme="minorHAnsi"/>
                <w:b/>
              </w:rPr>
              <w:t>shadow,</w:t>
            </w:r>
            <w:r w:rsidRPr="00160B95">
              <w:rPr>
                <w:rFonts w:cstheme="minorHAnsi"/>
              </w:rPr>
              <w:t xml:space="preserve"> który zawiera userów z hasłami (szyfr.) </w:t>
            </w:r>
          </w:p>
        </w:tc>
      </w:tr>
      <w:tr w:rsidR="00463ECB" w:rsidTr="0046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3ECB" w:rsidRPr="00160B95" w:rsidRDefault="00463ECB" w:rsidP="00463ECB">
            <w:pPr>
              <w:spacing w:line="259" w:lineRule="auto"/>
              <w:ind w:left="2"/>
              <w:rPr>
                <w:rFonts w:cstheme="minorHAnsi"/>
              </w:rPr>
            </w:pPr>
            <w:r w:rsidRPr="00160B95">
              <w:rPr>
                <w:rFonts w:eastAsia="Cambria" w:cstheme="minorHAnsi"/>
              </w:rPr>
              <w:t xml:space="preserve">sudo nano /etc/passwd </w:t>
            </w:r>
          </w:p>
        </w:tc>
        <w:tc>
          <w:tcPr>
            <w:tcW w:w="0" w:type="auto"/>
          </w:tcPr>
          <w:p w:rsidR="00463ECB" w:rsidRPr="00160B95" w:rsidRDefault="00463ECB" w:rsidP="00463EC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60B95">
              <w:rPr>
                <w:rFonts w:cstheme="minorHAnsi"/>
              </w:rPr>
              <w:t xml:space="preserve">edycja pliku </w:t>
            </w:r>
            <w:r w:rsidRPr="00160B95">
              <w:rPr>
                <w:rFonts w:eastAsia="Cambria" w:cstheme="minorHAnsi"/>
                <w:b/>
              </w:rPr>
              <w:t>passwd,</w:t>
            </w:r>
            <w:r w:rsidRPr="00160B95">
              <w:rPr>
                <w:rFonts w:cstheme="minorHAnsi"/>
              </w:rPr>
              <w:t xml:space="preserve"> który zawiera listę userów ze szczegółami </w:t>
            </w:r>
          </w:p>
        </w:tc>
      </w:tr>
      <w:tr w:rsidR="00463ECB" w:rsidTr="00463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3ECB" w:rsidRPr="00160B95" w:rsidRDefault="00463ECB" w:rsidP="00463ECB">
            <w:pPr>
              <w:spacing w:line="259" w:lineRule="auto"/>
              <w:ind w:left="2"/>
              <w:rPr>
                <w:rFonts w:cstheme="minorHAnsi"/>
              </w:rPr>
            </w:pPr>
            <w:r w:rsidRPr="00160B95">
              <w:rPr>
                <w:rFonts w:eastAsia="Cambria" w:cstheme="minorHAnsi"/>
              </w:rPr>
              <w:t xml:space="preserve">sudo apt update </w:t>
            </w:r>
          </w:p>
        </w:tc>
        <w:tc>
          <w:tcPr>
            <w:tcW w:w="0" w:type="auto"/>
          </w:tcPr>
          <w:p w:rsidR="00463ECB" w:rsidRPr="00160B95" w:rsidRDefault="00463ECB" w:rsidP="00463EC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0B95">
              <w:rPr>
                <w:rFonts w:cstheme="minorHAnsi"/>
              </w:rPr>
              <w:t xml:space="preserve">aktualizacja listy pakietów </w:t>
            </w:r>
          </w:p>
        </w:tc>
      </w:tr>
      <w:tr w:rsidR="00463ECB" w:rsidTr="0046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3ECB" w:rsidRPr="00160B95" w:rsidRDefault="00463ECB" w:rsidP="00463ECB">
            <w:pPr>
              <w:spacing w:line="259" w:lineRule="auto"/>
              <w:ind w:left="2"/>
              <w:rPr>
                <w:rFonts w:cstheme="minorHAnsi"/>
              </w:rPr>
            </w:pPr>
            <w:r w:rsidRPr="00160B95">
              <w:rPr>
                <w:rFonts w:eastAsia="Cambria" w:cstheme="minorHAnsi"/>
              </w:rPr>
              <w:t xml:space="preserve">sudo apt upgrade </w:t>
            </w:r>
          </w:p>
        </w:tc>
        <w:tc>
          <w:tcPr>
            <w:tcW w:w="0" w:type="auto"/>
          </w:tcPr>
          <w:p w:rsidR="00463ECB" w:rsidRPr="00160B95" w:rsidRDefault="00463ECB" w:rsidP="00463EC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60B95">
              <w:rPr>
                <w:rFonts w:cstheme="minorHAnsi"/>
              </w:rPr>
              <w:t xml:space="preserve">aktualizacja systemu operacyjnego </w:t>
            </w:r>
          </w:p>
        </w:tc>
      </w:tr>
      <w:tr w:rsidR="00463ECB" w:rsidTr="00463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3ECB" w:rsidRPr="00160B95" w:rsidRDefault="00463ECB" w:rsidP="00463ECB">
            <w:pPr>
              <w:spacing w:line="259" w:lineRule="auto"/>
              <w:ind w:left="2"/>
              <w:rPr>
                <w:rFonts w:cstheme="minorHAnsi"/>
              </w:rPr>
            </w:pPr>
            <w:r w:rsidRPr="00160B95">
              <w:rPr>
                <w:rFonts w:eastAsia="Cambria" w:cstheme="minorHAnsi"/>
              </w:rPr>
              <w:t xml:space="preserve">sudo nano /etc/apt/sources.list </w:t>
            </w:r>
          </w:p>
        </w:tc>
        <w:tc>
          <w:tcPr>
            <w:tcW w:w="0" w:type="auto"/>
          </w:tcPr>
          <w:p w:rsidR="00463ECB" w:rsidRPr="00160B95" w:rsidRDefault="00463ECB" w:rsidP="00463EC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0B95">
              <w:rPr>
                <w:rFonts w:cstheme="minorHAnsi"/>
              </w:rPr>
              <w:t xml:space="preserve">edycja pliku </w:t>
            </w:r>
            <w:r w:rsidRPr="00160B95">
              <w:rPr>
                <w:rFonts w:eastAsia="Cambria" w:cstheme="minorHAnsi"/>
                <w:b/>
              </w:rPr>
              <w:t>sources.list,</w:t>
            </w:r>
            <w:r w:rsidRPr="00160B95">
              <w:rPr>
                <w:rFonts w:cstheme="minorHAnsi"/>
              </w:rPr>
              <w:t xml:space="preserve"> który zawiera repozytoria systemu </w:t>
            </w:r>
          </w:p>
        </w:tc>
      </w:tr>
      <w:tr w:rsidR="00463ECB" w:rsidTr="0046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3ECB" w:rsidRPr="00160B95" w:rsidRDefault="00463ECB" w:rsidP="00463ECB">
            <w:pPr>
              <w:spacing w:line="259" w:lineRule="auto"/>
              <w:ind w:left="2"/>
              <w:rPr>
                <w:rFonts w:cstheme="minorHAnsi"/>
              </w:rPr>
            </w:pPr>
            <w:r w:rsidRPr="00160B95">
              <w:rPr>
                <w:rFonts w:eastAsia="Cambria" w:cstheme="minorHAnsi"/>
              </w:rPr>
              <w:t xml:space="preserve">ip a </w:t>
            </w:r>
          </w:p>
        </w:tc>
        <w:tc>
          <w:tcPr>
            <w:tcW w:w="0" w:type="auto"/>
          </w:tcPr>
          <w:p w:rsidR="00463ECB" w:rsidRPr="00160B95" w:rsidRDefault="00463ECB" w:rsidP="00463EC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60B95">
              <w:rPr>
                <w:rFonts w:cstheme="minorHAnsi"/>
              </w:rPr>
              <w:t xml:space="preserve">informacja o adresach interfejsów sieciowych </w:t>
            </w:r>
          </w:p>
        </w:tc>
      </w:tr>
      <w:tr w:rsidR="00463ECB" w:rsidTr="00463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3ECB" w:rsidRPr="00160B95" w:rsidRDefault="00463ECB" w:rsidP="00463ECB">
            <w:pPr>
              <w:spacing w:line="259" w:lineRule="auto"/>
              <w:ind w:left="2"/>
              <w:rPr>
                <w:rFonts w:cstheme="minorHAnsi"/>
              </w:rPr>
            </w:pPr>
            <w:r w:rsidRPr="00160B95">
              <w:rPr>
                <w:rFonts w:eastAsia="Cambria" w:cstheme="minorHAnsi"/>
              </w:rPr>
              <w:t xml:space="preserve">ip ––help </w:t>
            </w:r>
          </w:p>
        </w:tc>
        <w:tc>
          <w:tcPr>
            <w:tcW w:w="0" w:type="auto"/>
          </w:tcPr>
          <w:p w:rsidR="00463ECB" w:rsidRPr="00160B95" w:rsidRDefault="00463ECB" w:rsidP="00463EC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0B95">
              <w:rPr>
                <w:rFonts w:cstheme="minorHAnsi"/>
              </w:rPr>
              <w:t xml:space="preserve">pomoc do polecenia (tutaj </w:t>
            </w:r>
            <w:r w:rsidRPr="00160B95">
              <w:rPr>
                <w:rFonts w:eastAsia="Cambria" w:cstheme="minorHAnsi"/>
                <w:b/>
              </w:rPr>
              <w:t>ip</w:t>
            </w:r>
            <w:r w:rsidRPr="00160B95">
              <w:rPr>
                <w:rFonts w:cstheme="minorHAnsi"/>
              </w:rPr>
              <w:t xml:space="preserve">) </w:t>
            </w:r>
          </w:p>
        </w:tc>
      </w:tr>
      <w:tr w:rsidR="00463ECB" w:rsidTr="0046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3ECB" w:rsidRPr="00160B95" w:rsidRDefault="00463ECB" w:rsidP="00463ECB">
            <w:pPr>
              <w:spacing w:line="259" w:lineRule="auto"/>
              <w:ind w:left="2"/>
              <w:rPr>
                <w:rFonts w:cstheme="minorHAnsi"/>
              </w:rPr>
            </w:pPr>
            <w:r w:rsidRPr="00160B95">
              <w:rPr>
                <w:rFonts w:eastAsia="Cambria" w:cstheme="minorHAnsi"/>
              </w:rPr>
              <w:t xml:space="preserve">ip a add 10.80.80.1/24 dev enp0s8 </w:t>
            </w:r>
          </w:p>
        </w:tc>
        <w:tc>
          <w:tcPr>
            <w:tcW w:w="0" w:type="auto"/>
          </w:tcPr>
          <w:p w:rsidR="00463ECB" w:rsidRPr="00160B95" w:rsidRDefault="00463ECB" w:rsidP="00463EC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60B95">
              <w:rPr>
                <w:rFonts w:cstheme="minorHAnsi"/>
              </w:rPr>
              <w:t xml:space="preserve">przypisanie adresu IP i maski do interfejsu enp0s8 (nietrwałe) </w:t>
            </w:r>
          </w:p>
        </w:tc>
      </w:tr>
      <w:tr w:rsidR="00463ECB" w:rsidTr="00463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3ECB" w:rsidRPr="00160B95" w:rsidRDefault="00463ECB" w:rsidP="00463ECB">
            <w:pPr>
              <w:spacing w:line="259" w:lineRule="auto"/>
              <w:ind w:left="2"/>
              <w:rPr>
                <w:rFonts w:cstheme="minorHAnsi"/>
              </w:rPr>
            </w:pPr>
            <w:r w:rsidRPr="00160B95">
              <w:rPr>
                <w:rFonts w:eastAsia="Cambria" w:cstheme="minorHAnsi"/>
              </w:rPr>
              <w:t xml:space="preserve">sudo ip l set enp0s8 up </w:t>
            </w:r>
          </w:p>
        </w:tc>
        <w:tc>
          <w:tcPr>
            <w:tcW w:w="0" w:type="auto"/>
          </w:tcPr>
          <w:p w:rsidR="00463ECB" w:rsidRPr="00160B95" w:rsidRDefault="00463ECB" w:rsidP="00463EC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0B95">
              <w:rPr>
                <w:rFonts w:cstheme="minorHAnsi"/>
              </w:rPr>
              <w:t xml:space="preserve">włączenie interfejsu enp0s8 </w:t>
            </w:r>
          </w:p>
        </w:tc>
      </w:tr>
      <w:tr w:rsidR="00463ECB" w:rsidTr="0046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3ECB" w:rsidRPr="00160B95" w:rsidRDefault="00463ECB" w:rsidP="00463ECB">
            <w:pPr>
              <w:spacing w:line="259" w:lineRule="auto"/>
              <w:ind w:left="2"/>
              <w:rPr>
                <w:rFonts w:cstheme="minorHAnsi"/>
              </w:rPr>
            </w:pPr>
            <w:r w:rsidRPr="00160B95">
              <w:rPr>
                <w:rFonts w:eastAsia="Cambria" w:cstheme="minorHAnsi"/>
              </w:rPr>
              <w:t xml:space="preserve">sudo ip l set enp0s8 down </w:t>
            </w:r>
          </w:p>
        </w:tc>
        <w:tc>
          <w:tcPr>
            <w:tcW w:w="0" w:type="auto"/>
          </w:tcPr>
          <w:p w:rsidR="00463ECB" w:rsidRPr="00160B95" w:rsidRDefault="00463ECB" w:rsidP="00463EC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60B95">
              <w:rPr>
                <w:rFonts w:cstheme="minorHAnsi"/>
              </w:rPr>
              <w:t xml:space="preserve">wyłączenie interfejsu enp0s8 </w:t>
            </w:r>
          </w:p>
        </w:tc>
      </w:tr>
      <w:tr w:rsidR="00463ECB" w:rsidTr="00463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3ECB" w:rsidRPr="00160B95" w:rsidRDefault="00463ECB" w:rsidP="00463ECB">
            <w:pPr>
              <w:spacing w:line="259" w:lineRule="auto"/>
              <w:ind w:left="2"/>
              <w:rPr>
                <w:rFonts w:cstheme="minorHAnsi"/>
              </w:rPr>
            </w:pPr>
            <w:r w:rsidRPr="00160B95">
              <w:rPr>
                <w:rFonts w:eastAsia="Cambria" w:cstheme="minorHAnsi"/>
              </w:rPr>
              <w:t xml:space="preserve">sudo nano /etc/network/interfaces </w:t>
            </w:r>
          </w:p>
        </w:tc>
        <w:tc>
          <w:tcPr>
            <w:tcW w:w="0" w:type="auto"/>
          </w:tcPr>
          <w:p w:rsidR="00463ECB" w:rsidRPr="00160B95" w:rsidRDefault="00463ECB" w:rsidP="00463EC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0B95">
              <w:rPr>
                <w:rFonts w:cstheme="minorHAnsi"/>
              </w:rPr>
              <w:t xml:space="preserve">edycja pliku z ustawieniami sieciowymi </w:t>
            </w:r>
          </w:p>
        </w:tc>
      </w:tr>
      <w:tr w:rsidR="00463ECB" w:rsidTr="0046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3ECB" w:rsidRPr="00160B95" w:rsidRDefault="00463ECB" w:rsidP="00463ECB">
            <w:pPr>
              <w:spacing w:line="259" w:lineRule="auto"/>
              <w:ind w:left="2"/>
              <w:rPr>
                <w:rFonts w:cstheme="minorHAnsi"/>
              </w:rPr>
            </w:pPr>
            <w:r w:rsidRPr="00160B95">
              <w:rPr>
                <w:rFonts w:eastAsia="Cambria" w:cstheme="minorHAnsi"/>
              </w:rPr>
              <w:t xml:space="preserve">sudo systemctl restart networking </w:t>
            </w:r>
          </w:p>
        </w:tc>
        <w:tc>
          <w:tcPr>
            <w:tcW w:w="0" w:type="auto"/>
          </w:tcPr>
          <w:p w:rsidR="00463ECB" w:rsidRPr="00160B95" w:rsidRDefault="00463ECB" w:rsidP="00463EC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60B95">
              <w:rPr>
                <w:rFonts w:cstheme="minorHAnsi"/>
              </w:rPr>
              <w:t xml:space="preserve">resetowanie ustawień sieciowych </w:t>
            </w:r>
          </w:p>
        </w:tc>
      </w:tr>
      <w:tr w:rsidR="00463ECB" w:rsidTr="00463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3ECB" w:rsidRPr="00160B95" w:rsidRDefault="00463ECB" w:rsidP="00463ECB">
            <w:pPr>
              <w:spacing w:line="259" w:lineRule="auto"/>
              <w:ind w:left="2"/>
              <w:rPr>
                <w:rFonts w:cstheme="minorHAnsi"/>
              </w:rPr>
            </w:pPr>
            <w:r w:rsidRPr="00160B95">
              <w:rPr>
                <w:rFonts w:eastAsia="Cambria" w:cstheme="minorHAnsi"/>
              </w:rPr>
              <w:t xml:space="preserve">sudo systemctl status networking </w:t>
            </w:r>
          </w:p>
        </w:tc>
        <w:tc>
          <w:tcPr>
            <w:tcW w:w="0" w:type="auto"/>
          </w:tcPr>
          <w:p w:rsidR="00463ECB" w:rsidRPr="00160B95" w:rsidRDefault="00463ECB" w:rsidP="00463EC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0B95">
              <w:rPr>
                <w:rFonts w:cstheme="minorHAnsi"/>
              </w:rPr>
              <w:t xml:space="preserve">sprawdzenie działania usług sieciowych </w:t>
            </w:r>
          </w:p>
        </w:tc>
      </w:tr>
      <w:tr w:rsidR="00463ECB" w:rsidTr="0046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3ECB" w:rsidRPr="00160B95" w:rsidRDefault="00463ECB" w:rsidP="00463ECB">
            <w:pPr>
              <w:spacing w:line="259" w:lineRule="auto"/>
              <w:ind w:left="2"/>
              <w:rPr>
                <w:rFonts w:cstheme="minorHAnsi"/>
              </w:rPr>
            </w:pPr>
            <w:r w:rsidRPr="00160B95">
              <w:rPr>
                <w:rFonts w:eastAsia="Cambria" w:cstheme="minorHAnsi"/>
              </w:rPr>
              <w:t xml:space="preserve">sudo nano /etc/resolv.conf </w:t>
            </w:r>
          </w:p>
        </w:tc>
        <w:tc>
          <w:tcPr>
            <w:tcW w:w="0" w:type="auto"/>
          </w:tcPr>
          <w:p w:rsidR="00463ECB" w:rsidRPr="00160B95" w:rsidRDefault="00463ECB" w:rsidP="00463EC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60B95">
              <w:rPr>
                <w:rFonts w:cstheme="minorHAnsi"/>
              </w:rPr>
              <w:t xml:space="preserve">edycja pliku z ustawieniami adresów DNS (zmiana nietrwała) </w:t>
            </w:r>
            <w:r w:rsidRPr="00160B95">
              <w:rPr>
                <w:rFonts w:eastAsia="Cambria" w:cstheme="minorHAnsi"/>
                <w:b/>
              </w:rPr>
              <w:t xml:space="preserve"> </w:t>
            </w:r>
          </w:p>
        </w:tc>
      </w:tr>
      <w:tr w:rsidR="00463ECB" w:rsidTr="00463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3ECB" w:rsidRPr="00160B95" w:rsidRDefault="00463ECB" w:rsidP="00463ECB">
            <w:pPr>
              <w:spacing w:line="259" w:lineRule="auto"/>
              <w:ind w:left="2"/>
              <w:rPr>
                <w:rFonts w:cstheme="minorHAnsi"/>
              </w:rPr>
            </w:pPr>
            <w:r w:rsidRPr="00160B95">
              <w:rPr>
                <w:rFonts w:eastAsia="Cambria" w:cstheme="minorHAnsi"/>
              </w:rPr>
              <w:t xml:space="preserve">hostname </w:t>
            </w:r>
          </w:p>
        </w:tc>
        <w:tc>
          <w:tcPr>
            <w:tcW w:w="0" w:type="auto"/>
          </w:tcPr>
          <w:p w:rsidR="00463ECB" w:rsidRPr="00160B95" w:rsidRDefault="00463ECB" w:rsidP="00463EC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0B95">
              <w:rPr>
                <w:rFonts w:cstheme="minorHAnsi"/>
              </w:rPr>
              <w:t xml:space="preserve">sprawdzenie nazwy hosta </w:t>
            </w:r>
          </w:p>
        </w:tc>
      </w:tr>
      <w:tr w:rsidR="00463ECB" w:rsidTr="0046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3ECB" w:rsidRPr="00160B95" w:rsidRDefault="00463ECB" w:rsidP="00463ECB">
            <w:pPr>
              <w:spacing w:line="259" w:lineRule="auto"/>
              <w:ind w:left="2"/>
              <w:rPr>
                <w:rFonts w:cstheme="minorHAnsi"/>
              </w:rPr>
            </w:pPr>
            <w:r w:rsidRPr="00160B95">
              <w:rPr>
                <w:rFonts w:eastAsia="Cambria" w:cstheme="minorHAnsi"/>
              </w:rPr>
              <w:t xml:space="preserve">hostname –f </w:t>
            </w:r>
          </w:p>
        </w:tc>
        <w:tc>
          <w:tcPr>
            <w:tcW w:w="0" w:type="auto"/>
          </w:tcPr>
          <w:p w:rsidR="00463ECB" w:rsidRPr="00160B95" w:rsidRDefault="00463ECB" w:rsidP="00463EC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60B95">
              <w:rPr>
                <w:rFonts w:cstheme="minorHAnsi"/>
              </w:rPr>
              <w:t xml:space="preserve">sprawdzenie nazwy hosta z pełną nazwą domenową </w:t>
            </w:r>
          </w:p>
        </w:tc>
      </w:tr>
      <w:tr w:rsidR="00463ECB" w:rsidTr="00463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3ECB" w:rsidRPr="00160B95" w:rsidRDefault="00463ECB" w:rsidP="00463ECB">
            <w:pPr>
              <w:spacing w:line="259" w:lineRule="auto"/>
              <w:ind w:left="2"/>
              <w:rPr>
                <w:rFonts w:cstheme="minorHAnsi"/>
              </w:rPr>
            </w:pPr>
            <w:r w:rsidRPr="00160B95">
              <w:rPr>
                <w:rFonts w:eastAsia="Cambria" w:cstheme="minorHAnsi"/>
              </w:rPr>
              <w:t xml:space="preserve">sudo nano /etc/hostname </w:t>
            </w:r>
          </w:p>
        </w:tc>
        <w:tc>
          <w:tcPr>
            <w:tcW w:w="0" w:type="auto"/>
          </w:tcPr>
          <w:p w:rsidR="00463ECB" w:rsidRPr="00160B95" w:rsidRDefault="00463ECB" w:rsidP="00463EC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0B95">
              <w:rPr>
                <w:rFonts w:cstheme="minorHAnsi"/>
              </w:rPr>
              <w:t xml:space="preserve">edycja pliku z nazwą hosta (zmiana nazwy hosta) </w:t>
            </w:r>
          </w:p>
        </w:tc>
      </w:tr>
      <w:tr w:rsidR="00463ECB" w:rsidTr="0046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3ECB" w:rsidRPr="00160B95" w:rsidRDefault="00463ECB" w:rsidP="00463ECB">
            <w:pPr>
              <w:spacing w:line="259" w:lineRule="auto"/>
              <w:ind w:left="2"/>
              <w:rPr>
                <w:rFonts w:cstheme="minorHAnsi"/>
              </w:rPr>
            </w:pPr>
            <w:r w:rsidRPr="00160B95">
              <w:rPr>
                <w:rFonts w:eastAsia="Cambria" w:cstheme="minorHAnsi"/>
              </w:rPr>
              <w:t xml:space="preserve">sudo nano /etc/hosts </w:t>
            </w:r>
          </w:p>
        </w:tc>
        <w:tc>
          <w:tcPr>
            <w:tcW w:w="0" w:type="auto"/>
          </w:tcPr>
          <w:p w:rsidR="00463ECB" w:rsidRPr="00160B95" w:rsidRDefault="00463ECB" w:rsidP="00463EC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60B95">
              <w:rPr>
                <w:rFonts w:cstheme="minorHAnsi"/>
              </w:rPr>
              <w:t xml:space="preserve">edycja pliku z nazwą hosta (można wprowadzić nazwę domenową) </w:t>
            </w:r>
          </w:p>
        </w:tc>
      </w:tr>
      <w:tr w:rsidR="00463ECB" w:rsidTr="00463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3ECB" w:rsidRPr="00160B95" w:rsidRDefault="00463ECB" w:rsidP="00463ECB">
            <w:pPr>
              <w:spacing w:line="259" w:lineRule="auto"/>
              <w:ind w:left="2"/>
              <w:rPr>
                <w:rFonts w:cstheme="minorHAnsi"/>
              </w:rPr>
            </w:pPr>
            <w:r w:rsidRPr="00160B95">
              <w:rPr>
                <w:rFonts w:eastAsia="Cambria" w:cstheme="minorHAnsi"/>
              </w:rPr>
              <w:t xml:space="preserve">uname  </w:t>
            </w:r>
          </w:p>
        </w:tc>
        <w:tc>
          <w:tcPr>
            <w:tcW w:w="0" w:type="auto"/>
          </w:tcPr>
          <w:p w:rsidR="00463ECB" w:rsidRPr="00160B95" w:rsidRDefault="00463ECB" w:rsidP="00463EC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0B95">
              <w:rPr>
                <w:rFonts w:cstheme="minorHAnsi"/>
              </w:rPr>
              <w:t xml:space="preserve">informacja o systemie </w:t>
            </w:r>
          </w:p>
        </w:tc>
      </w:tr>
      <w:tr w:rsidR="00463ECB" w:rsidTr="0046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3ECB" w:rsidRPr="00160B95" w:rsidRDefault="00463ECB" w:rsidP="00463ECB">
            <w:pPr>
              <w:spacing w:line="259" w:lineRule="auto"/>
              <w:ind w:left="2"/>
              <w:rPr>
                <w:rFonts w:cstheme="minorHAnsi"/>
              </w:rPr>
            </w:pPr>
            <w:r w:rsidRPr="00160B95">
              <w:rPr>
                <w:rFonts w:eastAsia="Cambria" w:cstheme="minorHAnsi"/>
              </w:rPr>
              <w:t xml:space="preserve">ping 8.8.8.8  –c 5 </w:t>
            </w:r>
          </w:p>
        </w:tc>
        <w:tc>
          <w:tcPr>
            <w:tcW w:w="0" w:type="auto"/>
          </w:tcPr>
          <w:p w:rsidR="00463ECB" w:rsidRPr="00160B95" w:rsidRDefault="00463ECB" w:rsidP="00463EC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60B95">
              <w:rPr>
                <w:rFonts w:cstheme="minorHAnsi"/>
              </w:rPr>
              <w:t xml:space="preserve">wysyłanie  pakietów (zapytań) do hosta 8.8.8.8 (5 żądań) </w:t>
            </w:r>
          </w:p>
        </w:tc>
      </w:tr>
      <w:tr w:rsidR="00463ECB" w:rsidTr="00463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3ECB" w:rsidRPr="00160B95" w:rsidRDefault="00463ECB" w:rsidP="00463ECB">
            <w:pPr>
              <w:spacing w:line="259" w:lineRule="auto"/>
              <w:ind w:left="2"/>
              <w:rPr>
                <w:rFonts w:cstheme="minorHAnsi"/>
              </w:rPr>
            </w:pPr>
            <w:r w:rsidRPr="00160B95">
              <w:rPr>
                <w:rFonts w:eastAsia="Cambria" w:cstheme="minorHAnsi"/>
              </w:rPr>
              <w:t xml:space="preserve">sudo cp plik1 plik2 </w:t>
            </w:r>
          </w:p>
        </w:tc>
        <w:tc>
          <w:tcPr>
            <w:tcW w:w="0" w:type="auto"/>
          </w:tcPr>
          <w:p w:rsidR="00463ECB" w:rsidRPr="00160B95" w:rsidRDefault="00463ECB" w:rsidP="00463EC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0B95">
              <w:rPr>
                <w:rFonts w:cstheme="minorHAnsi"/>
              </w:rPr>
              <w:t xml:space="preserve">Kopiowanie pliku </w:t>
            </w:r>
            <w:r w:rsidRPr="00160B95">
              <w:rPr>
                <w:rFonts w:eastAsia="Cambria" w:cstheme="minorHAnsi"/>
                <w:b/>
              </w:rPr>
              <w:t>plik1</w:t>
            </w:r>
            <w:r w:rsidRPr="00160B95">
              <w:rPr>
                <w:rFonts w:cstheme="minorHAnsi"/>
              </w:rPr>
              <w:t xml:space="preserve"> i zapisanie go pod nazwą </w:t>
            </w:r>
            <w:r w:rsidRPr="00160B95">
              <w:rPr>
                <w:rFonts w:eastAsia="Cambria" w:cstheme="minorHAnsi"/>
                <w:b/>
              </w:rPr>
              <w:t>plik2</w:t>
            </w:r>
            <w:r w:rsidRPr="00160B95">
              <w:rPr>
                <w:rFonts w:cstheme="minorHAnsi"/>
              </w:rPr>
              <w:t xml:space="preserve"> </w:t>
            </w:r>
          </w:p>
        </w:tc>
      </w:tr>
    </w:tbl>
    <w:p w:rsidR="00463ECB" w:rsidRDefault="00463ECB" w:rsidP="00463ECB">
      <w:pPr>
        <w:pStyle w:val="Nagwek1"/>
        <w:rPr>
          <w:b/>
          <w:bCs/>
        </w:rPr>
      </w:pPr>
      <w:r w:rsidRPr="00D602EC">
        <w:rPr>
          <w:b/>
          <w:bCs/>
        </w:rPr>
        <w:t>Konfiguracja serwera DHCP i Routingu</w:t>
      </w:r>
    </w:p>
    <w:p w:rsidR="006F4822" w:rsidRPr="006F4822" w:rsidRDefault="006F4822" w:rsidP="006F4822">
      <w:pPr>
        <w:pStyle w:val="Nagwek2"/>
        <w:rPr>
          <w:b/>
          <w:bCs/>
        </w:rPr>
      </w:pPr>
      <w:r w:rsidRPr="006F4822">
        <w:rPr>
          <w:b/>
          <w:bCs/>
        </w:rPr>
        <w:t>Polecenia</w:t>
      </w: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5664"/>
        <w:gridCol w:w="5664"/>
      </w:tblGrid>
      <w:tr w:rsidR="00463ECB" w:rsidTr="00463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4" w:type="dxa"/>
          </w:tcPr>
          <w:p w:rsidR="00463ECB" w:rsidRDefault="00463ECB" w:rsidP="00463ECB">
            <w:r>
              <w:t>Polecenie</w:t>
            </w:r>
          </w:p>
        </w:tc>
        <w:tc>
          <w:tcPr>
            <w:tcW w:w="5664" w:type="dxa"/>
          </w:tcPr>
          <w:p w:rsidR="00463ECB" w:rsidRDefault="00463ECB" w:rsidP="00463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Znacznie</w:t>
            </w:r>
          </w:p>
        </w:tc>
      </w:tr>
      <w:tr w:rsidR="00463ECB" w:rsidTr="0046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4" w:type="dxa"/>
          </w:tcPr>
          <w:p w:rsidR="00463ECB" w:rsidRPr="00463ECB" w:rsidRDefault="00463ECB" w:rsidP="00463ECB">
            <w:pPr>
              <w:spacing w:line="259" w:lineRule="auto"/>
              <w:rPr>
                <w:iCs/>
              </w:rPr>
            </w:pPr>
            <w:r w:rsidRPr="00463ECB">
              <w:rPr>
                <w:rFonts w:ascii="Cambria" w:eastAsia="Cambria" w:hAnsi="Cambria" w:cs="Cambria"/>
                <w:iCs/>
              </w:rPr>
              <w:t xml:space="preserve">sudo apt install isc–dhcp–server </w:t>
            </w:r>
          </w:p>
        </w:tc>
        <w:tc>
          <w:tcPr>
            <w:tcW w:w="5664" w:type="dxa"/>
          </w:tcPr>
          <w:p w:rsidR="00463ECB" w:rsidRPr="00463ECB" w:rsidRDefault="00463ECB" w:rsidP="00463EC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 w:rsidRPr="00463ECB">
              <w:rPr>
                <w:iCs/>
              </w:rPr>
              <w:t xml:space="preserve">instalacja serwera dhcp </w:t>
            </w:r>
          </w:p>
        </w:tc>
      </w:tr>
      <w:tr w:rsidR="00463ECB" w:rsidTr="00463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4" w:type="dxa"/>
          </w:tcPr>
          <w:p w:rsidR="00463ECB" w:rsidRPr="00463ECB" w:rsidRDefault="00463ECB" w:rsidP="00463ECB">
            <w:pPr>
              <w:spacing w:line="259" w:lineRule="auto"/>
              <w:rPr>
                <w:iCs/>
              </w:rPr>
            </w:pPr>
            <w:r w:rsidRPr="00463ECB">
              <w:rPr>
                <w:rFonts w:ascii="Cambria" w:eastAsia="Cambria" w:hAnsi="Cambria" w:cs="Cambria"/>
                <w:iCs/>
              </w:rPr>
              <w:t xml:space="preserve">sudo nano /etc/default/isc–dhcp–server </w:t>
            </w:r>
          </w:p>
        </w:tc>
        <w:tc>
          <w:tcPr>
            <w:tcW w:w="5664" w:type="dxa"/>
          </w:tcPr>
          <w:p w:rsidR="00463ECB" w:rsidRPr="00463ECB" w:rsidRDefault="00463ECB" w:rsidP="00463EC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463ECB">
              <w:rPr>
                <w:iCs/>
              </w:rPr>
              <w:t xml:space="preserve">edycja pliku konfiguracyjnego serwera dhcp </w:t>
            </w:r>
          </w:p>
        </w:tc>
      </w:tr>
      <w:tr w:rsidR="00463ECB" w:rsidTr="0046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4" w:type="dxa"/>
          </w:tcPr>
          <w:p w:rsidR="00463ECB" w:rsidRPr="00463ECB" w:rsidRDefault="00463ECB" w:rsidP="00463ECB">
            <w:pPr>
              <w:spacing w:line="259" w:lineRule="auto"/>
              <w:rPr>
                <w:iCs/>
              </w:rPr>
            </w:pPr>
            <w:r w:rsidRPr="00463ECB">
              <w:rPr>
                <w:rFonts w:ascii="Cambria" w:eastAsia="Cambria" w:hAnsi="Cambria" w:cs="Cambria"/>
                <w:iCs/>
              </w:rPr>
              <w:t xml:space="preserve">sudo nano /etc/dhcp/dhcpd.conf </w:t>
            </w:r>
          </w:p>
        </w:tc>
        <w:tc>
          <w:tcPr>
            <w:tcW w:w="5664" w:type="dxa"/>
          </w:tcPr>
          <w:p w:rsidR="00463ECB" w:rsidRPr="00463ECB" w:rsidRDefault="00463ECB" w:rsidP="00463EC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 w:rsidRPr="00463ECB">
              <w:rPr>
                <w:iCs/>
              </w:rPr>
              <w:t xml:space="preserve">edycja kolejnego pliku konfiguracyjnego serwera dhcp </w:t>
            </w:r>
          </w:p>
        </w:tc>
      </w:tr>
      <w:tr w:rsidR="00463ECB" w:rsidTr="00463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4" w:type="dxa"/>
          </w:tcPr>
          <w:p w:rsidR="00463ECB" w:rsidRPr="00463ECB" w:rsidRDefault="00463ECB" w:rsidP="00463ECB">
            <w:pPr>
              <w:spacing w:line="259" w:lineRule="auto"/>
              <w:rPr>
                <w:iCs/>
              </w:rPr>
            </w:pPr>
            <w:r w:rsidRPr="00463ECB">
              <w:rPr>
                <w:rFonts w:ascii="Cambria" w:eastAsia="Cambria" w:hAnsi="Cambria" w:cs="Cambria"/>
                <w:iCs/>
              </w:rPr>
              <w:t xml:space="preserve">sudo systemctl start isc–dhcp–server </w:t>
            </w:r>
          </w:p>
        </w:tc>
        <w:tc>
          <w:tcPr>
            <w:tcW w:w="5664" w:type="dxa"/>
          </w:tcPr>
          <w:p w:rsidR="00463ECB" w:rsidRPr="00463ECB" w:rsidRDefault="00463ECB" w:rsidP="00463EC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463ECB">
              <w:rPr>
                <w:iCs/>
              </w:rPr>
              <w:t xml:space="preserve">uruchomienie serwera dhcp </w:t>
            </w:r>
          </w:p>
        </w:tc>
      </w:tr>
      <w:tr w:rsidR="00463ECB" w:rsidTr="0046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4" w:type="dxa"/>
          </w:tcPr>
          <w:p w:rsidR="00463ECB" w:rsidRPr="00463ECB" w:rsidRDefault="00463ECB" w:rsidP="00463ECB">
            <w:pPr>
              <w:spacing w:line="259" w:lineRule="auto"/>
              <w:rPr>
                <w:iCs/>
              </w:rPr>
            </w:pPr>
            <w:r w:rsidRPr="00463ECB">
              <w:rPr>
                <w:rFonts w:ascii="Cambria" w:eastAsia="Cambria" w:hAnsi="Cambria" w:cs="Cambria"/>
                <w:iCs/>
              </w:rPr>
              <w:t xml:space="preserve">sudo systemctl restart isc–dhcp–server </w:t>
            </w:r>
          </w:p>
        </w:tc>
        <w:tc>
          <w:tcPr>
            <w:tcW w:w="5664" w:type="dxa"/>
          </w:tcPr>
          <w:p w:rsidR="00463ECB" w:rsidRPr="00463ECB" w:rsidRDefault="00463ECB" w:rsidP="00463EC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 w:rsidRPr="00463ECB">
              <w:rPr>
                <w:iCs/>
              </w:rPr>
              <w:t xml:space="preserve">restartowanie serwera dhcp </w:t>
            </w:r>
          </w:p>
        </w:tc>
      </w:tr>
      <w:tr w:rsidR="00463ECB" w:rsidTr="00463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4" w:type="dxa"/>
          </w:tcPr>
          <w:p w:rsidR="00463ECB" w:rsidRPr="00463ECB" w:rsidRDefault="00463ECB" w:rsidP="00463ECB">
            <w:pPr>
              <w:spacing w:line="259" w:lineRule="auto"/>
              <w:rPr>
                <w:iCs/>
              </w:rPr>
            </w:pPr>
            <w:r w:rsidRPr="00463ECB">
              <w:rPr>
                <w:rFonts w:ascii="Cambria" w:eastAsia="Cambria" w:hAnsi="Cambria" w:cs="Cambria"/>
                <w:iCs/>
              </w:rPr>
              <w:t xml:space="preserve">sudo systemctl status isc–dhcp–server </w:t>
            </w:r>
          </w:p>
        </w:tc>
        <w:tc>
          <w:tcPr>
            <w:tcW w:w="5664" w:type="dxa"/>
          </w:tcPr>
          <w:p w:rsidR="00463ECB" w:rsidRPr="00463ECB" w:rsidRDefault="00463ECB" w:rsidP="00463EC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463ECB">
              <w:rPr>
                <w:iCs/>
              </w:rPr>
              <w:t xml:space="preserve">sprawdzanie statusu serwera dhcp </w:t>
            </w:r>
          </w:p>
        </w:tc>
      </w:tr>
      <w:tr w:rsidR="00463ECB" w:rsidTr="0046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4" w:type="dxa"/>
          </w:tcPr>
          <w:p w:rsidR="00463ECB" w:rsidRPr="00463ECB" w:rsidRDefault="00463ECB" w:rsidP="00463ECB">
            <w:pPr>
              <w:spacing w:line="259" w:lineRule="auto"/>
              <w:rPr>
                <w:iCs/>
              </w:rPr>
            </w:pPr>
            <w:r w:rsidRPr="00463ECB">
              <w:rPr>
                <w:rFonts w:ascii="Cambria" w:eastAsia="Cambria" w:hAnsi="Cambria" w:cs="Cambria"/>
                <w:iCs/>
              </w:rPr>
              <w:t xml:space="preserve">sudo dhcp–lease–list </w:t>
            </w:r>
          </w:p>
        </w:tc>
        <w:tc>
          <w:tcPr>
            <w:tcW w:w="5664" w:type="dxa"/>
          </w:tcPr>
          <w:p w:rsidR="00463ECB" w:rsidRPr="00463ECB" w:rsidRDefault="00463ECB" w:rsidP="00463EC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 w:rsidRPr="00463ECB">
              <w:rPr>
                <w:iCs/>
              </w:rPr>
              <w:t xml:space="preserve">sprawdzanie na serwerze, kto obecnie dzierżawi adresy </w:t>
            </w:r>
          </w:p>
        </w:tc>
      </w:tr>
      <w:tr w:rsidR="00463ECB" w:rsidTr="00463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4" w:type="dxa"/>
          </w:tcPr>
          <w:p w:rsidR="00463ECB" w:rsidRPr="00463ECB" w:rsidRDefault="00463ECB" w:rsidP="00463ECB">
            <w:pPr>
              <w:spacing w:line="259" w:lineRule="auto"/>
              <w:rPr>
                <w:iCs/>
              </w:rPr>
            </w:pPr>
            <w:r w:rsidRPr="00463ECB">
              <w:rPr>
                <w:rFonts w:ascii="Cambria" w:eastAsia="Cambria" w:hAnsi="Cambria" w:cs="Cambria"/>
                <w:iCs/>
              </w:rPr>
              <w:t xml:space="preserve">sudo nano /usr/sbin/dhcp–lease–list </w:t>
            </w:r>
          </w:p>
        </w:tc>
        <w:tc>
          <w:tcPr>
            <w:tcW w:w="5664" w:type="dxa"/>
          </w:tcPr>
          <w:p w:rsidR="00463ECB" w:rsidRPr="00463ECB" w:rsidRDefault="00463ECB" w:rsidP="00463EC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463ECB">
              <w:rPr>
                <w:iCs/>
              </w:rPr>
              <w:t xml:space="preserve">edycja pliku odpowiedzialnego za dzierżawę adresów </w:t>
            </w:r>
          </w:p>
        </w:tc>
      </w:tr>
      <w:tr w:rsidR="00463ECB" w:rsidTr="0046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4" w:type="dxa"/>
          </w:tcPr>
          <w:p w:rsidR="00463ECB" w:rsidRPr="00463ECB" w:rsidRDefault="00463ECB" w:rsidP="00463ECB">
            <w:pPr>
              <w:spacing w:line="259" w:lineRule="auto"/>
              <w:rPr>
                <w:iCs/>
              </w:rPr>
            </w:pPr>
            <w:r w:rsidRPr="00463ECB">
              <w:rPr>
                <w:rFonts w:ascii="Cambria" w:eastAsia="Cambria" w:hAnsi="Cambria" w:cs="Cambria"/>
                <w:iCs/>
              </w:rPr>
              <w:t xml:space="preserve">sudo nano /proc/sys/net/ipv4/ip_forward </w:t>
            </w:r>
          </w:p>
        </w:tc>
        <w:tc>
          <w:tcPr>
            <w:tcW w:w="5664" w:type="dxa"/>
          </w:tcPr>
          <w:p w:rsidR="00463ECB" w:rsidRPr="00463ECB" w:rsidRDefault="00463ECB" w:rsidP="00463EC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 w:rsidRPr="00463ECB">
              <w:rPr>
                <w:iCs/>
              </w:rPr>
              <w:t xml:space="preserve">edycja pliku konfiguracji routingu </w:t>
            </w:r>
          </w:p>
        </w:tc>
      </w:tr>
      <w:tr w:rsidR="00463ECB" w:rsidTr="00463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4" w:type="dxa"/>
          </w:tcPr>
          <w:p w:rsidR="00463ECB" w:rsidRPr="00463ECB" w:rsidRDefault="00463ECB" w:rsidP="00463ECB">
            <w:pPr>
              <w:spacing w:line="259" w:lineRule="auto"/>
              <w:rPr>
                <w:iCs/>
              </w:rPr>
            </w:pPr>
            <w:r w:rsidRPr="00463ECB">
              <w:rPr>
                <w:rFonts w:ascii="Cambria" w:eastAsia="Cambria" w:hAnsi="Cambria" w:cs="Cambria"/>
                <w:iCs/>
              </w:rPr>
              <w:t xml:space="preserve">sudo nano /etc/sysctl.conf </w:t>
            </w:r>
          </w:p>
        </w:tc>
        <w:tc>
          <w:tcPr>
            <w:tcW w:w="5664" w:type="dxa"/>
          </w:tcPr>
          <w:p w:rsidR="00463ECB" w:rsidRPr="00463ECB" w:rsidRDefault="00463ECB" w:rsidP="00463EC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463ECB">
              <w:rPr>
                <w:iCs/>
              </w:rPr>
              <w:t xml:space="preserve">edycja pliku umożliwiającego działanie routingu </w:t>
            </w:r>
          </w:p>
        </w:tc>
      </w:tr>
    </w:tbl>
    <w:p w:rsidR="00463ECB" w:rsidRPr="00945274" w:rsidRDefault="007B5133" w:rsidP="006F4822">
      <w:pPr>
        <w:pStyle w:val="Nagwek2"/>
        <w:rPr>
          <w:b/>
          <w:bCs/>
        </w:rPr>
      </w:pPr>
      <w:r>
        <w:rPr>
          <w:b/>
          <w:bCs/>
        </w:rPr>
        <w:t>Instalacja DHCP</w:t>
      </w:r>
    </w:p>
    <w:p w:rsidR="00827867" w:rsidRDefault="00827867" w:rsidP="0096456A">
      <w:pPr>
        <w:pStyle w:val="Akapitzlist"/>
        <w:numPr>
          <w:ilvl w:val="0"/>
          <w:numId w:val="5"/>
        </w:numPr>
      </w:pPr>
      <w:r>
        <w:t xml:space="preserve">Instalacja serwera DHCP poleceniem: </w:t>
      </w:r>
      <w:r w:rsidRPr="002F186C">
        <w:rPr>
          <w:b/>
          <w:bCs/>
        </w:rPr>
        <w:t>sudo apt install isc-dhcp-server</w:t>
      </w:r>
    </w:p>
    <w:p w:rsidR="00827867" w:rsidRDefault="00827867" w:rsidP="0096456A">
      <w:pPr>
        <w:pStyle w:val="Akapitzlist"/>
        <w:numPr>
          <w:ilvl w:val="0"/>
          <w:numId w:val="5"/>
        </w:numPr>
      </w:pPr>
      <w:r>
        <w:t xml:space="preserve">Edytowanie pierwszego pliku </w:t>
      </w:r>
      <w:r w:rsidR="002F186C">
        <w:t>konfiguracyjnego</w:t>
      </w:r>
      <w:r>
        <w:t xml:space="preserve"> poleceniem</w:t>
      </w:r>
      <w:r w:rsidRPr="002F186C">
        <w:t>:</w:t>
      </w:r>
      <w:r w:rsidRPr="002F186C">
        <w:rPr>
          <w:b/>
          <w:bCs/>
        </w:rPr>
        <w:t xml:space="preserve"> sudo nano /etc/default/isc-dhcp-server</w:t>
      </w:r>
    </w:p>
    <w:p w:rsidR="00827867" w:rsidRDefault="00827867" w:rsidP="0096456A">
      <w:pPr>
        <w:pStyle w:val="Akapitzlist"/>
        <w:numPr>
          <w:ilvl w:val="0"/>
          <w:numId w:val="5"/>
        </w:numPr>
      </w:pPr>
      <w:r>
        <w:lastRenderedPageBreak/>
        <w:t>W wierszu INTERFACES=„wpisać_nazwę_swojego_interfesju”</w:t>
      </w:r>
    </w:p>
    <w:p w:rsidR="0096456A" w:rsidRDefault="00827867" w:rsidP="0096456A">
      <w:pPr>
        <w:pStyle w:val="Akapitzlist"/>
        <w:numPr>
          <w:ilvl w:val="0"/>
          <w:numId w:val="5"/>
        </w:numPr>
      </w:pPr>
      <w:r>
        <w:t xml:space="preserve">Edytowanie drugiego pliku konfiguracyjnego: </w:t>
      </w:r>
      <w:r w:rsidRPr="002F186C">
        <w:rPr>
          <w:b/>
          <w:bCs/>
        </w:rPr>
        <w:t>sudo nano /etc/dhcp/dhcpd.conf</w:t>
      </w:r>
      <w:r>
        <w:t xml:space="preserve"> i dokonanie poniższych zmian, ustawienie adresu IP i zakresu serwera DHCP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001"/>
      </w:tblGrid>
      <w:tr w:rsidR="0096456A" w:rsidTr="0096456A">
        <w:tc>
          <w:tcPr>
            <w:tcW w:w="0" w:type="auto"/>
          </w:tcPr>
          <w:p w:rsidR="0096456A" w:rsidRDefault="0096456A" w:rsidP="00F00D45">
            <w:r>
              <w:rPr>
                <w:noProof/>
              </w:rPr>
              <w:drawing>
                <wp:inline distT="0" distB="0" distL="0" distR="0" wp14:anchorId="412B0E34" wp14:editId="2BCCB809">
                  <wp:extent cx="4943856" cy="1828800"/>
                  <wp:effectExtent l="0" t="0" r="0" b="0"/>
                  <wp:docPr id="1" name="Picture 5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" name="Picture 5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856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456A" w:rsidTr="0096456A">
        <w:tc>
          <w:tcPr>
            <w:tcW w:w="0" w:type="auto"/>
          </w:tcPr>
          <w:p w:rsidR="0096456A" w:rsidRDefault="0096456A" w:rsidP="00F00D45">
            <w:r>
              <w:rPr>
                <w:noProof/>
              </w:rPr>
              <w:drawing>
                <wp:inline distT="0" distB="0" distL="0" distR="0" wp14:anchorId="355E6AF5" wp14:editId="023A164B">
                  <wp:extent cx="4943856" cy="1924812"/>
                  <wp:effectExtent l="0" t="0" r="0" b="0"/>
                  <wp:docPr id="2" name="Picture 5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" name="Picture 52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856" cy="1924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5427" w:rsidRDefault="00385427" w:rsidP="0096456A"/>
    <w:p w:rsidR="00553021" w:rsidRDefault="00553021" w:rsidP="0096456A">
      <w:pPr>
        <w:pStyle w:val="Akapitzlist"/>
        <w:numPr>
          <w:ilvl w:val="0"/>
          <w:numId w:val="5"/>
        </w:numPr>
      </w:pPr>
      <w:r>
        <w:t xml:space="preserve">Uruchomienie serwera DHCP poleceniem: </w:t>
      </w:r>
      <w:r w:rsidRPr="002F186C">
        <w:rPr>
          <w:b/>
          <w:bCs/>
        </w:rPr>
        <w:t>sudo systemctl start isc-dhcp-server</w:t>
      </w:r>
      <w:r>
        <w:t xml:space="preserve"> i ustawienie na klientach automatyczną dzierżawę adresów</w:t>
      </w:r>
    </w:p>
    <w:p w:rsidR="00553021" w:rsidRDefault="00553021" w:rsidP="0096456A">
      <w:pPr>
        <w:pStyle w:val="Akapitzlist"/>
        <w:numPr>
          <w:ilvl w:val="0"/>
          <w:numId w:val="5"/>
        </w:numPr>
      </w:pPr>
      <w:r>
        <w:t xml:space="preserve">Sprawdzenie z poziomu serwera </w:t>
      </w:r>
      <w:r w:rsidR="002F186C">
        <w:t>dzierżawy</w:t>
      </w:r>
      <w:r w:rsidR="007B5133">
        <w:t xml:space="preserve"> poleceniem </w:t>
      </w:r>
      <w:r w:rsidR="007B5133" w:rsidRPr="002F186C">
        <w:rPr>
          <w:b/>
          <w:bCs/>
        </w:rPr>
        <w:t>sudo dhcp-lease-list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0404"/>
      </w:tblGrid>
      <w:tr w:rsidR="0096456A" w:rsidTr="00F00D45">
        <w:tc>
          <w:tcPr>
            <w:tcW w:w="0" w:type="auto"/>
          </w:tcPr>
          <w:p w:rsidR="0096456A" w:rsidRDefault="0096456A" w:rsidP="00F00D45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9631BAC" wp14:editId="3A295B9E">
                      <wp:extent cx="6469380" cy="726948"/>
                      <wp:effectExtent l="0" t="0" r="0" b="0"/>
                      <wp:docPr id="7007" name="Group 70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69380" cy="726948"/>
                                <a:chOff x="0" y="0"/>
                                <a:chExt cx="6469380" cy="72694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15" name="Picture 615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69380" cy="3642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17" name="Picture 617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64236"/>
                                  <a:ext cx="6469380" cy="3627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B593DC" id="Group 7007" o:spid="_x0000_s1026" style="width:509.4pt;height:57.25pt;mso-position-horizontal-relative:char;mso-position-vertical-relative:line" coordsize="64693,726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VPb3UlpcRyxviROlQUUAfWfw4/bl1PwHocWn+VJKI48V0H/AA8O1LzfM+zSV8Xb&#10;DTaAPpf4v/tial8TdJksvLkhBr5uO+WT56j2GnxUARUVLRQBFRRRQAUUUUAFFFFABRRRQAUUUUAF&#10;FFFABRRRQA+GR42yh5r6Y+EP7ZWpfDHSIrLypJfLr5kp2w0AfaMn/BQzUjL5gtpK5n4lftwal488&#10;Py6d5UkXmV8pU7YaAJbqd7q4eV/vSGoKliooAioqWoq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S+dRUVSy0AFRVLH+8o8mgCKpaiqWgCKiiigAooooAKKKKACiiigAooooAKKKKACiiigAqX&#10;zqiooAloolooAioqXyaioAlqKpai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S0VFRQBL/qqUyeZSVFQBLUVFFABRRRQAUUUUAFFFFABRRRQAUUUUAFFF&#10;FABRRRQAVLUVFAEtFRVLQAedRUV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JaiopydaAG1LRLUVAEtFRUUAf/ZUEsD&#10;BAoAAAAAAAAAIQAh+X/rrwoBAK8KAQAUAAAAZHJzL21lZGlhL2ltYWdlMi5qcGf/2P/gABBKRklG&#10;AAEBAQBgAGAAAP/bAEMAAwICAwICAwMDAwQDAwQFCAUFBAQFCgcHBggMCgwMCwoLCw0OEhANDhEO&#10;CwsQFhARExQVFRUMDxcYFhQYEhQVFP/bAEMBAwQEBQQFCQUFCRQNCw0UFBQUFBQUFBQUFBQUFBQU&#10;FBQUFBQUFBQUFBQUFBQUFBQUFBQUFBQUFBQUFBQUFBQUFP/AABEIAO4Ql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S0ARUVLRQBFUtFM3mgB9FRUUAFFFFABRRRQAUUUUAFFFFABRRRQ&#10;AUUUUAFFFFABRRRQAUUUUAFFFFABRRRQAUUUUAFFFFABRRRQAUUUUAFFFFABRRRQAUUUUAFFFFAB&#10;RRRQAUUUUAFFFFABRRRQAUUUUAFFFFABRRRQAUUUUAFFFFABRRRQAUUUUAFFFFABRRRQAUUUUAFF&#10;FFABRRRQAUUUUAFFFFABRRRQAUUUUAFFFFABRRRQAUUUUAS1FRUv+toAKKP9TJUktAFa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CWKoql/wBVR/raACij/VUSfvKAIqlo/wBVUVABRRRQAUUUUAFFFFABRRRQAUUU&#10;UAFFFFABRRRQAUUUUAFFFFABRRRQAUUUUAFFFFABRRRQAUUUUAFFFFABRRRQAUUUUAFFFFABRRRQ&#10;AUUUUAFFFFABRRRQAUUUUAFFFFABRRRQAUUUUAFFFFABRRRQAUUUUAFFFFABRRRQAUUUUAFFFFAB&#10;RRRQAUUUUAFFFFABRRRQAUUUUAFFFFABRRRQAUUUUAFFFS0AEVFS+TUXnUARUVLRQBFRUvnVF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paiooAlqKiigCWoqKKACiiigAooooAKKKKACiiigAooooAKKKK&#10;ACiiigAooooAKKKKACiiigAooooAKKKKACiiigAooooAKKKKACiiigAooooAKKKKACiiigAooooA&#10;KKKKACiiigAooooAKKKKACiiigAooooAKKKKACiiigAooooAKKKKACiiigAooooAKKKKACiiigAo&#10;oooAKKKKACiiigAooooAKKKKACiiigAooooAKKKKAJfOqKiigCWoq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S1FUtABUVS1FQAUUUUAf1N/8tK84+PP/ImXX+4a&#10;9H/5aV5x8ef+RMuv9w187TNT8Lv2qv8AkaLn/rpXz5X0H+1V/wAjRc/9dK+fK96nsZBRRRWgBRRR&#10;QAUUUUAFFFFABRRRQAUUUUAFFFFABRRRQAUUUUAFFFFABRRRQAUUUUAFFFFABRRRQAUUUUAFFFFA&#10;BRRRQAUUUUAFFFFABRRRQAUUUUAFFFFABRRRQAUUUUAFFFFABRRRQBLRRRFQBJLVapZIsURUAFHk&#10;0S0edQBF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LUVS0AFRVLUVABRRRQB/U3/wAtK84+PP8AyJl1/uGvR/8A&#10;lpXnHx5/5Ey6/wBw187TNT8Lv2qv+Rouf+ulfPlfQf7VX/I0XP8A10r58r3qexkFFFFaAFFFFABR&#10;RRQAUUUUAFFFFABRRRQAUUUUAFFFFABRRRQAUUUUAFFFFABRRRQAUUUUAFFFFABRRRQAUUUUAFFF&#10;FABRRRQAUUUUAFFFFABRRRQAUUUUAFFFFABRRRQAUUUUAFFFFAEtFRUUAO3mn1FRQBLFRUV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615" o:spid="_x0000_s1027" type="#_x0000_t75" style="position:absolute;width:64693;height:3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">
                        <v:imagedata r:id="rId11" o:title=""/>
                      </v:shape>
                      <v:shape id="Picture 617" o:spid="_x0000_s1028" type="#_x0000_t75" style="position:absolute;top:3642;width:64693;height:3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">
                        <v:imagedata r:id="rId12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7B5133" w:rsidRDefault="007B5133" w:rsidP="0096456A">
      <w:pPr>
        <w:pStyle w:val="Akapitzlist"/>
        <w:numPr>
          <w:ilvl w:val="0"/>
          <w:numId w:val="5"/>
        </w:numPr>
      </w:pPr>
      <w:r>
        <w:t xml:space="preserve">Jeśli nie działa, to trzeba zmienić w tym pliku ścieżkę do katalogu. Edytowanie pliku poleceniem: </w:t>
      </w:r>
      <w:r w:rsidRPr="002F186C">
        <w:rPr>
          <w:b/>
          <w:bCs/>
        </w:rPr>
        <w:t>sudo nano /usr/sbin/dhcp-lease-list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795"/>
        <w:gridCol w:w="5580"/>
      </w:tblGrid>
      <w:tr w:rsidR="0096456A" w:rsidTr="00F00D45">
        <w:tc>
          <w:tcPr>
            <w:tcW w:w="0" w:type="auto"/>
          </w:tcPr>
          <w:p w:rsidR="0096456A" w:rsidRDefault="0096456A" w:rsidP="00F00D45">
            <w:r>
              <w:t>Przed zmianą</w:t>
            </w:r>
          </w:p>
        </w:tc>
        <w:tc>
          <w:tcPr>
            <w:tcW w:w="0" w:type="auto"/>
          </w:tcPr>
          <w:p w:rsidR="0096456A" w:rsidRDefault="0096456A" w:rsidP="00F00D45">
            <w:r>
              <w:t>Po zmianie</w:t>
            </w:r>
          </w:p>
        </w:tc>
      </w:tr>
      <w:tr w:rsidR="0096456A" w:rsidTr="00F00D45">
        <w:tc>
          <w:tcPr>
            <w:tcW w:w="0" w:type="auto"/>
          </w:tcPr>
          <w:p w:rsidR="0096456A" w:rsidRDefault="0096456A" w:rsidP="00F00D45">
            <w:r>
              <w:rPr>
                <w:noProof/>
              </w:rPr>
              <w:drawing>
                <wp:inline distT="0" distB="0" distL="0" distR="0" wp14:anchorId="739D4FAF" wp14:editId="7506D28C">
                  <wp:extent cx="2907792" cy="275844"/>
                  <wp:effectExtent l="0" t="0" r="0" b="0"/>
                  <wp:docPr id="569" name="Picture 5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" name="Picture 56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792" cy="275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6456A" w:rsidRDefault="0096456A" w:rsidP="00F00D45">
            <w:r>
              <w:rPr>
                <w:noProof/>
              </w:rPr>
              <w:drawing>
                <wp:inline distT="0" distB="0" distL="0" distR="0" wp14:anchorId="0B8DAE77" wp14:editId="556ACD51">
                  <wp:extent cx="3406140" cy="275844"/>
                  <wp:effectExtent l="0" t="0" r="0" b="0"/>
                  <wp:docPr id="572" name="Picture 5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" name="Picture 57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275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5133" w:rsidRDefault="007B5133" w:rsidP="00827867">
      <w:pPr>
        <w:pStyle w:val="Nagwek2"/>
        <w:rPr>
          <w:b/>
          <w:bCs/>
        </w:rPr>
      </w:pPr>
      <w:r w:rsidRPr="00827867">
        <w:rPr>
          <w:b/>
          <w:bCs/>
        </w:rPr>
        <w:t>Konfiguracja Routingu</w:t>
      </w:r>
    </w:p>
    <w:p w:rsidR="0096456A" w:rsidRDefault="007B72A9" w:rsidP="007B72A9">
      <w:pPr>
        <w:pStyle w:val="Akapitzlist"/>
        <w:numPr>
          <w:ilvl w:val="0"/>
          <w:numId w:val="6"/>
        </w:numPr>
      </w:pPr>
      <w:r>
        <w:t>Edytowanie pliku ip_forward poleceniem: sudo nano /proc/sys/net/ipv4/ip_forward i zmiana wartości w nim z 0 na 1</w:t>
      </w:r>
    </w:p>
    <w:p w:rsidR="007B72A9" w:rsidRDefault="007B72A9" w:rsidP="007B72A9">
      <w:pPr>
        <w:pStyle w:val="Akapitzlist"/>
        <w:numPr>
          <w:ilvl w:val="0"/>
          <w:numId w:val="6"/>
        </w:numPr>
      </w:pPr>
      <w:r>
        <w:t>Żeby ta wartość nie zmieniała się przy restarcie, edytowanie pliku sysctl.conf polecniem sudo nano /etc/systcl.conf i należy usunąć znak komentarza „#”</w:t>
      </w:r>
    </w:p>
    <w:p w:rsidR="007B72A9" w:rsidRDefault="007B72A9" w:rsidP="007B72A9">
      <w:pPr>
        <w:pStyle w:val="Akapitzlist"/>
        <w:numPr>
          <w:ilvl w:val="0"/>
          <w:numId w:val="6"/>
        </w:numPr>
      </w:pPr>
      <w:r>
        <w:t>Dokonanie korekty w firewall’u polecniem sudo iptables -t nat -A postrouting -o enp0s3 -j MASQUERADE</w:t>
      </w:r>
    </w:p>
    <w:p w:rsidR="007B72A9" w:rsidRDefault="007B72A9" w:rsidP="007B72A9">
      <w:pPr>
        <w:pStyle w:val="Akapitzlist"/>
        <w:numPr>
          <w:ilvl w:val="0"/>
          <w:numId w:val="6"/>
        </w:numPr>
      </w:pPr>
      <w:r>
        <w:t xml:space="preserve">Edytowanie pliku </w:t>
      </w:r>
      <w:r w:rsidR="002F186C">
        <w:t>polecaniem</w:t>
      </w:r>
      <w:r>
        <w:t>: sudo nano</w:t>
      </w:r>
      <w:r w:rsidR="002F186C">
        <w:t xml:space="preserve"> /etc/rc.local i wpisanie do niego (przed exit0) powyższą linijkę. Zapisanie zmian, restart serwera i sprawdzenie czy routing działa</w:t>
      </w:r>
    </w:p>
    <w:p w:rsidR="002F186C" w:rsidRDefault="002F186C" w:rsidP="007B72A9">
      <w:pPr>
        <w:pStyle w:val="Akapitzlist"/>
        <w:numPr>
          <w:ilvl w:val="0"/>
          <w:numId w:val="6"/>
        </w:numPr>
      </w:pPr>
      <w:r>
        <w:t>Restart serwera DHCP</w:t>
      </w:r>
    </w:p>
    <w:p w:rsidR="00545265" w:rsidRDefault="00936956" w:rsidP="00545265">
      <w:r>
        <w:t>Instalacja</w:t>
      </w:r>
      <w:r w:rsidR="00545265">
        <w:t xml:space="preserve"> i </w:t>
      </w:r>
      <w:r>
        <w:t>konfiguracja</w:t>
      </w:r>
      <w:r w:rsidR="00545265">
        <w:t xml:space="preserve"> serwera DNS – Krok po kroku</w:t>
      </w:r>
    </w:p>
    <w:p w:rsidR="00545265" w:rsidRPr="0096456A" w:rsidRDefault="008A52DD" w:rsidP="00545265">
      <w:r>
        <w:t>WIP</w:t>
      </w:r>
      <w:bookmarkStart w:id="0" w:name="_GoBack"/>
      <w:bookmarkEnd w:id="0"/>
    </w:p>
    <w:sectPr w:rsidR="00545265" w:rsidRPr="0096456A" w:rsidSect="00B74A90">
      <w:footerReference w:type="default" r:id="rId15"/>
      <w:pgSz w:w="11906" w:h="16838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58CE" w:rsidRDefault="009558CE" w:rsidP="007B3C8D">
      <w:pPr>
        <w:spacing w:after="0" w:line="240" w:lineRule="auto"/>
      </w:pPr>
      <w:r>
        <w:separator/>
      </w:r>
    </w:p>
  </w:endnote>
  <w:endnote w:type="continuationSeparator" w:id="0">
    <w:p w:rsidR="009558CE" w:rsidRDefault="009558CE" w:rsidP="007B3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A90" w:rsidRDefault="009558CE">
    <w:pPr>
      <w:pStyle w:val="Stopka"/>
      <w:jc w:val="right"/>
    </w:pPr>
    <w:sdt>
      <w:sdtPr>
        <w:alias w:val="Autor"/>
        <w:tag w:val=""/>
        <w:id w:val="-329212775"/>
        <w:placeholder>
          <w:docPart w:val="C42EFFC3279543D8ABD4A51C67F2A90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B26D4">
          <w:t>Hubert Michna</w:t>
        </w:r>
      </w:sdtContent>
    </w:sdt>
    <w:r w:rsidR="006B26D4">
      <w:t>;</w:t>
    </w:r>
    <w:r w:rsidR="00926BAD">
      <w:t xml:space="preserve"> </w:t>
    </w:r>
    <w:r>
      <w:fldChar w:fldCharType="begin"/>
    </w:r>
    <w:r>
      <w:instrText xml:space="preserve"> FILENAME \* MERGEFORMAT </w:instrText>
    </w:r>
    <w:r>
      <w:fldChar w:fldCharType="separate"/>
    </w:r>
    <w:r w:rsidR="00926BAD">
      <w:rPr>
        <w:noProof/>
      </w:rPr>
      <w:t>PSSO-Ubuntu Server.docx</w:t>
    </w:r>
    <w:r>
      <w:rPr>
        <w:noProof/>
      </w:rPr>
      <w:fldChar w:fldCharType="end"/>
    </w:r>
    <w:r w:rsidR="006B26D4">
      <w:t xml:space="preserve">; </w:t>
    </w:r>
    <w:sdt>
      <w:sdtPr>
        <w:id w:val="-766000863"/>
        <w:docPartObj>
          <w:docPartGallery w:val="Page Numbers (Bottom of Page)"/>
          <w:docPartUnique/>
        </w:docPartObj>
      </w:sdtPr>
      <w:sdtEndPr/>
      <w:sdtContent>
        <w:r w:rsidR="00B74A90">
          <w:fldChar w:fldCharType="begin"/>
        </w:r>
        <w:r w:rsidR="00B74A90">
          <w:instrText>PAGE   \* MERGEFORMAT</w:instrText>
        </w:r>
        <w:r w:rsidR="00B74A90">
          <w:fldChar w:fldCharType="separate"/>
        </w:r>
        <w:r w:rsidR="00B74A90">
          <w:t>2</w:t>
        </w:r>
        <w:r w:rsidR="00B74A90">
          <w:fldChar w:fldCharType="end"/>
        </w:r>
      </w:sdtContent>
    </w:sdt>
  </w:p>
  <w:p w:rsidR="007B3C8D" w:rsidRDefault="007B3C8D" w:rsidP="00B74A9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58CE" w:rsidRDefault="009558CE" w:rsidP="007B3C8D">
      <w:pPr>
        <w:spacing w:after="0" w:line="240" w:lineRule="auto"/>
      </w:pPr>
      <w:r>
        <w:separator/>
      </w:r>
    </w:p>
  </w:footnote>
  <w:footnote w:type="continuationSeparator" w:id="0">
    <w:p w:rsidR="009558CE" w:rsidRDefault="009558CE" w:rsidP="007B3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679E6"/>
    <w:multiLevelType w:val="hybridMultilevel"/>
    <w:tmpl w:val="7ACC64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B3E9C"/>
    <w:multiLevelType w:val="hybridMultilevel"/>
    <w:tmpl w:val="19DECAD2"/>
    <w:lvl w:ilvl="0" w:tplc="792E402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75A0D"/>
    <w:multiLevelType w:val="hybridMultilevel"/>
    <w:tmpl w:val="BD9A66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76BE8"/>
    <w:multiLevelType w:val="hybridMultilevel"/>
    <w:tmpl w:val="067636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10508"/>
    <w:multiLevelType w:val="hybridMultilevel"/>
    <w:tmpl w:val="576647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B2F17"/>
    <w:multiLevelType w:val="hybridMultilevel"/>
    <w:tmpl w:val="60FADA6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03"/>
    <w:rsid w:val="00160B95"/>
    <w:rsid w:val="002F186C"/>
    <w:rsid w:val="00385427"/>
    <w:rsid w:val="00463ECB"/>
    <w:rsid w:val="004F5B6B"/>
    <w:rsid w:val="00545265"/>
    <w:rsid w:val="00545B5B"/>
    <w:rsid w:val="00553021"/>
    <w:rsid w:val="005E3503"/>
    <w:rsid w:val="006B26D4"/>
    <w:rsid w:val="006D56A5"/>
    <w:rsid w:val="006F4822"/>
    <w:rsid w:val="007B3C8D"/>
    <w:rsid w:val="007B5133"/>
    <w:rsid w:val="007B72A9"/>
    <w:rsid w:val="00817620"/>
    <w:rsid w:val="00827867"/>
    <w:rsid w:val="008319D3"/>
    <w:rsid w:val="00865655"/>
    <w:rsid w:val="00872DEE"/>
    <w:rsid w:val="008A52DD"/>
    <w:rsid w:val="00926BAD"/>
    <w:rsid w:val="00936956"/>
    <w:rsid w:val="00945274"/>
    <w:rsid w:val="009558CE"/>
    <w:rsid w:val="0096456A"/>
    <w:rsid w:val="009B573E"/>
    <w:rsid w:val="00B74A90"/>
    <w:rsid w:val="00D319C4"/>
    <w:rsid w:val="00D602EC"/>
    <w:rsid w:val="00D65D67"/>
    <w:rsid w:val="00F00D45"/>
    <w:rsid w:val="00F4350C"/>
    <w:rsid w:val="00FB4029"/>
    <w:rsid w:val="00FD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FE873C"/>
  <w15:chartTrackingRefBased/>
  <w15:docId w15:val="{BC17F95F-F1BF-4072-B64F-8A175975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B3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F48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3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3C8D"/>
  </w:style>
  <w:style w:type="paragraph" w:styleId="Stopka">
    <w:name w:val="footer"/>
    <w:basedOn w:val="Normalny"/>
    <w:link w:val="Stopka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3C8D"/>
  </w:style>
  <w:style w:type="table" w:styleId="Tabela-Siatka">
    <w:name w:val="Table Grid"/>
    <w:basedOn w:val="Standardowy"/>
    <w:uiPriority w:val="39"/>
    <w:rsid w:val="007B3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5">
    <w:name w:val="Grid Table 4 Accent 5"/>
    <w:basedOn w:val="Standardowy"/>
    <w:uiPriority w:val="49"/>
    <w:rsid w:val="007B3C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9B573E"/>
    <w:rPr>
      <w:color w:val="808080"/>
    </w:rPr>
  </w:style>
  <w:style w:type="table" w:styleId="Zwykatabela1">
    <w:name w:val="Plain Table 1"/>
    <w:basedOn w:val="Standardowy"/>
    <w:uiPriority w:val="41"/>
    <w:rsid w:val="00463E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atki4akcent1">
    <w:name w:val="Grid Table 4 Accent 1"/>
    <w:basedOn w:val="Standardowy"/>
    <w:uiPriority w:val="49"/>
    <w:rsid w:val="00463EC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agwek2Znak">
    <w:name w:val="Nagłówek 2 Znak"/>
    <w:basedOn w:val="Domylnaczcionkaakapitu"/>
    <w:link w:val="Nagwek2"/>
    <w:uiPriority w:val="9"/>
    <w:rsid w:val="006F48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6F4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bsi\AppData\Roaming\Microsoft\Templates\Hubsik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2EFFC3279543D8ABD4A51C67F2A90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2F333B7-C15A-44D9-B2F5-3B9B4FD34183}"/>
      </w:docPartPr>
      <w:docPartBody>
        <w:p w:rsidR="00814042" w:rsidRDefault="00AA5EB9">
          <w:r w:rsidRPr="004F12E1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B9"/>
    <w:rsid w:val="00314C8B"/>
    <w:rsid w:val="0040728C"/>
    <w:rsid w:val="00814042"/>
    <w:rsid w:val="00AA5EB9"/>
    <w:rsid w:val="00B33387"/>
    <w:rsid w:val="00F2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AA5EB9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A5E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Hubsik Template.dotx</Template>
  <TotalTime>35</TotalTime>
  <Pages>2</Pages>
  <Words>580</Words>
  <Characters>3770</Characters>
  <Application>Microsoft Office Word</Application>
  <DocSecurity>0</DocSecurity>
  <Lines>69</Lines>
  <Paragraphs>53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Michna</dc:creator>
  <cp:keywords/>
  <dc:description/>
  <cp:lastModifiedBy>Hubert Michna</cp:lastModifiedBy>
  <cp:revision>16</cp:revision>
  <dcterms:created xsi:type="dcterms:W3CDTF">2020-03-07T12:03:00Z</dcterms:created>
  <dcterms:modified xsi:type="dcterms:W3CDTF">2020-05-22T15:48:00Z</dcterms:modified>
</cp:coreProperties>
</file>