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8E" w:rsidRPr="00956E34" w:rsidRDefault="0098698E" w:rsidP="0098698E">
      <w:pPr>
        <w:pStyle w:val="Nagwek1"/>
        <w:rPr>
          <w:rFonts w:eastAsiaTheme="minorEastAsia"/>
          <w:b/>
        </w:rPr>
      </w:pPr>
      <w:r w:rsidRPr="00956E34">
        <w:rPr>
          <w:rFonts w:eastAsiaTheme="minorEastAsia"/>
          <w:b/>
        </w:rPr>
        <w:t>Wzory skróconego mnożenia:</w:t>
      </w:r>
    </w:p>
    <w:p w:rsidR="0098698E" w:rsidRPr="006E22FB" w:rsidRDefault="0098698E" w:rsidP="0098698E">
      <w:pPr>
        <w:pStyle w:val="Nagwek2"/>
        <w:rPr>
          <w:rFonts w:eastAsiaTheme="minorEastAsia"/>
          <w:b/>
        </w:rPr>
      </w:pPr>
      <w:r w:rsidRPr="006E22FB">
        <w:rPr>
          <w:rFonts w:eastAsiaTheme="minorEastAsia"/>
          <w:b/>
        </w:rPr>
        <w:t>Kwadratowe:</w:t>
      </w:r>
    </w:p>
    <w:p w:rsidR="0098698E" w:rsidRPr="002824E3" w:rsidRDefault="0098698E" w:rsidP="0098698E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(a+b)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+2ab+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:rsidR="0098698E" w:rsidRPr="002824E3" w:rsidRDefault="0098698E" w:rsidP="0098698E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(a-b)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-2ab+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:rsidR="0098698E" w:rsidRPr="00956E34" w:rsidRDefault="0098698E" w:rsidP="0098698E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a+b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a-b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:rsidR="0098698E" w:rsidRPr="006E22FB" w:rsidRDefault="0098698E" w:rsidP="0098698E">
      <w:pPr>
        <w:pStyle w:val="Nagwek2"/>
        <w:rPr>
          <w:rFonts w:eastAsiaTheme="minorEastAsia"/>
          <w:b/>
        </w:rPr>
      </w:pPr>
      <w:r w:rsidRPr="006E22FB">
        <w:rPr>
          <w:rFonts w:eastAsiaTheme="minorEastAsia"/>
          <w:b/>
        </w:rPr>
        <w:t>Sześcienne:</w:t>
      </w:r>
    </w:p>
    <w:p w:rsidR="0098698E" w:rsidRPr="002824E3" w:rsidRDefault="0098698E" w:rsidP="0098698E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(a+b)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3a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b+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3ab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</m:oMath>
      </m:oMathPara>
    </w:p>
    <w:p w:rsidR="0098698E" w:rsidRPr="002824E3" w:rsidRDefault="0098698E" w:rsidP="0098698E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(a-b)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3a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b+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3ab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</m:oMath>
      </m:oMathPara>
    </w:p>
    <w:p w:rsidR="0098698E" w:rsidRPr="002824E3" w:rsidRDefault="0098698E" w:rsidP="0098698E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a+b</m:t>
              </m:r>
            </m:e>
          </m:d>
          <m:r>
            <w:rPr>
              <w:rFonts w:ascii="Cambria Math" w:eastAsiaTheme="minorEastAsia" w:hAnsi="Cambria Math" w:cstheme="minorHAnsi"/>
            </w:rPr>
            <m:t>*(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-ab+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98698E" w:rsidRPr="002824E3" w:rsidRDefault="0098698E" w:rsidP="0098698E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a+b</m:t>
              </m:r>
            </m:e>
          </m:d>
          <m:r>
            <w:rPr>
              <w:rFonts w:ascii="Cambria Math" w:eastAsiaTheme="minorEastAsia" w:hAnsi="Cambria Math" w:cstheme="minorHAnsi"/>
            </w:rPr>
            <m:t>*(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+ab+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)</m:t>
          </m:r>
        </m:oMath>
      </m:oMathPara>
      <w:bookmarkStart w:id="0" w:name="_GoBack"/>
      <w:bookmarkEnd w:id="0"/>
    </w:p>
    <w:p w:rsidR="007B3C8D" w:rsidRPr="007B3C8D" w:rsidRDefault="007B3C8D" w:rsidP="007B3C8D"/>
    <w:sectPr w:rsidR="007B3C8D" w:rsidRPr="007B3C8D" w:rsidSect="00B74A90">
      <w:footerReference w:type="default" r:id="rId6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479" w:rsidRDefault="00502479" w:rsidP="007B3C8D">
      <w:pPr>
        <w:spacing w:after="0" w:line="240" w:lineRule="auto"/>
      </w:pPr>
      <w:r>
        <w:separator/>
      </w:r>
    </w:p>
  </w:endnote>
  <w:endnote w:type="continuationSeparator" w:id="0">
    <w:p w:rsidR="00502479" w:rsidRDefault="00502479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502479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r>
      <w:fldChar w:fldCharType="begin"/>
    </w:r>
    <w:r>
      <w:instrText xml:space="preserve"> FILENAME \* MERGEFORMAT </w:instrText>
    </w:r>
    <w:r>
      <w:fldChar w:fldCharType="separate"/>
    </w:r>
    <w:r w:rsidR="0098698E">
      <w:rPr>
        <w:noProof/>
      </w:rPr>
      <w:t>Dokument2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479" w:rsidRDefault="00502479" w:rsidP="007B3C8D">
      <w:pPr>
        <w:spacing w:after="0" w:line="240" w:lineRule="auto"/>
      </w:pPr>
      <w:r>
        <w:separator/>
      </w:r>
    </w:p>
  </w:footnote>
  <w:footnote w:type="continuationSeparator" w:id="0">
    <w:p w:rsidR="00502479" w:rsidRDefault="00502479" w:rsidP="007B3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4F5B6B"/>
    <w:rsid w:val="00502479"/>
    <w:rsid w:val="00545B5B"/>
    <w:rsid w:val="005E3503"/>
    <w:rsid w:val="006B26D4"/>
    <w:rsid w:val="006D56A5"/>
    <w:rsid w:val="007B3C8D"/>
    <w:rsid w:val="00817620"/>
    <w:rsid w:val="0098698E"/>
    <w:rsid w:val="009B573E"/>
    <w:rsid w:val="00B74A90"/>
    <w:rsid w:val="00D319C4"/>
    <w:rsid w:val="00D6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14DA7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8698E"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6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986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8D71E8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1F2710"/>
    <w:rsid w:val="008D71E8"/>
    <w:rsid w:val="00AA5EB9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</TotalTime>
  <Pages>1</Pages>
  <Words>46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</cp:revision>
  <dcterms:created xsi:type="dcterms:W3CDTF">2020-05-22T14:48:00Z</dcterms:created>
  <dcterms:modified xsi:type="dcterms:W3CDTF">2020-05-22T14:49:00Z</dcterms:modified>
</cp:coreProperties>
</file>